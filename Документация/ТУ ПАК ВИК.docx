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306B3050"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599597BE"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sidR="00384E13">
        <w:rPr>
          <w:sz w:val="28"/>
          <w:szCs w:val="28"/>
        </w:rPr>
        <w:t>.</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2ACA7613" w:rsidR="003B065B" w:rsidRP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37A9B6AE" w14:textId="10CB14FB" w:rsidR="00645C58" w:rsidRPr="00A627B9" w:rsidRDefault="00DC2816" w:rsidP="009A28D6">
      <w:pPr>
        <w:pStyle w:val="afa"/>
        <w:numPr>
          <w:ilvl w:val="0"/>
          <w:numId w:val="15"/>
        </w:numPr>
        <w:tabs>
          <w:tab w:val="left" w:pos="0"/>
          <w:tab w:val="left" w:pos="993"/>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w:t>
            </w:r>
            <w:r>
              <w:rPr>
                <w:sz w:val="24"/>
                <w:szCs w:val="24"/>
              </w:rPr>
              <w:t>состав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454404"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14B0F02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 xml:space="preserve">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963A97">
        <w:rPr>
          <w:bCs/>
          <w:sz w:val="28"/>
          <w:szCs w:val="28"/>
        </w:rPr>
        <w:t>.</w:t>
      </w:r>
    </w:p>
    <w:p w14:paraId="38E37D08" w14:textId="77777777" w:rsidR="00810A4E" w:rsidRDefault="00A0417D" w:rsidP="00BF1E80">
      <w:pPr>
        <w:pageBreakBefore/>
        <w:numPr>
          <w:ilvl w:val="1"/>
          <w:numId w:val="3"/>
        </w:numPr>
        <w:spacing w:line="360" w:lineRule="auto"/>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2D19753F" w:rsidR="00806CA1" w:rsidRDefault="00806CA1" w:rsidP="00C14594">
      <w:pPr>
        <w:spacing w:line="360" w:lineRule="auto"/>
        <w:ind w:firstLine="851"/>
        <w:jc w:val="both"/>
        <w:rPr>
          <w:sz w:val="28"/>
          <w:szCs w:val="28"/>
        </w:rPr>
      </w:pPr>
      <w:bookmarkStart w:id="38" w:name="_Hlk34214941"/>
      <w:r w:rsidRPr="00C14594">
        <w:rPr>
          <w:sz w:val="28"/>
          <w:szCs w:val="28"/>
        </w:rPr>
        <w:t>ПАК</w:t>
      </w:r>
      <w:r w:rsidR="00412321">
        <w:rPr>
          <w:sz w:val="28"/>
          <w:szCs w:val="28"/>
        </w:rPr>
        <w:t xml:space="preserve"> ВИК</w:t>
      </w:r>
      <w:r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44B3C3C9" w14:textId="77777777" w:rsidR="00A041BB" w:rsidRDefault="00A041BB" w:rsidP="00C14594">
      <w:pPr>
        <w:spacing w:line="360" w:lineRule="auto"/>
        <w:ind w:firstLine="851"/>
        <w:jc w:val="both"/>
        <w:rPr>
          <w:sz w:val="28"/>
          <w:szCs w:val="28"/>
        </w:rPr>
      </w:pPr>
    </w:p>
    <w:p w14:paraId="18BE51FE" w14:textId="000E85AC" w:rsidR="00A041BB" w:rsidRDefault="00A041BB" w:rsidP="00C14594">
      <w:pPr>
        <w:spacing w:line="360" w:lineRule="auto"/>
        <w:ind w:firstLine="851"/>
        <w:jc w:val="both"/>
        <w:rPr>
          <w:sz w:val="28"/>
          <w:szCs w:val="28"/>
        </w:rPr>
      </w:pPr>
      <w:r>
        <w:rPr>
          <w:sz w:val="28"/>
          <w:szCs w:val="28"/>
        </w:rPr>
        <w:t>Функциональные характеристики</w:t>
      </w:r>
      <w:r w:rsidR="00500323">
        <w:rPr>
          <w:sz w:val="28"/>
          <w:szCs w:val="28"/>
        </w:rPr>
        <w:t>:</w:t>
      </w:r>
    </w:p>
    <w:p w14:paraId="3BC2F9FC" w14:textId="2125CD81" w:rsidR="00500323" w:rsidRDefault="00500323" w:rsidP="000907B0">
      <w:pPr>
        <w:spacing w:line="360" w:lineRule="auto"/>
        <w:ind w:firstLine="851"/>
        <w:jc w:val="both"/>
        <w:rPr>
          <w:sz w:val="28"/>
          <w:szCs w:val="28"/>
        </w:rPr>
      </w:pPr>
      <w:r>
        <w:rPr>
          <w:sz w:val="28"/>
          <w:szCs w:val="28"/>
        </w:rPr>
        <w:t>К</w:t>
      </w:r>
      <w:r w:rsidR="009D5CB2">
        <w:rPr>
          <w:sz w:val="28"/>
          <w:szCs w:val="28"/>
        </w:rPr>
        <w:t>оличество тары</w:t>
      </w:r>
      <w:r w:rsidR="00ED2BBA">
        <w:rPr>
          <w:sz w:val="28"/>
          <w:szCs w:val="28"/>
        </w:rPr>
        <w:t xml:space="preserve">: </w:t>
      </w:r>
      <w:r>
        <w:rPr>
          <w:sz w:val="28"/>
          <w:szCs w:val="28"/>
        </w:rPr>
        <w:t>5 кейсов (полезные нагрузки лежат в отдельных кейсах)</w:t>
      </w:r>
    </w:p>
    <w:p w14:paraId="534C2DAF" w14:textId="5224A307" w:rsidR="00A041BB" w:rsidRDefault="009D5CB2" w:rsidP="009D5CB2">
      <w:pPr>
        <w:spacing w:line="360" w:lineRule="auto"/>
        <w:ind w:firstLine="851"/>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ED2BBA">
        <w:rPr>
          <w:sz w:val="28"/>
          <w:szCs w:val="28"/>
        </w:rPr>
        <w:t>:</w:t>
      </w:r>
      <w:r>
        <w:rPr>
          <w:sz w:val="28"/>
          <w:szCs w:val="28"/>
        </w:rPr>
        <w:t xml:space="preserve"> </w:t>
      </w:r>
      <w:r w:rsidR="00500323">
        <w:rPr>
          <w:sz w:val="28"/>
          <w:szCs w:val="28"/>
        </w:rPr>
        <w:t>30 мин</w:t>
      </w:r>
    </w:p>
    <w:p w14:paraId="0430897B" w14:textId="175C474F" w:rsidR="009D5CB2" w:rsidRDefault="00ED2BBA" w:rsidP="009D5CB2">
      <w:pPr>
        <w:spacing w:line="360" w:lineRule="auto"/>
        <w:ind w:firstLine="851"/>
        <w:jc w:val="both"/>
        <w:rPr>
          <w:sz w:val="28"/>
          <w:szCs w:val="28"/>
        </w:rPr>
      </w:pPr>
      <w:r>
        <w:rPr>
          <w:sz w:val="28"/>
          <w:szCs w:val="28"/>
        </w:rPr>
        <w:t>Розетки для питания</w:t>
      </w:r>
      <w:r w:rsidR="009D5CB2">
        <w:rPr>
          <w:sz w:val="28"/>
          <w:szCs w:val="28"/>
        </w:rPr>
        <w:t xml:space="preserve"> +220В - 2 </w:t>
      </w:r>
      <w:proofErr w:type="spellStart"/>
      <w:r w:rsidR="009D5CB2">
        <w:rPr>
          <w:sz w:val="28"/>
          <w:szCs w:val="28"/>
        </w:rPr>
        <w:t>шт</w:t>
      </w:r>
      <w:proofErr w:type="spellEnd"/>
    </w:p>
    <w:p w14:paraId="398A060D" w14:textId="0BC4A830" w:rsidR="009D5CB2" w:rsidRDefault="00A041BB" w:rsidP="009D5CB2">
      <w:pPr>
        <w:spacing w:line="360" w:lineRule="auto"/>
        <w:ind w:firstLine="851"/>
        <w:jc w:val="both"/>
        <w:rPr>
          <w:sz w:val="28"/>
          <w:szCs w:val="28"/>
        </w:rPr>
      </w:pPr>
      <w:r>
        <w:rPr>
          <w:sz w:val="28"/>
          <w:szCs w:val="28"/>
        </w:rPr>
        <w:t>Время исследование одной стены</w:t>
      </w:r>
      <w:r w:rsidR="00F40A8E">
        <w:rPr>
          <w:sz w:val="28"/>
          <w:szCs w:val="28"/>
        </w:rPr>
        <w:t xml:space="preserve"> примерно </w:t>
      </w:r>
      <w:r w:rsidR="00500323">
        <w:rPr>
          <w:sz w:val="28"/>
          <w:szCs w:val="28"/>
        </w:rPr>
        <w:t>30 мин</w:t>
      </w:r>
    </w:p>
    <w:p w14:paraId="5C8227A7" w14:textId="4AFB65A5" w:rsidR="00F40A8E" w:rsidRDefault="00500323" w:rsidP="009D5CB2">
      <w:pPr>
        <w:spacing w:line="360" w:lineRule="auto"/>
        <w:ind w:firstLine="851"/>
        <w:jc w:val="both"/>
        <w:rPr>
          <w:sz w:val="28"/>
          <w:szCs w:val="28"/>
        </w:rPr>
      </w:pPr>
      <w:r>
        <w:rPr>
          <w:sz w:val="28"/>
          <w:szCs w:val="28"/>
        </w:rPr>
        <w:t>В</w:t>
      </w:r>
      <w:r w:rsidR="00AE7F7B">
        <w:rPr>
          <w:sz w:val="28"/>
          <w:szCs w:val="28"/>
        </w:rPr>
        <w:t>ремя работы на паре аккумуляторов</w:t>
      </w:r>
      <w:r w:rsidR="00F40A8E">
        <w:rPr>
          <w:sz w:val="28"/>
          <w:szCs w:val="28"/>
        </w:rPr>
        <w:t xml:space="preserve"> примерно </w:t>
      </w:r>
      <w:r>
        <w:rPr>
          <w:sz w:val="28"/>
          <w:szCs w:val="28"/>
        </w:rPr>
        <w:t>35</w:t>
      </w:r>
      <w:r w:rsidR="00ED2BBA">
        <w:rPr>
          <w:sz w:val="28"/>
          <w:szCs w:val="28"/>
        </w:rPr>
        <w:t>-40</w:t>
      </w:r>
      <w:r>
        <w:rPr>
          <w:sz w:val="28"/>
          <w:szCs w:val="28"/>
        </w:rPr>
        <w:t xml:space="preserve"> мин</w:t>
      </w:r>
    </w:p>
    <w:p w14:paraId="55310261" w14:textId="20B31D11" w:rsidR="00AE7F7B" w:rsidRDefault="00500323" w:rsidP="009D5CB2">
      <w:pPr>
        <w:spacing w:line="360" w:lineRule="auto"/>
        <w:ind w:firstLine="851"/>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w:t>
      </w:r>
      <w:proofErr w:type="spellStart"/>
      <w:r w:rsidR="00F40A8E">
        <w:rPr>
          <w:sz w:val="28"/>
          <w:szCs w:val="28"/>
        </w:rPr>
        <w:t>шт</w:t>
      </w:r>
      <w:proofErr w:type="spellEnd"/>
    </w:p>
    <w:p w14:paraId="31A4C033" w14:textId="4A285121" w:rsidR="00AE7F7B" w:rsidRDefault="00AE7F7B" w:rsidP="009D5CB2">
      <w:pPr>
        <w:spacing w:line="360" w:lineRule="auto"/>
        <w:ind w:firstLine="851"/>
        <w:jc w:val="both"/>
        <w:rPr>
          <w:sz w:val="28"/>
          <w:szCs w:val="28"/>
        </w:rPr>
      </w:pPr>
      <w:r>
        <w:rPr>
          <w:sz w:val="28"/>
          <w:szCs w:val="28"/>
        </w:rPr>
        <w:t>Формат, размер снимков</w:t>
      </w:r>
      <w:r w:rsidR="00F40A8E">
        <w:rPr>
          <w:sz w:val="28"/>
          <w:szCs w:val="28"/>
        </w:rPr>
        <w:t xml:space="preserve"> </w:t>
      </w:r>
      <w:r w:rsidR="00F40A8E">
        <w:rPr>
          <w:sz w:val="28"/>
          <w:szCs w:val="28"/>
          <w:lang w:val="en-US"/>
        </w:rPr>
        <w:t>jpeg</w:t>
      </w:r>
      <w:r w:rsidR="00F40A8E">
        <w:rPr>
          <w:sz w:val="28"/>
          <w:szCs w:val="28"/>
        </w:rPr>
        <w:t xml:space="preserve">, 20 </w:t>
      </w:r>
      <w:proofErr w:type="spellStart"/>
      <w:r w:rsidR="00F40A8E">
        <w:rPr>
          <w:sz w:val="28"/>
          <w:szCs w:val="28"/>
        </w:rPr>
        <w:t>Мп</w:t>
      </w:r>
      <w:proofErr w:type="spellEnd"/>
    </w:p>
    <w:p w14:paraId="07BD3802" w14:textId="6CD39876" w:rsidR="00ED2BBA" w:rsidRPr="00F40A8E" w:rsidRDefault="00ED2BBA" w:rsidP="009D5CB2">
      <w:pPr>
        <w:spacing w:line="360" w:lineRule="auto"/>
        <w:ind w:firstLine="851"/>
        <w:jc w:val="both"/>
        <w:rPr>
          <w:sz w:val="28"/>
          <w:szCs w:val="28"/>
        </w:rPr>
      </w:pPr>
      <w:r>
        <w:rPr>
          <w:sz w:val="28"/>
          <w:szCs w:val="28"/>
        </w:rPr>
        <w:t>Время передачи отснятого материала 20 мин</w:t>
      </w:r>
    </w:p>
    <w:p w14:paraId="28579A9B" w14:textId="5AF27B85" w:rsidR="00A041BB" w:rsidRDefault="009D5CB2" w:rsidP="00C14594">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примерно 1 час</w:t>
      </w:r>
    </w:p>
    <w:p w14:paraId="7ED1F7C2" w14:textId="728698D0" w:rsidR="00A041BB" w:rsidRPr="00F40A8E" w:rsidRDefault="00AE7F7B" w:rsidP="00AE7F7B">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отчета</w:t>
      </w:r>
      <w:r w:rsidR="00F40A8E">
        <w:rPr>
          <w:sz w:val="28"/>
          <w:szCs w:val="28"/>
        </w:rPr>
        <w:t xml:space="preserve"> - </w:t>
      </w:r>
      <w:r w:rsidR="00F40A8E">
        <w:rPr>
          <w:sz w:val="28"/>
          <w:szCs w:val="28"/>
          <w:lang w:val="en-US"/>
        </w:rPr>
        <w:t>pdf</w:t>
      </w:r>
    </w:p>
    <w:p w14:paraId="7EE370C0" w14:textId="428D8E54" w:rsidR="00A041BB" w:rsidRDefault="00A041BB" w:rsidP="00C14594">
      <w:pPr>
        <w:spacing w:line="360" w:lineRule="auto"/>
        <w:ind w:firstLine="851"/>
        <w:jc w:val="both"/>
        <w:rPr>
          <w:sz w:val="28"/>
          <w:szCs w:val="28"/>
        </w:rPr>
      </w:pPr>
      <w:r>
        <w:rPr>
          <w:sz w:val="28"/>
          <w:szCs w:val="28"/>
        </w:rPr>
        <w:t>Качество классификации</w:t>
      </w:r>
      <w:r w:rsidR="00F40A8E" w:rsidRPr="00F40A8E">
        <w:rPr>
          <w:sz w:val="28"/>
          <w:szCs w:val="28"/>
        </w:rPr>
        <w:t xml:space="preserve"> </w:t>
      </w:r>
      <w:r w:rsidR="00F40A8E">
        <w:rPr>
          <w:sz w:val="28"/>
          <w:szCs w:val="28"/>
        </w:rPr>
        <w:t xml:space="preserve">не менее </w:t>
      </w:r>
      <w:r w:rsidR="00F40A8E" w:rsidRPr="002B7C8D">
        <w:rPr>
          <w:sz w:val="28"/>
          <w:szCs w:val="28"/>
        </w:rPr>
        <w:t>98%</w:t>
      </w:r>
    </w:p>
    <w:p w14:paraId="4B9A048E" w14:textId="6E3654A1" w:rsidR="004B7905" w:rsidRPr="004B7905" w:rsidRDefault="004B7905" w:rsidP="00C14594">
      <w:pPr>
        <w:spacing w:line="360" w:lineRule="auto"/>
        <w:ind w:firstLine="851"/>
        <w:jc w:val="both"/>
        <w:rPr>
          <w:sz w:val="28"/>
          <w:szCs w:val="28"/>
        </w:rPr>
      </w:pPr>
      <w:r>
        <w:rPr>
          <w:sz w:val="28"/>
          <w:szCs w:val="28"/>
        </w:rPr>
        <w:t>Эксплуатационные ограничения Пыле влага</w:t>
      </w:r>
      <w:proofErr w:type="gramStart"/>
      <w:r>
        <w:rPr>
          <w:sz w:val="28"/>
          <w:szCs w:val="28"/>
        </w:rPr>
        <w:t>, ?</w:t>
      </w:r>
      <w:r>
        <w:rPr>
          <w:sz w:val="28"/>
          <w:szCs w:val="28"/>
          <w:lang w:val="en-US"/>
        </w:rPr>
        <w:t>IP</w:t>
      </w:r>
      <w:proofErr w:type="gramEnd"/>
      <w:r>
        <w:rPr>
          <w:sz w:val="28"/>
          <w:szCs w:val="28"/>
        </w:rPr>
        <w:t xml:space="preserve"> если есть, ?ударопрочность </w:t>
      </w:r>
      <w:r w:rsidR="00AA1AF3">
        <w:rPr>
          <w:sz w:val="28"/>
          <w:szCs w:val="28"/>
        </w:rPr>
        <w:t xml:space="preserve">БВС и транспортной тары </w:t>
      </w:r>
      <w:r>
        <w:rPr>
          <w:sz w:val="28"/>
          <w:szCs w:val="28"/>
        </w:rPr>
        <w:t>если есть</w:t>
      </w:r>
    </w:p>
    <w:p w14:paraId="775A8282" w14:textId="77777777" w:rsidR="002B7C8D" w:rsidRDefault="002B7C8D" w:rsidP="00C14594">
      <w:pPr>
        <w:spacing w:line="360" w:lineRule="auto"/>
        <w:ind w:firstLine="851"/>
        <w:jc w:val="both"/>
        <w:rPr>
          <w:sz w:val="28"/>
          <w:szCs w:val="28"/>
        </w:rPr>
      </w:pPr>
    </w:p>
    <w:p w14:paraId="0D340F7F" w14:textId="7263BD1A" w:rsidR="00A041BB" w:rsidRDefault="002B7C8D" w:rsidP="00C14594">
      <w:pPr>
        <w:spacing w:line="360" w:lineRule="auto"/>
        <w:ind w:firstLine="851"/>
        <w:jc w:val="both"/>
        <w:rPr>
          <w:sz w:val="28"/>
          <w:szCs w:val="28"/>
        </w:rPr>
      </w:pPr>
      <w:r>
        <w:rPr>
          <w:sz w:val="28"/>
          <w:szCs w:val="28"/>
        </w:rPr>
        <w:t>Характеристики и точность?</w:t>
      </w:r>
    </w:p>
    <w:p w14:paraId="1B6E529B" w14:textId="0C4BE3C2" w:rsidR="002B7C8D" w:rsidRDefault="002B7C8D" w:rsidP="00C14594">
      <w:pPr>
        <w:spacing w:line="360" w:lineRule="auto"/>
        <w:ind w:firstLine="851"/>
        <w:jc w:val="both"/>
        <w:rPr>
          <w:sz w:val="28"/>
          <w:szCs w:val="28"/>
        </w:rPr>
      </w:pPr>
      <w:r>
        <w:rPr>
          <w:sz w:val="28"/>
          <w:szCs w:val="28"/>
        </w:rPr>
        <w:t>Позиционирование при проведении фотосъемки – не предъявляется</w:t>
      </w:r>
    </w:p>
    <w:p w14:paraId="566D40B3" w14:textId="453E646F" w:rsidR="002B7C8D" w:rsidRDefault="00ED2BBA" w:rsidP="00C14594">
      <w:pPr>
        <w:spacing w:line="360" w:lineRule="auto"/>
        <w:ind w:firstLine="851"/>
        <w:jc w:val="both"/>
        <w:rPr>
          <w:sz w:val="28"/>
          <w:szCs w:val="28"/>
        </w:rPr>
      </w:pPr>
      <w:r>
        <w:rPr>
          <w:sz w:val="28"/>
          <w:szCs w:val="28"/>
        </w:rPr>
        <w:t xml:space="preserve">Точность посадки </w:t>
      </w:r>
    </w:p>
    <w:p w14:paraId="7D05FB80" w14:textId="698E50BD" w:rsidR="00A041BB" w:rsidRDefault="00A041BB" w:rsidP="00C14594">
      <w:pPr>
        <w:spacing w:line="360" w:lineRule="auto"/>
        <w:ind w:firstLine="851"/>
        <w:jc w:val="both"/>
        <w:rPr>
          <w:sz w:val="28"/>
          <w:szCs w:val="28"/>
        </w:rPr>
      </w:pPr>
    </w:p>
    <w:p w14:paraId="13BC4A97" w14:textId="7841E1CA" w:rsidR="00A041BB" w:rsidRDefault="00A041BB" w:rsidP="00C14594">
      <w:pPr>
        <w:spacing w:line="360" w:lineRule="auto"/>
        <w:ind w:firstLine="851"/>
        <w:jc w:val="both"/>
        <w:rPr>
          <w:sz w:val="28"/>
          <w:szCs w:val="28"/>
        </w:rPr>
      </w:pPr>
      <w:r>
        <w:rPr>
          <w:sz w:val="28"/>
          <w:szCs w:val="28"/>
        </w:rPr>
        <w:t>Перенести в справочную информацию характеристик БВС (РЭ)</w:t>
      </w:r>
    </w:p>
    <w:tbl>
      <w:tblPr>
        <w:tblStyle w:val="af9"/>
        <w:tblW w:w="9918" w:type="dxa"/>
        <w:tblLook w:val="04A0" w:firstRow="1" w:lastRow="0" w:firstColumn="1" w:lastColumn="0" w:noHBand="0" w:noVBand="1"/>
      </w:tblPr>
      <w:tblGrid>
        <w:gridCol w:w="7650"/>
        <w:gridCol w:w="2268"/>
      </w:tblGrid>
      <w:tr w:rsidR="006C1CB8" w:rsidRPr="00412321" w14:paraId="582CD0A5" w14:textId="77777777" w:rsidTr="006C1CB8">
        <w:tc>
          <w:tcPr>
            <w:tcW w:w="7650" w:type="dxa"/>
            <w:shd w:val="clear" w:color="auto" w:fill="auto"/>
          </w:tcPr>
          <w:p w14:paraId="6BCF77F0" w14:textId="2BDA1F9E" w:rsidR="006C1CB8" w:rsidRPr="00412321" w:rsidRDefault="006C1CB8" w:rsidP="00021FE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11392428" w14:textId="27BD2F71" w:rsidR="006C1CB8" w:rsidRPr="00412321" w:rsidRDefault="006C1CB8" w:rsidP="00021FE2">
            <w:pPr>
              <w:rPr>
                <w:rFonts w:eastAsia="Microsoft YaHei"/>
                <w:color w:val="000000" w:themeColor="text1"/>
                <w:sz w:val="28"/>
                <w:szCs w:val="28"/>
              </w:rPr>
            </w:pPr>
            <w:r>
              <w:rPr>
                <w:rFonts w:eastAsia="Microsoft YaHei"/>
                <w:color w:val="000000" w:themeColor="text1"/>
                <w:sz w:val="28"/>
                <w:szCs w:val="28"/>
              </w:rPr>
              <w:t>Значение</w:t>
            </w:r>
          </w:p>
        </w:tc>
      </w:tr>
      <w:tr w:rsidR="006C1CB8" w:rsidRPr="00412321" w14:paraId="7C0C5FC3" w14:textId="77777777" w:rsidTr="006C1CB8">
        <w:tc>
          <w:tcPr>
            <w:tcW w:w="7650" w:type="dxa"/>
            <w:shd w:val="clear" w:color="auto" w:fill="auto"/>
          </w:tcPr>
          <w:p w14:paraId="1BCA27B2" w14:textId="415A13B4" w:rsidR="006C1CB8" w:rsidRDefault="006C1CB8" w:rsidP="00A041BB">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356197E1" w14:textId="77777777" w:rsidR="006C1CB8" w:rsidRDefault="006C1CB8" w:rsidP="00C17469">
            <w:pPr>
              <w:rPr>
                <w:rFonts w:eastAsia="Microsoft YaHei"/>
                <w:color w:val="000000" w:themeColor="text1"/>
                <w:sz w:val="28"/>
                <w:szCs w:val="28"/>
              </w:rPr>
            </w:pPr>
          </w:p>
        </w:tc>
      </w:tr>
      <w:tr w:rsidR="006C1CB8" w:rsidRPr="00412321" w14:paraId="53AFBAC5" w14:textId="77777777" w:rsidTr="006C1CB8">
        <w:tc>
          <w:tcPr>
            <w:tcW w:w="7650" w:type="dxa"/>
            <w:shd w:val="clear" w:color="auto" w:fill="auto"/>
            <w:hideMark/>
          </w:tcPr>
          <w:p w14:paraId="36DC5FC1" w14:textId="7203BCD6" w:rsidR="006C1CB8" w:rsidRDefault="006C1CB8" w:rsidP="00CF04C8">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71DE5C94" w14:textId="24DEECBB" w:rsidR="006C1CB8" w:rsidRDefault="006C1CB8" w:rsidP="00A8784E">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56C5D248" w14:textId="3CA3B148" w:rsidR="006C1CB8" w:rsidRPr="00412321" w:rsidRDefault="006C1CB8" w:rsidP="00A8784E">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2E440B13" w14:textId="77777777" w:rsidR="006C1CB8" w:rsidRDefault="006C1CB8" w:rsidP="00C17469">
            <w:pPr>
              <w:rPr>
                <w:rFonts w:eastAsia="Microsoft YaHei"/>
                <w:color w:val="000000" w:themeColor="text1"/>
                <w:sz w:val="28"/>
                <w:szCs w:val="28"/>
              </w:rPr>
            </w:pPr>
          </w:p>
          <w:p w14:paraId="170F264E" w14:textId="6AFB2FA9" w:rsidR="006C1CB8" w:rsidRDefault="006C1CB8" w:rsidP="00C17469">
            <w:pPr>
              <w:rPr>
                <w:rFonts w:eastAsia="Microsoft YaHei"/>
                <w:color w:val="000000" w:themeColor="text1"/>
                <w:sz w:val="28"/>
                <w:szCs w:val="28"/>
              </w:rPr>
            </w:pPr>
            <w:r>
              <w:rPr>
                <w:rFonts w:eastAsia="Microsoft YaHei"/>
                <w:color w:val="000000" w:themeColor="text1"/>
                <w:sz w:val="28"/>
                <w:szCs w:val="28"/>
              </w:rPr>
              <w:t>810 ×670 ×430</w:t>
            </w:r>
          </w:p>
          <w:p w14:paraId="7E210452" w14:textId="6DFF71B6" w:rsidR="006C1CB8" w:rsidRPr="00412321" w:rsidRDefault="006C1CB8" w:rsidP="00C17469">
            <w:pPr>
              <w:rPr>
                <w:rFonts w:eastAsia="Microsoft YaHei"/>
                <w:color w:val="000000" w:themeColor="text1"/>
                <w:sz w:val="28"/>
                <w:szCs w:val="28"/>
              </w:rPr>
            </w:pPr>
            <w:r>
              <w:rPr>
                <w:rFonts w:eastAsia="Microsoft YaHei"/>
                <w:color w:val="000000" w:themeColor="text1"/>
                <w:sz w:val="28"/>
                <w:szCs w:val="28"/>
              </w:rPr>
              <w:t>430 ×420 ×430</w:t>
            </w:r>
          </w:p>
        </w:tc>
      </w:tr>
      <w:tr w:rsidR="006C1CB8" w:rsidRPr="00412321" w14:paraId="011B194E" w14:textId="77777777" w:rsidTr="006C1CB8">
        <w:tc>
          <w:tcPr>
            <w:tcW w:w="7650" w:type="dxa"/>
            <w:shd w:val="clear" w:color="auto" w:fill="auto"/>
          </w:tcPr>
          <w:p w14:paraId="19FB7047" w14:textId="335B5AE9" w:rsidR="006C1CB8" w:rsidRPr="00412321" w:rsidRDefault="006C1CB8" w:rsidP="008E456A">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5E0F040C" w14:textId="09565968" w:rsidR="006C1CB8" w:rsidRPr="00412321" w:rsidRDefault="006C1CB8" w:rsidP="00961471">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6C1CB8" w:rsidRPr="00412321" w14:paraId="5CA1DFAA" w14:textId="77777777" w:rsidTr="006C1CB8">
        <w:tc>
          <w:tcPr>
            <w:tcW w:w="7650" w:type="dxa"/>
            <w:shd w:val="clear" w:color="auto" w:fill="auto"/>
            <w:hideMark/>
          </w:tcPr>
          <w:p w14:paraId="07A669C1" w14:textId="79F184EB" w:rsidR="006C1CB8" w:rsidRPr="00412321" w:rsidRDefault="006C1CB8" w:rsidP="008E456A">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1633CF3C" w14:textId="70FD9331" w:rsidR="006C1CB8" w:rsidRPr="00412321" w:rsidRDefault="006C1CB8" w:rsidP="00021FE2">
            <w:pPr>
              <w:rPr>
                <w:rFonts w:eastAsia="Microsoft YaHei"/>
                <w:color w:val="000000" w:themeColor="text1"/>
                <w:sz w:val="28"/>
                <w:szCs w:val="28"/>
              </w:rPr>
            </w:pPr>
            <w:r>
              <w:rPr>
                <w:rFonts w:eastAsia="Microsoft YaHei"/>
                <w:color w:val="000000" w:themeColor="text1"/>
                <w:sz w:val="28"/>
                <w:szCs w:val="28"/>
              </w:rPr>
              <w:t>9</w:t>
            </w:r>
          </w:p>
        </w:tc>
      </w:tr>
      <w:tr w:rsidR="006C1CB8" w:rsidRPr="00412321" w14:paraId="600FCBF0" w14:textId="77777777" w:rsidTr="006C1CB8">
        <w:tc>
          <w:tcPr>
            <w:tcW w:w="7650" w:type="dxa"/>
            <w:shd w:val="clear" w:color="auto" w:fill="auto"/>
          </w:tcPr>
          <w:p w14:paraId="3733E72E" w14:textId="2B616989" w:rsidR="006C1CB8" w:rsidRPr="00412321" w:rsidRDefault="006C1CB8" w:rsidP="008E456A">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5D389DEF" w14:textId="312037BB" w:rsidR="006C1CB8" w:rsidRPr="00412321" w:rsidRDefault="006C1CB8" w:rsidP="00995630">
            <w:pPr>
              <w:rPr>
                <w:rFonts w:eastAsia="Microsoft YaHei"/>
                <w:color w:val="000000" w:themeColor="text1"/>
                <w:sz w:val="28"/>
                <w:szCs w:val="28"/>
              </w:rPr>
            </w:pPr>
            <w:r w:rsidRPr="00412321">
              <w:rPr>
                <w:rFonts w:eastAsia="Microsoft YaHei"/>
                <w:color w:val="000000" w:themeColor="text1"/>
                <w:sz w:val="28"/>
                <w:szCs w:val="28"/>
              </w:rPr>
              <w:t>IP45</w:t>
            </w:r>
          </w:p>
        </w:tc>
      </w:tr>
      <w:tr w:rsidR="006C1CB8" w:rsidRPr="00412321" w14:paraId="22819193" w14:textId="77777777" w:rsidTr="006C1CB8">
        <w:tc>
          <w:tcPr>
            <w:tcW w:w="7650" w:type="dxa"/>
            <w:shd w:val="clear" w:color="auto" w:fill="auto"/>
          </w:tcPr>
          <w:p w14:paraId="3390FE91" w14:textId="075D9088" w:rsidR="006C1CB8" w:rsidRPr="006C1CB8" w:rsidRDefault="006C1CB8" w:rsidP="006C1CB8">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5C82D711" w14:textId="77777777" w:rsidR="006C1CB8" w:rsidRDefault="006C1CB8" w:rsidP="00961471">
            <w:pPr>
              <w:tabs>
                <w:tab w:val="left" w:pos="289"/>
              </w:tabs>
              <w:rPr>
                <w:rFonts w:eastAsia="Calibri"/>
                <w:sz w:val="28"/>
                <w:szCs w:val="28"/>
              </w:rPr>
            </w:pPr>
          </w:p>
        </w:tc>
      </w:tr>
      <w:tr w:rsidR="006C1CB8" w:rsidRPr="00412321" w14:paraId="09287B08" w14:textId="77777777" w:rsidTr="006C1CB8">
        <w:tc>
          <w:tcPr>
            <w:tcW w:w="7650" w:type="dxa"/>
            <w:shd w:val="clear" w:color="auto" w:fill="auto"/>
          </w:tcPr>
          <w:p w14:paraId="6106877E" w14:textId="0021C54A" w:rsidR="006C1CB8" w:rsidRPr="00412321" w:rsidRDefault="006C1CB8" w:rsidP="00A8784E">
            <w:pPr>
              <w:pStyle w:val="afa"/>
              <w:tabs>
                <w:tab w:val="left" w:pos="289"/>
              </w:tabs>
              <w:ind w:left="4275"/>
              <w:rPr>
                <w:rFonts w:eastAsia="Calibri"/>
                <w:sz w:val="28"/>
                <w:szCs w:val="28"/>
              </w:rPr>
            </w:pPr>
            <w:r w:rsidRPr="00412321">
              <w:rPr>
                <w:rFonts w:eastAsia="Calibri"/>
                <w:sz w:val="28"/>
                <w:szCs w:val="28"/>
              </w:rPr>
              <w:t xml:space="preserve">Разрешение </w:t>
            </w:r>
          </w:p>
          <w:p w14:paraId="5288D556" w14:textId="7EBC93FD" w:rsidR="006C1CB8" w:rsidRPr="00412321" w:rsidRDefault="006C1CB8" w:rsidP="00A8784E">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54C9A4DA" w14:textId="22E30BD4" w:rsidR="006C1CB8" w:rsidRPr="00412321" w:rsidRDefault="006C1CB8" w:rsidP="00A8784E">
            <w:pPr>
              <w:ind w:left="4275"/>
              <w:rPr>
                <w:rFonts w:eastAsia="Microsoft YaHei"/>
                <w:color w:val="000000" w:themeColor="text1"/>
                <w:sz w:val="28"/>
                <w:szCs w:val="28"/>
              </w:rPr>
            </w:pPr>
            <w:r w:rsidRPr="00412321">
              <w:rPr>
                <w:rFonts w:eastAsia="Calibri"/>
                <w:sz w:val="28"/>
                <w:szCs w:val="28"/>
              </w:rPr>
              <w:lastRenderedPageBreak/>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06F78249" w14:textId="77777777" w:rsidR="006C1CB8" w:rsidRDefault="006C1CB8" w:rsidP="00961471">
            <w:pPr>
              <w:tabs>
                <w:tab w:val="left" w:pos="289"/>
              </w:tabs>
              <w:rPr>
                <w:rFonts w:eastAsia="Calibri"/>
                <w:sz w:val="28"/>
                <w:szCs w:val="28"/>
              </w:rPr>
            </w:pPr>
          </w:p>
          <w:p w14:paraId="33DDB456" w14:textId="4569CD58" w:rsidR="006C1CB8" w:rsidRDefault="006C1CB8" w:rsidP="00961471">
            <w:pPr>
              <w:tabs>
                <w:tab w:val="left" w:pos="289"/>
              </w:tabs>
              <w:rPr>
                <w:rFonts w:eastAsia="Calibri"/>
                <w:sz w:val="28"/>
                <w:szCs w:val="28"/>
              </w:rPr>
            </w:pPr>
            <w:r w:rsidRPr="00412321">
              <w:rPr>
                <w:rFonts w:eastAsia="Calibri"/>
                <w:sz w:val="28"/>
                <w:szCs w:val="28"/>
              </w:rPr>
              <w:t>960p</w:t>
            </w:r>
          </w:p>
          <w:p w14:paraId="2D8D3224" w14:textId="48B0A1EE" w:rsidR="006C1CB8" w:rsidRDefault="006C1CB8" w:rsidP="00961471">
            <w:pPr>
              <w:tabs>
                <w:tab w:val="left" w:pos="289"/>
              </w:tabs>
              <w:rPr>
                <w:rFonts w:eastAsia="Calibri"/>
                <w:sz w:val="28"/>
                <w:szCs w:val="28"/>
              </w:rPr>
            </w:pPr>
            <w:r w:rsidRPr="00412321">
              <w:rPr>
                <w:rFonts w:eastAsia="Calibri"/>
                <w:sz w:val="28"/>
                <w:szCs w:val="28"/>
              </w:rPr>
              <w:lastRenderedPageBreak/>
              <w:t>145</w:t>
            </w:r>
          </w:p>
          <w:p w14:paraId="56C61BE1" w14:textId="1A8A6632" w:rsidR="006C1CB8" w:rsidRPr="00961471" w:rsidRDefault="006C1CB8" w:rsidP="00961471">
            <w:pPr>
              <w:tabs>
                <w:tab w:val="left" w:pos="289"/>
              </w:tabs>
              <w:rPr>
                <w:rFonts w:eastAsia="Calibri"/>
                <w:sz w:val="28"/>
                <w:szCs w:val="28"/>
              </w:rPr>
            </w:pPr>
            <w:r w:rsidRPr="00412321">
              <w:rPr>
                <w:rFonts w:eastAsia="Calibri"/>
                <w:sz w:val="28"/>
                <w:szCs w:val="28"/>
              </w:rPr>
              <w:t xml:space="preserve">30 </w:t>
            </w:r>
          </w:p>
        </w:tc>
      </w:tr>
      <w:tr w:rsidR="006C1CB8" w:rsidRPr="00412321" w14:paraId="57111E06" w14:textId="77777777" w:rsidTr="006C1CB8">
        <w:tc>
          <w:tcPr>
            <w:tcW w:w="7650" w:type="dxa"/>
            <w:shd w:val="clear" w:color="auto" w:fill="auto"/>
          </w:tcPr>
          <w:p w14:paraId="423C623A" w14:textId="73E7E3B3" w:rsidR="006C1CB8" w:rsidRPr="00412321" w:rsidRDefault="006C1CB8" w:rsidP="006C1CB8">
            <w:pPr>
              <w:pStyle w:val="afa"/>
              <w:tabs>
                <w:tab w:val="left" w:pos="289"/>
              </w:tabs>
              <w:ind w:left="15"/>
              <w:rPr>
                <w:rFonts w:eastAsia="Calibri"/>
                <w:sz w:val="28"/>
                <w:szCs w:val="28"/>
              </w:rPr>
            </w:pPr>
            <w:r w:rsidRPr="00412321">
              <w:rPr>
                <w:rFonts w:eastAsia="Microsoft YaHei"/>
                <w:color w:val="000000" w:themeColor="text1"/>
                <w:sz w:val="28"/>
                <w:szCs w:val="28"/>
              </w:rPr>
              <w:lastRenderedPageBreak/>
              <w:t>Визуальная система</w:t>
            </w:r>
          </w:p>
        </w:tc>
        <w:tc>
          <w:tcPr>
            <w:tcW w:w="2268" w:type="dxa"/>
            <w:shd w:val="clear" w:color="auto" w:fill="auto"/>
          </w:tcPr>
          <w:p w14:paraId="21911CF8" w14:textId="77777777" w:rsidR="006C1CB8" w:rsidRDefault="006C1CB8" w:rsidP="00961471">
            <w:pPr>
              <w:pStyle w:val="afa"/>
              <w:tabs>
                <w:tab w:val="left" w:pos="289"/>
              </w:tabs>
              <w:ind w:left="5"/>
              <w:rPr>
                <w:rFonts w:eastAsia="Calibri"/>
                <w:sz w:val="28"/>
                <w:szCs w:val="28"/>
              </w:rPr>
            </w:pPr>
          </w:p>
        </w:tc>
      </w:tr>
      <w:tr w:rsidR="006C1CB8" w:rsidRPr="00412321" w14:paraId="71F22D26" w14:textId="77777777" w:rsidTr="006C1CB8">
        <w:tc>
          <w:tcPr>
            <w:tcW w:w="7650" w:type="dxa"/>
            <w:shd w:val="clear" w:color="auto" w:fill="auto"/>
          </w:tcPr>
          <w:p w14:paraId="7CC37084" w14:textId="77777777" w:rsidR="006C1CB8" w:rsidRDefault="006C1CB8" w:rsidP="00344887">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2704DA46" w14:textId="459B79A2" w:rsidR="006C1CB8" w:rsidRDefault="006C1CB8" w:rsidP="008E456A">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003685C0" w14:textId="15B4FA36" w:rsidR="006C1CB8" w:rsidRPr="00412321" w:rsidRDefault="006C1CB8" w:rsidP="008E456A">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49C04832" w14:textId="65A334A3" w:rsidR="006C1CB8" w:rsidRDefault="006C1CB8" w:rsidP="00344887">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086102A8" w14:textId="088B1F72" w:rsidR="006C1CB8" w:rsidRPr="007E2865" w:rsidRDefault="006C1CB8" w:rsidP="003A2B20">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40220609" w14:textId="45D08F2C" w:rsidR="006C1CB8" w:rsidRPr="007E2865" w:rsidRDefault="006C1CB8" w:rsidP="003A2B20">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375826CE" w14:textId="052CE5F4" w:rsidR="006C1CB8" w:rsidRDefault="006C1CB8" w:rsidP="00344887">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14CA1B78" w14:textId="2577FAB3" w:rsidR="006C1CB8" w:rsidRDefault="006C1CB8" w:rsidP="008E456A">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288C8078" w14:textId="7C0B4C2F" w:rsidR="006C1CB8" w:rsidRPr="007E2865" w:rsidRDefault="006C1CB8" w:rsidP="008E456A">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B85FDEA" w14:textId="7E84BFAC" w:rsidR="006C1CB8" w:rsidRPr="00412321" w:rsidRDefault="006C1CB8" w:rsidP="0016255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6513E22D" w14:textId="77777777" w:rsidR="006C1CB8" w:rsidRDefault="006C1CB8" w:rsidP="00961471">
            <w:pPr>
              <w:pStyle w:val="afa"/>
              <w:tabs>
                <w:tab w:val="left" w:pos="289"/>
              </w:tabs>
              <w:ind w:left="5"/>
              <w:rPr>
                <w:rFonts w:eastAsia="Calibri"/>
                <w:sz w:val="28"/>
                <w:szCs w:val="28"/>
              </w:rPr>
            </w:pPr>
          </w:p>
          <w:p w14:paraId="04EB6AA4" w14:textId="77777777" w:rsidR="006C1CB8" w:rsidRPr="00961471" w:rsidRDefault="006C1CB8" w:rsidP="00961471">
            <w:pPr>
              <w:tabs>
                <w:tab w:val="left" w:pos="289"/>
              </w:tabs>
              <w:rPr>
                <w:rFonts w:eastAsia="Calibri"/>
                <w:sz w:val="28"/>
                <w:szCs w:val="28"/>
              </w:rPr>
            </w:pPr>
          </w:p>
          <w:p w14:paraId="5023D377" w14:textId="239B69E3" w:rsidR="006C1CB8" w:rsidRPr="00961471" w:rsidRDefault="006C1CB8" w:rsidP="00961471">
            <w:pPr>
              <w:pStyle w:val="afa"/>
              <w:tabs>
                <w:tab w:val="left" w:pos="289"/>
              </w:tabs>
              <w:ind w:left="5"/>
              <w:rPr>
                <w:rFonts w:eastAsia="Calibri"/>
                <w:sz w:val="28"/>
                <w:szCs w:val="28"/>
              </w:rPr>
            </w:pPr>
            <w:r>
              <w:rPr>
                <w:rFonts w:eastAsia="Calibri"/>
                <w:sz w:val="28"/>
                <w:szCs w:val="28"/>
              </w:rPr>
              <w:t>0,7-40</w:t>
            </w:r>
          </w:p>
          <w:p w14:paraId="1C516A2F" w14:textId="536A203C" w:rsidR="006C1CB8" w:rsidRPr="00961471" w:rsidRDefault="006C1CB8" w:rsidP="00961471">
            <w:pPr>
              <w:tabs>
                <w:tab w:val="left" w:pos="289"/>
              </w:tabs>
              <w:rPr>
                <w:rFonts w:eastAsia="Calibri"/>
                <w:sz w:val="28"/>
                <w:szCs w:val="28"/>
              </w:rPr>
            </w:pPr>
            <w:r>
              <w:rPr>
                <w:rFonts w:eastAsia="Calibri"/>
                <w:sz w:val="28"/>
                <w:szCs w:val="28"/>
              </w:rPr>
              <w:t>0,6-30</w:t>
            </w:r>
          </w:p>
          <w:p w14:paraId="6D898F6B" w14:textId="274C4AC9" w:rsidR="006C1CB8" w:rsidRDefault="006C1CB8" w:rsidP="00961471">
            <w:pPr>
              <w:tabs>
                <w:tab w:val="left" w:pos="289"/>
              </w:tabs>
              <w:rPr>
                <w:rFonts w:eastAsia="Calibri"/>
                <w:sz w:val="28"/>
                <w:szCs w:val="28"/>
              </w:rPr>
            </w:pPr>
          </w:p>
          <w:p w14:paraId="72E57B8D" w14:textId="77777777" w:rsidR="006C1CB8" w:rsidRDefault="006C1CB8" w:rsidP="00961471">
            <w:pPr>
              <w:tabs>
                <w:tab w:val="left" w:pos="289"/>
              </w:tabs>
              <w:rPr>
                <w:rFonts w:eastAsia="Calibri"/>
                <w:sz w:val="28"/>
                <w:szCs w:val="28"/>
              </w:rPr>
            </w:pPr>
            <w:r>
              <w:rPr>
                <w:rFonts w:eastAsia="Calibri"/>
                <w:sz w:val="28"/>
                <w:szCs w:val="28"/>
              </w:rPr>
              <w:t xml:space="preserve">65 </w:t>
            </w:r>
          </w:p>
          <w:p w14:paraId="646DE2FE" w14:textId="3ABC89C0" w:rsidR="006C1CB8" w:rsidRDefault="006C1CB8" w:rsidP="00961471">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01E36E95" w14:textId="4B86CAC7" w:rsidR="006C1CB8" w:rsidRDefault="006C1CB8" w:rsidP="00961471">
            <w:pPr>
              <w:tabs>
                <w:tab w:val="left" w:pos="289"/>
              </w:tabs>
              <w:rPr>
                <w:rFonts w:eastAsia="Calibri"/>
                <w:sz w:val="28"/>
                <w:szCs w:val="28"/>
              </w:rPr>
            </w:pPr>
          </w:p>
          <w:p w14:paraId="2F828BB7" w14:textId="77777777" w:rsidR="006C1CB8" w:rsidRDefault="006C1CB8" w:rsidP="00643C1D">
            <w:pPr>
              <w:tabs>
                <w:tab w:val="left" w:pos="289"/>
              </w:tabs>
              <w:rPr>
                <w:rFonts w:eastAsia="Calibri"/>
                <w:sz w:val="28"/>
                <w:szCs w:val="28"/>
              </w:rPr>
            </w:pPr>
            <w:r>
              <w:rPr>
                <w:rFonts w:eastAsia="Calibri"/>
                <w:sz w:val="28"/>
                <w:szCs w:val="28"/>
              </w:rPr>
              <w:t xml:space="preserve">65 </w:t>
            </w:r>
          </w:p>
          <w:p w14:paraId="3E36C88B" w14:textId="77777777" w:rsidR="006C1CB8" w:rsidRDefault="006C1CB8" w:rsidP="00643C1D">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78301D10" w14:textId="77777777" w:rsidR="006C1CB8" w:rsidRDefault="006C1CB8" w:rsidP="00961471">
            <w:pPr>
              <w:tabs>
                <w:tab w:val="left" w:pos="289"/>
              </w:tabs>
              <w:rPr>
                <w:rFonts w:eastAsia="Calibri"/>
                <w:sz w:val="28"/>
                <w:szCs w:val="28"/>
              </w:rPr>
            </w:pPr>
          </w:p>
          <w:p w14:paraId="4E6ACAC8" w14:textId="4CA26456" w:rsidR="006C1CB8" w:rsidRPr="00961471" w:rsidRDefault="006C1CB8" w:rsidP="00961471">
            <w:pPr>
              <w:tabs>
                <w:tab w:val="left" w:pos="289"/>
              </w:tabs>
              <w:rPr>
                <w:rFonts w:eastAsia="Calibri"/>
                <w:sz w:val="28"/>
                <w:szCs w:val="28"/>
              </w:rPr>
            </w:pPr>
            <w:r w:rsidRPr="00412321">
              <w:rPr>
                <w:rFonts w:eastAsia="Calibri"/>
                <w:sz w:val="28"/>
                <w:szCs w:val="28"/>
              </w:rPr>
              <w:t>&gt;15</w:t>
            </w:r>
          </w:p>
        </w:tc>
      </w:tr>
      <w:tr w:rsidR="006C1CB8" w:rsidRPr="00412321" w14:paraId="3A218FA2" w14:textId="77777777" w:rsidTr="006C1CB8">
        <w:tc>
          <w:tcPr>
            <w:tcW w:w="7650" w:type="dxa"/>
            <w:shd w:val="clear" w:color="auto" w:fill="auto"/>
          </w:tcPr>
          <w:p w14:paraId="7109BCBA" w14:textId="5D9CDE88" w:rsidR="006C1CB8" w:rsidRPr="006C1CB8" w:rsidRDefault="006C1CB8" w:rsidP="006C1CB8">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1D9A0E41" w14:textId="77777777" w:rsidR="006C1CB8" w:rsidRDefault="006C1CB8" w:rsidP="00961471">
            <w:pPr>
              <w:tabs>
                <w:tab w:val="left" w:pos="289"/>
              </w:tabs>
              <w:rPr>
                <w:rFonts w:eastAsia="Calibri"/>
                <w:sz w:val="28"/>
                <w:szCs w:val="28"/>
              </w:rPr>
            </w:pPr>
          </w:p>
        </w:tc>
      </w:tr>
      <w:tr w:rsidR="006C1CB8" w:rsidRPr="00412321" w14:paraId="3CDD2733" w14:textId="77777777" w:rsidTr="006C1CB8">
        <w:tc>
          <w:tcPr>
            <w:tcW w:w="7650" w:type="dxa"/>
            <w:shd w:val="clear" w:color="auto" w:fill="auto"/>
          </w:tcPr>
          <w:p w14:paraId="569C9985" w14:textId="0DE2F49C" w:rsidR="006C1CB8" w:rsidRPr="00412321" w:rsidRDefault="006C1CB8" w:rsidP="004C33D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50BA6D7D" w14:textId="7177017F" w:rsidR="006C1CB8" w:rsidRPr="00412321" w:rsidRDefault="006C1CB8" w:rsidP="004C33D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34271061" w14:textId="3D1878A5" w:rsidR="006C1CB8" w:rsidRPr="00344887" w:rsidRDefault="006C1CB8" w:rsidP="00344887">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4E46417D" w14:textId="77777777" w:rsidR="006C1CB8" w:rsidRDefault="006C1CB8" w:rsidP="00961471">
            <w:pPr>
              <w:tabs>
                <w:tab w:val="left" w:pos="289"/>
              </w:tabs>
              <w:rPr>
                <w:rFonts w:eastAsia="Calibri"/>
                <w:sz w:val="28"/>
                <w:szCs w:val="28"/>
              </w:rPr>
            </w:pPr>
          </w:p>
          <w:p w14:paraId="7ACBD824" w14:textId="77777777" w:rsidR="006C1CB8" w:rsidRDefault="006C1CB8" w:rsidP="00961471">
            <w:pPr>
              <w:tabs>
                <w:tab w:val="left" w:pos="289"/>
              </w:tabs>
              <w:rPr>
                <w:rFonts w:eastAsia="Calibri"/>
                <w:sz w:val="28"/>
                <w:szCs w:val="28"/>
              </w:rPr>
            </w:pPr>
            <w:r w:rsidRPr="00412321">
              <w:rPr>
                <w:rFonts w:eastAsia="Calibri"/>
                <w:sz w:val="28"/>
                <w:szCs w:val="28"/>
              </w:rPr>
              <w:t>0,1-8</w:t>
            </w:r>
          </w:p>
          <w:p w14:paraId="026D5ED5" w14:textId="6AD1D22A" w:rsidR="006C1CB8" w:rsidRDefault="006C1CB8" w:rsidP="00961471">
            <w:pPr>
              <w:tabs>
                <w:tab w:val="left" w:pos="289"/>
              </w:tabs>
              <w:rPr>
                <w:rFonts w:eastAsia="Calibri"/>
                <w:sz w:val="28"/>
                <w:szCs w:val="28"/>
              </w:rPr>
            </w:pPr>
            <w:r>
              <w:rPr>
                <w:rFonts w:eastAsia="Calibri"/>
                <w:sz w:val="28"/>
                <w:szCs w:val="28"/>
              </w:rPr>
              <w:t>30±15</w:t>
            </w:r>
          </w:p>
          <w:p w14:paraId="05DE3DDF" w14:textId="074F8885" w:rsidR="006C1CB8" w:rsidRDefault="006C1CB8" w:rsidP="00961471">
            <w:pPr>
              <w:tabs>
                <w:tab w:val="left" w:pos="289"/>
              </w:tabs>
              <w:rPr>
                <w:rFonts w:eastAsia="Calibri"/>
                <w:sz w:val="28"/>
                <w:szCs w:val="28"/>
              </w:rPr>
            </w:pPr>
          </w:p>
          <w:p w14:paraId="59AC2A3C" w14:textId="25EE5F50" w:rsidR="006C1CB8" w:rsidRPr="00961471" w:rsidRDefault="006C1CB8" w:rsidP="00961471">
            <w:pPr>
              <w:tabs>
                <w:tab w:val="left" w:pos="289"/>
              </w:tabs>
              <w:rPr>
                <w:rFonts w:eastAsia="Calibri"/>
                <w:sz w:val="28"/>
                <w:szCs w:val="28"/>
              </w:rPr>
            </w:pPr>
            <w:r w:rsidRPr="00412321">
              <w:rPr>
                <w:rFonts w:eastAsia="Calibri"/>
                <w:sz w:val="28"/>
                <w:szCs w:val="28"/>
              </w:rPr>
              <w:t>&gt;10</w:t>
            </w:r>
          </w:p>
        </w:tc>
      </w:tr>
      <w:tr w:rsidR="006C1CB8" w:rsidRPr="000907B0" w14:paraId="16C513E5" w14:textId="77777777" w:rsidTr="006C1CB8">
        <w:tc>
          <w:tcPr>
            <w:tcW w:w="7650" w:type="dxa"/>
            <w:shd w:val="clear" w:color="auto" w:fill="auto"/>
          </w:tcPr>
          <w:p w14:paraId="680E6850" w14:textId="62AC2F92" w:rsidR="006C1CB8" w:rsidRPr="006C1CB8" w:rsidRDefault="006C1CB8" w:rsidP="006C1CB8">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BC4C4F8" w14:textId="77777777" w:rsidR="006C1CB8" w:rsidRPr="006C1CB8" w:rsidRDefault="006C1CB8" w:rsidP="00961471">
            <w:pPr>
              <w:pStyle w:val="afa"/>
              <w:tabs>
                <w:tab w:val="left" w:pos="289"/>
              </w:tabs>
              <w:ind w:left="5"/>
              <w:rPr>
                <w:rFonts w:eastAsia="Microsoft YaHei"/>
                <w:color w:val="000000" w:themeColor="text1"/>
                <w:sz w:val="28"/>
                <w:szCs w:val="28"/>
                <w:lang w:val="en-US"/>
              </w:rPr>
            </w:pPr>
          </w:p>
        </w:tc>
      </w:tr>
      <w:tr w:rsidR="006C1CB8" w:rsidRPr="00412321" w14:paraId="4577F2F3" w14:textId="77777777" w:rsidTr="006C1CB8">
        <w:tc>
          <w:tcPr>
            <w:tcW w:w="7650" w:type="dxa"/>
            <w:shd w:val="clear" w:color="auto" w:fill="auto"/>
          </w:tcPr>
          <w:p w14:paraId="217E49AF" w14:textId="47F449CA" w:rsidR="006C1CB8" w:rsidRPr="00412321" w:rsidRDefault="006C1CB8" w:rsidP="008E456A">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04DD7533" w14:textId="34160ECA" w:rsidR="006C1CB8" w:rsidRPr="00412321" w:rsidRDefault="006C1CB8" w:rsidP="008E456A">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3EE5E8F7" w14:textId="7A7C6BC5" w:rsidR="006C1CB8" w:rsidRPr="00890BE8" w:rsidRDefault="006C1CB8" w:rsidP="008E456A">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3F984A7F" w14:textId="24BE74DC" w:rsidR="006C1CB8" w:rsidRPr="00263EF0" w:rsidRDefault="006C1CB8" w:rsidP="009F0F3C">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2C86545D" w14:textId="77777777" w:rsidR="006C1CB8" w:rsidRDefault="006C1CB8" w:rsidP="00961471">
            <w:pPr>
              <w:pStyle w:val="afa"/>
              <w:tabs>
                <w:tab w:val="left" w:pos="289"/>
              </w:tabs>
              <w:ind w:left="5"/>
              <w:rPr>
                <w:rFonts w:eastAsia="Microsoft YaHei"/>
                <w:color w:val="000000" w:themeColor="text1"/>
                <w:sz w:val="28"/>
                <w:szCs w:val="28"/>
              </w:rPr>
            </w:pPr>
          </w:p>
          <w:p w14:paraId="71E61A21" w14:textId="09FC3B94" w:rsidR="006C1CB8" w:rsidRDefault="006C1CB8" w:rsidP="00961471">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6BC03B6A" w14:textId="06846E2F" w:rsidR="006C1CB8" w:rsidRDefault="006C1CB8" w:rsidP="00961471">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6A3FC630" w14:textId="7C44295D" w:rsidR="006C1CB8" w:rsidRDefault="006C1CB8" w:rsidP="00961471">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506ECB3E" w14:textId="4C3DF64D" w:rsidR="006C1CB8" w:rsidRPr="00263EF0" w:rsidRDefault="006C1CB8" w:rsidP="00263EF0">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6C1CB8" w:rsidRPr="00412321" w14:paraId="7B600790" w14:textId="77777777" w:rsidTr="006C1CB8">
        <w:tc>
          <w:tcPr>
            <w:tcW w:w="7650" w:type="dxa"/>
            <w:shd w:val="clear" w:color="auto" w:fill="auto"/>
          </w:tcPr>
          <w:p w14:paraId="2BAC4257" w14:textId="49C65230" w:rsidR="006C1CB8" w:rsidRPr="00412321" w:rsidRDefault="006C1CB8" w:rsidP="006C1CB8">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0A79BD4E" w14:textId="77777777" w:rsidR="006C1CB8" w:rsidRDefault="006C1CB8" w:rsidP="006C1CB8">
            <w:pPr>
              <w:pStyle w:val="afa"/>
              <w:tabs>
                <w:tab w:val="left" w:pos="289"/>
              </w:tabs>
              <w:ind w:left="5"/>
              <w:rPr>
                <w:rFonts w:eastAsia="Calibri"/>
                <w:sz w:val="28"/>
                <w:szCs w:val="28"/>
              </w:rPr>
            </w:pPr>
          </w:p>
        </w:tc>
      </w:tr>
      <w:tr w:rsidR="006C1CB8" w:rsidRPr="00412321" w14:paraId="092A3E1A" w14:textId="77777777" w:rsidTr="006C1CB8">
        <w:tc>
          <w:tcPr>
            <w:tcW w:w="7650" w:type="dxa"/>
            <w:shd w:val="clear" w:color="auto" w:fill="auto"/>
          </w:tcPr>
          <w:p w14:paraId="251C4ABD" w14:textId="6479D409" w:rsidR="006C1CB8" w:rsidRDefault="006C1CB8" w:rsidP="006C1CB8">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106BDF2E" w14:textId="7864932C" w:rsidR="006C1CB8" w:rsidRDefault="006C1CB8" w:rsidP="006C1CB8">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4F63E9BE" w14:textId="12F50A16" w:rsidR="006C1CB8" w:rsidRPr="00992E6B" w:rsidRDefault="006C1CB8" w:rsidP="006C1CB8">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2E2BD25F" w14:textId="77777777" w:rsidR="006C1CB8" w:rsidRDefault="006C1CB8" w:rsidP="006C1CB8">
            <w:pPr>
              <w:pStyle w:val="afa"/>
              <w:tabs>
                <w:tab w:val="left" w:pos="289"/>
              </w:tabs>
              <w:ind w:left="5"/>
              <w:rPr>
                <w:rFonts w:eastAsia="Calibri"/>
                <w:sz w:val="28"/>
                <w:szCs w:val="28"/>
              </w:rPr>
            </w:pPr>
          </w:p>
          <w:p w14:paraId="23F4F7D4" w14:textId="7DD182BB" w:rsidR="006C1CB8" w:rsidRPr="00412321" w:rsidRDefault="006C1CB8" w:rsidP="006C1CB8">
            <w:pPr>
              <w:pStyle w:val="afa"/>
              <w:tabs>
                <w:tab w:val="left" w:pos="289"/>
              </w:tabs>
              <w:ind w:left="5"/>
              <w:rPr>
                <w:rFonts w:eastAsia="Calibri"/>
                <w:sz w:val="28"/>
                <w:szCs w:val="28"/>
              </w:rPr>
            </w:pPr>
            <w:r w:rsidRPr="00412321">
              <w:rPr>
                <w:rFonts w:eastAsia="Calibri"/>
                <w:sz w:val="28"/>
                <w:szCs w:val="28"/>
              </w:rPr>
              <w:t xml:space="preserve">0,1 - 12 </w:t>
            </w:r>
          </w:p>
          <w:p w14:paraId="470AECC6" w14:textId="219F9D92" w:rsidR="006C1CB8" w:rsidRPr="00412321" w:rsidRDefault="006C1CB8" w:rsidP="006C1CB8">
            <w:pPr>
              <w:pStyle w:val="afa"/>
              <w:tabs>
                <w:tab w:val="left" w:pos="289"/>
              </w:tabs>
              <w:ind w:left="5"/>
              <w:rPr>
                <w:rFonts w:eastAsia="Calibri"/>
                <w:sz w:val="28"/>
                <w:szCs w:val="28"/>
              </w:rPr>
            </w:pPr>
            <w:r w:rsidRPr="00412321">
              <w:rPr>
                <w:rFonts w:eastAsia="Calibri"/>
                <w:sz w:val="28"/>
                <w:szCs w:val="28"/>
              </w:rPr>
              <w:t xml:space="preserve">1 </w:t>
            </w:r>
          </w:p>
        </w:tc>
      </w:tr>
      <w:tr w:rsidR="006C1CB8" w:rsidRPr="00412321" w14:paraId="4BFD7957" w14:textId="77777777" w:rsidTr="006C1CB8">
        <w:tc>
          <w:tcPr>
            <w:tcW w:w="7650" w:type="dxa"/>
            <w:shd w:val="clear" w:color="auto" w:fill="auto"/>
          </w:tcPr>
          <w:p w14:paraId="5472349A" w14:textId="0D5E4EAE" w:rsidR="006C1CB8" w:rsidRDefault="006C1CB8" w:rsidP="006C1CB8">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0599CC50" w14:textId="77777777" w:rsidR="006C1CB8" w:rsidRPr="00412321" w:rsidRDefault="006C1CB8" w:rsidP="006C1CB8">
            <w:pPr>
              <w:pStyle w:val="afa"/>
              <w:tabs>
                <w:tab w:val="left" w:pos="289"/>
              </w:tabs>
              <w:ind w:left="5"/>
              <w:rPr>
                <w:sz w:val="28"/>
                <w:szCs w:val="28"/>
                <w:lang w:eastAsia="en-US"/>
              </w:rPr>
            </w:pPr>
            <w:r>
              <w:rPr>
                <w:sz w:val="28"/>
                <w:szCs w:val="28"/>
                <w:lang w:eastAsia="en-US"/>
              </w:rPr>
              <w:t xml:space="preserve">Дальность: </w:t>
            </w:r>
          </w:p>
          <w:p w14:paraId="783FD394" w14:textId="6786F34F" w:rsidR="006C1CB8" w:rsidRPr="00412321" w:rsidRDefault="006C1CB8" w:rsidP="006C1CB8">
            <w:pPr>
              <w:pStyle w:val="afa"/>
              <w:tabs>
                <w:tab w:val="left" w:pos="289"/>
              </w:tabs>
              <w:ind w:left="5"/>
              <w:jc w:val="right"/>
              <w:rPr>
                <w:sz w:val="28"/>
                <w:szCs w:val="28"/>
                <w:lang w:eastAsia="en-US"/>
              </w:rPr>
            </w:pPr>
            <w:r>
              <w:rPr>
                <w:sz w:val="28"/>
                <w:szCs w:val="28"/>
                <w:lang w:eastAsia="en-US"/>
              </w:rPr>
              <w:t>при отражающей способности 90% (м)</w:t>
            </w:r>
          </w:p>
          <w:p w14:paraId="397419C0" w14:textId="30EB7237" w:rsidR="006C1CB8" w:rsidRDefault="006C1CB8" w:rsidP="006C1CB8">
            <w:pPr>
              <w:tabs>
                <w:tab w:val="left" w:pos="1418"/>
              </w:tabs>
              <w:jc w:val="right"/>
              <w:rPr>
                <w:rFonts w:eastAsia="Calibri"/>
                <w:sz w:val="28"/>
                <w:szCs w:val="28"/>
                <w:lang w:eastAsia="en-US"/>
              </w:rPr>
            </w:pPr>
            <w:r>
              <w:rPr>
                <w:sz w:val="28"/>
                <w:szCs w:val="28"/>
                <w:lang w:eastAsia="en-US"/>
              </w:rPr>
              <w:t>при отражающей способности 10% (м)</w:t>
            </w:r>
          </w:p>
          <w:p w14:paraId="7388411C" w14:textId="59C76C70" w:rsidR="006C1CB8" w:rsidRPr="00263EF0" w:rsidRDefault="006C1CB8" w:rsidP="006C1CB8">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422BCCA1" w14:textId="77777777" w:rsidR="006C1CB8" w:rsidRDefault="006C1CB8" w:rsidP="006C1CB8">
            <w:pPr>
              <w:pStyle w:val="afa"/>
              <w:tabs>
                <w:tab w:val="left" w:pos="289"/>
              </w:tabs>
              <w:ind w:left="5"/>
              <w:rPr>
                <w:sz w:val="28"/>
                <w:szCs w:val="28"/>
                <w:lang w:eastAsia="en-US"/>
              </w:rPr>
            </w:pPr>
          </w:p>
          <w:p w14:paraId="23DAB813" w14:textId="77777777" w:rsidR="006C1CB8" w:rsidRDefault="006C1CB8" w:rsidP="006C1CB8">
            <w:pPr>
              <w:pStyle w:val="afa"/>
              <w:tabs>
                <w:tab w:val="left" w:pos="289"/>
              </w:tabs>
              <w:ind w:left="5"/>
              <w:rPr>
                <w:sz w:val="28"/>
                <w:szCs w:val="28"/>
                <w:lang w:eastAsia="en-US"/>
              </w:rPr>
            </w:pPr>
          </w:p>
          <w:p w14:paraId="72A02E37" w14:textId="3A13C789" w:rsidR="006C1CB8" w:rsidRPr="00890BE8" w:rsidRDefault="006C1CB8" w:rsidP="006C1CB8">
            <w:pPr>
              <w:pStyle w:val="afa"/>
              <w:tabs>
                <w:tab w:val="left" w:pos="289"/>
              </w:tabs>
              <w:ind w:left="5"/>
              <w:rPr>
                <w:sz w:val="28"/>
                <w:szCs w:val="28"/>
                <w:lang w:eastAsia="en-US"/>
              </w:rPr>
            </w:pPr>
            <w:r w:rsidRPr="00412321">
              <w:rPr>
                <w:sz w:val="28"/>
                <w:szCs w:val="28"/>
                <w:lang w:eastAsia="en-US"/>
              </w:rPr>
              <w:t>0,1–40</w:t>
            </w:r>
          </w:p>
          <w:p w14:paraId="0071D466" w14:textId="6259B52A" w:rsidR="006C1CB8" w:rsidRPr="00890BE8" w:rsidRDefault="006C1CB8" w:rsidP="006C1CB8">
            <w:pPr>
              <w:pStyle w:val="afa"/>
              <w:tabs>
                <w:tab w:val="left" w:pos="289"/>
              </w:tabs>
              <w:ind w:left="5"/>
              <w:rPr>
                <w:sz w:val="28"/>
                <w:szCs w:val="28"/>
                <w:lang w:eastAsia="en-US"/>
              </w:rPr>
            </w:pPr>
            <w:r w:rsidRPr="00412321">
              <w:rPr>
                <w:sz w:val="28"/>
                <w:szCs w:val="28"/>
                <w:lang w:eastAsia="en-US"/>
              </w:rPr>
              <w:t xml:space="preserve">0,1–13,5 </w:t>
            </w:r>
          </w:p>
          <w:p w14:paraId="4D36D7B1" w14:textId="0557B144" w:rsidR="006C1CB8" w:rsidRPr="00412321" w:rsidRDefault="006C1CB8" w:rsidP="006C1CB8">
            <w:pPr>
              <w:pStyle w:val="afa"/>
              <w:tabs>
                <w:tab w:val="left" w:pos="289"/>
              </w:tabs>
              <w:ind w:left="5"/>
              <w:rPr>
                <w:sz w:val="28"/>
                <w:szCs w:val="28"/>
                <w:lang w:eastAsia="en-US"/>
              </w:rPr>
            </w:pPr>
            <w:r w:rsidRPr="00412321">
              <w:rPr>
                <w:rFonts w:eastAsia="Calibri"/>
                <w:sz w:val="28"/>
                <w:szCs w:val="28"/>
              </w:rPr>
              <w:t>1</w:t>
            </w:r>
          </w:p>
        </w:tc>
      </w:tr>
      <w:tr w:rsidR="006C1CB8" w:rsidRPr="00412321" w14:paraId="7802BD46" w14:textId="77777777" w:rsidTr="006C1CB8">
        <w:tc>
          <w:tcPr>
            <w:tcW w:w="7650" w:type="dxa"/>
            <w:shd w:val="clear" w:color="auto" w:fill="auto"/>
          </w:tcPr>
          <w:p w14:paraId="69DB2A7F" w14:textId="642A9ADF" w:rsidR="006C1CB8" w:rsidRPr="00412321" w:rsidRDefault="006C1CB8" w:rsidP="006C1CB8">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17FA4A57" w14:textId="77777777" w:rsidR="006C1CB8" w:rsidRDefault="006C1CB8" w:rsidP="006C1CB8">
            <w:pPr>
              <w:tabs>
                <w:tab w:val="left" w:pos="430"/>
              </w:tabs>
              <w:rPr>
                <w:rFonts w:eastAsia="Microsoft YaHei"/>
                <w:color w:val="000000" w:themeColor="text1"/>
                <w:sz w:val="28"/>
                <w:szCs w:val="28"/>
              </w:rPr>
            </w:pPr>
          </w:p>
        </w:tc>
      </w:tr>
      <w:tr w:rsidR="006C1CB8" w:rsidRPr="00412321" w14:paraId="75E61EC6" w14:textId="77777777" w:rsidTr="006C1CB8">
        <w:tc>
          <w:tcPr>
            <w:tcW w:w="7650" w:type="dxa"/>
            <w:shd w:val="clear" w:color="auto" w:fill="auto"/>
          </w:tcPr>
          <w:p w14:paraId="04164E7B" w14:textId="5351B036" w:rsidR="006C1CB8" w:rsidRDefault="006C1CB8" w:rsidP="006C1CB8">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66CD87F8" w14:textId="77777777" w:rsidR="006C1CB8" w:rsidRDefault="006C1CB8" w:rsidP="006C1CB8">
            <w:pPr>
              <w:tabs>
                <w:tab w:val="left" w:pos="430"/>
              </w:tabs>
              <w:rPr>
                <w:rFonts w:eastAsia="Microsoft YaHei"/>
                <w:color w:val="000000" w:themeColor="text1"/>
                <w:sz w:val="28"/>
                <w:szCs w:val="28"/>
              </w:rPr>
            </w:pPr>
          </w:p>
        </w:tc>
      </w:tr>
      <w:tr w:rsidR="006C1CB8" w:rsidRPr="00412321" w14:paraId="1D1448BC" w14:textId="77777777" w:rsidTr="006C1CB8">
        <w:tc>
          <w:tcPr>
            <w:tcW w:w="7650" w:type="dxa"/>
            <w:shd w:val="clear" w:color="auto" w:fill="auto"/>
          </w:tcPr>
          <w:p w14:paraId="31A83E64" w14:textId="17420C2D" w:rsidR="006C1CB8" w:rsidRPr="00412321" w:rsidRDefault="006C1CB8" w:rsidP="006C1CB8">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1E6E567A" w14:textId="748F2E13" w:rsidR="006C1CB8" w:rsidRPr="00412321" w:rsidRDefault="006C1CB8" w:rsidP="006C1CB8">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09F83920" w14:textId="7239BF42" w:rsidR="006C1CB8" w:rsidRPr="00826398" w:rsidRDefault="006C1CB8" w:rsidP="006C1CB8">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1698068E" w14:textId="00C723ED" w:rsidR="006C1CB8" w:rsidRDefault="006C1CB8" w:rsidP="006C1CB8">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4E6D6DE3" w14:textId="4F158860" w:rsidR="006C1CB8" w:rsidRPr="00412321" w:rsidRDefault="006C1CB8" w:rsidP="006C1CB8">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12B439F3" w14:textId="2FCC42BD" w:rsidR="006C1CB8" w:rsidRPr="00CF04C8" w:rsidRDefault="006C1CB8" w:rsidP="006C1CB8">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271FD108" w14:textId="42656BF4" w:rsidR="006C1CB8" w:rsidRPr="00412321" w:rsidRDefault="006C1CB8" w:rsidP="006C1CB8">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lastRenderedPageBreak/>
              <w:t>Формат изображения:</w:t>
            </w:r>
          </w:p>
          <w:p w14:paraId="5A43B1C2" w14:textId="450CCD47" w:rsidR="006C1CB8" w:rsidRPr="00412321" w:rsidRDefault="006C1CB8" w:rsidP="006C1CB8">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505B6615" w14:textId="5928E6B3" w:rsidR="006C1CB8" w:rsidRPr="00263EF0" w:rsidRDefault="006C1CB8" w:rsidP="006C1CB8">
            <w:pPr>
              <w:tabs>
                <w:tab w:val="left" w:pos="430"/>
              </w:tabs>
              <w:rPr>
                <w:rFonts w:eastAsia="Microsoft YaHei"/>
                <w:color w:val="000000" w:themeColor="text1"/>
                <w:sz w:val="28"/>
                <w:szCs w:val="28"/>
              </w:rPr>
            </w:pPr>
            <w:r>
              <w:rPr>
                <w:rFonts w:eastAsia="Microsoft YaHei"/>
                <w:color w:val="000000" w:themeColor="text1"/>
                <w:sz w:val="28"/>
                <w:szCs w:val="28"/>
              </w:rPr>
              <w:lastRenderedPageBreak/>
              <w:t>30</w:t>
            </w:r>
          </w:p>
          <w:p w14:paraId="58EA5190" w14:textId="5EFA5CB5" w:rsidR="006C1CB8" w:rsidRDefault="006C1CB8" w:rsidP="006C1CB8">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38EFFA92" w14:textId="77777777" w:rsidR="006C1CB8" w:rsidRDefault="006C1CB8" w:rsidP="006C1CB8">
            <w:pPr>
              <w:pStyle w:val="afa"/>
              <w:tabs>
                <w:tab w:val="left" w:pos="430"/>
              </w:tabs>
              <w:ind w:left="5"/>
              <w:rPr>
                <w:rFonts w:eastAsia="Microsoft YaHei"/>
                <w:color w:val="000000" w:themeColor="text1"/>
                <w:sz w:val="28"/>
                <w:szCs w:val="28"/>
              </w:rPr>
            </w:pPr>
          </w:p>
          <w:p w14:paraId="7A693229" w14:textId="3EA41CC1"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34752966" w14:textId="3A3A1756"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619E0F2A" w14:textId="4AD7A727" w:rsidR="006C1CB8" w:rsidRDefault="006C1CB8" w:rsidP="006C1CB8">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68A34DA8" w14:textId="77777777" w:rsidR="006C1CB8" w:rsidRPr="00263EF0"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lastRenderedPageBreak/>
              <w:t>JPEG</w:t>
            </w:r>
          </w:p>
          <w:p w14:paraId="72074CA5" w14:textId="0267C32B" w:rsidR="006C1CB8" w:rsidRPr="00412321" w:rsidRDefault="006C1CB8" w:rsidP="006C1CB8">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6C1CB8" w:rsidRPr="00412321" w14:paraId="7159C0AF" w14:textId="77777777" w:rsidTr="006C1CB8">
        <w:tc>
          <w:tcPr>
            <w:tcW w:w="7650" w:type="dxa"/>
            <w:shd w:val="clear" w:color="auto" w:fill="auto"/>
          </w:tcPr>
          <w:p w14:paraId="0A03E5B3" w14:textId="14B13680" w:rsidR="006C1CB8" w:rsidRPr="00412321" w:rsidRDefault="00F939D3" w:rsidP="006C1CB8">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lastRenderedPageBreak/>
              <w:t xml:space="preserve"> </w:t>
            </w:r>
            <w:r w:rsidR="006C1CB8" w:rsidRPr="00412321">
              <w:rPr>
                <w:rFonts w:eastAsia="Microsoft YaHei"/>
                <w:color w:val="000000" w:themeColor="text1"/>
                <w:sz w:val="28"/>
                <w:szCs w:val="28"/>
              </w:rPr>
              <w:t xml:space="preserve">Прожектор DJI </w:t>
            </w:r>
            <w:proofErr w:type="spellStart"/>
            <w:r w:rsidR="006C1CB8" w:rsidRPr="00412321">
              <w:rPr>
                <w:rFonts w:eastAsia="Microsoft YaHei"/>
                <w:color w:val="000000" w:themeColor="text1"/>
                <w:sz w:val="28"/>
                <w:szCs w:val="28"/>
              </w:rPr>
              <w:t>Wingsland</w:t>
            </w:r>
            <w:proofErr w:type="spellEnd"/>
            <w:r w:rsidR="006C1CB8" w:rsidRPr="00412321">
              <w:rPr>
                <w:rFonts w:eastAsia="Microsoft YaHei"/>
                <w:color w:val="000000" w:themeColor="text1"/>
                <w:sz w:val="28"/>
                <w:szCs w:val="28"/>
              </w:rPr>
              <w:t xml:space="preserve"> Z15</w:t>
            </w:r>
          </w:p>
        </w:tc>
        <w:tc>
          <w:tcPr>
            <w:tcW w:w="2268" w:type="dxa"/>
            <w:shd w:val="clear" w:color="auto" w:fill="auto"/>
          </w:tcPr>
          <w:p w14:paraId="528FCA89" w14:textId="77777777" w:rsidR="006C1CB8" w:rsidRPr="00412321" w:rsidRDefault="006C1CB8" w:rsidP="006C1CB8">
            <w:pPr>
              <w:pStyle w:val="afa"/>
              <w:tabs>
                <w:tab w:val="left" w:pos="430"/>
              </w:tabs>
              <w:ind w:left="5"/>
              <w:rPr>
                <w:rFonts w:eastAsia="Microsoft YaHei"/>
                <w:color w:val="000000" w:themeColor="text1"/>
                <w:sz w:val="28"/>
                <w:szCs w:val="28"/>
              </w:rPr>
            </w:pPr>
          </w:p>
        </w:tc>
      </w:tr>
      <w:tr w:rsidR="006C1CB8" w:rsidRPr="00412321" w14:paraId="3B5B9450" w14:textId="77777777" w:rsidTr="006C1CB8">
        <w:tc>
          <w:tcPr>
            <w:tcW w:w="7650" w:type="dxa"/>
            <w:shd w:val="clear" w:color="auto" w:fill="auto"/>
          </w:tcPr>
          <w:p w14:paraId="7C71055D" w14:textId="77777777" w:rsidR="006C1CB8" w:rsidRPr="00412321" w:rsidRDefault="006C1CB8" w:rsidP="006C1CB8">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16E7B8E6" w14:textId="77777777" w:rsidR="006C1CB8" w:rsidRPr="00412321" w:rsidRDefault="006C1CB8" w:rsidP="006C1CB8">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52AD09A0" w14:textId="77777777" w:rsidR="006C1CB8" w:rsidRPr="00412321" w:rsidRDefault="006C1CB8" w:rsidP="006C1CB8">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53571032" w14:textId="77777777" w:rsidR="006C1CB8" w:rsidRPr="00412321" w:rsidRDefault="006C1CB8" w:rsidP="006C1CB8">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4E153C88" w14:textId="77777777" w:rsidR="006C1CB8" w:rsidRPr="00412321" w:rsidRDefault="006C1CB8" w:rsidP="006C1CB8">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0DA99FED" w14:textId="1FC01C9A" w:rsidR="006C1CB8" w:rsidRPr="00412321" w:rsidRDefault="006C1CB8" w:rsidP="006C1CB8">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7B0727DA" w14:textId="77777777"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6F2A1EA" w14:textId="77777777"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47BD61CC" w14:textId="77777777"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3CE58FEE" w14:textId="77777777"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6DD54589" w14:textId="77777777"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3F6907C3" w14:textId="00465387" w:rsidR="006C1CB8" w:rsidRPr="00412321"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6C1CB8" w:rsidRPr="000907B0" w14:paraId="1321F4DA" w14:textId="77777777" w:rsidTr="006C1CB8">
        <w:tc>
          <w:tcPr>
            <w:tcW w:w="7650" w:type="dxa"/>
            <w:shd w:val="clear" w:color="auto" w:fill="auto"/>
          </w:tcPr>
          <w:p w14:paraId="55C7B6A2" w14:textId="39C3FF43" w:rsidR="006C1CB8" w:rsidRPr="006C1CB8" w:rsidRDefault="006C1CB8" w:rsidP="006C1CB8">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69B65684" w14:textId="77777777" w:rsidR="006C1CB8" w:rsidRPr="006C1CB8" w:rsidRDefault="006C1CB8" w:rsidP="006C1CB8">
            <w:pPr>
              <w:pStyle w:val="afa"/>
              <w:tabs>
                <w:tab w:val="left" w:pos="430"/>
              </w:tabs>
              <w:ind w:left="5"/>
              <w:rPr>
                <w:rFonts w:eastAsia="Microsoft YaHei"/>
                <w:color w:val="000000" w:themeColor="text1"/>
                <w:sz w:val="28"/>
                <w:szCs w:val="28"/>
                <w:lang w:val="en-US"/>
              </w:rPr>
            </w:pPr>
          </w:p>
        </w:tc>
      </w:tr>
      <w:tr w:rsidR="006C1CB8" w:rsidRPr="00D668EA" w14:paraId="56B36198" w14:textId="77777777" w:rsidTr="006C1CB8">
        <w:tc>
          <w:tcPr>
            <w:tcW w:w="7650" w:type="dxa"/>
            <w:shd w:val="clear" w:color="auto" w:fill="auto"/>
          </w:tcPr>
          <w:p w14:paraId="4B6E4A12" w14:textId="77777777" w:rsidR="006C1CB8" w:rsidRPr="00412321" w:rsidRDefault="006C1CB8" w:rsidP="006C1CB8">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11C7B6A" w14:textId="77777777" w:rsidR="006C1CB8" w:rsidRPr="00412321" w:rsidRDefault="006C1CB8" w:rsidP="006C1CB8">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1CB77A69" w14:textId="77777777" w:rsidR="006C1CB8" w:rsidRPr="00412321" w:rsidRDefault="006C1CB8" w:rsidP="006C1CB8">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45DFCD02" w14:textId="77777777" w:rsidR="006C1CB8" w:rsidRPr="00412321" w:rsidRDefault="006C1CB8" w:rsidP="006C1CB8">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E4FACAC" w14:textId="35C8AEC7" w:rsidR="006C1CB8" w:rsidRPr="00D668EA" w:rsidRDefault="006C1CB8" w:rsidP="006C1CB8">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11C05D93" w14:textId="77777777"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59AC899A" w14:textId="1D753691" w:rsidR="006C1CB8" w:rsidRDefault="006C1CB8" w:rsidP="006C1CB8">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3F1266ED" w14:textId="1CEC217F"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2BA1210A" w14:textId="25647880" w:rsidR="006C1CB8" w:rsidRDefault="006C1CB8" w:rsidP="006C1CB8">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61A01E32" w14:textId="5290A324" w:rsidR="006C1CB8" w:rsidRPr="00D668EA" w:rsidRDefault="006C1CB8" w:rsidP="006C1CB8">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6C1CB8" w:rsidRPr="00D668EA" w14:paraId="1F470E8C" w14:textId="77777777" w:rsidTr="006C1CB8">
        <w:tc>
          <w:tcPr>
            <w:tcW w:w="7650" w:type="dxa"/>
            <w:shd w:val="clear" w:color="auto" w:fill="auto"/>
          </w:tcPr>
          <w:p w14:paraId="4568A9F2" w14:textId="3B0FF746" w:rsidR="006C1CB8" w:rsidRDefault="006C1CB8" w:rsidP="006C1CB8">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5B4C7590" w14:textId="77777777" w:rsidR="006C1CB8" w:rsidRPr="00412321" w:rsidRDefault="006C1CB8" w:rsidP="006C1CB8">
            <w:pPr>
              <w:pStyle w:val="afa"/>
              <w:tabs>
                <w:tab w:val="left" w:pos="430"/>
              </w:tabs>
              <w:ind w:left="5"/>
              <w:rPr>
                <w:rFonts w:eastAsia="Microsoft YaHei"/>
                <w:color w:val="000000" w:themeColor="text1"/>
                <w:sz w:val="28"/>
                <w:szCs w:val="28"/>
              </w:rPr>
            </w:pPr>
          </w:p>
        </w:tc>
      </w:tr>
      <w:tr w:rsidR="006C1CB8" w:rsidRPr="00412321" w14:paraId="128E9334" w14:textId="77777777" w:rsidTr="006C1CB8">
        <w:tc>
          <w:tcPr>
            <w:tcW w:w="7650" w:type="dxa"/>
            <w:shd w:val="clear" w:color="auto" w:fill="auto"/>
          </w:tcPr>
          <w:p w14:paraId="1EB3E743" w14:textId="77777777" w:rsidR="006C1CB8" w:rsidRPr="00D64399" w:rsidRDefault="006C1CB8" w:rsidP="006C1CB8">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76BBB207" w14:textId="77777777" w:rsidR="006C1CB8" w:rsidRDefault="006C1CB8" w:rsidP="006C1CB8">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9A9BBB1" w14:textId="77777777" w:rsidR="006C1CB8" w:rsidRPr="00412321" w:rsidRDefault="006C1CB8" w:rsidP="006C1CB8">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1F92469A" w14:textId="77777777" w:rsidR="006C1CB8" w:rsidRPr="00412321" w:rsidRDefault="006C1CB8" w:rsidP="006C1CB8">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49AB387E" w14:textId="77777777" w:rsidR="006C1CB8" w:rsidRPr="00412321" w:rsidRDefault="006C1CB8" w:rsidP="006C1CB8">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8A31C9B" w14:textId="77777777" w:rsidR="006C1CB8" w:rsidRPr="00412321" w:rsidRDefault="006C1CB8" w:rsidP="006C1CB8">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348D3030" w14:textId="77777777" w:rsidR="006C1CB8" w:rsidRPr="00412321" w:rsidRDefault="006C1CB8" w:rsidP="006C1CB8">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277E7F06" w14:textId="77777777" w:rsidR="006C1CB8" w:rsidRPr="00DA1496" w:rsidRDefault="006C1CB8" w:rsidP="006C1CB8">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7D213C60" w14:textId="3ADBDE00" w:rsidR="006C1CB8" w:rsidRPr="00D668EA" w:rsidRDefault="006C1CB8" w:rsidP="006C1CB8">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E7AB4E7" w14:textId="4478ACA1" w:rsidR="006C1CB8" w:rsidRDefault="006C1CB8" w:rsidP="006C1CB8">
            <w:pPr>
              <w:pStyle w:val="afa"/>
              <w:tabs>
                <w:tab w:val="left" w:pos="289"/>
              </w:tabs>
              <w:ind w:left="0"/>
              <w:rPr>
                <w:rFonts w:eastAsia="Microsoft YaHei"/>
                <w:color w:val="000000" w:themeColor="text1"/>
                <w:sz w:val="28"/>
                <w:szCs w:val="28"/>
                <w:lang w:val="en-US"/>
              </w:rPr>
            </w:pPr>
          </w:p>
          <w:p w14:paraId="6483811D" w14:textId="77777777" w:rsidR="006C1CB8" w:rsidRDefault="006C1CB8" w:rsidP="006C1CB8">
            <w:pPr>
              <w:pStyle w:val="afa"/>
              <w:tabs>
                <w:tab w:val="left" w:pos="289"/>
              </w:tabs>
              <w:ind w:left="0"/>
              <w:rPr>
                <w:rFonts w:eastAsia="Microsoft YaHei"/>
                <w:color w:val="000000" w:themeColor="text1"/>
                <w:sz w:val="28"/>
                <w:szCs w:val="28"/>
                <w:lang w:val="en-US"/>
              </w:rPr>
            </w:pPr>
          </w:p>
          <w:p w14:paraId="564ECDD6" w14:textId="77777777" w:rsidR="006C1CB8" w:rsidRDefault="006C1CB8" w:rsidP="006C1CB8">
            <w:pPr>
              <w:pStyle w:val="afa"/>
              <w:tabs>
                <w:tab w:val="left" w:pos="289"/>
              </w:tabs>
              <w:ind w:left="0"/>
              <w:rPr>
                <w:rFonts w:eastAsia="Calibri"/>
                <w:sz w:val="28"/>
                <w:szCs w:val="28"/>
              </w:rPr>
            </w:pPr>
            <w:r w:rsidRPr="00412321">
              <w:rPr>
                <w:rFonts w:eastAsia="Calibri"/>
                <w:sz w:val="28"/>
                <w:szCs w:val="28"/>
              </w:rPr>
              <w:t>220–240</w:t>
            </w:r>
          </w:p>
          <w:p w14:paraId="6686A128" w14:textId="77777777" w:rsidR="006C1CB8" w:rsidRDefault="006C1CB8" w:rsidP="006C1CB8">
            <w:pPr>
              <w:pStyle w:val="afa"/>
              <w:tabs>
                <w:tab w:val="left" w:pos="289"/>
              </w:tabs>
              <w:ind w:left="0"/>
              <w:rPr>
                <w:rFonts w:eastAsia="Calibri"/>
                <w:sz w:val="28"/>
                <w:szCs w:val="28"/>
              </w:rPr>
            </w:pPr>
            <w:r w:rsidRPr="00412321">
              <w:rPr>
                <w:rFonts w:eastAsia="Calibri"/>
                <w:sz w:val="28"/>
                <w:szCs w:val="28"/>
              </w:rPr>
              <w:t>50–60</w:t>
            </w:r>
          </w:p>
          <w:p w14:paraId="77A5ED0C" w14:textId="77777777" w:rsidR="006C1CB8" w:rsidRDefault="006C1CB8" w:rsidP="006C1CB8">
            <w:pPr>
              <w:pStyle w:val="afa"/>
              <w:tabs>
                <w:tab w:val="left" w:pos="289"/>
              </w:tabs>
              <w:ind w:left="0"/>
              <w:rPr>
                <w:rFonts w:eastAsia="Calibri"/>
                <w:sz w:val="28"/>
                <w:szCs w:val="28"/>
              </w:rPr>
            </w:pPr>
            <w:r w:rsidRPr="00412321">
              <w:rPr>
                <w:rFonts w:eastAsia="Calibri"/>
                <w:sz w:val="28"/>
                <w:szCs w:val="28"/>
              </w:rPr>
              <w:t>8,37</w:t>
            </w:r>
          </w:p>
          <w:p w14:paraId="3C8AECE5" w14:textId="77777777" w:rsidR="006C1CB8" w:rsidRDefault="006C1CB8" w:rsidP="006C1CB8">
            <w:pPr>
              <w:pStyle w:val="afa"/>
              <w:tabs>
                <w:tab w:val="left" w:pos="289"/>
              </w:tabs>
              <w:ind w:left="0"/>
              <w:rPr>
                <w:rFonts w:eastAsia="Calibri"/>
                <w:sz w:val="28"/>
                <w:szCs w:val="28"/>
              </w:rPr>
            </w:pPr>
            <w:r w:rsidRPr="00412321">
              <w:rPr>
                <w:rFonts w:eastAsia="Calibri"/>
                <w:sz w:val="28"/>
                <w:szCs w:val="28"/>
              </w:rPr>
              <w:t>60</w:t>
            </w:r>
          </w:p>
          <w:p w14:paraId="194DE8CE" w14:textId="77777777" w:rsidR="006C1CB8" w:rsidRDefault="006C1CB8" w:rsidP="006C1CB8">
            <w:pPr>
              <w:pStyle w:val="afa"/>
              <w:tabs>
                <w:tab w:val="left" w:pos="289"/>
              </w:tabs>
              <w:ind w:left="0"/>
              <w:rPr>
                <w:rFonts w:eastAsia="Calibri"/>
                <w:sz w:val="28"/>
                <w:szCs w:val="28"/>
              </w:rPr>
            </w:pPr>
            <w:r w:rsidRPr="00412321">
              <w:rPr>
                <w:rFonts w:eastAsia="Calibri"/>
                <w:sz w:val="28"/>
                <w:szCs w:val="28"/>
              </w:rPr>
              <w:t>30</w:t>
            </w:r>
          </w:p>
          <w:p w14:paraId="63B5831C" w14:textId="77777777" w:rsidR="006C1CB8" w:rsidRDefault="006C1CB8" w:rsidP="006C1CB8">
            <w:pPr>
              <w:pStyle w:val="afa"/>
              <w:tabs>
                <w:tab w:val="left" w:pos="289"/>
              </w:tabs>
              <w:ind w:left="0"/>
              <w:rPr>
                <w:rFonts w:eastAsia="Calibri"/>
                <w:sz w:val="28"/>
                <w:szCs w:val="28"/>
              </w:rPr>
            </w:pPr>
          </w:p>
          <w:p w14:paraId="7796538B" w14:textId="77777777" w:rsidR="006C1CB8" w:rsidRDefault="006C1CB8" w:rsidP="006C1CB8">
            <w:pPr>
              <w:pStyle w:val="afa"/>
              <w:tabs>
                <w:tab w:val="left" w:pos="289"/>
              </w:tabs>
              <w:ind w:left="0"/>
              <w:rPr>
                <w:rFonts w:eastAsia="Calibri"/>
                <w:sz w:val="28"/>
                <w:szCs w:val="28"/>
                <w:lang w:val="en-US"/>
              </w:rPr>
            </w:pPr>
            <w:r w:rsidRPr="00412321">
              <w:rPr>
                <w:rFonts w:eastAsia="Calibri"/>
                <w:sz w:val="28"/>
                <w:szCs w:val="28"/>
                <w:lang w:val="en-US"/>
              </w:rPr>
              <w:t>8</w:t>
            </w:r>
          </w:p>
          <w:p w14:paraId="7F1638D1" w14:textId="30BBA34B" w:rsidR="006C1CB8" w:rsidRPr="00412321" w:rsidRDefault="006C1CB8" w:rsidP="006C1CB8">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6C1CB8" w:rsidRPr="00412321" w14:paraId="37F662FB" w14:textId="77777777" w:rsidTr="006C1CB8">
        <w:tc>
          <w:tcPr>
            <w:tcW w:w="7650" w:type="dxa"/>
            <w:shd w:val="clear" w:color="auto" w:fill="auto"/>
          </w:tcPr>
          <w:p w14:paraId="3EC70661" w14:textId="1647ABB6" w:rsidR="006C1CB8" w:rsidRPr="00EA129F" w:rsidRDefault="006C1CB8" w:rsidP="006C1CB8">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744C8E27" w14:textId="77777777" w:rsidR="006C1CB8" w:rsidRPr="00412321" w:rsidRDefault="006C1CB8" w:rsidP="006C1CB8">
            <w:pPr>
              <w:rPr>
                <w:rFonts w:eastAsia="Microsoft YaHei"/>
                <w:color w:val="000000" w:themeColor="text1"/>
                <w:sz w:val="28"/>
                <w:szCs w:val="28"/>
              </w:rPr>
            </w:pPr>
          </w:p>
        </w:tc>
      </w:tr>
      <w:tr w:rsidR="006C1CB8" w:rsidRPr="00412321" w14:paraId="2EDC1A5E" w14:textId="77777777" w:rsidTr="006C1CB8">
        <w:tc>
          <w:tcPr>
            <w:tcW w:w="7650" w:type="dxa"/>
            <w:shd w:val="clear" w:color="auto" w:fill="auto"/>
          </w:tcPr>
          <w:p w14:paraId="625C1557" w14:textId="74B69F24" w:rsidR="006C1CB8" w:rsidRPr="00412321" w:rsidRDefault="006C1CB8" w:rsidP="006C1CB8">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01AB9768" w14:textId="030A6DE4" w:rsidR="006C1CB8" w:rsidRPr="00412321" w:rsidRDefault="006C1CB8" w:rsidP="006C1CB8">
            <w:pPr>
              <w:rPr>
                <w:rFonts w:eastAsia="Microsoft YaHei"/>
                <w:color w:val="000000" w:themeColor="text1"/>
                <w:sz w:val="28"/>
                <w:szCs w:val="28"/>
              </w:rPr>
            </w:pPr>
            <w:r w:rsidRPr="00412321">
              <w:rPr>
                <w:rFonts w:eastAsia="Microsoft YaHei"/>
                <w:color w:val="000000" w:themeColor="text1"/>
                <w:sz w:val="28"/>
                <w:szCs w:val="28"/>
              </w:rPr>
              <w:t>10</w:t>
            </w:r>
          </w:p>
        </w:tc>
      </w:tr>
      <w:tr w:rsidR="006C1CB8" w:rsidRPr="00412321" w14:paraId="02BC1EE1" w14:textId="77777777" w:rsidTr="006C1CB8">
        <w:tc>
          <w:tcPr>
            <w:tcW w:w="7650" w:type="dxa"/>
            <w:shd w:val="clear" w:color="auto" w:fill="auto"/>
          </w:tcPr>
          <w:p w14:paraId="72D7E32C" w14:textId="40F221B4" w:rsidR="006C1CB8" w:rsidRPr="00D64399" w:rsidRDefault="006C1CB8" w:rsidP="006C1CB8">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5F331075" w14:textId="717AA64D" w:rsidR="006C1CB8" w:rsidRDefault="006C1CB8" w:rsidP="006C1CB8">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C609329" w14:textId="0CF37B3E" w:rsidR="006C1CB8" w:rsidRPr="00412321" w:rsidRDefault="006C1CB8" w:rsidP="006C1CB8">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1D47FC66" w14:textId="77777777" w:rsidR="006C1CB8" w:rsidRDefault="006C1CB8" w:rsidP="006C1CB8">
            <w:pPr>
              <w:pStyle w:val="afa"/>
              <w:tabs>
                <w:tab w:val="left" w:pos="289"/>
              </w:tabs>
              <w:ind w:left="0"/>
              <w:rPr>
                <w:rFonts w:eastAsia="Calibri"/>
                <w:sz w:val="28"/>
                <w:szCs w:val="28"/>
              </w:rPr>
            </w:pPr>
          </w:p>
          <w:p w14:paraId="4CB02D74" w14:textId="05C97988" w:rsidR="006C1CB8" w:rsidRDefault="006C1CB8" w:rsidP="006C1CB8">
            <w:pPr>
              <w:pStyle w:val="afa"/>
              <w:tabs>
                <w:tab w:val="left" w:pos="289"/>
              </w:tabs>
              <w:ind w:left="0"/>
              <w:rPr>
                <w:rFonts w:eastAsia="Calibri"/>
                <w:sz w:val="28"/>
                <w:szCs w:val="28"/>
              </w:rPr>
            </w:pPr>
            <w:r w:rsidRPr="00412321">
              <w:rPr>
                <w:rFonts w:eastAsia="Calibri"/>
                <w:sz w:val="28"/>
                <w:szCs w:val="28"/>
              </w:rPr>
              <w:t>220–240</w:t>
            </w:r>
          </w:p>
          <w:p w14:paraId="3FFA5C85" w14:textId="20244317" w:rsidR="006C1CB8" w:rsidRPr="00D64399" w:rsidRDefault="006C1CB8" w:rsidP="006C1CB8">
            <w:pPr>
              <w:pStyle w:val="afa"/>
              <w:tabs>
                <w:tab w:val="left" w:pos="289"/>
              </w:tabs>
              <w:ind w:left="0"/>
              <w:rPr>
                <w:rFonts w:eastAsia="Calibri"/>
                <w:sz w:val="28"/>
                <w:szCs w:val="28"/>
              </w:rPr>
            </w:pPr>
            <w:r w:rsidRPr="00412321">
              <w:rPr>
                <w:rFonts w:eastAsia="Calibri"/>
                <w:sz w:val="28"/>
                <w:szCs w:val="28"/>
              </w:rPr>
              <w:t>50–60</w:t>
            </w:r>
          </w:p>
        </w:tc>
      </w:tr>
      <w:tr w:rsidR="006C1CB8" w:rsidRPr="00AE3C39" w14:paraId="1D8E001D" w14:textId="77777777" w:rsidTr="006C1CB8">
        <w:tc>
          <w:tcPr>
            <w:tcW w:w="7650" w:type="dxa"/>
            <w:shd w:val="clear" w:color="auto" w:fill="auto"/>
          </w:tcPr>
          <w:p w14:paraId="5107A033" w14:textId="4035E62B" w:rsidR="006C1CB8" w:rsidRPr="00412321" w:rsidRDefault="006C1CB8" w:rsidP="006C1CB8">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2C99A64F" w14:textId="44FB7C43" w:rsidR="006C1CB8" w:rsidRPr="00AE3C39" w:rsidRDefault="006C1CB8" w:rsidP="006C1CB8">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6C1CB8" w:rsidRPr="00AE3C39" w14:paraId="74971D5C" w14:textId="77777777" w:rsidTr="006C1CB8">
        <w:tc>
          <w:tcPr>
            <w:tcW w:w="7650" w:type="dxa"/>
            <w:shd w:val="clear" w:color="auto" w:fill="auto"/>
          </w:tcPr>
          <w:p w14:paraId="4CCCA627" w14:textId="1C73C047" w:rsidR="006C1CB8" w:rsidRPr="00AE3C39" w:rsidRDefault="006C1CB8" w:rsidP="006C1CB8">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620F009B" w14:textId="1C8DE89E" w:rsidR="006C1CB8" w:rsidRPr="00AE3C39" w:rsidRDefault="006C1CB8" w:rsidP="006C1CB8">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6C1CB8" w:rsidRPr="00AE3C39" w14:paraId="59DBE573" w14:textId="77777777" w:rsidTr="006C1CB8">
        <w:tc>
          <w:tcPr>
            <w:tcW w:w="7650" w:type="dxa"/>
            <w:shd w:val="clear" w:color="auto" w:fill="auto"/>
          </w:tcPr>
          <w:p w14:paraId="4DE3303A" w14:textId="749389F1" w:rsidR="006C1CB8" w:rsidRPr="00AE3C39" w:rsidRDefault="006C1CB8" w:rsidP="006C1CB8">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1FBE1297" w14:textId="289725AC" w:rsidR="006C1CB8" w:rsidRPr="00AE3C39" w:rsidRDefault="006C1CB8" w:rsidP="006C1CB8">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6C1CB8" w:rsidRPr="00AE3C39" w14:paraId="41649949" w14:textId="77777777" w:rsidTr="006C1CB8">
        <w:tc>
          <w:tcPr>
            <w:tcW w:w="7650" w:type="dxa"/>
            <w:shd w:val="clear" w:color="auto" w:fill="auto"/>
          </w:tcPr>
          <w:p w14:paraId="48F72050" w14:textId="721F8E4A" w:rsidR="006C1CB8" w:rsidRPr="00AE3C39" w:rsidRDefault="006C1CB8" w:rsidP="006C1CB8">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4B9F82AA" w14:textId="3532453F" w:rsidR="006C1CB8" w:rsidRPr="00AE3C39" w:rsidRDefault="006C1CB8" w:rsidP="006C1CB8">
            <w:pPr>
              <w:rPr>
                <w:rFonts w:eastAsia="Microsoft YaHei"/>
                <w:color w:val="000000" w:themeColor="text1"/>
                <w:sz w:val="28"/>
                <w:szCs w:val="28"/>
              </w:rPr>
            </w:pPr>
            <w:r w:rsidRPr="00AE3C39">
              <w:rPr>
                <w:rFonts w:eastAsia="Microsoft YaHei"/>
                <w:color w:val="000000" w:themeColor="text1"/>
                <w:sz w:val="28"/>
                <w:szCs w:val="28"/>
              </w:rPr>
              <w:t>10</w:t>
            </w:r>
          </w:p>
        </w:tc>
      </w:tr>
      <w:tr w:rsidR="006C1CB8" w:rsidRPr="00412321" w14:paraId="09F8B751" w14:textId="77777777" w:rsidTr="006C1CB8">
        <w:tc>
          <w:tcPr>
            <w:tcW w:w="7650" w:type="dxa"/>
            <w:shd w:val="clear" w:color="auto" w:fill="auto"/>
          </w:tcPr>
          <w:p w14:paraId="6B88EEB6" w14:textId="5A5C0A44" w:rsidR="006C1CB8" w:rsidRPr="00412321" w:rsidRDefault="006C1CB8" w:rsidP="006C1CB8">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7F3AB32D" w14:textId="77777777" w:rsidR="006C1CB8" w:rsidRPr="00412321" w:rsidRDefault="006C1CB8" w:rsidP="006C1CB8">
            <w:pPr>
              <w:rPr>
                <w:rFonts w:eastAsia="Microsoft YaHei"/>
                <w:color w:val="000000" w:themeColor="text1"/>
                <w:sz w:val="28"/>
                <w:szCs w:val="28"/>
              </w:rPr>
            </w:pPr>
          </w:p>
        </w:tc>
      </w:tr>
      <w:tr w:rsidR="006C1CB8" w:rsidRPr="00412321" w14:paraId="688B901A" w14:textId="77777777" w:rsidTr="006C1CB8">
        <w:tc>
          <w:tcPr>
            <w:tcW w:w="7650" w:type="dxa"/>
            <w:shd w:val="clear" w:color="auto" w:fill="auto"/>
          </w:tcPr>
          <w:p w14:paraId="72C0B66A" w14:textId="38C4CC20" w:rsidR="006C1CB8" w:rsidRPr="00412321" w:rsidRDefault="006C1CB8" w:rsidP="006C1CB8">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66230534" w14:textId="55BEA692" w:rsidR="006C1CB8" w:rsidRPr="00412321" w:rsidRDefault="006C1CB8" w:rsidP="006C1CB8">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sidR="00DB21E0">
              <w:rPr>
                <w:rFonts w:eastAsia="Microsoft YaHei"/>
                <w:color w:val="000000" w:themeColor="text1"/>
                <w:sz w:val="28"/>
                <w:szCs w:val="28"/>
              </w:rPr>
              <w:t>3</w:t>
            </w:r>
            <w:r w:rsidRPr="00412321">
              <w:rPr>
                <w:rFonts w:eastAsia="Microsoft YaHei"/>
                <w:color w:val="000000" w:themeColor="text1"/>
                <w:sz w:val="28"/>
                <w:szCs w:val="28"/>
              </w:rPr>
              <w:t>0</w:t>
            </w:r>
          </w:p>
        </w:tc>
      </w:tr>
      <w:tr w:rsidR="006C1CB8" w:rsidRPr="00412321" w14:paraId="4200AF70" w14:textId="77777777" w:rsidTr="006C1CB8">
        <w:tc>
          <w:tcPr>
            <w:tcW w:w="7650" w:type="dxa"/>
            <w:shd w:val="clear" w:color="auto" w:fill="auto"/>
          </w:tcPr>
          <w:p w14:paraId="4B115DBE" w14:textId="21A412B4" w:rsidR="006C1CB8" w:rsidRPr="00412321" w:rsidRDefault="006C1CB8" w:rsidP="006C1CB8">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744624DA" w14:textId="0D939175" w:rsidR="006C1CB8" w:rsidRPr="00412321" w:rsidRDefault="006C1CB8" w:rsidP="006C1CB8">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500323" w:rsidRPr="00412321" w14:paraId="5B6D9FB7" w14:textId="77777777" w:rsidTr="006C1CB8">
        <w:tc>
          <w:tcPr>
            <w:tcW w:w="7650" w:type="dxa"/>
            <w:shd w:val="clear" w:color="auto" w:fill="auto"/>
          </w:tcPr>
          <w:tbl>
            <w:tblPr>
              <w:tblStyle w:val="af9"/>
              <w:tblW w:w="0" w:type="auto"/>
              <w:tblLook w:val="04A0" w:firstRow="1" w:lastRow="0" w:firstColumn="1" w:lastColumn="0" w:noHBand="0" w:noVBand="1"/>
            </w:tblPr>
            <w:tblGrid>
              <w:gridCol w:w="2734"/>
              <w:gridCol w:w="2203"/>
              <w:gridCol w:w="2487"/>
            </w:tblGrid>
            <w:tr w:rsidR="00500323" w14:paraId="161DBE56" w14:textId="77777777" w:rsidTr="007C5D80">
              <w:tc>
                <w:tcPr>
                  <w:tcW w:w="3216" w:type="dxa"/>
                </w:tcPr>
                <w:p w14:paraId="17952280" w14:textId="77777777" w:rsidR="00500323" w:rsidRDefault="00500323" w:rsidP="00500323">
                  <w:pPr>
                    <w:spacing w:line="360" w:lineRule="auto"/>
                    <w:jc w:val="both"/>
                    <w:rPr>
                      <w:sz w:val="28"/>
                      <w:szCs w:val="28"/>
                    </w:rPr>
                  </w:pPr>
                </w:p>
              </w:tc>
              <w:tc>
                <w:tcPr>
                  <w:tcW w:w="3217" w:type="dxa"/>
                </w:tcPr>
                <w:p w14:paraId="4F593502" w14:textId="77777777" w:rsidR="00500323" w:rsidRDefault="00500323" w:rsidP="00500323">
                  <w:pPr>
                    <w:spacing w:line="360" w:lineRule="auto"/>
                    <w:jc w:val="both"/>
                    <w:rPr>
                      <w:sz w:val="28"/>
                      <w:szCs w:val="28"/>
                    </w:rPr>
                  </w:pPr>
                  <w:r>
                    <w:rPr>
                      <w:sz w:val="28"/>
                      <w:szCs w:val="28"/>
                    </w:rPr>
                    <w:t xml:space="preserve">Вес </w:t>
                  </w:r>
                </w:p>
              </w:tc>
              <w:tc>
                <w:tcPr>
                  <w:tcW w:w="3217" w:type="dxa"/>
                </w:tcPr>
                <w:p w14:paraId="2C536385" w14:textId="77777777" w:rsidR="00500323" w:rsidRDefault="00500323" w:rsidP="00500323">
                  <w:pPr>
                    <w:spacing w:line="360" w:lineRule="auto"/>
                    <w:jc w:val="both"/>
                    <w:rPr>
                      <w:sz w:val="28"/>
                      <w:szCs w:val="28"/>
                    </w:rPr>
                  </w:pPr>
                  <w:r>
                    <w:rPr>
                      <w:sz w:val="28"/>
                      <w:szCs w:val="28"/>
                    </w:rPr>
                    <w:t>Габариты</w:t>
                  </w:r>
                </w:p>
              </w:tc>
            </w:tr>
            <w:tr w:rsidR="00500323" w14:paraId="169D354C" w14:textId="77777777" w:rsidTr="007C5D80">
              <w:tc>
                <w:tcPr>
                  <w:tcW w:w="3216" w:type="dxa"/>
                </w:tcPr>
                <w:p w14:paraId="0E1B94A1" w14:textId="77777777" w:rsidR="00500323" w:rsidRPr="00500323" w:rsidRDefault="00500323" w:rsidP="00500323">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w:t>
                  </w:r>
                  <w:r w:rsidRPr="00500323">
                    <w:rPr>
                      <w:sz w:val="24"/>
                      <w:szCs w:val="24"/>
                    </w:rPr>
                    <w:lastRenderedPageBreak/>
                    <w:t>обследования в топке котла</w:t>
                  </w:r>
                </w:p>
              </w:tc>
              <w:tc>
                <w:tcPr>
                  <w:tcW w:w="3217" w:type="dxa"/>
                </w:tcPr>
                <w:p w14:paraId="53219E7B" w14:textId="77777777" w:rsidR="00500323" w:rsidRDefault="00500323" w:rsidP="00500323">
                  <w:pPr>
                    <w:spacing w:line="360" w:lineRule="auto"/>
                    <w:jc w:val="both"/>
                    <w:rPr>
                      <w:sz w:val="28"/>
                      <w:szCs w:val="28"/>
                    </w:rPr>
                  </w:pPr>
                  <w:r>
                    <w:rPr>
                      <w:sz w:val="28"/>
                      <w:szCs w:val="28"/>
                    </w:rPr>
                    <w:lastRenderedPageBreak/>
                    <w:t>10</w:t>
                  </w:r>
                </w:p>
              </w:tc>
              <w:tc>
                <w:tcPr>
                  <w:tcW w:w="3217" w:type="dxa"/>
                </w:tcPr>
                <w:p w14:paraId="4BC9C527" w14:textId="77777777" w:rsidR="00500323" w:rsidRDefault="00500323" w:rsidP="00500323">
                  <w:pPr>
                    <w:spacing w:line="360" w:lineRule="auto"/>
                    <w:jc w:val="both"/>
                    <w:rPr>
                      <w:sz w:val="28"/>
                      <w:szCs w:val="28"/>
                    </w:rPr>
                  </w:pPr>
                </w:p>
              </w:tc>
            </w:tr>
            <w:tr w:rsidR="00500323" w14:paraId="30F3DCCE" w14:textId="77777777" w:rsidTr="007C5D80">
              <w:tc>
                <w:tcPr>
                  <w:tcW w:w="3216" w:type="dxa"/>
                </w:tcPr>
                <w:p w14:paraId="28126D11" w14:textId="77777777" w:rsidR="00500323" w:rsidRPr="00500323" w:rsidRDefault="00500323" w:rsidP="00500323">
                  <w:pPr>
                    <w:jc w:val="both"/>
                    <w:rPr>
                      <w:sz w:val="24"/>
                      <w:szCs w:val="24"/>
                    </w:rPr>
                  </w:pPr>
                  <w:r w:rsidRPr="00500323">
                    <w:rPr>
                      <w:sz w:val="24"/>
                      <w:szCs w:val="24"/>
                    </w:rPr>
                    <w:t>Оригинальный DJI кейс с камерой (полезная нагрузка)</w:t>
                  </w:r>
                </w:p>
              </w:tc>
              <w:tc>
                <w:tcPr>
                  <w:tcW w:w="3217" w:type="dxa"/>
                </w:tcPr>
                <w:p w14:paraId="65EEF173" w14:textId="77777777" w:rsidR="00500323" w:rsidRDefault="00500323" w:rsidP="00500323">
                  <w:pPr>
                    <w:spacing w:line="360" w:lineRule="auto"/>
                    <w:jc w:val="both"/>
                    <w:rPr>
                      <w:sz w:val="28"/>
                      <w:szCs w:val="28"/>
                    </w:rPr>
                  </w:pPr>
                </w:p>
              </w:tc>
              <w:tc>
                <w:tcPr>
                  <w:tcW w:w="3217" w:type="dxa"/>
                </w:tcPr>
                <w:p w14:paraId="1AB1C589" w14:textId="77777777" w:rsidR="00500323" w:rsidRDefault="00500323" w:rsidP="00500323">
                  <w:pPr>
                    <w:spacing w:line="360" w:lineRule="auto"/>
                    <w:jc w:val="both"/>
                    <w:rPr>
                      <w:sz w:val="28"/>
                      <w:szCs w:val="28"/>
                    </w:rPr>
                  </w:pPr>
                </w:p>
              </w:tc>
            </w:tr>
            <w:tr w:rsidR="00500323" w14:paraId="76C553AD" w14:textId="77777777" w:rsidTr="007C5D80">
              <w:tc>
                <w:tcPr>
                  <w:tcW w:w="3216" w:type="dxa"/>
                </w:tcPr>
                <w:p w14:paraId="166AA1FB" w14:textId="77777777" w:rsidR="00500323" w:rsidRPr="00500323" w:rsidRDefault="00500323" w:rsidP="00500323">
                  <w:pPr>
                    <w:jc w:val="both"/>
                    <w:rPr>
                      <w:sz w:val="24"/>
                      <w:szCs w:val="24"/>
                    </w:rPr>
                  </w:pPr>
                  <w:r w:rsidRPr="00500323">
                    <w:rPr>
                      <w:sz w:val="24"/>
                      <w:szCs w:val="24"/>
                    </w:rPr>
                    <w:t>Оригинальный DJI кейс с прожектором (полезная нагрузка)</w:t>
                  </w:r>
                </w:p>
              </w:tc>
              <w:tc>
                <w:tcPr>
                  <w:tcW w:w="3217" w:type="dxa"/>
                </w:tcPr>
                <w:p w14:paraId="13D4D72E" w14:textId="77777777" w:rsidR="00500323" w:rsidRDefault="00500323" w:rsidP="00500323">
                  <w:pPr>
                    <w:spacing w:line="360" w:lineRule="auto"/>
                    <w:jc w:val="both"/>
                    <w:rPr>
                      <w:sz w:val="28"/>
                      <w:szCs w:val="28"/>
                    </w:rPr>
                  </w:pPr>
                </w:p>
              </w:tc>
              <w:tc>
                <w:tcPr>
                  <w:tcW w:w="3217" w:type="dxa"/>
                </w:tcPr>
                <w:p w14:paraId="674FADA4" w14:textId="77777777" w:rsidR="00500323" w:rsidRDefault="00500323" w:rsidP="00500323">
                  <w:pPr>
                    <w:spacing w:line="360" w:lineRule="auto"/>
                    <w:jc w:val="both"/>
                    <w:rPr>
                      <w:sz w:val="28"/>
                      <w:szCs w:val="28"/>
                    </w:rPr>
                  </w:pPr>
                </w:p>
              </w:tc>
            </w:tr>
            <w:tr w:rsidR="00500323" w14:paraId="05132B43" w14:textId="77777777" w:rsidTr="007C5D80">
              <w:tc>
                <w:tcPr>
                  <w:tcW w:w="3216" w:type="dxa"/>
                </w:tcPr>
                <w:p w14:paraId="0B2811A8" w14:textId="77777777" w:rsidR="00500323" w:rsidRPr="00500323" w:rsidRDefault="00500323" w:rsidP="00500323">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3217" w:type="dxa"/>
                </w:tcPr>
                <w:p w14:paraId="1B3A0C9C" w14:textId="77777777" w:rsidR="00500323" w:rsidRDefault="00500323" w:rsidP="00500323">
                  <w:pPr>
                    <w:spacing w:line="360" w:lineRule="auto"/>
                    <w:jc w:val="both"/>
                    <w:rPr>
                      <w:sz w:val="28"/>
                      <w:szCs w:val="28"/>
                    </w:rPr>
                  </w:pPr>
                  <w:r>
                    <w:rPr>
                      <w:sz w:val="28"/>
                      <w:szCs w:val="28"/>
                    </w:rPr>
                    <w:t>10</w:t>
                  </w:r>
                </w:p>
              </w:tc>
              <w:tc>
                <w:tcPr>
                  <w:tcW w:w="3217" w:type="dxa"/>
                </w:tcPr>
                <w:p w14:paraId="1D028774" w14:textId="77777777" w:rsidR="00500323" w:rsidRDefault="00500323" w:rsidP="00500323">
                  <w:pPr>
                    <w:spacing w:line="360" w:lineRule="auto"/>
                    <w:jc w:val="both"/>
                    <w:rPr>
                      <w:sz w:val="28"/>
                      <w:szCs w:val="28"/>
                    </w:rPr>
                  </w:pPr>
                </w:p>
              </w:tc>
            </w:tr>
            <w:tr w:rsidR="00500323" w14:paraId="5708F816" w14:textId="77777777" w:rsidTr="007C5D80">
              <w:tc>
                <w:tcPr>
                  <w:tcW w:w="3216" w:type="dxa"/>
                </w:tcPr>
                <w:p w14:paraId="4B6F4CB5" w14:textId="77777777" w:rsidR="00500323" w:rsidRPr="00500323" w:rsidRDefault="00500323" w:rsidP="00500323">
                  <w:pPr>
                    <w:jc w:val="both"/>
                    <w:rPr>
                      <w:sz w:val="24"/>
                      <w:szCs w:val="24"/>
                    </w:rPr>
                  </w:pPr>
                  <w:r w:rsidRPr="00500323">
                    <w:rPr>
                      <w:sz w:val="24"/>
                      <w:szCs w:val="24"/>
                    </w:rPr>
                    <w:t>Кейс ARIESYS АРМ</w:t>
                  </w:r>
                </w:p>
              </w:tc>
              <w:tc>
                <w:tcPr>
                  <w:tcW w:w="3217" w:type="dxa"/>
                </w:tcPr>
                <w:p w14:paraId="07DE8B68" w14:textId="77777777" w:rsidR="00500323" w:rsidRDefault="00500323" w:rsidP="00500323">
                  <w:pPr>
                    <w:spacing w:line="360" w:lineRule="auto"/>
                    <w:jc w:val="both"/>
                    <w:rPr>
                      <w:sz w:val="28"/>
                      <w:szCs w:val="28"/>
                    </w:rPr>
                  </w:pPr>
                </w:p>
              </w:tc>
              <w:tc>
                <w:tcPr>
                  <w:tcW w:w="3217" w:type="dxa"/>
                </w:tcPr>
                <w:p w14:paraId="7F96CB7A" w14:textId="77777777" w:rsidR="00500323" w:rsidRDefault="00500323" w:rsidP="00500323">
                  <w:pPr>
                    <w:spacing w:line="360" w:lineRule="auto"/>
                    <w:jc w:val="both"/>
                    <w:rPr>
                      <w:sz w:val="28"/>
                      <w:szCs w:val="28"/>
                    </w:rPr>
                  </w:pPr>
                </w:p>
              </w:tc>
            </w:tr>
          </w:tbl>
          <w:p w14:paraId="00FEE1BC" w14:textId="77777777" w:rsidR="00500323" w:rsidRDefault="00500323" w:rsidP="006C1CB8">
            <w:pPr>
              <w:ind w:left="313"/>
              <w:jc w:val="right"/>
              <w:rPr>
                <w:rFonts w:eastAsia="Microsoft YaHei"/>
                <w:color w:val="000000" w:themeColor="text1"/>
                <w:sz w:val="28"/>
                <w:szCs w:val="28"/>
              </w:rPr>
            </w:pPr>
          </w:p>
        </w:tc>
        <w:tc>
          <w:tcPr>
            <w:tcW w:w="2268" w:type="dxa"/>
            <w:shd w:val="clear" w:color="auto" w:fill="auto"/>
          </w:tcPr>
          <w:p w14:paraId="4D268FF6" w14:textId="77777777" w:rsidR="00500323" w:rsidRPr="00412321" w:rsidRDefault="00500323" w:rsidP="006C1CB8">
            <w:pPr>
              <w:rPr>
                <w:rFonts w:eastAsia="Microsoft YaHei"/>
                <w:color w:val="000000" w:themeColor="text1"/>
                <w:sz w:val="28"/>
                <w:szCs w:val="28"/>
              </w:rPr>
            </w:pPr>
          </w:p>
        </w:tc>
      </w:tr>
    </w:tbl>
    <w:p w14:paraId="0B1C052F" w14:textId="77777777" w:rsidR="004245A4" w:rsidRPr="00806CA1" w:rsidRDefault="004245A4" w:rsidP="004245A4">
      <w:pPr>
        <w:spacing w:line="360" w:lineRule="auto"/>
        <w:ind w:firstLine="851"/>
        <w:jc w:val="both"/>
        <w:rPr>
          <w:sz w:val="28"/>
          <w:szCs w:val="28"/>
        </w:rPr>
      </w:pP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6"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6"/>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6113C396" w14:textId="664E8796"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p>
    <w:p w14:paraId="2BDC0DEF" w14:textId="1FEB7542"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Магнитный компас БВС не приспособлен для работы в условиях магнитных аномалий.</w:t>
      </w:r>
      <w:r w:rsidR="00E65C09">
        <w:rPr>
          <w:sz w:val="28"/>
        </w:rPr>
        <w:t xml:space="preserve"> </w:t>
      </w:r>
    </w:p>
    <w:p w14:paraId="1C2479C3" w14:textId="723F356C"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При построении маршрута полета избегайте опор линий электропередач, деревьев и водоемов, скоплени</w:t>
      </w:r>
      <w:r w:rsidR="003E398A">
        <w:rPr>
          <w:sz w:val="28"/>
        </w:rPr>
        <w:t>я</w:t>
      </w:r>
      <w:r w:rsidRPr="003D2ED0">
        <w:rPr>
          <w:sz w:val="28"/>
        </w:rPr>
        <w:t xml:space="preserve"> людей.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059FDEB4"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w:t>
      </w:r>
      <w:r w:rsidR="00736584" w:rsidRPr="00736584">
        <w:rPr>
          <w:rFonts w:eastAsia="Microsoft YaHei"/>
          <w:sz w:val="28"/>
          <w:szCs w:val="28"/>
          <w:shd w:val="clear" w:color="auto" w:fill="FFFFFF"/>
        </w:rPr>
        <w:lastRenderedPageBreak/>
        <w:t>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56FA4A14"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7FB8665F" w:rsidR="00ED2BBA" w:rsidRPr="00736584" w:rsidRDefault="00ED2BBA"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603C39EE" wp14:editId="36608BC6">
                <wp:simplePos x="0" y="0"/>
                <wp:positionH relativeFrom="column">
                  <wp:posOffset>655955</wp:posOffset>
                </wp:positionH>
                <wp:positionV relativeFrom="paragraph">
                  <wp:posOffset>68580</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3046D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1.6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" fillcolor="#ffc000 [3207]" strokecolor="#7f5f00 [1607]"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2AD89367" wp14:editId="5D5EACA1">
                <wp:simplePos x="0" y="0"/>
                <wp:positionH relativeFrom="column">
                  <wp:posOffset>680720</wp:posOffset>
                </wp:positionH>
                <wp:positionV relativeFrom="paragraph">
                  <wp:posOffset>68580</wp:posOffset>
                </wp:positionV>
                <wp:extent cx="2333625" cy="2343150"/>
                <wp:effectExtent l="0" t="0" r="28575" b="19050"/>
                <wp:wrapNone/>
                <wp:docPr id="325" name="Прямоугольник 325"/>
                <wp:cNvGraphicFramePr/>
                <a:graphic xmlns:a="http://schemas.openxmlformats.org/drawingml/2006/main">
                  <a:graphicData uri="http://schemas.microsoft.com/office/word/2010/wordprocessingShape">
                    <wps:wsp>
                      <wps:cNvSpPr/>
                      <wps:spPr>
                        <a:xfrm>
                          <a:off x="0" y="0"/>
                          <a:ext cx="2333625" cy="2343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809D7" id="Прямоугольник 325" o:spid="_x0000_s1026" style="position:absolute;margin-left:53.6pt;margin-top:5.4pt;width:183.7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" fillcolor="#5b9bd5 [3204]" strokecolor="#1f4d78 [1604]" strokeweight="1pt"/>
            </w:pict>
          </mc:Fallback>
        </mc:AlternateContent>
      </w:r>
    </w:p>
    <w:p w14:paraId="176EAA20" w14:textId="23FC56ED" w:rsidR="00380259" w:rsidRPr="0093044F" w:rsidRDefault="00ED2BBA"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29F8E9A" wp14:editId="3749A0A0">
                <wp:simplePos x="0" y="0"/>
                <wp:positionH relativeFrom="column">
                  <wp:posOffset>1509395</wp:posOffset>
                </wp:positionH>
                <wp:positionV relativeFrom="paragraph">
                  <wp:posOffset>762000</wp:posOffset>
                </wp:positionV>
                <wp:extent cx="609600" cy="419100"/>
                <wp:effectExtent l="0" t="0" r="19050" b="19050"/>
                <wp:wrapNone/>
                <wp:docPr id="327" name="Прямоугольник 327"/>
                <wp:cNvGraphicFramePr/>
                <a:graphic xmlns:a="http://schemas.openxmlformats.org/drawingml/2006/main">
                  <a:graphicData uri="http://schemas.microsoft.com/office/word/2010/wordprocessingShape">
                    <wps:wsp>
                      <wps:cNvSpPr/>
                      <wps:spPr>
                        <a:xfrm>
                          <a:off x="0" y="0"/>
                          <a:ext cx="609600"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3FD85" id="Прямоугольник 327" o:spid="_x0000_s1026" style="position:absolute;margin-left:118.85pt;margin-top:60pt;width:48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" fillcolor="#ed7d31 [3205]" strokecolor="#823b0b [1605]" strokeweight="1pt"/>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7"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7"/>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8" w:name="_Toc34909288"/>
      <w:bookmarkStart w:id="49" w:name="_Toc34911052"/>
      <w:bookmarkEnd w:id="48"/>
      <w:bookmarkEnd w:id="49"/>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0" w:name="_Toc95401174"/>
      <w:r w:rsidRPr="0093044F">
        <w:rPr>
          <w:b/>
          <w:sz w:val="28"/>
          <w:szCs w:val="28"/>
        </w:rPr>
        <w:lastRenderedPageBreak/>
        <w:t>Методы контроля</w:t>
      </w:r>
      <w:bookmarkEnd w:id="50"/>
    </w:p>
    <w:p w14:paraId="7057E35C" w14:textId="025A5961" w:rsidR="00BA2380" w:rsidRDefault="00243BD4" w:rsidP="00DC01FC">
      <w:pPr>
        <w:spacing w:line="360" w:lineRule="auto"/>
        <w:ind w:firstLine="709"/>
        <w:jc w:val="both"/>
        <w:rPr>
          <w:sz w:val="28"/>
          <w:szCs w:val="28"/>
        </w:rPr>
      </w:pPr>
      <w:bookmarkStart w:id="51"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1"/>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2" w:name="_Toc95401175"/>
      <w:r w:rsidRPr="0093044F">
        <w:rPr>
          <w:b/>
          <w:sz w:val="28"/>
          <w:szCs w:val="28"/>
        </w:rPr>
        <w:lastRenderedPageBreak/>
        <w:t>Указания по</w:t>
      </w:r>
      <w:r w:rsidR="009F3314">
        <w:rPr>
          <w:b/>
          <w:sz w:val="28"/>
          <w:szCs w:val="28"/>
        </w:rPr>
        <w:t xml:space="preserve"> эксплуатации</w:t>
      </w:r>
      <w:bookmarkEnd w:id="52"/>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3" w:name="_Toc35088539"/>
      <w:bookmarkStart w:id="54"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3"/>
      <w:bookmarkEnd w:id="54"/>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5" w:name="_Toc95401176"/>
      <w:bookmarkStart w:id="56" w:name="_Toc196642161"/>
      <w:bookmarkStart w:id="57" w:name="_Toc216584140"/>
      <w:r w:rsidRPr="00D640BD">
        <w:rPr>
          <w:b/>
          <w:sz w:val="28"/>
          <w:szCs w:val="28"/>
        </w:rPr>
        <w:lastRenderedPageBreak/>
        <w:t>Гарантии изготовителя</w:t>
      </w:r>
      <w:bookmarkEnd w:id="55"/>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2B009EDA" w14:textId="57F541D3" w:rsidR="00E67923"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8" w:name="_Toc95401177"/>
      <w:r w:rsidR="00731B4F" w:rsidRPr="0093044F">
        <w:rPr>
          <w:szCs w:val="28"/>
        </w:rPr>
        <w:lastRenderedPageBreak/>
        <w:t xml:space="preserve">Приложение </w:t>
      </w:r>
      <w:bookmarkEnd w:id="56"/>
      <w:bookmarkEnd w:id="57"/>
      <w:r w:rsidR="00C60560" w:rsidRPr="0093044F">
        <w:rPr>
          <w:szCs w:val="28"/>
        </w:rPr>
        <w:t>А</w:t>
      </w:r>
      <w:r w:rsidR="00E67923" w:rsidRPr="0093044F">
        <w:rPr>
          <w:szCs w:val="28"/>
        </w:rPr>
        <w:t>.</w:t>
      </w:r>
      <w:bookmarkEnd w:id="58"/>
      <w:r w:rsidR="00E67923" w:rsidRPr="0093044F">
        <w:rPr>
          <w:szCs w:val="28"/>
        </w:rPr>
        <w:t xml:space="preserve"> </w:t>
      </w:r>
    </w:p>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9" w:name="_Toc180230899"/>
      <w:bookmarkStart w:id="60" w:name="_Toc180480012"/>
      <w:bookmarkStart w:id="61" w:name="_Toc180480169"/>
      <w:bookmarkStart w:id="62" w:name="_Toc180483192"/>
      <w:bookmarkStart w:id="63" w:name="_Toc180914565"/>
      <w:bookmarkStart w:id="64" w:name="_Toc180914603"/>
      <w:bookmarkStart w:id="65" w:name="_Toc180924840"/>
      <w:bookmarkStart w:id="66" w:name="_Toc180925232"/>
      <w:bookmarkStart w:id="67" w:name="_Toc181165682"/>
      <w:bookmarkStart w:id="68" w:name="_Toc181523124"/>
      <w:bookmarkStart w:id="69" w:name="_Toc181523402"/>
      <w:bookmarkStart w:id="70" w:name="_Toc181528453"/>
      <w:bookmarkStart w:id="71" w:name="_Toc181531980"/>
      <w:bookmarkStart w:id="72" w:name="_Toc181532316"/>
      <w:bookmarkStart w:id="73" w:name="_Toc181601711"/>
      <w:bookmarkStart w:id="74" w:name="_Toc181601742"/>
      <w:bookmarkStart w:id="75" w:name="_Toc181601814"/>
      <w:bookmarkStart w:id="76" w:name="_Toc181601846"/>
      <w:bookmarkStart w:id="77" w:name="_Toc181601942"/>
      <w:bookmarkStart w:id="78" w:name="_Toc181604211"/>
      <w:bookmarkStart w:id="79" w:name="_Toc183840844"/>
      <w:bookmarkStart w:id="80" w:name="_Toc183840890"/>
      <w:bookmarkStart w:id="81" w:name="_Toc183841184"/>
      <w:bookmarkStart w:id="82" w:name="_Toc189036306"/>
      <w:bookmarkStart w:id="83"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4" w:name="_Toc95401178"/>
      <w:r w:rsidR="00DB2A3A" w:rsidRPr="0093044F">
        <w:rPr>
          <w:szCs w:val="28"/>
        </w:rPr>
        <w:lastRenderedPageBreak/>
        <w:t>Лист регистрации изменений</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7A86F" w14:textId="77777777" w:rsidR="00454404" w:rsidRDefault="00454404">
      <w:r>
        <w:separator/>
      </w:r>
    </w:p>
  </w:endnote>
  <w:endnote w:type="continuationSeparator" w:id="0">
    <w:p w14:paraId="4EAB1C6C" w14:textId="77777777" w:rsidR="00454404" w:rsidRDefault="0045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F939D3" w:rsidRPr="00264D24" w:rsidRDefault="00F939D3"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F939D3" w:rsidRPr="00264D24" w:rsidRDefault="00F939D3" w:rsidP="00264D24">
                          <w:pPr>
                            <w:jc w:val="center"/>
                            <w:rPr>
                              <w:b/>
                              <w:sz w:val="32"/>
                            </w:rPr>
                          </w:pPr>
                          <w:r w:rsidRPr="003D2396">
                            <w:rPr>
                              <w:b/>
                              <w:sz w:val="32"/>
                            </w:rPr>
                            <w:t>МВАУ.466535.001ТУ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E248" w14:textId="77777777" w:rsidR="00454404" w:rsidRDefault="00454404">
      <w:r>
        <w:separator/>
      </w:r>
    </w:p>
  </w:footnote>
  <w:footnote w:type="continuationSeparator" w:id="0">
    <w:p w14:paraId="411EDAB1" w14:textId="77777777" w:rsidR="00454404" w:rsidRDefault="0045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2"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3"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0"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29"/>
  </w:num>
  <w:num w:numId="3">
    <w:abstractNumId w:val="14"/>
  </w:num>
  <w:num w:numId="4">
    <w:abstractNumId w:val="24"/>
  </w:num>
  <w:num w:numId="5">
    <w:abstractNumId w:val="1"/>
  </w:num>
  <w:num w:numId="6">
    <w:abstractNumId w:val="3"/>
  </w:num>
  <w:num w:numId="7">
    <w:abstractNumId w:val="10"/>
  </w:num>
  <w:num w:numId="8">
    <w:abstractNumId w:val="8"/>
  </w:num>
  <w:num w:numId="9">
    <w:abstractNumId w:val="5"/>
  </w:num>
  <w:num w:numId="10">
    <w:abstractNumId w:val="30"/>
  </w:num>
  <w:num w:numId="11">
    <w:abstractNumId w:val="18"/>
  </w:num>
  <w:num w:numId="12">
    <w:abstractNumId w:val="28"/>
  </w:num>
  <w:num w:numId="13">
    <w:abstractNumId w:val="31"/>
  </w:num>
  <w:num w:numId="14">
    <w:abstractNumId w:val="11"/>
  </w:num>
  <w:num w:numId="15">
    <w:abstractNumId w:val="22"/>
  </w:num>
  <w:num w:numId="16">
    <w:abstractNumId w:val="21"/>
  </w:num>
  <w:num w:numId="17">
    <w:abstractNumId w:val="7"/>
  </w:num>
  <w:num w:numId="18">
    <w:abstractNumId w:val="15"/>
  </w:num>
  <w:num w:numId="19">
    <w:abstractNumId w:val="20"/>
  </w:num>
  <w:num w:numId="20">
    <w:abstractNumId w:val="23"/>
  </w:num>
  <w:num w:numId="21">
    <w:abstractNumId w:val="6"/>
  </w:num>
  <w:num w:numId="22">
    <w:abstractNumId w:val="17"/>
  </w:num>
  <w:num w:numId="23">
    <w:abstractNumId w:val="9"/>
  </w:num>
  <w:num w:numId="24">
    <w:abstractNumId w:val="16"/>
  </w:num>
  <w:num w:numId="25">
    <w:abstractNumId w:val="12"/>
  </w:num>
  <w:num w:numId="26">
    <w:abstractNumId w:val="26"/>
  </w:num>
  <w:num w:numId="27">
    <w:abstractNumId w:val="32"/>
  </w:num>
  <w:num w:numId="28">
    <w:abstractNumId w:val="2"/>
  </w:num>
  <w:num w:numId="29">
    <w:abstractNumId w:val="13"/>
  </w:num>
  <w:num w:numId="30">
    <w:abstractNumId w:val="27"/>
  </w:num>
  <w:num w:numId="31">
    <w:abstractNumId w:val="4"/>
  </w:num>
  <w:num w:numId="32">
    <w:abstractNumId w:val="19"/>
  </w:num>
  <w:num w:numId="33">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ABA"/>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Template>
  <TotalTime>683</TotalTime>
  <Pages>25</Pages>
  <Words>2823</Words>
  <Characters>16092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cp:lastModifiedBy>
  <cp:revision>46</cp:revision>
  <cp:lastPrinted>2022-02-16T14:34:00Z</cp:lastPrinted>
  <dcterms:created xsi:type="dcterms:W3CDTF">2022-02-11T07:02:00Z</dcterms:created>
  <dcterms:modified xsi:type="dcterms:W3CDTF">2022-02-21T15:02:00Z</dcterms:modified>
</cp:coreProperties>
</file>