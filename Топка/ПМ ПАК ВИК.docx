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footer5.xml" ContentType="application/vnd.openxmlformats-officedocument.wordprocessingml.footer+xml"/>
  <Override PartName="/word/header2.xml" ContentType="application/vnd.openxmlformats-officedocument.wordprocessingml.header+xml"/>
  <Override PartName="/word/footer6.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00CCFF"/>
  <w:body>
    <w:tbl>
      <w:tblPr>
        <w:tblW w:w="0" w:type="auto"/>
        <w:jc w:val="center"/>
        <w:tblLook w:val="0000" w:firstRow="0" w:lastRow="0" w:firstColumn="0" w:lastColumn="0" w:noHBand="0" w:noVBand="0"/>
      </w:tblPr>
      <w:tblGrid>
        <w:gridCol w:w="4570"/>
        <w:gridCol w:w="4820"/>
      </w:tblGrid>
      <w:tr w:rsidR="00A55C76" w:rsidRPr="0093044F" w14:paraId="4C2C443D" w14:textId="77777777" w:rsidTr="00D80D7B">
        <w:trPr>
          <w:trHeight w:val="2552"/>
          <w:jc w:val="center"/>
        </w:trPr>
        <w:tc>
          <w:tcPr>
            <w:tcW w:w="4570" w:type="dxa"/>
          </w:tcPr>
          <w:p w14:paraId="48B6FB91" w14:textId="77777777" w:rsidR="00A55C76" w:rsidRPr="0093044F" w:rsidRDefault="00A55C76" w:rsidP="00A55C76">
            <w:pPr>
              <w:spacing w:line="360" w:lineRule="auto"/>
              <w:jc w:val="center"/>
              <w:rPr>
                <w:sz w:val="28"/>
                <w:szCs w:val="28"/>
                <w:lang w:eastAsia="en-US"/>
              </w:rPr>
            </w:pPr>
            <w:r w:rsidRPr="0093044F">
              <w:rPr>
                <w:sz w:val="28"/>
                <w:szCs w:val="28"/>
                <w:lang w:eastAsia="en-US"/>
              </w:rPr>
              <w:t>СОГЛАСОВАНО</w:t>
            </w:r>
          </w:p>
          <w:p w14:paraId="7BB594E4" w14:textId="62A12654" w:rsidR="00A55C76" w:rsidRPr="0093044F" w:rsidRDefault="00A55C76" w:rsidP="00A55C76">
            <w:pPr>
              <w:spacing w:line="360" w:lineRule="auto"/>
              <w:jc w:val="center"/>
              <w:rPr>
                <w:sz w:val="28"/>
                <w:szCs w:val="28"/>
              </w:rPr>
            </w:pPr>
          </w:p>
        </w:tc>
        <w:tc>
          <w:tcPr>
            <w:tcW w:w="4820" w:type="dxa"/>
          </w:tcPr>
          <w:p w14:paraId="2EDDC397" w14:textId="77777777" w:rsidR="00A55C76" w:rsidRPr="0093044F" w:rsidRDefault="00A55C76" w:rsidP="00A55C76">
            <w:pPr>
              <w:spacing w:line="360" w:lineRule="auto"/>
              <w:jc w:val="center"/>
              <w:rPr>
                <w:sz w:val="28"/>
                <w:szCs w:val="28"/>
                <w:lang w:eastAsia="en-US"/>
              </w:rPr>
            </w:pPr>
            <w:r w:rsidRPr="0093044F">
              <w:rPr>
                <w:sz w:val="28"/>
                <w:szCs w:val="28"/>
                <w:lang w:eastAsia="en-US"/>
              </w:rPr>
              <w:t>УТВЕРЖДАЮ</w:t>
            </w:r>
          </w:p>
          <w:p w14:paraId="0CA55080" w14:textId="565A008A" w:rsidR="00A55C76" w:rsidRPr="00A55C76" w:rsidRDefault="00A55C76" w:rsidP="00A55C76">
            <w:pPr>
              <w:spacing w:line="360" w:lineRule="auto"/>
              <w:ind w:firstLine="282"/>
              <w:jc w:val="center"/>
              <w:rPr>
                <w:sz w:val="28"/>
                <w:szCs w:val="28"/>
                <w:lang w:eastAsia="en-US"/>
              </w:rPr>
            </w:pPr>
            <w:proofErr w:type="spellStart"/>
            <w:r w:rsidRPr="00A55C76">
              <w:rPr>
                <w:sz w:val="28"/>
                <w:szCs w:val="28"/>
                <w:lang w:eastAsia="en-US"/>
              </w:rPr>
              <w:t>И.о</w:t>
            </w:r>
            <w:proofErr w:type="spellEnd"/>
            <w:r w:rsidRPr="00A55C76">
              <w:rPr>
                <w:sz w:val="28"/>
                <w:szCs w:val="28"/>
                <w:lang w:eastAsia="en-US"/>
              </w:rPr>
              <w:t>. проректора по научной работе</w:t>
            </w:r>
          </w:p>
          <w:p w14:paraId="3D0DED68" w14:textId="77777777" w:rsidR="00A55C76" w:rsidRDefault="00A55C76" w:rsidP="00A55C76">
            <w:pPr>
              <w:spacing w:line="360" w:lineRule="auto"/>
              <w:ind w:hanging="2"/>
              <w:jc w:val="right"/>
              <w:rPr>
                <w:sz w:val="28"/>
                <w:szCs w:val="28"/>
                <w:lang w:eastAsia="en-US"/>
              </w:rPr>
            </w:pPr>
            <w:r w:rsidRPr="0093044F">
              <w:rPr>
                <w:bCs/>
                <w:sz w:val="28"/>
                <w:szCs w:val="28"/>
                <w:lang w:eastAsia="en-US"/>
              </w:rPr>
              <w:t xml:space="preserve">________________ </w:t>
            </w:r>
            <w:r>
              <w:rPr>
                <w:sz w:val="28"/>
                <w:szCs w:val="28"/>
                <w:lang w:eastAsia="en-US"/>
              </w:rPr>
              <w:t xml:space="preserve">Ю.А. </w:t>
            </w:r>
            <w:proofErr w:type="spellStart"/>
            <w:r>
              <w:rPr>
                <w:sz w:val="28"/>
                <w:szCs w:val="28"/>
                <w:lang w:eastAsia="en-US"/>
              </w:rPr>
              <w:t>Равикович</w:t>
            </w:r>
            <w:proofErr w:type="spellEnd"/>
          </w:p>
          <w:p w14:paraId="04C31C95" w14:textId="5A597D61" w:rsidR="00A55C76" w:rsidRPr="0093044F" w:rsidRDefault="00A55C76" w:rsidP="00A55C76">
            <w:pPr>
              <w:spacing w:line="360" w:lineRule="auto"/>
              <w:ind w:hanging="2"/>
              <w:jc w:val="center"/>
              <w:rPr>
                <w:sz w:val="28"/>
                <w:szCs w:val="28"/>
                <w:highlight w:val="red"/>
              </w:rPr>
            </w:pPr>
            <w:r w:rsidRPr="0093044F">
              <w:rPr>
                <w:sz w:val="28"/>
                <w:szCs w:val="28"/>
                <w:lang w:eastAsia="en-US"/>
              </w:rPr>
              <w:t>«__</w:t>
            </w:r>
            <w:proofErr w:type="gramStart"/>
            <w:r w:rsidRPr="0093044F">
              <w:rPr>
                <w:sz w:val="28"/>
                <w:szCs w:val="28"/>
                <w:lang w:eastAsia="en-US"/>
              </w:rPr>
              <w:t>_»_</w:t>
            </w:r>
            <w:proofErr w:type="gramEnd"/>
            <w:r w:rsidRPr="0093044F">
              <w:rPr>
                <w:sz w:val="28"/>
                <w:szCs w:val="28"/>
                <w:lang w:eastAsia="en-US"/>
              </w:rPr>
              <w:t>_____________ 202</w:t>
            </w:r>
            <w:r>
              <w:rPr>
                <w:sz w:val="28"/>
                <w:szCs w:val="28"/>
                <w:lang w:eastAsia="en-US"/>
              </w:rPr>
              <w:t>2</w:t>
            </w:r>
            <w:r w:rsidRPr="0093044F">
              <w:rPr>
                <w:sz w:val="28"/>
                <w:szCs w:val="28"/>
                <w:lang w:eastAsia="en-US"/>
              </w:rPr>
              <w:t xml:space="preserve"> г.</w:t>
            </w:r>
          </w:p>
        </w:tc>
      </w:tr>
      <w:tr w:rsidR="00347C08" w:rsidRPr="0093044F" w14:paraId="10AFE829" w14:textId="77777777" w:rsidTr="00D80D7B">
        <w:trPr>
          <w:trHeight w:val="2410"/>
          <w:jc w:val="center"/>
        </w:trPr>
        <w:tc>
          <w:tcPr>
            <w:tcW w:w="4570" w:type="dxa"/>
          </w:tcPr>
          <w:p w14:paraId="539633CF" w14:textId="673CD71B" w:rsidR="00347C08" w:rsidRPr="0093044F" w:rsidRDefault="00347C08" w:rsidP="00DC01FC">
            <w:pPr>
              <w:spacing w:line="360" w:lineRule="auto"/>
              <w:ind w:firstLine="709"/>
              <w:jc w:val="center"/>
              <w:rPr>
                <w:sz w:val="28"/>
                <w:szCs w:val="28"/>
              </w:rPr>
            </w:pPr>
          </w:p>
        </w:tc>
        <w:tc>
          <w:tcPr>
            <w:tcW w:w="4820" w:type="dxa"/>
          </w:tcPr>
          <w:p w14:paraId="444E7373" w14:textId="440DBB40" w:rsidR="00347C08" w:rsidRPr="0093044F" w:rsidRDefault="00347C08" w:rsidP="00DC01FC">
            <w:pPr>
              <w:spacing w:line="360" w:lineRule="auto"/>
              <w:ind w:firstLine="709"/>
              <w:jc w:val="center"/>
              <w:rPr>
                <w:sz w:val="28"/>
                <w:szCs w:val="28"/>
              </w:rPr>
            </w:pPr>
          </w:p>
        </w:tc>
      </w:tr>
    </w:tbl>
    <w:p w14:paraId="0F3B547A" w14:textId="126BC8EF" w:rsidR="00B32A99" w:rsidRDefault="000A4B77" w:rsidP="00DC01FC">
      <w:pPr>
        <w:spacing w:line="360" w:lineRule="auto"/>
        <w:ind w:firstLine="709"/>
        <w:jc w:val="center"/>
        <w:rPr>
          <w:sz w:val="28"/>
          <w:szCs w:val="28"/>
        </w:rPr>
      </w:pPr>
      <w:r>
        <w:rPr>
          <w:sz w:val="28"/>
          <w:szCs w:val="28"/>
        </w:rPr>
        <w:t>П</w:t>
      </w:r>
      <w:r w:rsidRPr="000A4B77">
        <w:rPr>
          <w:sz w:val="28"/>
          <w:szCs w:val="28"/>
        </w:rPr>
        <w:t>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p w14:paraId="06E3EA58" w14:textId="77777777" w:rsidR="00070FC6" w:rsidRPr="0093044F" w:rsidRDefault="00070FC6" w:rsidP="00DC01FC">
      <w:pPr>
        <w:spacing w:line="360" w:lineRule="auto"/>
        <w:ind w:firstLine="709"/>
        <w:jc w:val="center"/>
        <w:rPr>
          <w:sz w:val="28"/>
          <w:szCs w:val="28"/>
        </w:rPr>
      </w:pPr>
    </w:p>
    <w:p w14:paraId="2F4DC438" w14:textId="673BDD90" w:rsidR="00335DEB" w:rsidRPr="00DC0DAF" w:rsidRDefault="00335DEB" w:rsidP="00335DEB">
      <w:pPr>
        <w:ind w:left="567"/>
        <w:jc w:val="center"/>
        <w:rPr>
          <w:sz w:val="28"/>
          <w:szCs w:val="28"/>
        </w:rPr>
      </w:pPr>
      <w:r>
        <w:rPr>
          <w:sz w:val="28"/>
          <w:szCs w:val="28"/>
        </w:rPr>
        <w:t>Программа и методики испытаний</w:t>
      </w:r>
    </w:p>
    <w:p w14:paraId="7C2DD374" w14:textId="77777777" w:rsidR="00B32A99" w:rsidRPr="0093044F" w:rsidRDefault="00B32A99" w:rsidP="00DC01FC">
      <w:pPr>
        <w:spacing w:line="360" w:lineRule="auto"/>
        <w:ind w:firstLine="709"/>
        <w:jc w:val="center"/>
        <w:rPr>
          <w:sz w:val="28"/>
          <w:szCs w:val="28"/>
        </w:rPr>
      </w:pPr>
    </w:p>
    <w:p w14:paraId="0515F6C4" w14:textId="08A4EB8C" w:rsidR="00B32A99" w:rsidRDefault="00B32A99" w:rsidP="00DC01FC">
      <w:pPr>
        <w:spacing w:line="360" w:lineRule="auto"/>
        <w:ind w:firstLine="709"/>
        <w:jc w:val="center"/>
        <w:rPr>
          <w:sz w:val="28"/>
          <w:szCs w:val="28"/>
        </w:rPr>
      </w:pPr>
      <w:r w:rsidRPr="0093044F">
        <w:rPr>
          <w:sz w:val="28"/>
          <w:szCs w:val="28"/>
        </w:rPr>
        <w:t>МВАУ.</w:t>
      </w:r>
      <w:r w:rsidR="00F06F51" w:rsidRPr="0093044F">
        <w:rPr>
          <w:sz w:val="28"/>
          <w:szCs w:val="28"/>
          <w:lang w:val="en-US"/>
        </w:rPr>
        <w:t>XXXXXX</w:t>
      </w:r>
      <w:r w:rsidR="00F06F51" w:rsidRPr="00414A4D">
        <w:rPr>
          <w:sz w:val="28"/>
          <w:szCs w:val="28"/>
        </w:rPr>
        <w:t>.</w:t>
      </w:r>
      <w:r w:rsidRPr="0093044F">
        <w:rPr>
          <w:sz w:val="28"/>
          <w:szCs w:val="28"/>
        </w:rPr>
        <w:t>00</w:t>
      </w:r>
      <w:r w:rsidR="00F06F51" w:rsidRPr="00414A4D">
        <w:rPr>
          <w:sz w:val="28"/>
          <w:szCs w:val="28"/>
        </w:rPr>
        <w:t>2</w:t>
      </w:r>
      <w:r w:rsidR="00335DEB">
        <w:rPr>
          <w:sz w:val="28"/>
          <w:szCs w:val="28"/>
        </w:rPr>
        <w:t>ПМ</w:t>
      </w:r>
    </w:p>
    <w:p w14:paraId="5EFFC34F" w14:textId="3BF8AAD7" w:rsidR="00505882" w:rsidRDefault="00505882" w:rsidP="00DC01FC">
      <w:pPr>
        <w:spacing w:line="360" w:lineRule="auto"/>
        <w:ind w:firstLine="709"/>
        <w:jc w:val="center"/>
        <w:rPr>
          <w:sz w:val="28"/>
          <w:szCs w:val="28"/>
        </w:rPr>
      </w:pPr>
    </w:p>
    <w:p w14:paraId="4DBEC21C" w14:textId="77777777" w:rsidR="00505882" w:rsidRPr="0093044F" w:rsidRDefault="00505882" w:rsidP="00DC01FC">
      <w:pPr>
        <w:spacing w:line="360" w:lineRule="auto"/>
        <w:ind w:firstLine="709"/>
        <w:jc w:val="center"/>
        <w:rPr>
          <w:sz w:val="28"/>
          <w:szCs w:val="28"/>
        </w:rPr>
      </w:pPr>
    </w:p>
    <w:tbl>
      <w:tblPr>
        <w:tblW w:w="9905" w:type="dxa"/>
        <w:tblInd w:w="31" w:type="dxa"/>
        <w:tblLook w:val="0000" w:firstRow="0" w:lastRow="0" w:firstColumn="0" w:lastColumn="0" w:noHBand="0" w:noVBand="0"/>
      </w:tblPr>
      <w:tblGrid>
        <w:gridCol w:w="3301"/>
        <w:gridCol w:w="1461"/>
        <w:gridCol w:w="1841"/>
        <w:gridCol w:w="3302"/>
      </w:tblGrid>
      <w:tr w:rsidR="00B32A99" w:rsidRPr="0093044F" w14:paraId="640A3772" w14:textId="77777777" w:rsidTr="000926F0">
        <w:trPr>
          <w:trHeight w:val="1414"/>
        </w:trPr>
        <w:tc>
          <w:tcPr>
            <w:tcW w:w="4760" w:type="dxa"/>
            <w:gridSpan w:val="2"/>
          </w:tcPr>
          <w:p w14:paraId="757C25F3" w14:textId="77777777" w:rsidR="00B32A99" w:rsidRPr="0093044F" w:rsidRDefault="00B32A99" w:rsidP="00DC01FC">
            <w:pPr>
              <w:spacing w:line="360" w:lineRule="auto"/>
              <w:ind w:firstLine="709"/>
              <w:jc w:val="center"/>
              <w:rPr>
                <w:sz w:val="28"/>
                <w:szCs w:val="28"/>
              </w:rPr>
            </w:pPr>
          </w:p>
        </w:tc>
        <w:tc>
          <w:tcPr>
            <w:tcW w:w="5140" w:type="dxa"/>
            <w:gridSpan w:val="2"/>
          </w:tcPr>
          <w:p w14:paraId="5812CB33" w14:textId="3DDC9D41" w:rsidR="00B32A99" w:rsidRPr="0093044F" w:rsidRDefault="00B32A99" w:rsidP="00DC01FC">
            <w:pPr>
              <w:spacing w:line="360" w:lineRule="auto"/>
              <w:ind w:firstLine="709"/>
              <w:jc w:val="center"/>
              <w:rPr>
                <w:sz w:val="28"/>
                <w:szCs w:val="28"/>
              </w:rPr>
            </w:pPr>
          </w:p>
        </w:tc>
      </w:tr>
      <w:tr w:rsidR="00DB2A3A" w:rsidRPr="0093044F" w14:paraId="0A848409"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615"/>
        </w:trPr>
        <w:tc>
          <w:tcPr>
            <w:tcW w:w="9900" w:type="dxa"/>
            <w:gridSpan w:val="4"/>
          </w:tcPr>
          <w:p w14:paraId="08947452" w14:textId="77777777" w:rsidR="00DB2A3A" w:rsidRPr="0093044F" w:rsidRDefault="00DB2A3A" w:rsidP="00DC01FC">
            <w:pPr>
              <w:spacing w:line="360" w:lineRule="auto"/>
              <w:ind w:right="395" w:firstLine="709"/>
              <w:jc w:val="center"/>
              <w:rPr>
                <w:sz w:val="28"/>
                <w:szCs w:val="28"/>
              </w:rPr>
            </w:pPr>
            <w:r w:rsidRPr="0093044F">
              <w:rPr>
                <w:sz w:val="28"/>
                <w:szCs w:val="28"/>
              </w:rPr>
              <w:t>Действует на изделия</w:t>
            </w:r>
          </w:p>
          <w:p w14:paraId="423F1E91" w14:textId="77777777" w:rsidR="00DB2A3A" w:rsidRPr="0093044F" w:rsidRDefault="00DB2A3A" w:rsidP="00DC01FC">
            <w:pPr>
              <w:spacing w:line="360" w:lineRule="auto"/>
              <w:ind w:right="395" w:firstLine="709"/>
              <w:rPr>
                <w:sz w:val="28"/>
                <w:szCs w:val="28"/>
              </w:rPr>
            </w:pPr>
          </w:p>
        </w:tc>
      </w:tr>
      <w:tr w:rsidR="00DB2A3A" w:rsidRPr="0093044F" w14:paraId="40124854" w14:textId="77777777" w:rsidTr="000926F0">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rPr>
          <w:trHeight w:val="1020"/>
        </w:trPr>
        <w:tc>
          <w:tcPr>
            <w:tcW w:w="3300" w:type="dxa"/>
            <w:vAlign w:val="center"/>
          </w:tcPr>
          <w:p w14:paraId="18C9FB34" w14:textId="5AB260AD" w:rsidR="00DB2A3A" w:rsidRPr="000926F0" w:rsidRDefault="00EE4D6A" w:rsidP="00DC01FC">
            <w:pPr>
              <w:spacing w:line="360" w:lineRule="auto"/>
              <w:ind w:right="395" w:firstLine="709"/>
              <w:jc w:val="center"/>
              <w:rPr>
                <w:sz w:val="28"/>
                <w:szCs w:val="28"/>
              </w:rPr>
            </w:pPr>
            <w:r>
              <w:rPr>
                <w:sz w:val="28"/>
                <w:szCs w:val="28"/>
              </w:rPr>
              <w:t>ПАК ВИК</w:t>
            </w:r>
          </w:p>
        </w:tc>
        <w:tc>
          <w:tcPr>
            <w:tcW w:w="3300" w:type="dxa"/>
            <w:gridSpan w:val="2"/>
          </w:tcPr>
          <w:p w14:paraId="17B6BAA2" w14:textId="77777777" w:rsidR="00DB2A3A" w:rsidRPr="0093044F" w:rsidRDefault="00DB2A3A" w:rsidP="00DC01FC">
            <w:pPr>
              <w:spacing w:line="360" w:lineRule="auto"/>
              <w:ind w:right="395" w:firstLine="709"/>
              <w:rPr>
                <w:sz w:val="28"/>
                <w:szCs w:val="28"/>
              </w:rPr>
            </w:pPr>
          </w:p>
        </w:tc>
        <w:tc>
          <w:tcPr>
            <w:tcW w:w="3300" w:type="dxa"/>
          </w:tcPr>
          <w:p w14:paraId="582289EE" w14:textId="77777777" w:rsidR="00DB2A3A" w:rsidRPr="0093044F" w:rsidRDefault="00DB2A3A" w:rsidP="00DC01FC">
            <w:pPr>
              <w:spacing w:line="360" w:lineRule="auto"/>
              <w:ind w:right="395" w:firstLine="709"/>
              <w:rPr>
                <w:sz w:val="28"/>
                <w:szCs w:val="28"/>
              </w:rPr>
            </w:pPr>
          </w:p>
        </w:tc>
      </w:tr>
    </w:tbl>
    <w:p w14:paraId="186D8254" w14:textId="77777777" w:rsidR="00987148" w:rsidRPr="0093044F" w:rsidRDefault="00987148" w:rsidP="00DC01FC">
      <w:pPr>
        <w:spacing w:line="360" w:lineRule="auto"/>
        <w:ind w:right="395" w:firstLine="709"/>
        <w:rPr>
          <w:sz w:val="28"/>
          <w:szCs w:val="28"/>
        </w:rPr>
      </w:pPr>
    </w:p>
    <w:p w14:paraId="3C2D92C1" w14:textId="77777777" w:rsidR="00DB2A3A" w:rsidRPr="0093044F" w:rsidRDefault="00DB2A3A" w:rsidP="00DC01FC">
      <w:pPr>
        <w:spacing w:line="360" w:lineRule="auto"/>
        <w:ind w:firstLine="709"/>
        <w:jc w:val="center"/>
        <w:rPr>
          <w:sz w:val="28"/>
          <w:szCs w:val="28"/>
        </w:rPr>
        <w:sectPr w:rsidR="00DB2A3A" w:rsidRPr="0093044F">
          <w:footerReference w:type="default" r:id="rId8"/>
          <w:footerReference w:type="first" r:id="rId9"/>
          <w:pgSz w:w="11906" w:h="16838" w:code="9"/>
          <w:pgMar w:top="567" w:right="849" w:bottom="1418" w:left="1418" w:header="142" w:footer="1285" w:gutter="0"/>
          <w:cols w:space="720"/>
        </w:sectPr>
      </w:pPr>
    </w:p>
    <w:p w14:paraId="3B63BF78" w14:textId="77777777" w:rsidR="00A0417D" w:rsidRPr="0093044F" w:rsidRDefault="00A0417D" w:rsidP="00DC01FC">
      <w:pPr>
        <w:spacing w:line="360" w:lineRule="auto"/>
        <w:ind w:firstLine="709"/>
        <w:jc w:val="center"/>
        <w:rPr>
          <w:sz w:val="28"/>
          <w:szCs w:val="28"/>
        </w:rPr>
      </w:pPr>
      <w:r w:rsidRPr="0093044F">
        <w:rPr>
          <w:sz w:val="28"/>
          <w:szCs w:val="28"/>
        </w:rPr>
        <w:lastRenderedPageBreak/>
        <w:t>Содержание</w:t>
      </w:r>
    </w:p>
    <w:p w14:paraId="7CB531C3" w14:textId="77777777" w:rsidR="00351827" w:rsidRPr="009F3314" w:rsidRDefault="00351827" w:rsidP="00DC01FC">
      <w:pPr>
        <w:tabs>
          <w:tab w:val="left" w:pos="8628"/>
        </w:tabs>
        <w:spacing w:before="120" w:line="360" w:lineRule="auto"/>
        <w:ind w:firstLine="709"/>
        <w:rPr>
          <w:sz w:val="28"/>
          <w:szCs w:val="28"/>
        </w:rPr>
      </w:pPr>
      <w:r w:rsidRPr="009F3314">
        <w:rPr>
          <w:sz w:val="28"/>
          <w:szCs w:val="28"/>
        </w:rPr>
        <w:tab/>
      </w:r>
    </w:p>
    <w:p w14:paraId="4F515C51" w14:textId="23D10E04" w:rsidR="00206CE3" w:rsidRPr="00206CE3" w:rsidRDefault="006D17C4"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spacing w:val="0"/>
        </w:rPr>
        <w:fldChar w:fldCharType="begin"/>
      </w:r>
      <w:r w:rsidR="00BB48A0" w:rsidRPr="00206CE3">
        <w:rPr>
          <w:color w:val="000000" w:themeColor="text1"/>
          <w:spacing w:val="0"/>
        </w:rPr>
        <w:instrText xml:space="preserve"> TOC \o "1-3" \u </w:instrText>
      </w:r>
      <w:r w:rsidRPr="00206CE3">
        <w:rPr>
          <w:color w:val="000000" w:themeColor="text1"/>
          <w:spacing w:val="0"/>
        </w:rPr>
        <w:fldChar w:fldCharType="separate"/>
      </w:r>
      <w:r w:rsidR="00206CE3" w:rsidRPr="00206CE3">
        <w:rPr>
          <w:color w:val="000000" w:themeColor="text1"/>
        </w:rPr>
        <w:t>Глоссарий и перечень сокращений</w:t>
      </w:r>
      <w:r w:rsidR="00206CE3" w:rsidRPr="00206CE3">
        <w:rPr>
          <w:color w:val="000000" w:themeColor="text1"/>
        </w:rPr>
        <w:tab/>
      </w:r>
      <w:r w:rsidR="00206CE3" w:rsidRPr="00206CE3">
        <w:rPr>
          <w:color w:val="000000" w:themeColor="text1"/>
        </w:rPr>
        <w:fldChar w:fldCharType="begin"/>
      </w:r>
      <w:r w:rsidR="00206CE3" w:rsidRPr="00206CE3">
        <w:rPr>
          <w:color w:val="000000" w:themeColor="text1"/>
        </w:rPr>
        <w:instrText xml:space="preserve"> PAGEREF _Toc101450827 \h </w:instrText>
      </w:r>
      <w:r w:rsidR="00206CE3" w:rsidRPr="00206CE3">
        <w:rPr>
          <w:color w:val="000000" w:themeColor="text1"/>
        </w:rPr>
      </w:r>
      <w:r w:rsidR="00206CE3" w:rsidRPr="00206CE3">
        <w:rPr>
          <w:color w:val="000000" w:themeColor="text1"/>
        </w:rPr>
        <w:fldChar w:fldCharType="separate"/>
      </w:r>
      <w:r w:rsidR="00206CE3" w:rsidRPr="00206CE3">
        <w:rPr>
          <w:color w:val="000000" w:themeColor="text1"/>
        </w:rPr>
        <w:t>3</w:t>
      </w:r>
      <w:r w:rsidR="00206CE3" w:rsidRPr="00206CE3">
        <w:rPr>
          <w:color w:val="000000" w:themeColor="text1"/>
        </w:rPr>
        <w:fldChar w:fldCharType="end"/>
      </w:r>
    </w:p>
    <w:p w14:paraId="7F4F7374" w14:textId="7C7DD04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1</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положения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_Toc101450828 \h </w:instrText>
      </w:r>
      <w:r w:rsidRPr="00206CE3">
        <w:rPr>
          <w:color w:val="000000" w:themeColor="text1"/>
        </w:rPr>
      </w:r>
      <w:r w:rsidRPr="00206CE3">
        <w:rPr>
          <w:color w:val="000000" w:themeColor="text1"/>
        </w:rPr>
        <w:fldChar w:fldCharType="separate"/>
      </w:r>
      <w:r w:rsidRPr="00206CE3">
        <w:rPr>
          <w:color w:val="000000" w:themeColor="text1"/>
        </w:rPr>
        <w:t>4</w:t>
      </w:r>
      <w:r w:rsidRPr="00206CE3">
        <w:rPr>
          <w:color w:val="000000" w:themeColor="text1"/>
        </w:rPr>
        <w:fldChar w:fldCharType="end"/>
      </w:r>
    </w:p>
    <w:p w14:paraId="260D15CA" w14:textId="4EDE58B5"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2</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Общие требования к условиям, обеспечению и проведению испытаний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_Toc101450829 \h </w:instrText>
      </w:r>
      <w:r w:rsidRPr="00206CE3">
        <w:rPr>
          <w:color w:val="000000" w:themeColor="text1"/>
        </w:rPr>
      </w:r>
      <w:r w:rsidRPr="00206CE3">
        <w:rPr>
          <w:color w:val="000000" w:themeColor="text1"/>
        </w:rPr>
        <w:fldChar w:fldCharType="separate"/>
      </w:r>
      <w:r w:rsidRPr="00206CE3">
        <w:rPr>
          <w:color w:val="000000" w:themeColor="text1"/>
        </w:rPr>
        <w:t>5</w:t>
      </w:r>
      <w:r w:rsidRPr="00206CE3">
        <w:rPr>
          <w:color w:val="000000" w:themeColor="text1"/>
        </w:rPr>
        <w:fldChar w:fldCharType="end"/>
      </w:r>
    </w:p>
    <w:p w14:paraId="5F09A88B" w14:textId="6C27090A"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3</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Требования безопасности</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_Toc101450830 \h </w:instrText>
      </w:r>
      <w:r w:rsidRPr="00206CE3">
        <w:rPr>
          <w:color w:val="000000" w:themeColor="text1"/>
        </w:rPr>
      </w:r>
      <w:r w:rsidRPr="00206CE3">
        <w:rPr>
          <w:color w:val="000000" w:themeColor="text1"/>
        </w:rPr>
        <w:fldChar w:fldCharType="separate"/>
      </w:r>
      <w:r w:rsidRPr="00206CE3">
        <w:rPr>
          <w:color w:val="000000" w:themeColor="text1"/>
        </w:rPr>
        <w:t>6</w:t>
      </w:r>
      <w:r w:rsidRPr="00206CE3">
        <w:rPr>
          <w:color w:val="000000" w:themeColor="text1"/>
        </w:rPr>
        <w:fldChar w:fldCharType="end"/>
      </w:r>
    </w:p>
    <w:p w14:paraId="1093C540" w14:textId="141684D9"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4</w:t>
      </w:r>
      <w:r w:rsidRPr="00206CE3">
        <w:rPr>
          <w:rFonts w:asciiTheme="minorHAnsi" w:eastAsiaTheme="minorEastAsia" w:hAnsiTheme="minorHAnsi" w:cstheme="minorBidi"/>
          <w:bCs w:val="0"/>
          <w:color w:val="000000" w:themeColor="text1"/>
          <w:spacing w:val="0"/>
          <w:sz w:val="22"/>
          <w:szCs w:val="22"/>
        </w:rPr>
        <w:tab/>
      </w:r>
      <w:r w:rsidRPr="00206CE3">
        <w:rPr>
          <w:color w:val="000000" w:themeColor="text1"/>
        </w:rPr>
        <w:t>Методы испытаний и (или) измерений показателей (характеристик);</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_Toc101450831 \h </w:instrText>
      </w:r>
      <w:r w:rsidRPr="00206CE3">
        <w:rPr>
          <w:color w:val="000000" w:themeColor="text1"/>
        </w:rPr>
      </w:r>
      <w:r w:rsidRPr="00206CE3">
        <w:rPr>
          <w:color w:val="000000" w:themeColor="text1"/>
        </w:rPr>
        <w:fldChar w:fldCharType="separate"/>
      </w:r>
      <w:r w:rsidRPr="00206CE3">
        <w:rPr>
          <w:color w:val="000000" w:themeColor="text1"/>
        </w:rPr>
        <w:t>7</w:t>
      </w:r>
      <w:r w:rsidRPr="00206CE3">
        <w:rPr>
          <w:color w:val="000000" w:themeColor="text1"/>
        </w:rPr>
        <w:fldChar w:fldCharType="end"/>
      </w:r>
    </w:p>
    <w:p w14:paraId="1002D92E" w14:textId="3CEA7B5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согласования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_Toc101450832 \h </w:instrText>
      </w:r>
      <w:r w:rsidRPr="00206CE3">
        <w:rPr>
          <w:color w:val="000000" w:themeColor="text1"/>
        </w:rPr>
      </w:r>
      <w:r w:rsidRPr="00206CE3">
        <w:rPr>
          <w:color w:val="000000" w:themeColor="text1"/>
        </w:rPr>
        <w:fldChar w:fldCharType="separate"/>
      </w:r>
      <w:r w:rsidRPr="00206CE3">
        <w:rPr>
          <w:color w:val="000000" w:themeColor="text1"/>
        </w:rPr>
        <w:t>15</w:t>
      </w:r>
      <w:r w:rsidRPr="00206CE3">
        <w:rPr>
          <w:color w:val="000000" w:themeColor="text1"/>
        </w:rPr>
        <w:fldChar w:fldCharType="end"/>
      </w:r>
    </w:p>
    <w:p w14:paraId="585284A3" w14:textId="5DAFAC87"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А.</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_Toc101450833 \h </w:instrText>
      </w:r>
      <w:r w:rsidRPr="00206CE3">
        <w:rPr>
          <w:color w:val="000000" w:themeColor="text1"/>
        </w:rPr>
      </w:r>
      <w:r w:rsidRPr="00206CE3">
        <w:rPr>
          <w:color w:val="000000" w:themeColor="text1"/>
        </w:rPr>
        <w:fldChar w:fldCharType="separate"/>
      </w:r>
      <w:r w:rsidRPr="00206CE3">
        <w:rPr>
          <w:color w:val="000000" w:themeColor="text1"/>
        </w:rPr>
        <w:t>16</w:t>
      </w:r>
      <w:r w:rsidRPr="00206CE3">
        <w:rPr>
          <w:color w:val="000000" w:themeColor="text1"/>
        </w:rPr>
        <w:fldChar w:fldCharType="end"/>
      </w:r>
    </w:p>
    <w:p w14:paraId="70B753A1" w14:textId="640B9E46"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Б</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_Toc101450834 \h </w:instrText>
      </w:r>
      <w:r w:rsidRPr="00206CE3">
        <w:rPr>
          <w:color w:val="000000" w:themeColor="text1"/>
        </w:rPr>
      </w:r>
      <w:r w:rsidRPr="00206CE3">
        <w:rPr>
          <w:color w:val="000000" w:themeColor="text1"/>
        </w:rPr>
        <w:fldChar w:fldCharType="separate"/>
      </w:r>
      <w:r w:rsidRPr="00206CE3">
        <w:rPr>
          <w:color w:val="000000" w:themeColor="text1"/>
        </w:rPr>
        <w:t>17</w:t>
      </w:r>
      <w:r w:rsidRPr="00206CE3">
        <w:rPr>
          <w:color w:val="000000" w:themeColor="text1"/>
        </w:rPr>
        <w:fldChar w:fldCharType="end"/>
      </w:r>
    </w:p>
    <w:p w14:paraId="44102F57" w14:textId="4E7050D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Приложение В. Перечень рекомендуемых средств измерений и контроля</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_Toc101450835 \h </w:instrText>
      </w:r>
      <w:r w:rsidRPr="00206CE3">
        <w:rPr>
          <w:color w:val="000000" w:themeColor="text1"/>
        </w:rPr>
      </w:r>
      <w:r w:rsidRPr="00206CE3">
        <w:rPr>
          <w:color w:val="000000" w:themeColor="text1"/>
        </w:rPr>
        <w:fldChar w:fldCharType="separate"/>
      </w:r>
      <w:r w:rsidRPr="00206CE3">
        <w:rPr>
          <w:color w:val="000000" w:themeColor="text1"/>
        </w:rPr>
        <w:t>18</w:t>
      </w:r>
      <w:r w:rsidRPr="00206CE3">
        <w:rPr>
          <w:color w:val="000000" w:themeColor="text1"/>
        </w:rPr>
        <w:fldChar w:fldCharType="end"/>
      </w:r>
    </w:p>
    <w:p w14:paraId="3BF4ED27" w14:textId="00DBF1EE" w:rsidR="00206CE3" w:rsidRPr="00206CE3" w:rsidRDefault="00206CE3" w:rsidP="00206CE3">
      <w:pPr>
        <w:pStyle w:val="13"/>
        <w:spacing w:line="360" w:lineRule="auto"/>
        <w:rPr>
          <w:rFonts w:asciiTheme="minorHAnsi" w:eastAsiaTheme="minorEastAsia" w:hAnsiTheme="minorHAnsi" w:cstheme="minorBidi"/>
          <w:bCs w:val="0"/>
          <w:color w:val="000000" w:themeColor="text1"/>
          <w:spacing w:val="0"/>
          <w:sz w:val="22"/>
          <w:szCs w:val="22"/>
        </w:rPr>
      </w:pPr>
      <w:r w:rsidRPr="00206CE3">
        <w:rPr>
          <w:color w:val="000000" w:themeColor="text1"/>
        </w:rPr>
        <w:t>Лист регистрации изменений</w:t>
      </w:r>
      <w:r w:rsidRPr="00206CE3">
        <w:rPr>
          <w:color w:val="000000" w:themeColor="text1"/>
        </w:rPr>
        <w:tab/>
      </w:r>
      <w:r w:rsidRPr="00206CE3">
        <w:rPr>
          <w:color w:val="000000" w:themeColor="text1"/>
        </w:rPr>
        <w:fldChar w:fldCharType="begin"/>
      </w:r>
      <w:r w:rsidRPr="00206CE3">
        <w:rPr>
          <w:color w:val="000000" w:themeColor="text1"/>
        </w:rPr>
        <w:instrText xml:space="preserve"> PAGEREF _Toc101450836 \h </w:instrText>
      </w:r>
      <w:r w:rsidRPr="00206CE3">
        <w:rPr>
          <w:color w:val="000000" w:themeColor="text1"/>
        </w:rPr>
      </w:r>
      <w:r w:rsidRPr="00206CE3">
        <w:rPr>
          <w:color w:val="000000" w:themeColor="text1"/>
        </w:rPr>
        <w:fldChar w:fldCharType="separate"/>
      </w:r>
      <w:r w:rsidRPr="00206CE3">
        <w:rPr>
          <w:color w:val="000000" w:themeColor="text1"/>
        </w:rPr>
        <w:t>19</w:t>
      </w:r>
      <w:r w:rsidRPr="00206CE3">
        <w:rPr>
          <w:color w:val="000000" w:themeColor="text1"/>
        </w:rPr>
        <w:fldChar w:fldCharType="end"/>
      </w:r>
    </w:p>
    <w:p w14:paraId="30E55FDF" w14:textId="3E3AD51F" w:rsidR="00DB2A3A" w:rsidRPr="0093044F" w:rsidRDefault="006D17C4" w:rsidP="00206CE3">
      <w:pPr>
        <w:tabs>
          <w:tab w:val="left" w:pos="10065"/>
        </w:tabs>
        <w:spacing w:line="360" w:lineRule="auto"/>
        <w:ind w:right="253" w:firstLine="709"/>
        <w:rPr>
          <w:b/>
          <w:sz w:val="28"/>
          <w:szCs w:val="28"/>
        </w:rPr>
        <w:sectPr w:rsidR="00DB2A3A" w:rsidRPr="0093044F">
          <w:footerReference w:type="default" r:id="rId10"/>
          <w:footerReference w:type="first" r:id="rId11"/>
          <w:pgSz w:w="11906" w:h="16838" w:code="9"/>
          <w:pgMar w:top="709" w:right="454" w:bottom="2977" w:left="1134" w:header="142" w:footer="2561" w:gutter="0"/>
          <w:cols w:space="720"/>
        </w:sectPr>
      </w:pPr>
      <w:r w:rsidRPr="00206CE3">
        <w:rPr>
          <w:color w:val="000000" w:themeColor="text1"/>
          <w:sz w:val="28"/>
          <w:szCs w:val="28"/>
        </w:rPr>
        <w:fldChar w:fldCharType="end"/>
      </w:r>
    </w:p>
    <w:p w14:paraId="1B844DFE" w14:textId="204127A0" w:rsidR="00F96B40" w:rsidRPr="0093044F" w:rsidRDefault="00E5627F" w:rsidP="00DC01FC">
      <w:pPr>
        <w:pStyle w:val="1"/>
        <w:numPr>
          <w:ilvl w:val="0"/>
          <w:numId w:val="0"/>
        </w:numPr>
        <w:spacing w:line="360" w:lineRule="auto"/>
        <w:ind w:firstLine="709"/>
        <w:jc w:val="center"/>
        <w:rPr>
          <w:szCs w:val="28"/>
        </w:rPr>
      </w:pPr>
      <w:bookmarkStart w:id="0" w:name="_Toc176863578"/>
      <w:bookmarkStart w:id="1" w:name="_Toc180222671"/>
      <w:bookmarkStart w:id="2" w:name="_Toc180222974"/>
      <w:bookmarkStart w:id="3" w:name="_Toc180223287"/>
      <w:bookmarkStart w:id="4" w:name="_Toc180223322"/>
      <w:bookmarkStart w:id="5" w:name="_Toc180223722"/>
      <w:bookmarkStart w:id="6" w:name="_Toc180230880"/>
      <w:bookmarkStart w:id="7" w:name="_Toc180479990"/>
      <w:bookmarkStart w:id="8" w:name="_Toc180480148"/>
      <w:bookmarkStart w:id="9" w:name="_Toc180483172"/>
      <w:bookmarkStart w:id="10" w:name="_Toc180914543"/>
      <w:bookmarkStart w:id="11" w:name="_Toc180914581"/>
      <w:bookmarkStart w:id="12" w:name="_Toc180924815"/>
      <w:bookmarkStart w:id="13" w:name="_Toc180925208"/>
      <w:bookmarkStart w:id="14" w:name="_Toc181165657"/>
      <w:bookmarkStart w:id="15" w:name="_Toc181523096"/>
      <w:bookmarkStart w:id="16" w:name="_Toc181523374"/>
      <w:bookmarkStart w:id="17" w:name="_Toc181528424"/>
      <w:bookmarkStart w:id="18" w:name="_Toc181531952"/>
      <w:bookmarkStart w:id="19" w:name="_Toc181532288"/>
      <w:bookmarkStart w:id="20" w:name="_Toc181601683"/>
      <w:bookmarkStart w:id="21" w:name="_Toc181601714"/>
      <w:bookmarkStart w:id="22" w:name="_Toc181601786"/>
      <w:bookmarkStart w:id="23" w:name="_Toc181601818"/>
      <w:bookmarkStart w:id="24" w:name="_Toc181601914"/>
      <w:bookmarkStart w:id="25" w:name="_Toc181604182"/>
      <w:bookmarkStart w:id="26" w:name="_Toc183840814"/>
      <w:bookmarkStart w:id="27" w:name="_Toc183840860"/>
      <w:bookmarkStart w:id="28" w:name="_Toc183841154"/>
      <w:bookmarkStart w:id="29" w:name="_Toc189036290"/>
      <w:bookmarkStart w:id="30" w:name="_Toc101450827"/>
      <w:r>
        <w:rPr>
          <w:szCs w:val="28"/>
        </w:rPr>
        <w:lastRenderedPageBreak/>
        <w:t>Глоссарий и п</w:t>
      </w:r>
      <w:r w:rsidR="00F96B40" w:rsidRPr="0093044F">
        <w:rPr>
          <w:szCs w:val="28"/>
        </w:rPr>
        <w:t>еречень сокращений</w:t>
      </w:r>
      <w:bookmarkEnd w:id="30"/>
    </w:p>
    <w:tbl>
      <w:tblPr>
        <w:tblStyle w:val="af9"/>
        <w:tblW w:w="0" w:type="auto"/>
        <w:tblInd w:w="5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27"/>
        <w:gridCol w:w="7356"/>
      </w:tblGrid>
      <w:tr w:rsidR="00412321" w:rsidRPr="00E5627F" w14:paraId="351DDBAD" w14:textId="77777777" w:rsidTr="007B6F06">
        <w:tc>
          <w:tcPr>
            <w:tcW w:w="1632" w:type="dxa"/>
          </w:tcPr>
          <w:p w14:paraId="77E564EA" w14:textId="19ED85C7" w:rsidR="00412321" w:rsidRPr="00BE5CF6" w:rsidRDefault="00412321" w:rsidP="008D0C94">
            <w:pPr>
              <w:tabs>
                <w:tab w:val="left" w:pos="2028"/>
              </w:tabs>
              <w:rPr>
                <w:sz w:val="28"/>
                <w:szCs w:val="28"/>
              </w:rPr>
            </w:pPr>
            <w:r w:rsidRPr="00BE5CF6">
              <w:rPr>
                <w:sz w:val="28"/>
                <w:szCs w:val="28"/>
              </w:rPr>
              <w:t>АРМ</w:t>
            </w:r>
          </w:p>
        </w:tc>
        <w:tc>
          <w:tcPr>
            <w:tcW w:w="7451" w:type="dxa"/>
          </w:tcPr>
          <w:p w14:paraId="365D51F4" w14:textId="601716D8" w:rsidR="00412321" w:rsidRPr="00BE5CF6" w:rsidRDefault="006668CB" w:rsidP="008D0C94">
            <w:pPr>
              <w:tabs>
                <w:tab w:val="left" w:pos="2028"/>
              </w:tabs>
              <w:rPr>
                <w:sz w:val="28"/>
                <w:szCs w:val="28"/>
              </w:rPr>
            </w:pPr>
            <w:r w:rsidRPr="00BE5CF6">
              <w:rPr>
                <w:rFonts w:eastAsia="Calibri"/>
                <w:sz w:val="28"/>
                <w:szCs w:val="28"/>
              </w:rPr>
              <w:t>Автоматизированное рабочее место</w:t>
            </w:r>
          </w:p>
        </w:tc>
      </w:tr>
      <w:tr w:rsidR="009451B1" w:rsidRPr="00E5627F" w14:paraId="5A1E97D8" w14:textId="77777777" w:rsidTr="007B6F06">
        <w:tc>
          <w:tcPr>
            <w:tcW w:w="1632" w:type="dxa"/>
          </w:tcPr>
          <w:p w14:paraId="1FF4FF3A" w14:textId="5A7C4A8E" w:rsidR="009451B1" w:rsidRPr="00BE5CF6" w:rsidRDefault="009451B1" w:rsidP="008D0C94">
            <w:pPr>
              <w:tabs>
                <w:tab w:val="left" w:pos="2028"/>
              </w:tabs>
              <w:rPr>
                <w:sz w:val="28"/>
                <w:szCs w:val="28"/>
              </w:rPr>
            </w:pPr>
            <w:r w:rsidRPr="00BE5CF6">
              <w:rPr>
                <w:sz w:val="28"/>
                <w:szCs w:val="28"/>
              </w:rPr>
              <w:t>БВС</w:t>
            </w:r>
          </w:p>
        </w:tc>
        <w:tc>
          <w:tcPr>
            <w:tcW w:w="7451" w:type="dxa"/>
          </w:tcPr>
          <w:p w14:paraId="14F019E8" w14:textId="690B8917" w:rsidR="009451B1" w:rsidRPr="00BE5CF6" w:rsidRDefault="009451B1" w:rsidP="008D0C94">
            <w:pPr>
              <w:tabs>
                <w:tab w:val="left" w:pos="2028"/>
              </w:tabs>
              <w:rPr>
                <w:sz w:val="28"/>
                <w:szCs w:val="28"/>
              </w:rPr>
            </w:pPr>
            <w:r w:rsidRPr="00BE5CF6">
              <w:rPr>
                <w:sz w:val="28"/>
                <w:szCs w:val="28"/>
              </w:rPr>
              <w:t>Беспилотное воздушное судно</w:t>
            </w:r>
          </w:p>
        </w:tc>
      </w:tr>
      <w:tr w:rsidR="008D0C94" w:rsidRPr="00E5627F" w14:paraId="6F7A324D" w14:textId="77777777" w:rsidTr="007B6F06">
        <w:tc>
          <w:tcPr>
            <w:tcW w:w="1632" w:type="dxa"/>
          </w:tcPr>
          <w:p w14:paraId="2D15D1FC" w14:textId="5FAAF74D" w:rsidR="008D0C94" w:rsidRPr="00BE5CF6" w:rsidRDefault="008D0C94" w:rsidP="008D0C94">
            <w:pPr>
              <w:tabs>
                <w:tab w:val="left" w:pos="2028"/>
              </w:tabs>
              <w:rPr>
                <w:sz w:val="28"/>
                <w:szCs w:val="28"/>
              </w:rPr>
            </w:pPr>
            <w:r w:rsidRPr="00BE5CF6">
              <w:rPr>
                <w:sz w:val="28"/>
                <w:szCs w:val="28"/>
              </w:rPr>
              <w:t>ВИК</w:t>
            </w:r>
          </w:p>
        </w:tc>
        <w:tc>
          <w:tcPr>
            <w:tcW w:w="7451" w:type="dxa"/>
          </w:tcPr>
          <w:p w14:paraId="3925855E" w14:textId="3CDE1B71" w:rsidR="008D0C94" w:rsidRPr="00BE5CF6" w:rsidRDefault="008D0C94" w:rsidP="008D0C94">
            <w:pPr>
              <w:tabs>
                <w:tab w:val="left" w:pos="2028"/>
              </w:tabs>
              <w:rPr>
                <w:sz w:val="28"/>
                <w:szCs w:val="28"/>
              </w:rPr>
            </w:pPr>
            <w:r w:rsidRPr="00BE5CF6">
              <w:rPr>
                <w:sz w:val="28"/>
                <w:szCs w:val="28"/>
              </w:rPr>
              <w:t>Визуальный и инструментальный контроль</w:t>
            </w:r>
          </w:p>
        </w:tc>
      </w:tr>
      <w:tr w:rsidR="008D0C94" w:rsidRPr="00E5627F" w14:paraId="5FF1A514" w14:textId="77777777" w:rsidTr="007B6F06">
        <w:tc>
          <w:tcPr>
            <w:tcW w:w="1632" w:type="dxa"/>
          </w:tcPr>
          <w:p w14:paraId="16E56953" w14:textId="10599BFE" w:rsidR="008D0C94" w:rsidRPr="00BE5CF6" w:rsidRDefault="003D1BA0" w:rsidP="008D0C94">
            <w:pPr>
              <w:tabs>
                <w:tab w:val="left" w:pos="2028"/>
              </w:tabs>
              <w:rPr>
                <w:sz w:val="28"/>
                <w:szCs w:val="28"/>
              </w:rPr>
            </w:pPr>
            <w:r w:rsidRPr="00BE5CF6">
              <w:rPr>
                <w:sz w:val="28"/>
                <w:szCs w:val="28"/>
              </w:rPr>
              <w:t>ДУ</w:t>
            </w:r>
          </w:p>
        </w:tc>
        <w:tc>
          <w:tcPr>
            <w:tcW w:w="7451" w:type="dxa"/>
          </w:tcPr>
          <w:p w14:paraId="7A0654D7" w14:textId="77777777" w:rsidR="008D0C94" w:rsidRPr="00BE5CF6" w:rsidRDefault="008D0C94" w:rsidP="008D0C94">
            <w:pPr>
              <w:tabs>
                <w:tab w:val="left" w:pos="2028"/>
              </w:tabs>
              <w:rPr>
                <w:sz w:val="28"/>
                <w:szCs w:val="28"/>
              </w:rPr>
            </w:pPr>
          </w:p>
        </w:tc>
      </w:tr>
      <w:tr w:rsidR="00D56ABD" w:rsidRPr="00E5627F" w14:paraId="3B0649E4" w14:textId="77777777" w:rsidTr="007B6F06">
        <w:tc>
          <w:tcPr>
            <w:tcW w:w="1632" w:type="dxa"/>
          </w:tcPr>
          <w:p w14:paraId="4D8D26DC" w14:textId="40630A5B" w:rsidR="00D56ABD" w:rsidRPr="00BE5CF6" w:rsidRDefault="009451B1" w:rsidP="008D0C94">
            <w:pPr>
              <w:tabs>
                <w:tab w:val="left" w:pos="2028"/>
              </w:tabs>
              <w:rPr>
                <w:sz w:val="28"/>
                <w:szCs w:val="28"/>
              </w:rPr>
            </w:pPr>
            <w:r w:rsidRPr="00BE5CF6">
              <w:rPr>
                <w:sz w:val="28"/>
                <w:szCs w:val="28"/>
              </w:rPr>
              <w:t>КД, ЭТД, ПД</w:t>
            </w:r>
          </w:p>
        </w:tc>
        <w:tc>
          <w:tcPr>
            <w:tcW w:w="7451" w:type="dxa"/>
          </w:tcPr>
          <w:p w14:paraId="3B18A1DC" w14:textId="4A9A8158" w:rsidR="00D56ABD" w:rsidRPr="00BE5CF6" w:rsidRDefault="009451B1" w:rsidP="008D0C94">
            <w:pPr>
              <w:tabs>
                <w:tab w:val="left" w:pos="2028"/>
              </w:tabs>
              <w:rPr>
                <w:sz w:val="28"/>
                <w:szCs w:val="28"/>
              </w:rPr>
            </w:pPr>
            <w:r w:rsidRPr="00BE5CF6">
              <w:rPr>
                <w:sz w:val="28"/>
                <w:szCs w:val="28"/>
              </w:rPr>
              <w:t>Типы документации согласно ГОСТ</w:t>
            </w:r>
          </w:p>
        </w:tc>
      </w:tr>
      <w:tr w:rsidR="008D0C94" w:rsidRPr="00E5627F" w14:paraId="3A5D97F6" w14:textId="77777777" w:rsidTr="007B6F06">
        <w:tc>
          <w:tcPr>
            <w:tcW w:w="1632" w:type="dxa"/>
          </w:tcPr>
          <w:p w14:paraId="5E3A9315" w14:textId="458E8AC8" w:rsidR="008D0C94" w:rsidRPr="00BE5CF6" w:rsidRDefault="008D0C94" w:rsidP="008D0C94">
            <w:pPr>
              <w:tabs>
                <w:tab w:val="left" w:pos="2028"/>
              </w:tabs>
              <w:rPr>
                <w:sz w:val="28"/>
                <w:szCs w:val="28"/>
              </w:rPr>
            </w:pPr>
            <w:r w:rsidRPr="00BE5CF6">
              <w:rPr>
                <w:sz w:val="28"/>
                <w:szCs w:val="28"/>
              </w:rPr>
              <w:t>ПАК ВИК</w:t>
            </w:r>
          </w:p>
        </w:tc>
        <w:tc>
          <w:tcPr>
            <w:tcW w:w="7451" w:type="dxa"/>
          </w:tcPr>
          <w:p w14:paraId="08297AED" w14:textId="2533DA0F" w:rsidR="008D0C94" w:rsidRPr="00BE5CF6" w:rsidRDefault="00BE5CF6" w:rsidP="008D0C94">
            <w:pPr>
              <w:tabs>
                <w:tab w:val="left" w:pos="2028"/>
              </w:tabs>
              <w:rPr>
                <w:sz w:val="28"/>
                <w:szCs w:val="28"/>
              </w:rPr>
            </w:pPr>
            <w:r w:rsidRPr="00BE5CF6">
              <w:rPr>
                <w:sz w:val="28"/>
                <w:szCs w:val="28"/>
              </w:rPr>
              <w:t>программно-аппаратный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w:t>
            </w:r>
          </w:p>
        </w:tc>
      </w:tr>
      <w:tr w:rsidR="00D56ABD" w:rsidRPr="00E5627F" w14:paraId="1EE37083" w14:textId="77777777" w:rsidTr="007B6F06">
        <w:tc>
          <w:tcPr>
            <w:tcW w:w="1632" w:type="dxa"/>
          </w:tcPr>
          <w:p w14:paraId="4F812A76" w14:textId="3C6FE2A9" w:rsidR="00D56ABD" w:rsidRPr="00BE5CF6" w:rsidRDefault="009451B1" w:rsidP="008D0C94">
            <w:pPr>
              <w:tabs>
                <w:tab w:val="left" w:pos="2028"/>
              </w:tabs>
              <w:rPr>
                <w:sz w:val="28"/>
                <w:szCs w:val="28"/>
              </w:rPr>
            </w:pPr>
            <w:r w:rsidRPr="00BE5CF6">
              <w:rPr>
                <w:sz w:val="28"/>
                <w:szCs w:val="28"/>
              </w:rPr>
              <w:t>ПМ</w:t>
            </w:r>
          </w:p>
        </w:tc>
        <w:tc>
          <w:tcPr>
            <w:tcW w:w="7451" w:type="dxa"/>
          </w:tcPr>
          <w:p w14:paraId="2946DEF0" w14:textId="119E56DE" w:rsidR="00D56ABD" w:rsidRPr="00BE5CF6" w:rsidRDefault="009451B1" w:rsidP="008D0C94">
            <w:pPr>
              <w:tabs>
                <w:tab w:val="left" w:pos="2028"/>
              </w:tabs>
              <w:rPr>
                <w:sz w:val="28"/>
                <w:szCs w:val="28"/>
              </w:rPr>
            </w:pPr>
            <w:r w:rsidRPr="00BE5CF6">
              <w:rPr>
                <w:sz w:val="28"/>
                <w:szCs w:val="28"/>
              </w:rPr>
              <w:t>Программа и методика приемо-сдаточных испытаний</w:t>
            </w:r>
          </w:p>
        </w:tc>
      </w:tr>
      <w:tr w:rsidR="008D0C94" w:rsidRPr="00E5627F" w14:paraId="4EE0EA67" w14:textId="77777777" w:rsidTr="007B6F06">
        <w:tc>
          <w:tcPr>
            <w:tcW w:w="1632" w:type="dxa"/>
          </w:tcPr>
          <w:p w14:paraId="339B853F" w14:textId="1BCE6057" w:rsidR="008D0C94" w:rsidRPr="00BE5CF6" w:rsidRDefault="008D0C94" w:rsidP="008D0C94">
            <w:pPr>
              <w:tabs>
                <w:tab w:val="left" w:pos="2028"/>
              </w:tabs>
              <w:rPr>
                <w:sz w:val="28"/>
                <w:szCs w:val="28"/>
              </w:rPr>
            </w:pPr>
          </w:p>
        </w:tc>
        <w:tc>
          <w:tcPr>
            <w:tcW w:w="7451" w:type="dxa"/>
          </w:tcPr>
          <w:p w14:paraId="7053834C" w14:textId="40190B2C" w:rsidR="008D0C94" w:rsidRPr="00BE5CF6" w:rsidRDefault="008D0C94" w:rsidP="008D0C94">
            <w:pPr>
              <w:tabs>
                <w:tab w:val="left" w:pos="2028"/>
              </w:tabs>
              <w:rPr>
                <w:sz w:val="28"/>
                <w:szCs w:val="28"/>
              </w:rPr>
            </w:pPr>
          </w:p>
        </w:tc>
      </w:tr>
      <w:tr w:rsidR="008D0C94" w:rsidRPr="00E5627F" w14:paraId="4BAC0542" w14:textId="77777777" w:rsidTr="007B6F06">
        <w:tc>
          <w:tcPr>
            <w:tcW w:w="1632" w:type="dxa"/>
          </w:tcPr>
          <w:p w14:paraId="258D4B8F" w14:textId="35A0A60E" w:rsidR="008D0C94" w:rsidRPr="00BE5CF6" w:rsidRDefault="008D0C94" w:rsidP="008D0C94">
            <w:pPr>
              <w:tabs>
                <w:tab w:val="left" w:pos="2028"/>
              </w:tabs>
              <w:rPr>
                <w:sz w:val="28"/>
                <w:szCs w:val="28"/>
              </w:rPr>
            </w:pPr>
            <w:r w:rsidRPr="00BE5CF6">
              <w:rPr>
                <w:sz w:val="28"/>
                <w:szCs w:val="28"/>
              </w:rPr>
              <w:t>Фотоснимки</w:t>
            </w:r>
          </w:p>
        </w:tc>
        <w:tc>
          <w:tcPr>
            <w:tcW w:w="7451" w:type="dxa"/>
          </w:tcPr>
          <w:p w14:paraId="38987422" w14:textId="114FB0BB" w:rsidR="008D0C94" w:rsidRPr="00BE5CF6" w:rsidRDefault="008D0C94" w:rsidP="008D0C94">
            <w:pPr>
              <w:tabs>
                <w:tab w:val="left" w:pos="2028"/>
              </w:tabs>
              <w:rPr>
                <w:sz w:val="28"/>
                <w:szCs w:val="28"/>
              </w:rPr>
            </w:pPr>
            <w:r w:rsidRPr="00BE5CF6">
              <w:rPr>
                <w:sz w:val="28"/>
                <w:szCs w:val="28"/>
              </w:rPr>
              <w:t>Результат съемки ПАК ВИК</w:t>
            </w:r>
          </w:p>
        </w:tc>
      </w:tr>
    </w:tbl>
    <w:p w14:paraId="218EA4AB" w14:textId="1DD66AE8" w:rsidR="00F96B40" w:rsidRPr="0093044F" w:rsidRDefault="00F96B40" w:rsidP="00785AA1">
      <w:pPr>
        <w:tabs>
          <w:tab w:val="left" w:pos="993"/>
        </w:tabs>
        <w:spacing w:before="120" w:line="360" w:lineRule="auto"/>
        <w:ind w:firstLine="567"/>
        <w:rPr>
          <w:sz w:val="28"/>
          <w:szCs w:val="28"/>
        </w:rPr>
      </w:pPr>
    </w:p>
    <w:p w14:paraId="6A9BC1C7" w14:textId="67027517" w:rsidR="00B11217" w:rsidRPr="00B81E17" w:rsidRDefault="007D0A91" w:rsidP="00F85526">
      <w:pPr>
        <w:pStyle w:val="1"/>
        <w:keepNext w:val="0"/>
        <w:keepLines w:val="0"/>
        <w:pageBreakBefore/>
        <w:numPr>
          <w:ilvl w:val="0"/>
          <w:numId w:val="9"/>
        </w:numPr>
        <w:tabs>
          <w:tab w:val="left" w:pos="993"/>
        </w:tabs>
        <w:spacing w:before="0" w:after="0" w:line="360" w:lineRule="auto"/>
        <w:ind w:left="357" w:right="0" w:firstLine="494"/>
        <w:rPr>
          <w:szCs w:val="28"/>
        </w:rPr>
      </w:pPr>
      <w:bookmarkStart w:id="31" w:name="_Toc101450828"/>
      <w:r w:rsidRPr="00B81E17">
        <w:rPr>
          <w:szCs w:val="28"/>
        </w:rPr>
        <w:lastRenderedPageBreak/>
        <w:t>Общие положения</w:t>
      </w:r>
      <w:bookmarkEnd w:id="31"/>
    </w:p>
    <w:p w14:paraId="4161525A" w14:textId="4F59555A" w:rsidR="00AD6A7D"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Объектом испытаний </w:t>
      </w:r>
      <w:r w:rsidR="00E05D12" w:rsidRPr="00346655">
        <w:rPr>
          <w:bCs/>
          <w:sz w:val="28"/>
          <w:szCs w:val="24"/>
        </w:rPr>
        <w:t>является программно</w:t>
      </w:r>
      <w:r w:rsidRPr="00346655">
        <w:rPr>
          <w:sz w:val="28"/>
          <w:szCs w:val="28"/>
        </w:rPr>
        <w:t xml:space="preserve">-аппаратный комплекс для автоматизированного выявления дефектов поверхностей нагрева котлоагрегатов в объеме визуального и инструментального контроля </w:t>
      </w:r>
      <w:r w:rsidRPr="00346655">
        <w:rPr>
          <w:rFonts w:eastAsia="Calibri"/>
          <w:sz w:val="28"/>
          <w:szCs w:val="28"/>
        </w:rPr>
        <w:t xml:space="preserve">(далее </w:t>
      </w:r>
      <w:r w:rsidRPr="00346655">
        <w:rPr>
          <w:sz w:val="28"/>
          <w:szCs w:val="28"/>
        </w:rPr>
        <w:t>ПАК ВИК).</w:t>
      </w:r>
    </w:p>
    <w:p w14:paraId="7A1767D5" w14:textId="317FEE39" w:rsidR="00F4105F" w:rsidRPr="00346655" w:rsidRDefault="00AD6A7D" w:rsidP="00F85526">
      <w:pPr>
        <w:pStyle w:val="afa"/>
        <w:numPr>
          <w:ilvl w:val="1"/>
          <w:numId w:val="12"/>
        </w:numPr>
        <w:tabs>
          <w:tab w:val="center" w:pos="1560"/>
        </w:tabs>
        <w:spacing w:line="360" w:lineRule="auto"/>
        <w:ind w:left="0" w:firstLine="851"/>
        <w:jc w:val="both"/>
        <w:rPr>
          <w:bCs/>
          <w:sz w:val="28"/>
          <w:szCs w:val="24"/>
        </w:rPr>
      </w:pPr>
      <w:r w:rsidRPr="00346655">
        <w:rPr>
          <w:bCs/>
          <w:sz w:val="28"/>
          <w:szCs w:val="24"/>
        </w:rPr>
        <w:t xml:space="preserve">Цель испытаний </w:t>
      </w:r>
      <w:r w:rsidR="00A55C76">
        <w:rPr>
          <w:bCs/>
          <w:sz w:val="28"/>
          <w:szCs w:val="24"/>
        </w:rPr>
        <w:t>-</w:t>
      </w:r>
      <w:r w:rsidRPr="00346655">
        <w:rPr>
          <w:bCs/>
          <w:sz w:val="28"/>
          <w:szCs w:val="24"/>
        </w:rPr>
        <w:t xml:space="preserve"> проверка соответствия </w:t>
      </w:r>
      <w:r w:rsidRPr="00346655">
        <w:rPr>
          <w:sz w:val="28"/>
          <w:szCs w:val="28"/>
        </w:rPr>
        <w:t>ПАК ВИК</w:t>
      </w:r>
      <w:r w:rsidRPr="00346655">
        <w:rPr>
          <w:bCs/>
          <w:sz w:val="28"/>
          <w:szCs w:val="24"/>
        </w:rPr>
        <w:t xml:space="preserve"> </w:t>
      </w:r>
      <w:r w:rsidR="00D54238" w:rsidRPr="00346655">
        <w:rPr>
          <w:bCs/>
          <w:sz w:val="28"/>
          <w:szCs w:val="24"/>
        </w:rPr>
        <w:t>требованиям ТУ</w:t>
      </w:r>
    </w:p>
    <w:p w14:paraId="515B5596" w14:textId="522CE77D" w:rsidR="00AD6A7D" w:rsidRDefault="00AD6A7D" w:rsidP="00F85526">
      <w:pPr>
        <w:pStyle w:val="s4"/>
        <w:numPr>
          <w:ilvl w:val="1"/>
          <w:numId w:val="12"/>
        </w:numPr>
        <w:tabs>
          <w:tab w:val="center" w:pos="1560"/>
        </w:tabs>
        <w:spacing w:before="0" w:line="336" w:lineRule="auto"/>
        <w:ind w:left="0" w:right="284" w:firstLine="851"/>
        <w:rPr>
          <w:color w:val="000000" w:themeColor="text1"/>
          <w:sz w:val="28"/>
        </w:rPr>
      </w:pPr>
      <w:r w:rsidRPr="00BB79C4">
        <w:rPr>
          <w:color w:val="000000" w:themeColor="text1"/>
          <w:sz w:val="28"/>
        </w:rPr>
        <w:t xml:space="preserve">На испытания </w:t>
      </w:r>
      <w:r>
        <w:rPr>
          <w:color w:val="000000" w:themeColor="text1"/>
          <w:sz w:val="28"/>
        </w:rPr>
        <w:t xml:space="preserve">предъявляется </w:t>
      </w:r>
      <w:r w:rsidRPr="007B6F06">
        <w:rPr>
          <w:sz w:val="28"/>
        </w:rPr>
        <w:t>ПАК ВИК</w:t>
      </w:r>
      <w:r>
        <w:rPr>
          <w:bCs/>
          <w:sz w:val="28"/>
          <w:szCs w:val="24"/>
        </w:rPr>
        <w:t xml:space="preserve"> </w:t>
      </w:r>
      <w:r w:rsidRPr="00BB79C4">
        <w:rPr>
          <w:color w:val="000000" w:themeColor="text1"/>
          <w:sz w:val="28"/>
        </w:rPr>
        <w:t>с комплектом ЭТД (РЭ, РО, Паспорт)</w:t>
      </w:r>
      <w:r>
        <w:rPr>
          <w:color w:val="000000" w:themeColor="text1"/>
          <w:sz w:val="28"/>
        </w:rPr>
        <w:t xml:space="preserve"> КД и ПД.</w:t>
      </w:r>
      <w:bookmarkStart w:id="32" w:name="_Toc35357981"/>
      <w:r>
        <w:rPr>
          <w:color w:val="000000" w:themeColor="text1"/>
          <w:sz w:val="28"/>
        </w:rPr>
        <w:t xml:space="preserve"> </w:t>
      </w:r>
      <w:r w:rsidRPr="00264DDB">
        <w:rPr>
          <w:color w:val="000000" w:themeColor="text1"/>
          <w:sz w:val="28"/>
        </w:rPr>
        <w:t xml:space="preserve">Основными документами, определяющими виды испытаний и контроля, последовательности их проведения, контролируемые параметры и нормы на них являются ТУ на </w:t>
      </w:r>
      <w:r w:rsidRPr="007B6F06">
        <w:rPr>
          <w:sz w:val="28"/>
        </w:rPr>
        <w:t>ПАК ВИК</w:t>
      </w:r>
      <w:r w:rsidRPr="00264DDB">
        <w:rPr>
          <w:color w:val="000000" w:themeColor="text1"/>
          <w:sz w:val="28"/>
        </w:rPr>
        <w:t>, ЭТД, ПД</w:t>
      </w:r>
      <w:r w:rsidR="00F60A32">
        <w:rPr>
          <w:color w:val="000000" w:themeColor="text1"/>
          <w:sz w:val="28"/>
        </w:rPr>
        <w:t xml:space="preserve">, </w:t>
      </w:r>
      <w:r w:rsidR="00F60A32" w:rsidRPr="00264DDB">
        <w:rPr>
          <w:color w:val="000000" w:themeColor="text1"/>
          <w:sz w:val="28"/>
        </w:rPr>
        <w:t>настоящая программа</w:t>
      </w:r>
      <w:r w:rsidRPr="00264DDB">
        <w:rPr>
          <w:color w:val="000000" w:themeColor="text1"/>
          <w:sz w:val="28"/>
        </w:rPr>
        <w:t xml:space="preserve"> и методика приемо-сдаточных испытаний.</w:t>
      </w:r>
      <w:bookmarkEnd w:id="32"/>
    </w:p>
    <w:p w14:paraId="66086CD7" w14:textId="7287DDDC" w:rsidR="00603F3C" w:rsidRPr="00264DDB" w:rsidRDefault="00603F3C" w:rsidP="00F85526">
      <w:pPr>
        <w:pStyle w:val="s4"/>
        <w:numPr>
          <w:ilvl w:val="1"/>
          <w:numId w:val="12"/>
        </w:numPr>
        <w:tabs>
          <w:tab w:val="center" w:pos="1560"/>
        </w:tabs>
        <w:spacing w:before="0" w:line="336" w:lineRule="auto"/>
        <w:ind w:left="0" w:right="284" w:firstLine="851"/>
        <w:rPr>
          <w:color w:val="000000" w:themeColor="text1"/>
          <w:sz w:val="28"/>
        </w:rPr>
      </w:pPr>
      <w:r>
        <w:rPr>
          <w:color w:val="000000" w:themeColor="text1"/>
          <w:sz w:val="28"/>
        </w:rPr>
        <w:t>ПАК ВИК должен эксплуатироваться по техническому состоянию</w:t>
      </w:r>
      <w:r w:rsidR="000C28CA">
        <w:rPr>
          <w:color w:val="000000" w:themeColor="text1"/>
          <w:sz w:val="28"/>
        </w:rPr>
        <w:t>.</w:t>
      </w:r>
    </w:p>
    <w:p w14:paraId="37EF2E37" w14:textId="166D8029" w:rsidR="00AD6A7D" w:rsidRDefault="00AD6A7D" w:rsidP="00F85526">
      <w:pPr>
        <w:pStyle w:val="s4"/>
        <w:numPr>
          <w:ilvl w:val="1"/>
          <w:numId w:val="12"/>
        </w:numPr>
        <w:tabs>
          <w:tab w:val="center" w:pos="1560"/>
        </w:tabs>
        <w:spacing w:before="0" w:line="336" w:lineRule="auto"/>
        <w:ind w:left="0" w:firstLine="851"/>
        <w:rPr>
          <w:color w:val="000000" w:themeColor="text1"/>
          <w:sz w:val="28"/>
        </w:rPr>
      </w:pPr>
      <w:bookmarkStart w:id="33" w:name="_Toc35357999"/>
      <w:r w:rsidRPr="00264DDB">
        <w:rPr>
          <w:color w:val="000000" w:themeColor="text1"/>
          <w:sz w:val="28"/>
        </w:rPr>
        <w:t>Состав и последовательность приёмо-сдаточных испытаний приведены в таблице 1.</w:t>
      </w:r>
      <w:bookmarkEnd w:id="33"/>
    </w:p>
    <w:p w14:paraId="67A40641" w14:textId="77777777" w:rsidR="00A55C76" w:rsidRPr="00346655" w:rsidRDefault="00A55C76" w:rsidP="00A55C76">
      <w:pPr>
        <w:pStyle w:val="s4"/>
        <w:spacing w:before="0" w:line="336" w:lineRule="auto"/>
        <w:ind w:left="360" w:firstLine="0"/>
        <w:rPr>
          <w:color w:val="000000" w:themeColor="text1"/>
          <w:sz w:val="32"/>
          <w:szCs w:val="32"/>
        </w:rPr>
      </w:pPr>
      <w:r w:rsidRPr="00346655">
        <w:rPr>
          <w:color w:val="000000" w:themeColor="text1"/>
          <w:sz w:val="28"/>
        </w:rPr>
        <w:t>Таблица 1 – Объём приёмо-сдаточных испытаний</w:t>
      </w:r>
    </w:p>
    <w:tbl>
      <w:tblPr>
        <w:tblW w:w="9369"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5679"/>
        <w:gridCol w:w="1845"/>
        <w:gridCol w:w="1845"/>
      </w:tblGrid>
      <w:tr w:rsidR="00A55C76" w:rsidRPr="00264DDB" w14:paraId="028E2384" w14:textId="77777777" w:rsidTr="00A55C76">
        <w:trPr>
          <w:cantSplit/>
          <w:trHeight w:val="416"/>
        </w:trPr>
        <w:tc>
          <w:tcPr>
            <w:tcW w:w="5679" w:type="dxa"/>
            <w:vAlign w:val="center"/>
          </w:tcPr>
          <w:p w14:paraId="1A90E1C7" w14:textId="77777777" w:rsidR="00A55C76" w:rsidRPr="00264DDB" w:rsidRDefault="00A55C76" w:rsidP="00A55C76">
            <w:pPr>
              <w:suppressAutoHyphens/>
              <w:jc w:val="center"/>
              <w:rPr>
                <w:color w:val="000000" w:themeColor="text1"/>
                <w:sz w:val="24"/>
                <w:szCs w:val="24"/>
              </w:rPr>
            </w:pPr>
            <w:r w:rsidRPr="00264DDB">
              <w:rPr>
                <w:color w:val="000000" w:themeColor="text1"/>
                <w:sz w:val="24"/>
                <w:szCs w:val="24"/>
              </w:rPr>
              <w:t>Наименование испытаний и контроля</w:t>
            </w:r>
          </w:p>
        </w:tc>
        <w:tc>
          <w:tcPr>
            <w:tcW w:w="1845" w:type="dxa"/>
          </w:tcPr>
          <w:p w14:paraId="433253ED"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 xml:space="preserve">Номер пункта </w:t>
            </w:r>
            <w:r>
              <w:rPr>
                <w:color w:val="000000" w:themeColor="text1"/>
                <w:sz w:val="24"/>
                <w:szCs w:val="24"/>
              </w:rPr>
              <w:t>ТУ</w:t>
            </w:r>
          </w:p>
        </w:tc>
        <w:tc>
          <w:tcPr>
            <w:tcW w:w="1845" w:type="dxa"/>
          </w:tcPr>
          <w:p w14:paraId="7CCA939F" w14:textId="77777777" w:rsidR="00A55C76" w:rsidRPr="00264DDB" w:rsidRDefault="00A55C76" w:rsidP="00A55C76">
            <w:pPr>
              <w:tabs>
                <w:tab w:val="left" w:pos="1488"/>
              </w:tabs>
              <w:jc w:val="center"/>
              <w:rPr>
                <w:color w:val="000000" w:themeColor="text1"/>
                <w:sz w:val="24"/>
                <w:szCs w:val="24"/>
              </w:rPr>
            </w:pPr>
            <w:r w:rsidRPr="00264DDB">
              <w:rPr>
                <w:color w:val="000000" w:themeColor="text1"/>
                <w:sz w:val="24"/>
                <w:szCs w:val="24"/>
              </w:rPr>
              <w:t>Метод</w:t>
            </w:r>
            <w:r>
              <w:rPr>
                <w:color w:val="000000" w:themeColor="text1"/>
                <w:sz w:val="24"/>
                <w:szCs w:val="24"/>
              </w:rPr>
              <w:t>ика</w:t>
            </w:r>
            <w:r w:rsidRPr="00264DDB">
              <w:rPr>
                <w:color w:val="000000" w:themeColor="text1"/>
                <w:sz w:val="24"/>
                <w:szCs w:val="24"/>
              </w:rPr>
              <w:t xml:space="preserve"> контроля</w:t>
            </w:r>
          </w:p>
        </w:tc>
      </w:tr>
      <w:tr w:rsidR="00A55C76" w:rsidRPr="00264DDB" w14:paraId="61EF998E" w14:textId="77777777" w:rsidTr="00A55C76">
        <w:trPr>
          <w:cantSplit/>
          <w:trHeight w:val="689"/>
        </w:trPr>
        <w:tc>
          <w:tcPr>
            <w:tcW w:w="5679" w:type="dxa"/>
            <w:tcBorders>
              <w:bottom w:val="nil"/>
            </w:tcBorders>
            <w:vAlign w:val="center"/>
          </w:tcPr>
          <w:p w14:paraId="21F53009"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w:t>
            </w:r>
            <w:r>
              <w:rPr>
                <w:color w:val="000000" w:themeColor="text1"/>
                <w:sz w:val="24"/>
                <w:szCs w:val="24"/>
              </w:rPr>
              <w:t>рка требования к комплектности ПАК ВИК</w:t>
            </w:r>
          </w:p>
        </w:tc>
        <w:tc>
          <w:tcPr>
            <w:tcW w:w="1845" w:type="dxa"/>
            <w:vAlign w:val="center"/>
          </w:tcPr>
          <w:p w14:paraId="56407BC6"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1.1</w:t>
            </w:r>
          </w:p>
        </w:tc>
        <w:tc>
          <w:tcPr>
            <w:tcW w:w="1845" w:type="dxa"/>
            <w:vAlign w:val="center"/>
          </w:tcPr>
          <w:p w14:paraId="02D935BF"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4.1</w:t>
            </w:r>
          </w:p>
        </w:tc>
      </w:tr>
      <w:tr w:rsidR="00A55C76" w:rsidRPr="00264DDB" w14:paraId="51BADDAD" w14:textId="77777777" w:rsidTr="00A55C76">
        <w:trPr>
          <w:cantSplit/>
          <w:trHeight w:val="689"/>
        </w:trPr>
        <w:tc>
          <w:tcPr>
            <w:tcW w:w="5679" w:type="dxa"/>
            <w:tcBorders>
              <w:bottom w:val="nil"/>
            </w:tcBorders>
            <w:vAlign w:val="center"/>
          </w:tcPr>
          <w:p w14:paraId="3FE2CD22" w14:textId="77777777" w:rsidR="00A55C76" w:rsidRPr="00264DDB" w:rsidRDefault="00A55C76" w:rsidP="00A55C76">
            <w:pPr>
              <w:suppressAutoHyphens/>
              <w:rPr>
                <w:color w:val="000000" w:themeColor="text1"/>
                <w:sz w:val="24"/>
                <w:szCs w:val="24"/>
              </w:rPr>
            </w:pPr>
            <w:r>
              <w:rPr>
                <w:color w:val="000000" w:themeColor="text1"/>
                <w:sz w:val="24"/>
                <w:szCs w:val="24"/>
              </w:rPr>
              <w:t>Проверка основных параметров и характеристик</w:t>
            </w:r>
          </w:p>
        </w:tc>
        <w:tc>
          <w:tcPr>
            <w:tcW w:w="1845" w:type="dxa"/>
            <w:vAlign w:val="center"/>
          </w:tcPr>
          <w:p w14:paraId="7AE45515"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1.2</w:t>
            </w:r>
          </w:p>
        </w:tc>
        <w:tc>
          <w:tcPr>
            <w:tcW w:w="1845" w:type="dxa"/>
            <w:vAlign w:val="center"/>
          </w:tcPr>
          <w:p w14:paraId="24A10EA0"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4.2</w:t>
            </w:r>
          </w:p>
        </w:tc>
      </w:tr>
      <w:tr w:rsidR="00A55C76" w:rsidRPr="00264DDB" w14:paraId="3165B9D6" w14:textId="77777777" w:rsidTr="00A55C76">
        <w:trPr>
          <w:cantSplit/>
          <w:trHeight w:val="689"/>
        </w:trPr>
        <w:tc>
          <w:tcPr>
            <w:tcW w:w="5679" w:type="dxa"/>
            <w:tcBorders>
              <w:bottom w:val="nil"/>
            </w:tcBorders>
            <w:vAlign w:val="center"/>
          </w:tcPr>
          <w:p w14:paraId="08D70F9E" w14:textId="77777777" w:rsidR="00A55C76" w:rsidRPr="00264DDB" w:rsidRDefault="00A55C76" w:rsidP="00A55C76">
            <w:pPr>
              <w:suppressAutoHyphens/>
              <w:rPr>
                <w:color w:val="000000" w:themeColor="text1"/>
                <w:sz w:val="24"/>
                <w:szCs w:val="24"/>
              </w:rPr>
            </w:pPr>
            <w:r w:rsidRPr="00264DDB">
              <w:rPr>
                <w:color w:val="000000" w:themeColor="text1"/>
                <w:sz w:val="24"/>
                <w:szCs w:val="24"/>
              </w:rPr>
              <w:t>Проверка требовани</w:t>
            </w:r>
            <w:r>
              <w:rPr>
                <w:color w:val="000000" w:themeColor="text1"/>
                <w:sz w:val="24"/>
                <w:szCs w:val="24"/>
              </w:rPr>
              <w:t>й</w:t>
            </w:r>
            <w:r w:rsidRPr="00264DDB">
              <w:rPr>
                <w:color w:val="000000" w:themeColor="text1"/>
                <w:sz w:val="24"/>
                <w:szCs w:val="24"/>
              </w:rPr>
              <w:t xml:space="preserve"> назначения </w:t>
            </w:r>
            <w:r>
              <w:rPr>
                <w:color w:val="000000" w:themeColor="text1"/>
                <w:sz w:val="24"/>
                <w:szCs w:val="24"/>
              </w:rPr>
              <w:t>ПАК ВИК</w:t>
            </w:r>
          </w:p>
        </w:tc>
        <w:tc>
          <w:tcPr>
            <w:tcW w:w="1845" w:type="dxa"/>
            <w:vAlign w:val="center"/>
          </w:tcPr>
          <w:p w14:paraId="3D7EC4BD" w14:textId="77777777" w:rsidR="00A55C76" w:rsidRDefault="00A55C76" w:rsidP="00A55C76">
            <w:pPr>
              <w:tabs>
                <w:tab w:val="left" w:pos="1488"/>
              </w:tabs>
              <w:jc w:val="center"/>
              <w:rPr>
                <w:color w:val="000000" w:themeColor="text1"/>
                <w:sz w:val="24"/>
                <w:szCs w:val="24"/>
              </w:rPr>
            </w:pPr>
            <w:r>
              <w:rPr>
                <w:color w:val="000000" w:themeColor="text1"/>
                <w:sz w:val="24"/>
                <w:szCs w:val="24"/>
              </w:rPr>
              <w:t>1.3</w:t>
            </w:r>
          </w:p>
        </w:tc>
        <w:tc>
          <w:tcPr>
            <w:tcW w:w="1845" w:type="dxa"/>
            <w:vAlign w:val="center"/>
          </w:tcPr>
          <w:p w14:paraId="434E642C" w14:textId="77777777" w:rsidR="00A55C76" w:rsidRPr="00264DDB" w:rsidRDefault="00A55C76" w:rsidP="00A55C76">
            <w:pPr>
              <w:tabs>
                <w:tab w:val="left" w:pos="1488"/>
              </w:tabs>
              <w:jc w:val="center"/>
              <w:rPr>
                <w:color w:val="000000" w:themeColor="text1"/>
                <w:sz w:val="24"/>
                <w:szCs w:val="24"/>
              </w:rPr>
            </w:pPr>
            <w:r>
              <w:rPr>
                <w:color w:val="000000" w:themeColor="text1"/>
                <w:sz w:val="24"/>
                <w:szCs w:val="24"/>
              </w:rPr>
              <w:t>4.3</w:t>
            </w:r>
          </w:p>
        </w:tc>
      </w:tr>
      <w:tr w:rsidR="00A55C76" w:rsidRPr="00264DDB" w14:paraId="2E5C19EC" w14:textId="77777777" w:rsidTr="00A55C76">
        <w:trPr>
          <w:cantSplit/>
          <w:trHeight w:val="574"/>
        </w:trPr>
        <w:tc>
          <w:tcPr>
            <w:tcW w:w="5679" w:type="dxa"/>
            <w:tcBorders>
              <w:bottom w:val="single" w:sz="4" w:space="0" w:color="auto"/>
            </w:tcBorders>
            <w:vAlign w:val="center"/>
          </w:tcPr>
          <w:p w14:paraId="26971605" w14:textId="77777777" w:rsidR="00A55C76" w:rsidRDefault="00A55C76" w:rsidP="00A55C76">
            <w:pPr>
              <w:suppressAutoHyphens/>
              <w:rPr>
                <w:color w:val="000000" w:themeColor="text1"/>
                <w:sz w:val="24"/>
                <w:szCs w:val="24"/>
              </w:rPr>
            </w:pPr>
            <w:r>
              <w:rPr>
                <w:color w:val="000000" w:themeColor="text1"/>
                <w:sz w:val="24"/>
                <w:szCs w:val="24"/>
              </w:rPr>
              <w:t>Проверка требований</w:t>
            </w:r>
            <w:r w:rsidRPr="007E4336">
              <w:rPr>
                <w:color w:val="000000" w:themeColor="text1"/>
                <w:sz w:val="24"/>
                <w:szCs w:val="24"/>
              </w:rPr>
              <w:t xml:space="preserve"> </w:t>
            </w:r>
            <w:r>
              <w:rPr>
                <w:color w:val="000000" w:themeColor="text1"/>
                <w:sz w:val="24"/>
                <w:szCs w:val="24"/>
              </w:rPr>
              <w:t>упаковки</w:t>
            </w:r>
          </w:p>
        </w:tc>
        <w:tc>
          <w:tcPr>
            <w:tcW w:w="1845" w:type="dxa"/>
            <w:vAlign w:val="center"/>
          </w:tcPr>
          <w:p w14:paraId="0D34780A" w14:textId="77777777" w:rsidR="00A55C76" w:rsidRDefault="00A55C76" w:rsidP="00A55C76">
            <w:pPr>
              <w:tabs>
                <w:tab w:val="left" w:pos="1488"/>
              </w:tabs>
              <w:jc w:val="center"/>
              <w:rPr>
                <w:color w:val="000000" w:themeColor="text1"/>
                <w:sz w:val="24"/>
                <w:szCs w:val="24"/>
              </w:rPr>
            </w:pPr>
            <w:r>
              <w:rPr>
                <w:color w:val="000000" w:themeColor="text1"/>
                <w:sz w:val="24"/>
                <w:szCs w:val="24"/>
              </w:rPr>
              <w:t>1.4</w:t>
            </w:r>
          </w:p>
        </w:tc>
        <w:tc>
          <w:tcPr>
            <w:tcW w:w="1845" w:type="dxa"/>
            <w:vAlign w:val="center"/>
          </w:tcPr>
          <w:p w14:paraId="30EDD048" w14:textId="77777777" w:rsidR="00A55C76" w:rsidRDefault="00A55C76" w:rsidP="00A55C76">
            <w:pPr>
              <w:tabs>
                <w:tab w:val="left" w:pos="1488"/>
              </w:tabs>
              <w:jc w:val="center"/>
              <w:rPr>
                <w:color w:val="000000" w:themeColor="text1"/>
                <w:sz w:val="24"/>
                <w:szCs w:val="24"/>
              </w:rPr>
            </w:pPr>
            <w:r>
              <w:rPr>
                <w:color w:val="000000" w:themeColor="text1"/>
                <w:sz w:val="24"/>
                <w:szCs w:val="24"/>
              </w:rPr>
              <w:t>4.4</w:t>
            </w:r>
          </w:p>
        </w:tc>
      </w:tr>
    </w:tbl>
    <w:p w14:paraId="180D6BB6" w14:textId="77777777" w:rsidR="00AD6A7D" w:rsidRDefault="00AD6A7D" w:rsidP="00F85526">
      <w:pPr>
        <w:pStyle w:val="s4"/>
        <w:numPr>
          <w:ilvl w:val="1"/>
          <w:numId w:val="12"/>
        </w:numPr>
        <w:tabs>
          <w:tab w:val="left" w:pos="360"/>
          <w:tab w:val="center" w:pos="1560"/>
        </w:tabs>
        <w:spacing w:before="0"/>
        <w:ind w:left="0" w:right="284" w:firstLine="851"/>
        <w:rPr>
          <w:color w:val="000000" w:themeColor="text1"/>
          <w:sz w:val="28"/>
        </w:rPr>
      </w:pPr>
      <w:bookmarkStart w:id="34" w:name="_Toc35357980"/>
      <w:r w:rsidRPr="00264DDB">
        <w:rPr>
          <w:color w:val="000000" w:themeColor="text1"/>
          <w:sz w:val="28"/>
        </w:rPr>
        <w:t xml:space="preserve">Перечень рекомендуемого измерительного оборудования, на приёмо-сдаточные испытания представлен в таблице </w:t>
      </w:r>
      <w:r>
        <w:rPr>
          <w:color w:val="000000" w:themeColor="text1"/>
          <w:sz w:val="28"/>
        </w:rPr>
        <w:t>В</w:t>
      </w:r>
      <w:r w:rsidRPr="00264DDB">
        <w:rPr>
          <w:color w:val="000000" w:themeColor="text1"/>
          <w:sz w:val="28"/>
        </w:rPr>
        <w:t xml:space="preserve">1 Приложения </w:t>
      </w:r>
      <w:bookmarkEnd w:id="34"/>
      <w:r>
        <w:rPr>
          <w:color w:val="000000" w:themeColor="text1"/>
          <w:sz w:val="28"/>
        </w:rPr>
        <w:t>В</w:t>
      </w:r>
      <w:r w:rsidRPr="00264DDB">
        <w:rPr>
          <w:color w:val="000000" w:themeColor="text1"/>
          <w:sz w:val="28"/>
        </w:rPr>
        <w:t>.</w:t>
      </w:r>
      <w:r>
        <w:rPr>
          <w:color w:val="000000" w:themeColor="text1"/>
          <w:sz w:val="28"/>
        </w:rPr>
        <w:t xml:space="preserve"> </w:t>
      </w:r>
      <w:r w:rsidRPr="00264DDB">
        <w:rPr>
          <w:color w:val="000000" w:themeColor="text1"/>
          <w:sz w:val="28"/>
        </w:rPr>
        <w:t>Средства измерения</w:t>
      </w:r>
      <w:r>
        <w:rPr>
          <w:color w:val="000000" w:themeColor="text1"/>
          <w:sz w:val="28"/>
        </w:rPr>
        <w:t xml:space="preserve"> на территории Заказчика </w:t>
      </w:r>
      <w:r w:rsidRPr="00264DDB">
        <w:rPr>
          <w:color w:val="000000" w:themeColor="text1"/>
          <w:sz w:val="28"/>
        </w:rPr>
        <w:t>предоставляет Заказчик.</w:t>
      </w:r>
    </w:p>
    <w:p w14:paraId="1A0ECD19" w14:textId="77777777" w:rsidR="00AD6A7D" w:rsidRDefault="00AD6A7D" w:rsidP="00AD6A7D">
      <w:pPr>
        <w:pStyle w:val="s4"/>
        <w:spacing w:before="0" w:line="336" w:lineRule="auto"/>
        <w:ind w:firstLine="851"/>
        <w:rPr>
          <w:color w:val="000000" w:themeColor="text1"/>
          <w:sz w:val="28"/>
        </w:rPr>
      </w:pPr>
    </w:p>
    <w:p w14:paraId="07FDC0D5" w14:textId="459D9A02" w:rsidR="007066C6" w:rsidRPr="007066C6" w:rsidRDefault="007066C6" w:rsidP="00F85526">
      <w:pPr>
        <w:pageBreakBefore/>
        <w:numPr>
          <w:ilvl w:val="0"/>
          <w:numId w:val="9"/>
        </w:numPr>
        <w:tabs>
          <w:tab w:val="clear" w:pos="360"/>
        </w:tabs>
        <w:spacing w:line="360" w:lineRule="auto"/>
        <w:ind w:left="0" w:firstLine="851"/>
        <w:jc w:val="both"/>
        <w:outlineLvl w:val="0"/>
        <w:rPr>
          <w:b/>
          <w:sz w:val="28"/>
          <w:szCs w:val="28"/>
        </w:rPr>
      </w:pPr>
      <w:bookmarkStart w:id="35" w:name="_Toc101450829"/>
      <w:r>
        <w:rPr>
          <w:sz w:val="28"/>
          <w:szCs w:val="28"/>
        </w:rPr>
        <w:lastRenderedPageBreak/>
        <w:t>О</w:t>
      </w:r>
      <w:r w:rsidRPr="0057511D">
        <w:rPr>
          <w:sz w:val="28"/>
          <w:szCs w:val="28"/>
        </w:rPr>
        <w:t>бщие требования к условиям, обеспечению и проведению испытаний</w:t>
      </w:r>
      <w:bookmarkEnd w:id="35"/>
    </w:p>
    <w:p w14:paraId="2789C118" w14:textId="77777777" w:rsidR="00B730B9" w:rsidRPr="00264DDB" w:rsidRDefault="00B730B9" w:rsidP="00F85526">
      <w:pPr>
        <w:pStyle w:val="s3"/>
        <w:numPr>
          <w:ilvl w:val="1"/>
          <w:numId w:val="9"/>
        </w:numPr>
        <w:spacing w:before="0" w:after="0"/>
        <w:ind w:left="0" w:firstLine="851"/>
        <w:rPr>
          <w:b w:val="0"/>
          <w:bCs/>
          <w:color w:val="000000" w:themeColor="text1"/>
          <w:sz w:val="28"/>
        </w:rPr>
      </w:pPr>
      <w:r w:rsidRPr="00264DDB">
        <w:rPr>
          <w:b w:val="0"/>
          <w:color w:val="000000" w:themeColor="text1"/>
          <w:spacing w:val="2"/>
          <w:sz w:val="28"/>
        </w:rPr>
        <w:t xml:space="preserve">Общие требования к условиям </w:t>
      </w:r>
      <w:r>
        <w:rPr>
          <w:b w:val="0"/>
          <w:color w:val="000000" w:themeColor="text1"/>
          <w:spacing w:val="2"/>
          <w:sz w:val="28"/>
        </w:rPr>
        <w:t>и</w:t>
      </w:r>
      <w:r w:rsidRPr="00264DDB">
        <w:rPr>
          <w:b w:val="0"/>
          <w:color w:val="000000" w:themeColor="text1"/>
          <w:spacing w:val="2"/>
          <w:sz w:val="28"/>
        </w:rPr>
        <w:t xml:space="preserve"> месту проведения испытаний</w:t>
      </w:r>
    </w:p>
    <w:p w14:paraId="3DE5A6D9" w14:textId="0AE3D07B" w:rsidR="00B6610C" w:rsidRDefault="00B6610C" w:rsidP="00AD6A7D">
      <w:pPr>
        <w:pStyle w:val="formattext"/>
        <w:shd w:val="clear" w:color="auto" w:fill="FFFFFF"/>
        <w:spacing w:before="0" w:beforeAutospacing="0" w:after="0" w:afterAutospacing="0" w:line="360" w:lineRule="auto"/>
        <w:ind w:firstLine="851"/>
        <w:jc w:val="both"/>
        <w:textAlignment w:val="baseline"/>
        <w:rPr>
          <w:sz w:val="28"/>
          <w:szCs w:val="28"/>
        </w:rPr>
      </w:pPr>
      <w:r>
        <w:rPr>
          <w:sz w:val="28"/>
          <w:szCs w:val="28"/>
        </w:rPr>
        <w:t>Т</w:t>
      </w:r>
      <w:r w:rsidRPr="00663E2F">
        <w:rPr>
          <w:sz w:val="28"/>
          <w:szCs w:val="28"/>
        </w:rPr>
        <w:t>емператур</w:t>
      </w:r>
      <w:r>
        <w:rPr>
          <w:sz w:val="28"/>
          <w:szCs w:val="28"/>
        </w:rPr>
        <w:t>а эксплуатация</w:t>
      </w:r>
      <w:r>
        <w:rPr>
          <w:sz w:val="28"/>
          <w:szCs w:val="28"/>
        </w:rPr>
        <w:t xml:space="preserve"> </w:t>
      </w:r>
      <w:r w:rsidRPr="00663E2F">
        <w:rPr>
          <w:sz w:val="28"/>
          <w:szCs w:val="28"/>
        </w:rPr>
        <w:t>от 0 до 30ºC</w:t>
      </w:r>
    </w:p>
    <w:p w14:paraId="60C1C1D1" w14:textId="453F5FEC" w:rsidR="00B6610C" w:rsidRPr="00264DDB" w:rsidRDefault="00B6610C" w:rsidP="00AD6A7D">
      <w:pPr>
        <w:pStyle w:val="formattext"/>
        <w:shd w:val="clear" w:color="auto" w:fill="FFFFFF"/>
        <w:spacing w:before="0" w:beforeAutospacing="0" w:after="0" w:afterAutospacing="0" w:line="360" w:lineRule="auto"/>
        <w:ind w:firstLine="851"/>
        <w:jc w:val="both"/>
        <w:textAlignment w:val="baseline"/>
        <w:rPr>
          <w:color w:val="000000" w:themeColor="text1"/>
          <w:spacing w:val="2"/>
          <w:sz w:val="28"/>
          <w:szCs w:val="28"/>
        </w:rPr>
      </w:pPr>
      <w:r>
        <w:rPr>
          <w:sz w:val="28"/>
          <w:szCs w:val="28"/>
        </w:rPr>
        <w:t xml:space="preserve">Допустимая </w:t>
      </w:r>
      <w:r w:rsidRPr="00663E2F">
        <w:rPr>
          <w:sz w:val="28"/>
          <w:szCs w:val="28"/>
        </w:rPr>
        <w:t>влажность воздуха</w:t>
      </w:r>
      <w:r>
        <w:rPr>
          <w:sz w:val="28"/>
          <w:szCs w:val="28"/>
        </w:rPr>
        <w:t xml:space="preserve"> </w:t>
      </w:r>
      <w:r w:rsidRPr="00663E2F">
        <w:rPr>
          <w:sz w:val="28"/>
          <w:szCs w:val="28"/>
        </w:rPr>
        <w:t>не более</w:t>
      </w:r>
      <w:r>
        <w:rPr>
          <w:sz w:val="28"/>
          <w:szCs w:val="28"/>
        </w:rPr>
        <w:t xml:space="preserve"> </w:t>
      </w:r>
      <w:r w:rsidRPr="00663E2F">
        <w:rPr>
          <w:sz w:val="28"/>
          <w:szCs w:val="28"/>
        </w:rPr>
        <w:t>90</w:t>
      </w:r>
      <w:r w:rsidR="00731C09" w:rsidRPr="00663E2F">
        <w:rPr>
          <w:sz w:val="28"/>
          <w:szCs w:val="28"/>
        </w:rPr>
        <w:t>%</w:t>
      </w:r>
    </w:p>
    <w:p w14:paraId="134F4297" w14:textId="77777777" w:rsidR="0073541F" w:rsidRDefault="0073541F" w:rsidP="00D054FA">
      <w:pPr>
        <w:spacing w:line="360" w:lineRule="auto"/>
        <w:ind w:firstLine="851"/>
        <w:jc w:val="both"/>
        <w:rPr>
          <w:bCs/>
          <w:sz w:val="28"/>
          <w:szCs w:val="28"/>
        </w:rPr>
      </w:pPr>
      <w:r>
        <w:rPr>
          <w:bCs/>
          <w:sz w:val="28"/>
          <w:szCs w:val="28"/>
        </w:rPr>
        <w:t xml:space="preserve">Условия проведения испытаний в </w:t>
      </w:r>
      <w:r w:rsidR="00D054FA" w:rsidRPr="00D054FA">
        <w:rPr>
          <w:bCs/>
          <w:sz w:val="28"/>
          <w:szCs w:val="28"/>
        </w:rPr>
        <w:t>топк</w:t>
      </w:r>
      <w:r>
        <w:rPr>
          <w:bCs/>
          <w:sz w:val="28"/>
          <w:szCs w:val="28"/>
        </w:rPr>
        <w:t>е котлоагрегата:</w:t>
      </w:r>
    </w:p>
    <w:p w14:paraId="7CDF549C" w14:textId="77777777" w:rsidR="0073541F" w:rsidRPr="00414A4D" w:rsidRDefault="00D054FA" w:rsidP="00F85526">
      <w:pPr>
        <w:pStyle w:val="afa"/>
        <w:numPr>
          <w:ilvl w:val="0"/>
          <w:numId w:val="11"/>
        </w:numPr>
        <w:spacing w:line="360" w:lineRule="auto"/>
        <w:ind w:hanging="720"/>
        <w:jc w:val="both"/>
        <w:rPr>
          <w:bCs/>
          <w:sz w:val="28"/>
          <w:szCs w:val="28"/>
        </w:rPr>
      </w:pPr>
      <w:r w:rsidRPr="00414A4D">
        <w:rPr>
          <w:bCs/>
          <w:sz w:val="28"/>
          <w:szCs w:val="28"/>
        </w:rPr>
        <w:t>чистот</w:t>
      </w:r>
      <w:r w:rsidR="0073541F" w:rsidRPr="00414A4D">
        <w:rPr>
          <w:bCs/>
          <w:sz w:val="28"/>
          <w:szCs w:val="28"/>
        </w:rPr>
        <w:t>а</w:t>
      </w:r>
      <w:r w:rsidRPr="00414A4D">
        <w:rPr>
          <w:bCs/>
          <w:sz w:val="28"/>
          <w:szCs w:val="28"/>
        </w:rPr>
        <w:t xml:space="preserve"> поверхностей нагрева всего объема топки, </w:t>
      </w:r>
    </w:p>
    <w:p w14:paraId="04FBA39D" w14:textId="77777777" w:rsidR="0073541F" w:rsidRPr="00414A4D" w:rsidRDefault="0073541F" w:rsidP="00F85526">
      <w:pPr>
        <w:pStyle w:val="afa"/>
        <w:numPr>
          <w:ilvl w:val="0"/>
          <w:numId w:val="11"/>
        </w:numPr>
        <w:spacing w:line="360" w:lineRule="auto"/>
        <w:ind w:hanging="720"/>
        <w:jc w:val="both"/>
        <w:rPr>
          <w:bCs/>
          <w:sz w:val="28"/>
          <w:szCs w:val="28"/>
        </w:rPr>
      </w:pPr>
      <w:r w:rsidRPr="00414A4D">
        <w:rPr>
          <w:bCs/>
          <w:sz w:val="28"/>
          <w:szCs w:val="28"/>
        </w:rPr>
        <w:t>положительной</w:t>
      </w:r>
      <w:r w:rsidR="00D054FA" w:rsidRPr="00414A4D">
        <w:rPr>
          <w:bCs/>
          <w:sz w:val="28"/>
          <w:szCs w:val="28"/>
        </w:rPr>
        <w:t xml:space="preserve"> температур</w:t>
      </w:r>
      <w:r w:rsidRPr="00414A4D">
        <w:rPr>
          <w:bCs/>
          <w:sz w:val="28"/>
          <w:szCs w:val="28"/>
        </w:rPr>
        <w:t>ой</w:t>
      </w:r>
      <w:r w:rsidR="00D054FA" w:rsidRPr="00414A4D">
        <w:rPr>
          <w:bCs/>
          <w:sz w:val="28"/>
          <w:szCs w:val="28"/>
        </w:rPr>
        <w:t xml:space="preserve"> воздуха </w:t>
      </w:r>
      <w:r w:rsidRPr="00414A4D">
        <w:rPr>
          <w:bCs/>
          <w:sz w:val="28"/>
          <w:szCs w:val="28"/>
        </w:rPr>
        <w:t>всего объема топки</w:t>
      </w:r>
      <w:r w:rsidR="00D054FA" w:rsidRPr="00414A4D">
        <w:rPr>
          <w:bCs/>
          <w:sz w:val="28"/>
          <w:szCs w:val="28"/>
        </w:rPr>
        <w:t xml:space="preserve">, </w:t>
      </w:r>
    </w:p>
    <w:p w14:paraId="53ECF2C4" w14:textId="10116C5E" w:rsidR="00D054FA" w:rsidRDefault="00D054FA" w:rsidP="00F85526">
      <w:pPr>
        <w:pStyle w:val="afa"/>
        <w:numPr>
          <w:ilvl w:val="0"/>
          <w:numId w:val="11"/>
        </w:numPr>
        <w:spacing w:line="360" w:lineRule="auto"/>
        <w:ind w:hanging="720"/>
        <w:jc w:val="both"/>
        <w:rPr>
          <w:bCs/>
          <w:sz w:val="28"/>
          <w:szCs w:val="28"/>
        </w:rPr>
      </w:pPr>
      <w:r w:rsidRPr="00414A4D">
        <w:rPr>
          <w:bCs/>
          <w:sz w:val="28"/>
          <w:szCs w:val="28"/>
        </w:rPr>
        <w:t>отсутст</w:t>
      </w:r>
      <w:r w:rsidR="00414A4D">
        <w:rPr>
          <w:bCs/>
          <w:sz w:val="28"/>
          <w:szCs w:val="28"/>
        </w:rPr>
        <w:t>вием тяги на уровне 5 мм вод ст</w:t>
      </w:r>
      <w:r w:rsidRPr="00414A4D">
        <w:rPr>
          <w:bCs/>
          <w:sz w:val="28"/>
          <w:szCs w:val="28"/>
        </w:rPr>
        <w:t xml:space="preserve">. </w:t>
      </w:r>
    </w:p>
    <w:p w14:paraId="0777021B" w14:textId="54A6BDE3" w:rsidR="00731C09" w:rsidRPr="00731C09" w:rsidRDefault="00731C09" w:rsidP="00731C09">
      <w:pPr>
        <w:pStyle w:val="formattext"/>
        <w:shd w:val="clear" w:color="auto" w:fill="FFFFFF"/>
        <w:spacing w:before="0" w:beforeAutospacing="0" w:after="0" w:afterAutospacing="0" w:line="360" w:lineRule="auto"/>
        <w:ind w:left="851"/>
        <w:jc w:val="both"/>
        <w:textAlignment w:val="baseline"/>
        <w:rPr>
          <w:color w:val="000000" w:themeColor="text1"/>
          <w:spacing w:val="2"/>
          <w:sz w:val="28"/>
          <w:szCs w:val="28"/>
        </w:rPr>
      </w:pPr>
      <w:r w:rsidRPr="00264DDB">
        <w:rPr>
          <w:color w:val="000000" w:themeColor="text1"/>
          <w:spacing w:val="2"/>
          <w:sz w:val="28"/>
          <w:szCs w:val="28"/>
        </w:rPr>
        <w:t xml:space="preserve">Испытания проводятся </w:t>
      </w:r>
      <w:r>
        <w:rPr>
          <w:color w:val="000000" w:themeColor="text1"/>
          <w:spacing w:val="2"/>
          <w:sz w:val="28"/>
          <w:szCs w:val="28"/>
        </w:rPr>
        <w:t>на Объекте, который утверждает Заказчик</w:t>
      </w:r>
    </w:p>
    <w:p w14:paraId="162954C1" w14:textId="72814527" w:rsidR="00AD6A7D" w:rsidRDefault="00A751BB" w:rsidP="00A751BB">
      <w:pPr>
        <w:spacing w:line="360" w:lineRule="auto"/>
        <w:ind w:firstLine="851"/>
        <w:jc w:val="both"/>
        <w:rPr>
          <w:sz w:val="28"/>
          <w:szCs w:val="28"/>
        </w:rPr>
      </w:pPr>
      <w:r>
        <w:rPr>
          <w:sz w:val="28"/>
          <w:szCs w:val="28"/>
        </w:rPr>
        <w:t>Испытания</w:t>
      </w:r>
      <w:r w:rsidR="00D054FA">
        <w:rPr>
          <w:sz w:val="28"/>
          <w:szCs w:val="28"/>
        </w:rPr>
        <w:t xml:space="preserve"> должны проводиться </w:t>
      </w:r>
      <w:r>
        <w:rPr>
          <w:sz w:val="28"/>
          <w:szCs w:val="28"/>
        </w:rPr>
        <w:t>с</w:t>
      </w:r>
      <w:r w:rsidR="00D054FA">
        <w:rPr>
          <w:sz w:val="28"/>
          <w:szCs w:val="28"/>
        </w:rPr>
        <w:t xml:space="preserve"> соблюдени</w:t>
      </w:r>
      <w:r>
        <w:rPr>
          <w:sz w:val="28"/>
          <w:szCs w:val="28"/>
        </w:rPr>
        <w:t>ем мер безопасности</w:t>
      </w:r>
      <w:r w:rsidR="0073541F">
        <w:rPr>
          <w:sz w:val="28"/>
          <w:szCs w:val="28"/>
        </w:rPr>
        <w:t xml:space="preserve"> в топке</w:t>
      </w:r>
      <w:r>
        <w:rPr>
          <w:sz w:val="28"/>
          <w:szCs w:val="28"/>
        </w:rPr>
        <w:t xml:space="preserve">. Мероприятия по обеспечению безопасности на территории проведения испытаний обеспечивают </w:t>
      </w:r>
      <w:r w:rsidRPr="00A751BB">
        <w:rPr>
          <w:sz w:val="28"/>
          <w:szCs w:val="28"/>
        </w:rPr>
        <w:t xml:space="preserve">эксплуатанты </w:t>
      </w:r>
      <w:r>
        <w:rPr>
          <w:sz w:val="28"/>
          <w:szCs w:val="28"/>
        </w:rPr>
        <w:t>(владельцы) Объекта.</w:t>
      </w:r>
    </w:p>
    <w:p w14:paraId="7433AECC" w14:textId="3985D634" w:rsidR="00A751BB" w:rsidRDefault="00ED15C8" w:rsidP="00A751BB">
      <w:pPr>
        <w:spacing w:line="360" w:lineRule="auto"/>
        <w:ind w:firstLine="851"/>
        <w:jc w:val="both"/>
        <w:rPr>
          <w:sz w:val="28"/>
        </w:rPr>
      </w:pPr>
      <w:r w:rsidRPr="00A751BB">
        <w:rPr>
          <w:sz w:val="28"/>
          <w:szCs w:val="28"/>
        </w:rPr>
        <w:t>Персонал,</w:t>
      </w:r>
      <w:r w:rsidR="00A751BB" w:rsidRPr="00A751BB">
        <w:rPr>
          <w:sz w:val="28"/>
          <w:szCs w:val="28"/>
        </w:rPr>
        <w:t xml:space="preserve"> </w:t>
      </w:r>
      <w:r>
        <w:rPr>
          <w:sz w:val="28"/>
          <w:szCs w:val="28"/>
        </w:rPr>
        <w:t>проводящий</w:t>
      </w:r>
      <w:r w:rsidR="00A751BB" w:rsidRPr="00A751BB">
        <w:rPr>
          <w:sz w:val="28"/>
          <w:szCs w:val="28"/>
        </w:rPr>
        <w:t xml:space="preserve"> испытани</w:t>
      </w:r>
      <w:r>
        <w:rPr>
          <w:sz w:val="28"/>
          <w:szCs w:val="28"/>
        </w:rPr>
        <w:t>я</w:t>
      </w:r>
      <w:r w:rsidR="00A751BB" w:rsidRPr="00A751BB">
        <w:rPr>
          <w:sz w:val="28"/>
          <w:szCs w:val="28"/>
        </w:rPr>
        <w:t xml:space="preserve"> </w:t>
      </w:r>
      <w:r w:rsidR="00A751BB">
        <w:rPr>
          <w:sz w:val="28"/>
          <w:szCs w:val="28"/>
        </w:rPr>
        <w:t>должен о</w:t>
      </w:r>
      <w:r w:rsidR="00A751BB">
        <w:rPr>
          <w:sz w:val="28"/>
        </w:rPr>
        <w:t>знакомиться</w:t>
      </w:r>
      <w:r w:rsidR="00A751BB" w:rsidRPr="00A751BB">
        <w:rPr>
          <w:sz w:val="28"/>
        </w:rPr>
        <w:t xml:space="preserve"> </w:t>
      </w:r>
      <w:r w:rsidR="00A751BB">
        <w:rPr>
          <w:sz w:val="28"/>
          <w:lang w:val="en-US"/>
        </w:rPr>
        <w:t>c</w:t>
      </w:r>
      <w:r w:rsidR="00A751BB">
        <w:rPr>
          <w:sz w:val="28"/>
        </w:rPr>
        <w:t xml:space="preserve"> РЭ на ПАК ВИК и инструкциями по безопасности</w:t>
      </w:r>
      <w:r w:rsidR="004823E9">
        <w:rPr>
          <w:sz w:val="28"/>
        </w:rPr>
        <w:t xml:space="preserve"> работы</w:t>
      </w:r>
      <w:r w:rsidR="00A751BB">
        <w:rPr>
          <w:sz w:val="28"/>
        </w:rPr>
        <w:t xml:space="preserve"> на Объекте</w:t>
      </w:r>
      <w:r w:rsidR="00A751BB" w:rsidRPr="000279DD">
        <w:rPr>
          <w:sz w:val="28"/>
        </w:rPr>
        <w:t>.</w:t>
      </w:r>
    </w:p>
    <w:p w14:paraId="5E776773" w14:textId="678CFE06" w:rsidR="00A8394E" w:rsidRPr="00A8394E" w:rsidRDefault="00A8394E" w:rsidP="00F85526">
      <w:pPr>
        <w:pStyle w:val="afa"/>
        <w:numPr>
          <w:ilvl w:val="1"/>
          <w:numId w:val="9"/>
        </w:numPr>
        <w:spacing w:line="360" w:lineRule="auto"/>
        <w:ind w:hanging="149"/>
        <w:jc w:val="both"/>
        <w:rPr>
          <w:sz w:val="28"/>
        </w:rPr>
      </w:pPr>
      <w:r w:rsidRPr="00A8394E">
        <w:rPr>
          <w:color w:val="000000" w:themeColor="text1"/>
          <w:spacing w:val="2"/>
          <w:sz w:val="28"/>
        </w:rPr>
        <w:t>Общие требования к порядку работы на изделии</w:t>
      </w:r>
    </w:p>
    <w:p w14:paraId="4F9F4258" w14:textId="51306711" w:rsidR="00ED15C8" w:rsidRDefault="00ED15C8" w:rsidP="00A751BB">
      <w:pPr>
        <w:spacing w:line="360" w:lineRule="auto"/>
        <w:ind w:firstLine="851"/>
        <w:jc w:val="both"/>
        <w:rPr>
          <w:sz w:val="28"/>
        </w:rPr>
      </w:pPr>
      <w:r w:rsidRPr="00ED15C8">
        <w:rPr>
          <w:sz w:val="28"/>
        </w:rPr>
        <w:t>В текущей редакции методики проведения испытаний раскрываются внутри пунктов программы испытаний.</w:t>
      </w:r>
    </w:p>
    <w:p w14:paraId="48EEE9F7" w14:textId="3090AE92" w:rsidR="00A8394E" w:rsidRDefault="00A8394E" w:rsidP="00A751BB">
      <w:pPr>
        <w:spacing w:line="360" w:lineRule="auto"/>
        <w:ind w:firstLine="851"/>
        <w:jc w:val="both"/>
        <w:rPr>
          <w:sz w:val="28"/>
        </w:rPr>
      </w:pPr>
      <w:r w:rsidRPr="009D199D">
        <w:rPr>
          <w:color w:val="000000" w:themeColor="text1"/>
          <w:spacing w:val="2"/>
          <w:sz w:val="28"/>
          <w:szCs w:val="28"/>
        </w:rPr>
        <w:t xml:space="preserve">Указание, на методику, инструкции по которой следует определять (измерять) показатель (характеристику), а также формулы расчета для определения показателей (характеристик), которые не могут быть определены прямым или косвенным измерением приведены в соответствующем разделе </w:t>
      </w:r>
      <w:r>
        <w:rPr>
          <w:color w:val="000000" w:themeColor="text1"/>
          <w:spacing w:val="2"/>
          <w:sz w:val="28"/>
          <w:szCs w:val="28"/>
        </w:rPr>
        <w:t>программы и методик испытаний.</w:t>
      </w:r>
    </w:p>
    <w:p w14:paraId="73E5A64E" w14:textId="77777777" w:rsidR="00AD6A7D" w:rsidRDefault="00AD6A7D" w:rsidP="00AD6A7D">
      <w:pPr>
        <w:pStyle w:val="phNormal"/>
        <w:rPr>
          <w:color w:val="000000" w:themeColor="text1"/>
          <w:spacing w:val="2"/>
          <w:sz w:val="28"/>
          <w:szCs w:val="28"/>
        </w:rPr>
      </w:pPr>
      <w:r w:rsidRPr="00895DEF">
        <w:rPr>
          <w:color w:val="000000" w:themeColor="text1"/>
          <w:spacing w:val="2"/>
          <w:sz w:val="28"/>
          <w:szCs w:val="28"/>
        </w:rPr>
        <w:t xml:space="preserve">При успешном окончании испытаний </w:t>
      </w:r>
      <w:r>
        <w:rPr>
          <w:color w:val="000000" w:themeColor="text1"/>
          <w:spacing w:val="2"/>
          <w:sz w:val="28"/>
          <w:szCs w:val="28"/>
        </w:rPr>
        <w:t xml:space="preserve">заполняется и </w:t>
      </w:r>
      <w:r w:rsidRPr="00895DEF">
        <w:rPr>
          <w:color w:val="000000" w:themeColor="text1"/>
          <w:spacing w:val="2"/>
          <w:sz w:val="28"/>
          <w:szCs w:val="28"/>
        </w:rPr>
        <w:t xml:space="preserve">подписывается </w:t>
      </w:r>
      <w:r>
        <w:rPr>
          <w:color w:val="000000" w:themeColor="text1"/>
          <w:spacing w:val="2"/>
          <w:sz w:val="28"/>
          <w:szCs w:val="28"/>
        </w:rPr>
        <w:t>Протокол ПСИ</w:t>
      </w:r>
      <w:r w:rsidRPr="00895DEF">
        <w:rPr>
          <w:color w:val="000000" w:themeColor="text1"/>
          <w:spacing w:val="2"/>
          <w:sz w:val="28"/>
          <w:szCs w:val="28"/>
        </w:rPr>
        <w:t xml:space="preserve">. </w:t>
      </w:r>
    </w:p>
    <w:p w14:paraId="1D5E6BB1" w14:textId="77777777" w:rsidR="007066C6" w:rsidRPr="00B81E17" w:rsidRDefault="007066C6" w:rsidP="00F85526">
      <w:pPr>
        <w:pageBreakBefore/>
        <w:numPr>
          <w:ilvl w:val="0"/>
          <w:numId w:val="9"/>
        </w:numPr>
        <w:spacing w:line="360" w:lineRule="auto"/>
        <w:ind w:left="0" w:firstLine="851"/>
        <w:outlineLvl w:val="0"/>
        <w:rPr>
          <w:sz w:val="28"/>
          <w:szCs w:val="28"/>
        </w:rPr>
      </w:pPr>
      <w:bookmarkStart w:id="36" w:name="_Toc101450830"/>
      <w:r w:rsidRPr="00B81E17">
        <w:rPr>
          <w:sz w:val="28"/>
          <w:szCs w:val="28"/>
        </w:rPr>
        <w:lastRenderedPageBreak/>
        <w:t>Требования безопасности</w:t>
      </w:r>
      <w:bookmarkEnd w:id="36"/>
    </w:p>
    <w:p w14:paraId="3C90F076" w14:textId="4ED0A1F3" w:rsidR="00D603FD" w:rsidRDefault="00D603FD" w:rsidP="00803D24">
      <w:pPr>
        <w:pStyle w:val="afa"/>
        <w:spacing w:line="360" w:lineRule="auto"/>
        <w:ind w:left="0" w:firstLine="851"/>
        <w:jc w:val="both"/>
        <w:rPr>
          <w:sz w:val="28"/>
        </w:rPr>
      </w:pPr>
      <w:r>
        <w:rPr>
          <w:sz w:val="28"/>
        </w:rPr>
        <w:t xml:space="preserve">При </w:t>
      </w:r>
      <w:r w:rsidRPr="00803D24">
        <w:rPr>
          <w:sz w:val="28"/>
          <w:u w:val="single"/>
        </w:rPr>
        <w:t xml:space="preserve">подготовке к </w:t>
      </w:r>
      <w:r w:rsidR="00803D24" w:rsidRPr="00803D24">
        <w:rPr>
          <w:sz w:val="28"/>
          <w:u w:val="single"/>
        </w:rPr>
        <w:t>испытаниям</w:t>
      </w:r>
      <w:r>
        <w:rPr>
          <w:sz w:val="28"/>
        </w:rPr>
        <w:t xml:space="preserve"> следует следовать инструкциям, описанным в главе «Подготовка к применению» </w:t>
      </w:r>
      <w:r w:rsidRPr="00B64ECF">
        <w:rPr>
          <w:sz w:val="28"/>
          <w:szCs w:val="32"/>
        </w:rPr>
        <w:t>МВАУ.</w:t>
      </w:r>
      <w:r>
        <w:rPr>
          <w:sz w:val="28"/>
          <w:szCs w:val="32"/>
          <w:lang w:val="en-US"/>
        </w:rPr>
        <w:t>XXXXXX</w:t>
      </w:r>
      <w:r w:rsidRPr="00B64ECF">
        <w:rPr>
          <w:sz w:val="28"/>
          <w:szCs w:val="32"/>
        </w:rPr>
        <w:t>.00</w:t>
      </w:r>
      <w:r>
        <w:rPr>
          <w:sz w:val="28"/>
          <w:szCs w:val="32"/>
        </w:rPr>
        <w:t>2</w:t>
      </w:r>
      <w:r w:rsidRPr="00B64ECF">
        <w:rPr>
          <w:sz w:val="28"/>
          <w:szCs w:val="32"/>
        </w:rPr>
        <w:t>РЭ «Руководств</w:t>
      </w:r>
      <w:r>
        <w:rPr>
          <w:sz w:val="28"/>
          <w:szCs w:val="32"/>
        </w:rPr>
        <w:t>о</w:t>
      </w:r>
      <w:r w:rsidRPr="00B64ECF">
        <w:rPr>
          <w:sz w:val="28"/>
          <w:szCs w:val="32"/>
        </w:rPr>
        <w:t xml:space="preserve"> по эксплуатации </w:t>
      </w:r>
      <w:r>
        <w:rPr>
          <w:sz w:val="28"/>
        </w:rPr>
        <w:t>ПАК ВИК».</w:t>
      </w:r>
    </w:p>
    <w:p w14:paraId="64CA1E0A" w14:textId="2EB1AB24" w:rsidR="00803D24" w:rsidRDefault="00803D24" w:rsidP="00803D24">
      <w:pPr>
        <w:pStyle w:val="afa"/>
        <w:spacing w:line="360" w:lineRule="auto"/>
        <w:ind w:left="0" w:firstLine="851"/>
        <w:jc w:val="both"/>
        <w:rPr>
          <w:sz w:val="28"/>
        </w:rPr>
      </w:pPr>
      <w:r>
        <w:rPr>
          <w:sz w:val="28"/>
        </w:rPr>
        <w:t>Аккумуляторы БВС и пульта должны быть заряжен</w:t>
      </w:r>
      <w:r w:rsidR="00A55C76">
        <w:rPr>
          <w:sz w:val="28"/>
        </w:rPr>
        <w:t>ы</w:t>
      </w:r>
      <w:r>
        <w:rPr>
          <w:sz w:val="28"/>
        </w:rPr>
        <w:t xml:space="preserve"> не менее чем на </w:t>
      </w:r>
      <w:r w:rsidR="003C1C97">
        <w:rPr>
          <w:sz w:val="28"/>
        </w:rPr>
        <w:t>9</w:t>
      </w:r>
      <w:r w:rsidR="00F22A19">
        <w:rPr>
          <w:sz w:val="28"/>
        </w:rPr>
        <w:t>0</w:t>
      </w:r>
      <w:r>
        <w:rPr>
          <w:sz w:val="28"/>
        </w:rPr>
        <w:t>%.</w:t>
      </w:r>
    </w:p>
    <w:p w14:paraId="4E10BCC4" w14:textId="50131C66" w:rsidR="00803D24" w:rsidRDefault="00803D24" w:rsidP="00803D24">
      <w:pPr>
        <w:pStyle w:val="afa"/>
        <w:tabs>
          <w:tab w:val="left" w:pos="0"/>
        </w:tabs>
        <w:autoSpaceDE w:val="0"/>
        <w:autoSpaceDN w:val="0"/>
        <w:adjustRightInd w:val="0"/>
        <w:spacing w:line="360" w:lineRule="auto"/>
        <w:ind w:left="0" w:firstLine="851"/>
        <w:jc w:val="both"/>
        <w:rPr>
          <w:sz w:val="28"/>
        </w:rPr>
      </w:pPr>
      <w:r w:rsidRPr="003D2ED0">
        <w:rPr>
          <w:sz w:val="28"/>
        </w:rPr>
        <w:t>Запрещается запуск БВС при обнаружении какой-либо неисправности комплекса.</w:t>
      </w:r>
    </w:p>
    <w:p w14:paraId="0EDE022C" w14:textId="5B03C1CB" w:rsidR="00D603FD" w:rsidRDefault="00803D24" w:rsidP="00803D24">
      <w:pPr>
        <w:pStyle w:val="afa"/>
        <w:spacing w:line="360" w:lineRule="auto"/>
        <w:ind w:left="0" w:firstLine="851"/>
        <w:jc w:val="both"/>
        <w:rPr>
          <w:sz w:val="28"/>
        </w:rPr>
      </w:pPr>
      <w:r w:rsidRPr="00803D24">
        <w:rPr>
          <w:sz w:val="28"/>
          <w:szCs w:val="32"/>
          <w:u w:val="single"/>
        </w:rPr>
        <w:t>Проведение испытаний</w:t>
      </w:r>
      <w:r w:rsidR="00D603FD" w:rsidRPr="00B64ECF">
        <w:rPr>
          <w:sz w:val="28"/>
          <w:szCs w:val="32"/>
        </w:rPr>
        <w:t xml:space="preserve"> </w:t>
      </w:r>
      <w:bookmarkStart w:id="37" w:name="_Hlk96096668"/>
      <w:r w:rsidR="00D603FD">
        <w:rPr>
          <w:sz w:val="28"/>
        </w:rPr>
        <w:t xml:space="preserve">ПАК ВИК </w:t>
      </w:r>
      <w:bookmarkEnd w:id="37"/>
      <w:r w:rsidR="00D603FD">
        <w:rPr>
          <w:sz w:val="28"/>
        </w:rPr>
        <w:t>д</w:t>
      </w:r>
      <w:r w:rsidR="00D603FD" w:rsidRPr="00B64ECF">
        <w:rPr>
          <w:sz w:val="28"/>
          <w:szCs w:val="32"/>
        </w:rPr>
        <w:t>олжн</w:t>
      </w:r>
      <w:r>
        <w:rPr>
          <w:sz w:val="28"/>
          <w:szCs w:val="32"/>
        </w:rPr>
        <w:t>ы</w:t>
      </w:r>
      <w:r w:rsidR="00D603FD" w:rsidRPr="00B64ECF">
        <w:rPr>
          <w:sz w:val="28"/>
          <w:szCs w:val="32"/>
        </w:rPr>
        <w:t xml:space="preserve"> производиться в соответствии с правилами, изложенными в МВАУ.</w:t>
      </w:r>
      <w:r w:rsidR="00D603FD">
        <w:rPr>
          <w:sz w:val="28"/>
          <w:szCs w:val="32"/>
          <w:lang w:val="en-US"/>
        </w:rPr>
        <w:t>XXXXXX</w:t>
      </w:r>
      <w:r w:rsidR="00D603FD" w:rsidRPr="00B64ECF">
        <w:rPr>
          <w:sz w:val="28"/>
          <w:szCs w:val="32"/>
        </w:rPr>
        <w:t>.00</w:t>
      </w:r>
      <w:r w:rsidR="00D603FD">
        <w:rPr>
          <w:sz w:val="28"/>
          <w:szCs w:val="32"/>
        </w:rPr>
        <w:t>2</w:t>
      </w:r>
      <w:r w:rsidR="00D603FD" w:rsidRPr="00B64ECF">
        <w:rPr>
          <w:sz w:val="28"/>
          <w:szCs w:val="32"/>
        </w:rPr>
        <w:t>РЭ «Руководств</w:t>
      </w:r>
      <w:r w:rsidR="00D603FD">
        <w:rPr>
          <w:sz w:val="28"/>
          <w:szCs w:val="32"/>
        </w:rPr>
        <w:t>о</w:t>
      </w:r>
      <w:r w:rsidR="00D603FD" w:rsidRPr="00B64ECF">
        <w:rPr>
          <w:sz w:val="28"/>
          <w:szCs w:val="32"/>
        </w:rPr>
        <w:t xml:space="preserve"> по эксплуатации </w:t>
      </w:r>
      <w:r w:rsidR="00D603FD">
        <w:rPr>
          <w:sz w:val="28"/>
        </w:rPr>
        <w:t>ПАК ВИК».</w:t>
      </w:r>
    </w:p>
    <w:p w14:paraId="2022B5FE" w14:textId="67D041E8" w:rsidR="00E577D2" w:rsidRDefault="00E577D2" w:rsidP="00803D24">
      <w:pPr>
        <w:pStyle w:val="afa"/>
        <w:spacing w:line="360" w:lineRule="auto"/>
        <w:ind w:left="0" w:firstLine="851"/>
        <w:jc w:val="both"/>
        <w:rPr>
          <w:sz w:val="28"/>
        </w:rPr>
      </w:pPr>
      <w:r>
        <w:rPr>
          <w:sz w:val="28"/>
        </w:rPr>
        <w:t xml:space="preserve">Во время проведения испытаний управление БВС </w:t>
      </w:r>
      <w:r>
        <w:rPr>
          <w:color w:val="000000" w:themeColor="text1"/>
          <w:spacing w:val="2"/>
          <w:sz w:val="28"/>
          <w:szCs w:val="28"/>
          <w:lang w:val="en-US"/>
        </w:rPr>
        <w:t>DJI</w:t>
      </w:r>
      <w:r>
        <w:rPr>
          <w:color w:val="000000" w:themeColor="text1"/>
          <w:spacing w:val="2"/>
          <w:sz w:val="28"/>
          <w:szCs w:val="28"/>
        </w:rPr>
        <w:t xml:space="preserve"> </w:t>
      </w:r>
      <w:proofErr w:type="spellStart"/>
      <w:r>
        <w:rPr>
          <w:color w:val="000000" w:themeColor="text1"/>
          <w:spacing w:val="2"/>
          <w:sz w:val="28"/>
          <w:szCs w:val="28"/>
          <w:lang w:val="en-US"/>
        </w:rPr>
        <w:t>Matrice</w:t>
      </w:r>
      <w:proofErr w:type="spellEnd"/>
      <w:r w:rsidRPr="00E577D2">
        <w:rPr>
          <w:color w:val="000000" w:themeColor="text1"/>
          <w:spacing w:val="2"/>
          <w:sz w:val="28"/>
          <w:szCs w:val="28"/>
        </w:rPr>
        <w:t xml:space="preserve"> 300</w:t>
      </w:r>
      <w:r>
        <w:rPr>
          <w:color w:val="000000" w:themeColor="text1"/>
          <w:spacing w:val="2"/>
          <w:sz w:val="28"/>
          <w:szCs w:val="28"/>
        </w:rPr>
        <w:t xml:space="preserve"> должно проводиться персоналом с документом подтверждающий квалификацию внешнего пилота БВС или аналогичный</w:t>
      </w:r>
      <w:r w:rsidR="00803D24">
        <w:rPr>
          <w:color w:val="000000" w:themeColor="text1"/>
          <w:spacing w:val="2"/>
          <w:sz w:val="28"/>
          <w:szCs w:val="28"/>
        </w:rPr>
        <w:t>,</w:t>
      </w:r>
      <w:r w:rsidR="00803D24" w:rsidRPr="003D2ED0">
        <w:rPr>
          <w:sz w:val="28"/>
        </w:rPr>
        <w:t xml:space="preserve"> </w:t>
      </w:r>
      <w:r w:rsidR="00803D24">
        <w:rPr>
          <w:sz w:val="28"/>
        </w:rPr>
        <w:t xml:space="preserve">и изучившие </w:t>
      </w:r>
      <w:r w:rsidR="00803D24">
        <w:rPr>
          <w:sz w:val="28"/>
          <w:szCs w:val="28"/>
          <w:lang w:val="en-US"/>
        </w:rPr>
        <w:t>DJI</w:t>
      </w:r>
      <w:r w:rsidR="00803D24" w:rsidRPr="003D2ED0">
        <w:rPr>
          <w:sz w:val="28"/>
          <w:szCs w:val="28"/>
        </w:rPr>
        <w:t xml:space="preserve"> </w:t>
      </w:r>
      <w:proofErr w:type="spellStart"/>
      <w:r w:rsidR="00803D24" w:rsidRPr="00181845">
        <w:rPr>
          <w:sz w:val="28"/>
        </w:rPr>
        <w:t>matrice</w:t>
      </w:r>
      <w:proofErr w:type="spellEnd"/>
      <w:r w:rsidR="00803D24" w:rsidRPr="00181845">
        <w:rPr>
          <w:sz w:val="28"/>
        </w:rPr>
        <w:t xml:space="preserve"> 300 RTK - </w:t>
      </w:r>
      <w:r w:rsidR="00803D24">
        <w:rPr>
          <w:sz w:val="28"/>
        </w:rPr>
        <w:t>Р</w:t>
      </w:r>
      <w:r w:rsidR="00803D24" w:rsidRPr="003D2ED0">
        <w:rPr>
          <w:sz w:val="28"/>
        </w:rPr>
        <w:t xml:space="preserve">уководство </w:t>
      </w:r>
      <w:r w:rsidR="00803D24">
        <w:rPr>
          <w:sz w:val="28"/>
        </w:rPr>
        <w:t xml:space="preserve">пользователя </w:t>
      </w:r>
      <w:r w:rsidR="00803D24" w:rsidRPr="00181845">
        <w:rPr>
          <w:rFonts w:hint="eastAsia"/>
          <w:sz w:val="28"/>
        </w:rPr>
        <w:t>v1.8</w:t>
      </w:r>
      <w:r w:rsidR="00803D24" w:rsidRPr="00181845">
        <w:rPr>
          <w:sz w:val="28"/>
        </w:rPr>
        <w:t xml:space="preserve"> от </w:t>
      </w:r>
      <w:r w:rsidR="00803D24" w:rsidRPr="00181845">
        <w:rPr>
          <w:rFonts w:hint="eastAsia"/>
          <w:sz w:val="28"/>
        </w:rPr>
        <w:t>2021-04-19</w:t>
      </w:r>
      <w:r w:rsidR="00803D24" w:rsidRPr="00181845">
        <w:rPr>
          <w:sz w:val="28"/>
        </w:rPr>
        <w:t xml:space="preserve"> или новее</w:t>
      </w:r>
      <w:r w:rsidR="00803D24">
        <w:rPr>
          <w:sz w:val="28"/>
        </w:rPr>
        <w:t>.</w:t>
      </w:r>
    </w:p>
    <w:p w14:paraId="3B7D51C0" w14:textId="32B35D09" w:rsidR="00803D24" w:rsidRDefault="00803D24" w:rsidP="00803D24">
      <w:pPr>
        <w:pStyle w:val="afa"/>
        <w:spacing w:line="360" w:lineRule="auto"/>
        <w:ind w:left="0" w:firstLine="851"/>
        <w:jc w:val="both"/>
        <w:rPr>
          <w:sz w:val="28"/>
        </w:rPr>
      </w:pPr>
      <w:r w:rsidRPr="00803D24">
        <w:rPr>
          <w:sz w:val="28"/>
          <w:u w:val="single"/>
        </w:rPr>
        <w:t>По завершению испытаний</w:t>
      </w:r>
      <w:r w:rsidRPr="003E4DBC">
        <w:rPr>
          <w:sz w:val="28"/>
        </w:rPr>
        <w:t xml:space="preserve"> </w:t>
      </w:r>
      <w:r w:rsidR="003E4DBC">
        <w:rPr>
          <w:sz w:val="28"/>
        </w:rPr>
        <w:t>ПАК ВИК</w:t>
      </w:r>
      <w:r>
        <w:rPr>
          <w:sz w:val="28"/>
        </w:rPr>
        <w:t xml:space="preserve"> следует убрать в их транспортировочные кейсы.</w:t>
      </w:r>
      <w:r w:rsidR="00CD65B7">
        <w:rPr>
          <w:sz w:val="28"/>
        </w:rPr>
        <w:t xml:space="preserve"> Не допускается перегрев и транспортировка разряженных (менее 40%) аккумуляторов.</w:t>
      </w:r>
    </w:p>
    <w:p w14:paraId="53F056C2" w14:textId="55E1875B" w:rsidR="00E804C7" w:rsidRPr="003E4DBC" w:rsidRDefault="00B06660" w:rsidP="00E804C7">
      <w:pPr>
        <w:pStyle w:val="afa"/>
        <w:tabs>
          <w:tab w:val="left" w:pos="0"/>
        </w:tabs>
        <w:autoSpaceDE w:val="0"/>
        <w:autoSpaceDN w:val="0"/>
        <w:adjustRightInd w:val="0"/>
        <w:spacing w:line="360" w:lineRule="auto"/>
        <w:ind w:left="0" w:firstLine="851"/>
        <w:jc w:val="both"/>
        <w:rPr>
          <w:sz w:val="28"/>
        </w:rPr>
      </w:pPr>
      <w:r>
        <w:rPr>
          <w:sz w:val="28"/>
        </w:rPr>
        <w:t>ВНИМАНИЕ</w:t>
      </w:r>
      <w:r w:rsidR="00E804C7">
        <w:rPr>
          <w:sz w:val="28"/>
        </w:rPr>
        <w:t xml:space="preserve">! В виду особенностей условий эксплуатации штатные средства навигации </w:t>
      </w:r>
      <w:r w:rsidR="00E804C7">
        <w:rPr>
          <w:sz w:val="28"/>
          <w:lang w:val="en-US"/>
        </w:rPr>
        <w:t>GPS</w:t>
      </w:r>
      <w:r w:rsidR="00F107CB">
        <w:rPr>
          <w:sz w:val="28"/>
        </w:rPr>
        <w:t xml:space="preserve"> и магнитометры</w:t>
      </w:r>
      <w:r w:rsidR="00E804C7" w:rsidRPr="00803D24">
        <w:rPr>
          <w:sz w:val="28"/>
        </w:rPr>
        <w:t xml:space="preserve"> </w:t>
      </w:r>
      <w:r w:rsidR="00F14601">
        <w:rPr>
          <w:sz w:val="28"/>
        </w:rPr>
        <w:t>НЕ РАБОТАЮТ</w:t>
      </w:r>
      <w:r w:rsidR="00E804C7">
        <w:rPr>
          <w:sz w:val="28"/>
        </w:rPr>
        <w:t xml:space="preserve">. </w:t>
      </w:r>
      <w:r w:rsidR="00F107CB">
        <w:rPr>
          <w:sz w:val="28"/>
        </w:rPr>
        <w:t>Ориентация БВС осуществляется</w:t>
      </w:r>
      <w:r w:rsidR="00F14601" w:rsidRPr="00F14601">
        <w:rPr>
          <w:sz w:val="28"/>
        </w:rPr>
        <w:t xml:space="preserve"> </w:t>
      </w:r>
      <w:r w:rsidR="00F14601">
        <w:rPr>
          <w:sz w:val="28"/>
        </w:rPr>
        <w:t>только по информации с</w:t>
      </w:r>
      <w:r w:rsidR="00F107CB">
        <w:rPr>
          <w:sz w:val="28"/>
        </w:rPr>
        <w:t xml:space="preserve"> дальномер</w:t>
      </w:r>
      <w:r w:rsidR="00F14601">
        <w:rPr>
          <w:sz w:val="28"/>
        </w:rPr>
        <w:t>ов</w:t>
      </w:r>
      <w:r w:rsidR="00F107CB">
        <w:rPr>
          <w:sz w:val="28"/>
        </w:rPr>
        <w:t xml:space="preserve"> и оптически</w:t>
      </w:r>
      <w:r w:rsidR="00F14601">
        <w:rPr>
          <w:sz w:val="28"/>
        </w:rPr>
        <w:t>х</w:t>
      </w:r>
      <w:r w:rsidR="00F107CB">
        <w:rPr>
          <w:sz w:val="28"/>
        </w:rPr>
        <w:t xml:space="preserve"> датчик</w:t>
      </w:r>
      <w:r w:rsidR="00F14601">
        <w:rPr>
          <w:sz w:val="28"/>
        </w:rPr>
        <w:t>ов</w:t>
      </w:r>
      <w:r w:rsidR="00F107CB">
        <w:rPr>
          <w:sz w:val="28"/>
        </w:rPr>
        <w:t xml:space="preserve">. </w:t>
      </w:r>
      <w:r w:rsidR="00A44A10">
        <w:rPr>
          <w:sz w:val="28"/>
        </w:rPr>
        <w:t xml:space="preserve">Во избежание поломки БВС </w:t>
      </w:r>
      <w:r w:rsidR="00731C09">
        <w:rPr>
          <w:sz w:val="28"/>
        </w:rPr>
        <w:t>в автоматическом режиме</w:t>
      </w:r>
      <w:r w:rsidR="00A44A10">
        <w:rPr>
          <w:sz w:val="28"/>
        </w:rPr>
        <w:t xml:space="preserve"> </w:t>
      </w:r>
      <w:r w:rsidR="00C3723F">
        <w:rPr>
          <w:sz w:val="28"/>
        </w:rPr>
        <w:t xml:space="preserve">без </w:t>
      </w:r>
      <w:r w:rsidR="00C3723F">
        <w:rPr>
          <w:sz w:val="28"/>
          <w:szCs w:val="28"/>
          <w:lang w:eastAsia="en-US"/>
        </w:rPr>
        <w:t>с</w:t>
      </w:r>
      <w:r w:rsidR="00C3723F" w:rsidRPr="0072330D">
        <w:rPr>
          <w:sz w:val="28"/>
          <w:szCs w:val="28"/>
          <w:lang w:eastAsia="en-US"/>
        </w:rPr>
        <w:t>истем</w:t>
      </w:r>
      <w:r w:rsidR="00C3723F">
        <w:rPr>
          <w:sz w:val="28"/>
          <w:szCs w:val="28"/>
          <w:lang w:eastAsia="en-US"/>
        </w:rPr>
        <w:t>ы</w:t>
      </w:r>
      <w:r w:rsidR="00C3723F" w:rsidRPr="0072330D">
        <w:rPr>
          <w:sz w:val="28"/>
          <w:szCs w:val="28"/>
          <w:lang w:eastAsia="en-US"/>
        </w:rPr>
        <w:t xml:space="preserve"> </w:t>
      </w:r>
      <w:r w:rsidR="00C3723F" w:rsidRPr="0072330D">
        <w:rPr>
          <w:bCs/>
          <w:sz w:val="28"/>
          <w:szCs w:val="28"/>
        </w:rPr>
        <w:t xml:space="preserve">ориентации и </w:t>
      </w:r>
      <w:r w:rsidR="00C3723F" w:rsidRPr="0072330D">
        <w:rPr>
          <w:sz w:val="28"/>
          <w:szCs w:val="28"/>
        </w:rPr>
        <w:t>проведения обследования</w:t>
      </w:r>
      <w:r w:rsidR="00C3723F" w:rsidRPr="0072330D">
        <w:rPr>
          <w:sz w:val="28"/>
          <w:szCs w:val="28"/>
          <w:lang w:eastAsia="en-US"/>
        </w:rPr>
        <w:t xml:space="preserve"> </w:t>
      </w:r>
      <w:r w:rsidR="00C3723F" w:rsidRPr="0072330D">
        <w:rPr>
          <w:bCs/>
          <w:sz w:val="28"/>
        </w:rPr>
        <w:t>в топке котла</w:t>
      </w:r>
      <w:r w:rsidR="00C3723F">
        <w:rPr>
          <w:bCs/>
          <w:sz w:val="28"/>
        </w:rPr>
        <w:t xml:space="preserve"> </w:t>
      </w:r>
      <w:r w:rsidR="00F14601">
        <w:rPr>
          <w:bCs/>
          <w:sz w:val="28"/>
        </w:rPr>
        <w:t>ПОЛЕТЫ НЕ СОВЕРШАТЬ!</w:t>
      </w:r>
    </w:p>
    <w:p w14:paraId="22DBA3F4" w14:textId="463D3900" w:rsidR="00E804C7" w:rsidRPr="00E577D2" w:rsidRDefault="00E804C7" w:rsidP="00803D24">
      <w:pPr>
        <w:pStyle w:val="afa"/>
        <w:spacing w:line="360" w:lineRule="auto"/>
        <w:ind w:left="0" w:firstLine="851"/>
        <w:jc w:val="both"/>
        <w:rPr>
          <w:color w:val="000000" w:themeColor="text1"/>
          <w:spacing w:val="2"/>
          <w:sz w:val="28"/>
          <w:szCs w:val="28"/>
        </w:rPr>
      </w:pPr>
    </w:p>
    <w:p w14:paraId="3823C626" w14:textId="7560518B" w:rsidR="007066C6" w:rsidRDefault="00DA20FD" w:rsidP="00F85526">
      <w:pPr>
        <w:pStyle w:val="afa"/>
        <w:pageBreakBefore/>
        <w:numPr>
          <w:ilvl w:val="0"/>
          <w:numId w:val="9"/>
        </w:numPr>
        <w:tabs>
          <w:tab w:val="clear" w:pos="360"/>
          <w:tab w:val="left" w:pos="709"/>
        </w:tabs>
        <w:spacing w:line="360" w:lineRule="auto"/>
        <w:ind w:left="0" w:firstLine="851"/>
        <w:outlineLvl w:val="0"/>
        <w:rPr>
          <w:sz w:val="28"/>
          <w:szCs w:val="28"/>
        </w:rPr>
      </w:pPr>
      <w:bookmarkStart w:id="38" w:name="_Toc101450831"/>
      <w:r>
        <w:rPr>
          <w:sz w:val="28"/>
          <w:szCs w:val="28"/>
        </w:rPr>
        <w:lastRenderedPageBreak/>
        <w:t>М</w:t>
      </w:r>
      <w:r w:rsidR="007066C6" w:rsidRPr="007066C6">
        <w:rPr>
          <w:sz w:val="28"/>
          <w:szCs w:val="28"/>
        </w:rPr>
        <w:t>етоды испытаний и (или) измерений показателей (характеристик);</w:t>
      </w:r>
      <w:bookmarkEnd w:id="38"/>
    </w:p>
    <w:p w14:paraId="73C1FB18" w14:textId="02213662" w:rsidR="00B31A27" w:rsidRDefault="00B31A27" w:rsidP="00293AD2">
      <w:pPr>
        <w:tabs>
          <w:tab w:val="left" w:pos="709"/>
        </w:tabs>
        <w:spacing w:line="360" w:lineRule="auto"/>
        <w:ind w:firstLine="851"/>
        <w:rPr>
          <w:bCs/>
          <w:color w:val="000000" w:themeColor="text1"/>
          <w:sz w:val="28"/>
        </w:rPr>
      </w:pPr>
      <w:r w:rsidRPr="00264DDB">
        <w:rPr>
          <w:bCs/>
          <w:color w:val="000000" w:themeColor="text1"/>
          <w:sz w:val="28"/>
        </w:rPr>
        <w:t>Далее б</w:t>
      </w:r>
      <w:r>
        <w:rPr>
          <w:bCs/>
          <w:color w:val="000000" w:themeColor="text1"/>
          <w:sz w:val="28"/>
        </w:rPr>
        <w:t>удут описаны проверки по каждому пункту ТУ (ТЗ). Таблица соответствия пунктов указана в таблице 1</w:t>
      </w:r>
      <w:r w:rsidR="00CD65B7">
        <w:rPr>
          <w:bCs/>
          <w:color w:val="000000" w:themeColor="text1"/>
          <w:sz w:val="28"/>
        </w:rPr>
        <w:t>.</w:t>
      </w:r>
    </w:p>
    <w:p w14:paraId="69C5F378" w14:textId="2FD42463" w:rsidR="00CD65B7" w:rsidRPr="00CD65B7" w:rsidRDefault="00CD65B7" w:rsidP="00F85526">
      <w:pPr>
        <w:numPr>
          <w:ilvl w:val="1"/>
          <w:numId w:val="9"/>
        </w:numPr>
        <w:tabs>
          <w:tab w:val="left" w:pos="709"/>
        </w:tabs>
        <w:spacing w:line="360" w:lineRule="auto"/>
        <w:ind w:left="0" w:firstLine="851"/>
        <w:rPr>
          <w:sz w:val="28"/>
          <w:szCs w:val="28"/>
        </w:rPr>
      </w:pPr>
      <w:r w:rsidRPr="00CD65B7">
        <w:rPr>
          <w:sz w:val="28"/>
          <w:szCs w:val="28"/>
        </w:rPr>
        <w:t>Проверка требования к комплектности ПАК ВИК</w:t>
      </w:r>
    </w:p>
    <w:p w14:paraId="54E1A8EE" w14:textId="4F046D0B" w:rsidR="00B443A0" w:rsidRPr="00B443A0" w:rsidRDefault="00B443A0" w:rsidP="003C1782">
      <w:pPr>
        <w:pStyle w:val="s3"/>
        <w:keepNext w:val="0"/>
        <w:keepLines/>
        <w:numPr>
          <w:ilvl w:val="2"/>
          <w:numId w:val="9"/>
        </w:numPr>
        <w:tabs>
          <w:tab w:val="clear" w:pos="1134"/>
          <w:tab w:val="clear" w:pos="1713"/>
          <w:tab w:val="left" w:pos="709"/>
          <w:tab w:val="left" w:pos="993"/>
          <w:tab w:val="num" w:pos="1560"/>
        </w:tabs>
        <w:suppressAutoHyphens w:val="0"/>
        <w:spacing w:before="0" w:after="0"/>
        <w:ind w:left="0" w:firstLine="851"/>
        <w:rPr>
          <w:b w:val="0"/>
          <w:bCs/>
          <w:color w:val="000000" w:themeColor="text1"/>
          <w:sz w:val="28"/>
        </w:rPr>
      </w:pPr>
      <w:r w:rsidRPr="00B443A0">
        <w:rPr>
          <w:b w:val="0"/>
          <w:bCs/>
          <w:color w:val="000000" w:themeColor="text1"/>
          <w:sz w:val="28"/>
        </w:rPr>
        <w:t xml:space="preserve">Проверка соответствия </w:t>
      </w:r>
      <w:r w:rsidRPr="00B443A0">
        <w:rPr>
          <w:b w:val="0"/>
          <w:bCs/>
          <w:sz w:val="28"/>
        </w:rPr>
        <w:t>ПАК ВИК</w:t>
      </w:r>
      <w:r w:rsidRPr="00B443A0">
        <w:rPr>
          <w:b w:val="0"/>
          <w:bCs/>
          <w:color w:val="000000" w:themeColor="text1"/>
          <w:sz w:val="28"/>
        </w:rPr>
        <w:t xml:space="preserve"> требований п. 1.1. Проверка выполняется путем сверки паспортов (этикеток), </w:t>
      </w:r>
      <w:r w:rsidR="005915F4">
        <w:rPr>
          <w:b w:val="0"/>
          <w:bCs/>
          <w:color w:val="000000" w:themeColor="text1"/>
          <w:sz w:val="28"/>
        </w:rPr>
        <w:t xml:space="preserve">ПАК ВИК и </w:t>
      </w:r>
      <w:r w:rsidRPr="00B443A0">
        <w:rPr>
          <w:b w:val="0"/>
          <w:bCs/>
          <w:color w:val="000000" w:themeColor="text1"/>
          <w:sz w:val="28"/>
        </w:rPr>
        <w:t xml:space="preserve">составных частей </w:t>
      </w:r>
      <w:r w:rsidRPr="00B443A0">
        <w:rPr>
          <w:b w:val="0"/>
          <w:bCs/>
          <w:sz w:val="28"/>
        </w:rPr>
        <w:t>ПАК ВИК</w:t>
      </w:r>
      <w:r w:rsidRPr="00B443A0">
        <w:rPr>
          <w:b w:val="0"/>
          <w:bCs/>
          <w:color w:val="000000" w:themeColor="text1"/>
          <w:sz w:val="28"/>
        </w:rPr>
        <w:t xml:space="preserve"> на соответствие </w:t>
      </w:r>
      <w:r>
        <w:rPr>
          <w:b w:val="0"/>
          <w:bCs/>
          <w:color w:val="000000" w:themeColor="text1"/>
          <w:sz w:val="28"/>
        </w:rPr>
        <w:t>пункту 1.1 ТУ</w:t>
      </w:r>
      <w:r w:rsidRPr="00B443A0">
        <w:rPr>
          <w:b w:val="0"/>
          <w:bCs/>
          <w:color w:val="000000" w:themeColor="text1"/>
          <w:sz w:val="28"/>
        </w:rPr>
        <w:t>.</w:t>
      </w:r>
    </w:p>
    <w:p w14:paraId="701A9E5B" w14:textId="7094E63C" w:rsidR="00B443A0" w:rsidRPr="00A55C76" w:rsidRDefault="00B443A0" w:rsidP="00293AD2">
      <w:pPr>
        <w:pStyle w:val="s3"/>
        <w:keepNext w:val="0"/>
        <w:keepLines/>
        <w:tabs>
          <w:tab w:val="clear" w:pos="1134"/>
          <w:tab w:val="left" w:pos="709"/>
          <w:tab w:val="left" w:pos="993"/>
        </w:tabs>
        <w:suppressAutoHyphens w:val="0"/>
        <w:spacing w:before="0" w:after="0"/>
        <w:ind w:firstLine="851"/>
        <w:rPr>
          <w:b w:val="0"/>
          <w:bCs/>
          <w:color w:val="000000" w:themeColor="text1"/>
          <w:sz w:val="28"/>
        </w:rPr>
      </w:pPr>
      <w:r>
        <w:rPr>
          <w:b w:val="0"/>
          <w:bCs/>
          <w:color w:val="000000" w:themeColor="text1"/>
          <w:sz w:val="28"/>
        </w:rPr>
        <w:t xml:space="preserve">Стенд </w:t>
      </w:r>
      <w:r w:rsidRPr="00B443A0">
        <w:rPr>
          <w:b w:val="0"/>
          <w:bCs/>
          <w:sz w:val="28"/>
        </w:rPr>
        <w:t>ПАК ВИК</w:t>
      </w:r>
      <w:r w:rsidRPr="00B443A0">
        <w:rPr>
          <w:b w:val="0"/>
          <w:bCs/>
          <w:color w:val="000000" w:themeColor="text1"/>
          <w:sz w:val="28"/>
        </w:rPr>
        <w:t xml:space="preserve"> </w:t>
      </w:r>
      <w:r w:rsidRPr="007E4D08">
        <w:rPr>
          <w:b w:val="0"/>
          <w:bCs/>
          <w:color w:val="000000" w:themeColor="text1"/>
          <w:sz w:val="28"/>
        </w:rPr>
        <w:t>считать соответствующим требованиям, если данная проверка выполнена успешно.</w:t>
      </w:r>
    </w:p>
    <w:p w14:paraId="5890536C" w14:textId="220498FC" w:rsidR="00D36302" w:rsidRPr="003C1782" w:rsidRDefault="00CD65B7" w:rsidP="003C1782">
      <w:pPr>
        <w:numPr>
          <w:ilvl w:val="1"/>
          <w:numId w:val="9"/>
        </w:numPr>
        <w:tabs>
          <w:tab w:val="clear" w:pos="1288"/>
          <w:tab w:val="left" w:pos="357"/>
          <w:tab w:val="num" w:pos="1560"/>
        </w:tabs>
        <w:spacing w:line="360" w:lineRule="auto"/>
        <w:ind w:left="0" w:firstLine="919"/>
        <w:jc w:val="both"/>
        <w:rPr>
          <w:b/>
          <w:sz w:val="28"/>
          <w:szCs w:val="28"/>
        </w:rPr>
      </w:pPr>
      <w:r w:rsidRPr="00CD65B7">
        <w:rPr>
          <w:sz w:val="28"/>
          <w:szCs w:val="28"/>
        </w:rPr>
        <w:t>Проверка требования к о</w:t>
      </w:r>
      <w:r w:rsidR="00D36302" w:rsidRPr="00CD65B7">
        <w:rPr>
          <w:sz w:val="28"/>
          <w:szCs w:val="28"/>
        </w:rPr>
        <w:t>пределяемы</w:t>
      </w:r>
      <w:r w:rsidRPr="00CD65B7">
        <w:rPr>
          <w:sz w:val="28"/>
          <w:szCs w:val="28"/>
        </w:rPr>
        <w:t>м</w:t>
      </w:r>
      <w:r w:rsidR="00D36302" w:rsidRPr="00CD65B7">
        <w:rPr>
          <w:sz w:val="28"/>
          <w:szCs w:val="28"/>
        </w:rPr>
        <w:t xml:space="preserve"> </w:t>
      </w:r>
      <w:r w:rsidRPr="00CD65B7">
        <w:rPr>
          <w:sz w:val="28"/>
          <w:szCs w:val="28"/>
        </w:rPr>
        <w:t xml:space="preserve">показателям и </w:t>
      </w:r>
      <w:r w:rsidR="00D36302" w:rsidRPr="00CD65B7">
        <w:rPr>
          <w:sz w:val="28"/>
          <w:szCs w:val="28"/>
        </w:rPr>
        <w:t>(характеристик</w:t>
      </w:r>
      <w:r w:rsidRPr="00CD65B7">
        <w:rPr>
          <w:sz w:val="28"/>
          <w:szCs w:val="28"/>
        </w:rPr>
        <w:t>ам</w:t>
      </w:r>
      <w:r w:rsidR="00D36302" w:rsidRPr="00CD65B7">
        <w:rPr>
          <w:sz w:val="28"/>
          <w:szCs w:val="28"/>
        </w:rPr>
        <w:t>) и точность их измерений</w:t>
      </w:r>
      <w:r w:rsidR="003C1782">
        <w:rPr>
          <w:sz w:val="28"/>
          <w:szCs w:val="28"/>
        </w:rPr>
        <w:t>.</w:t>
      </w:r>
    </w:p>
    <w:p w14:paraId="256DD011" w14:textId="37C1C429" w:rsidR="003C1782" w:rsidRPr="003C1782" w:rsidRDefault="00356AF3" w:rsidP="003C1782">
      <w:pPr>
        <w:spacing w:line="360" w:lineRule="auto"/>
        <w:ind w:left="919"/>
        <w:jc w:val="both"/>
        <w:rPr>
          <w:bCs/>
          <w:sz w:val="28"/>
          <w:szCs w:val="28"/>
        </w:rPr>
      </w:pPr>
      <w:r>
        <w:rPr>
          <w:bCs/>
          <w:sz w:val="28"/>
          <w:szCs w:val="28"/>
        </w:rPr>
        <w:t xml:space="preserve">Таблица 2 - </w:t>
      </w:r>
      <w:r w:rsidR="003C1782" w:rsidRPr="003C1782">
        <w:rPr>
          <w:bCs/>
          <w:sz w:val="28"/>
          <w:szCs w:val="28"/>
        </w:rPr>
        <w:t xml:space="preserve">Основные характеристики ПАК ВИК </w:t>
      </w:r>
    </w:p>
    <w:tbl>
      <w:tblPr>
        <w:tblStyle w:val="af9"/>
        <w:tblW w:w="0" w:type="auto"/>
        <w:tblLook w:val="04A0" w:firstRow="1" w:lastRow="0" w:firstColumn="1" w:lastColumn="0" w:noHBand="0" w:noVBand="1"/>
      </w:tblPr>
      <w:tblGrid>
        <w:gridCol w:w="496"/>
        <w:gridCol w:w="5421"/>
        <w:gridCol w:w="2137"/>
        <w:gridCol w:w="1596"/>
      </w:tblGrid>
      <w:tr w:rsidR="00EA3E6C" w14:paraId="422C2ED6" w14:textId="3A7EC4F1" w:rsidTr="00EA3E6C">
        <w:tc>
          <w:tcPr>
            <w:tcW w:w="389" w:type="dxa"/>
          </w:tcPr>
          <w:p w14:paraId="05EDFC80" w14:textId="77777777" w:rsidR="00EA3E6C" w:rsidRDefault="00EA3E6C" w:rsidP="00107E23">
            <w:pPr>
              <w:jc w:val="both"/>
              <w:rPr>
                <w:sz w:val="28"/>
                <w:szCs w:val="28"/>
              </w:rPr>
            </w:pPr>
          </w:p>
        </w:tc>
        <w:tc>
          <w:tcPr>
            <w:tcW w:w="5520" w:type="dxa"/>
            <w:tcBorders>
              <w:bottom w:val="single" w:sz="4" w:space="0" w:color="auto"/>
            </w:tcBorders>
          </w:tcPr>
          <w:p w14:paraId="15FC7300" w14:textId="77777777" w:rsidR="00EA3E6C" w:rsidRDefault="00EA3E6C" w:rsidP="00107E23">
            <w:pPr>
              <w:jc w:val="both"/>
              <w:rPr>
                <w:sz w:val="28"/>
                <w:szCs w:val="28"/>
              </w:rPr>
            </w:pPr>
            <w:r>
              <w:rPr>
                <w:sz w:val="28"/>
                <w:szCs w:val="28"/>
              </w:rPr>
              <w:t>Наименование</w:t>
            </w:r>
          </w:p>
        </w:tc>
        <w:tc>
          <w:tcPr>
            <w:tcW w:w="2137" w:type="dxa"/>
            <w:tcBorders>
              <w:right w:val="single" w:sz="4" w:space="0" w:color="auto"/>
            </w:tcBorders>
          </w:tcPr>
          <w:p w14:paraId="10D478D5" w14:textId="77777777" w:rsidR="00EA3E6C" w:rsidRDefault="00EA3E6C" w:rsidP="00107E23">
            <w:pPr>
              <w:jc w:val="both"/>
              <w:rPr>
                <w:sz w:val="28"/>
                <w:szCs w:val="28"/>
              </w:rPr>
            </w:pPr>
            <w:r>
              <w:rPr>
                <w:sz w:val="28"/>
                <w:szCs w:val="28"/>
              </w:rPr>
              <w:t>Характеристика</w:t>
            </w:r>
          </w:p>
        </w:tc>
        <w:tc>
          <w:tcPr>
            <w:tcW w:w="1604" w:type="dxa"/>
            <w:tcBorders>
              <w:right w:val="single" w:sz="4" w:space="0" w:color="auto"/>
            </w:tcBorders>
          </w:tcPr>
          <w:p w14:paraId="2C562B9E" w14:textId="0C121848" w:rsidR="00EA3E6C" w:rsidRPr="00EA3E6C" w:rsidRDefault="00EA3E6C" w:rsidP="00107E23">
            <w:pPr>
              <w:jc w:val="both"/>
              <w:rPr>
                <w:sz w:val="28"/>
                <w:szCs w:val="28"/>
              </w:rPr>
            </w:pPr>
            <w:r>
              <w:rPr>
                <w:sz w:val="28"/>
                <w:szCs w:val="28"/>
              </w:rPr>
              <w:t>№ пункта методики</w:t>
            </w:r>
          </w:p>
        </w:tc>
      </w:tr>
      <w:tr w:rsidR="00EA3E6C" w14:paraId="7C253001" w14:textId="00D40C9E" w:rsidTr="00EA3E6C">
        <w:tc>
          <w:tcPr>
            <w:tcW w:w="389" w:type="dxa"/>
            <w:tcBorders>
              <w:right w:val="single" w:sz="4" w:space="0" w:color="auto"/>
            </w:tcBorders>
          </w:tcPr>
          <w:p w14:paraId="340DAF12" w14:textId="7F4C6C3B" w:rsidR="00EA3E6C" w:rsidRDefault="00EA3E6C" w:rsidP="00107E23">
            <w:pPr>
              <w:jc w:val="both"/>
              <w:rPr>
                <w:sz w:val="28"/>
                <w:szCs w:val="28"/>
              </w:rPr>
            </w:pPr>
          </w:p>
        </w:tc>
        <w:tc>
          <w:tcPr>
            <w:tcW w:w="5520" w:type="dxa"/>
            <w:tcBorders>
              <w:top w:val="single" w:sz="4" w:space="0" w:color="auto"/>
              <w:left w:val="single" w:sz="4" w:space="0" w:color="auto"/>
              <w:bottom w:val="single" w:sz="4" w:space="0" w:color="auto"/>
              <w:right w:val="single" w:sz="4" w:space="0" w:color="auto"/>
            </w:tcBorders>
          </w:tcPr>
          <w:p w14:paraId="0C020B87" w14:textId="77777777" w:rsidR="00EA3E6C" w:rsidRDefault="00EA3E6C" w:rsidP="00107E23">
            <w:pPr>
              <w:jc w:val="both"/>
              <w:rPr>
                <w:sz w:val="28"/>
                <w:szCs w:val="28"/>
              </w:rPr>
            </w:pPr>
            <w:r>
              <w:rPr>
                <w:sz w:val="28"/>
                <w:szCs w:val="28"/>
              </w:rPr>
              <w:t>Количественные характеристики:</w:t>
            </w:r>
          </w:p>
        </w:tc>
        <w:tc>
          <w:tcPr>
            <w:tcW w:w="2137" w:type="dxa"/>
            <w:tcBorders>
              <w:top w:val="single" w:sz="4" w:space="0" w:color="auto"/>
              <w:left w:val="single" w:sz="4" w:space="0" w:color="auto"/>
              <w:bottom w:val="single" w:sz="4" w:space="0" w:color="auto"/>
              <w:right w:val="single" w:sz="4" w:space="0" w:color="auto"/>
            </w:tcBorders>
          </w:tcPr>
          <w:p w14:paraId="4580E02E" w14:textId="77777777" w:rsidR="00EA3E6C" w:rsidRDefault="00EA3E6C" w:rsidP="00107E23">
            <w:pPr>
              <w:jc w:val="both"/>
              <w:rPr>
                <w:sz w:val="28"/>
                <w:szCs w:val="28"/>
              </w:rPr>
            </w:pPr>
          </w:p>
        </w:tc>
        <w:tc>
          <w:tcPr>
            <w:tcW w:w="1604" w:type="dxa"/>
            <w:tcBorders>
              <w:top w:val="single" w:sz="4" w:space="0" w:color="auto"/>
              <w:left w:val="single" w:sz="4" w:space="0" w:color="auto"/>
              <w:bottom w:val="single" w:sz="4" w:space="0" w:color="auto"/>
              <w:right w:val="single" w:sz="4" w:space="0" w:color="auto"/>
            </w:tcBorders>
          </w:tcPr>
          <w:p w14:paraId="61F4B00F" w14:textId="13016790" w:rsidR="00EA3E6C" w:rsidRDefault="00EA3E6C" w:rsidP="00107E23">
            <w:pPr>
              <w:jc w:val="both"/>
              <w:rPr>
                <w:sz w:val="28"/>
                <w:szCs w:val="28"/>
              </w:rPr>
            </w:pPr>
          </w:p>
        </w:tc>
      </w:tr>
      <w:tr w:rsidR="00731C09" w14:paraId="30B769AE" w14:textId="0313252B" w:rsidTr="00DB2152">
        <w:tc>
          <w:tcPr>
            <w:tcW w:w="389" w:type="dxa"/>
            <w:vAlign w:val="center"/>
          </w:tcPr>
          <w:p w14:paraId="39AF9AC3" w14:textId="31E1070D" w:rsidR="00731C09" w:rsidRPr="00DB2152" w:rsidRDefault="00DB2152" w:rsidP="00DB2152">
            <w:pPr>
              <w:jc w:val="center"/>
              <w:rPr>
                <w:sz w:val="28"/>
                <w:szCs w:val="28"/>
              </w:rPr>
            </w:pPr>
            <w:r w:rsidRPr="00DB2152">
              <w:rPr>
                <w:sz w:val="28"/>
                <w:szCs w:val="28"/>
              </w:rPr>
              <w:t>1</w:t>
            </w:r>
          </w:p>
        </w:tc>
        <w:tc>
          <w:tcPr>
            <w:tcW w:w="5520" w:type="dxa"/>
            <w:tcBorders>
              <w:top w:val="single" w:sz="4" w:space="0" w:color="auto"/>
            </w:tcBorders>
          </w:tcPr>
          <w:p w14:paraId="20D1032F" w14:textId="77777777" w:rsidR="00731C09" w:rsidRDefault="00731C09" w:rsidP="00731C09">
            <w:pPr>
              <w:jc w:val="both"/>
              <w:rPr>
                <w:b/>
                <w:sz w:val="28"/>
                <w:szCs w:val="28"/>
              </w:rPr>
            </w:pPr>
            <w:r>
              <w:rPr>
                <w:sz w:val="28"/>
                <w:szCs w:val="28"/>
              </w:rPr>
              <w:t>Время развертывания на месте</w:t>
            </w:r>
          </w:p>
        </w:tc>
        <w:tc>
          <w:tcPr>
            <w:tcW w:w="2137" w:type="dxa"/>
            <w:tcBorders>
              <w:right w:val="single" w:sz="4" w:space="0" w:color="auto"/>
            </w:tcBorders>
          </w:tcPr>
          <w:p w14:paraId="0D73DB79" w14:textId="112557BE" w:rsidR="00731C09" w:rsidRDefault="00B5431E" w:rsidP="00731C09">
            <w:pPr>
              <w:jc w:val="both"/>
              <w:rPr>
                <w:b/>
                <w:sz w:val="28"/>
                <w:szCs w:val="28"/>
              </w:rPr>
            </w:pPr>
            <w:r>
              <w:rPr>
                <w:sz w:val="28"/>
                <w:szCs w:val="28"/>
              </w:rPr>
              <w:t>15</w:t>
            </w:r>
            <w:r w:rsidR="00731C09">
              <w:rPr>
                <w:sz w:val="28"/>
                <w:szCs w:val="28"/>
              </w:rPr>
              <w:t xml:space="preserve"> мин ± 5 мин</w:t>
            </w:r>
          </w:p>
        </w:tc>
        <w:tc>
          <w:tcPr>
            <w:tcW w:w="1604" w:type="dxa"/>
            <w:tcBorders>
              <w:right w:val="single" w:sz="4" w:space="0" w:color="auto"/>
            </w:tcBorders>
          </w:tcPr>
          <w:p w14:paraId="108588EA" w14:textId="77DFDB52" w:rsidR="00731C09" w:rsidRDefault="00731C09" w:rsidP="00731C09">
            <w:pPr>
              <w:jc w:val="both"/>
              <w:rPr>
                <w:sz w:val="28"/>
                <w:szCs w:val="28"/>
              </w:rPr>
            </w:pPr>
            <w:r>
              <w:rPr>
                <w:sz w:val="28"/>
                <w:szCs w:val="28"/>
              </w:rPr>
              <w:t>4.3.6</w:t>
            </w:r>
          </w:p>
        </w:tc>
      </w:tr>
      <w:tr w:rsidR="00731C09" w14:paraId="2CD0DA26" w14:textId="6DE22584" w:rsidTr="00DB2152">
        <w:tc>
          <w:tcPr>
            <w:tcW w:w="389" w:type="dxa"/>
            <w:vAlign w:val="center"/>
          </w:tcPr>
          <w:p w14:paraId="075DFEF2" w14:textId="20D83BB1" w:rsidR="00731C09" w:rsidRPr="00DB2152" w:rsidRDefault="00DB2152" w:rsidP="00DB2152">
            <w:pPr>
              <w:jc w:val="center"/>
              <w:rPr>
                <w:sz w:val="28"/>
                <w:szCs w:val="28"/>
              </w:rPr>
            </w:pPr>
            <w:r w:rsidRPr="00DB2152">
              <w:rPr>
                <w:sz w:val="28"/>
                <w:szCs w:val="28"/>
              </w:rPr>
              <w:t>2</w:t>
            </w:r>
          </w:p>
        </w:tc>
        <w:tc>
          <w:tcPr>
            <w:tcW w:w="5520" w:type="dxa"/>
          </w:tcPr>
          <w:p w14:paraId="3C0A4F60" w14:textId="1CC8FFEF" w:rsidR="00731C09" w:rsidRDefault="00731C09" w:rsidP="00731C09">
            <w:pPr>
              <w:jc w:val="both"/>
              <w:rPr>
                <w:b/>
                <w:sz w:val="28"/>
                <w:szCs w:val="28"/>
              </w:rPr>
            </w:pPr>
            <w:r>
              <w:rPr>
                <w:sz w:val="28"/>
                <w:szCs w:val="28"/>
              </w:rPr>
              <w:t>Время исследование площади соответствующей одной вертикальной стены (</w:t>
            </w:r>
            <w:r>
              <w:rPr>
                <w:sz w:val="28"/>
                <w:szCs w:val="28"/>
                <w:lang w:val="en-US"/>
              </w:rPr>
              <w:t>S </w:t>
            </w:r>
            <w:r>
              <w:rPr>
                <w:sz w:val="28"/>
                <w:szCs w:val="28"/>
              </w:rPr>
              <w:t>≈ 7,5м х 20м ≈ 150м</w:t>
            </w:r>
            <w:r>
              <w:rPr>
                <w:sz w:val="28"/>
                <w:szCs w:val="28"/>
                <w:vertAlign w:val="superscript"/>
              </w:rPr>
              <w:t>2</w:t>
            </w:r>
            <w:r>
              <w:rPr>
                <w:sz w:val="28"/>
                <w:szCs w:val="28"/>
              </w:rPr>
              <w:t>),</w:t>
            </w:r>
          </w:p>
        </w:tc>
        <w:tc>
          <w:tcPr>
            <w:tcW w:w="2137" w:type="dxa"/>
          </w:tcPr>
          <w:p w14:paraId="7293D7F6" w14:textId="260BE35C" w:rsidR="00731C09" w:rsidRDefault="00B5431E" w:rsidP="00731C09">
            <w:pPr>
              <w:jc w:val="both"/>
              <w:rPr>
                <w:b/>
                <w:sz w:val="28"/>
                <w:szCs w:val="28"/>
              </w:rPr>
            </w:pPr>
            <w:r>
              <w:rPr>
                <w:sz w:val="28"/>
                <w:szCs w:val="28"/>
              </w:rPr>
              <w:t>28</w:t>
            </w:r>
            <w:r w:rsidR="00731C09">
              <w:rPr>
                <w:sz w:val="28"/>
                <w:szCs w:val="28"/>
              </w:rPr>
              <w:t xml:space="preserve"> мин ± 5 мин</w:t>
            </w:r>
          </w:p>
        </w:tc>
        <w:tc>
          <w:tcPr>
            <w:tcW w:w="1604" w:type="dxa"/>
          </w:tcPr>
          <w:p w14:paraId="17C625C0" w14:textId="37EEBCD5" w:rsidR="00731C09" w:rsidRDefault="00731C09" w:rsidP="00731C09">
            <w:pPr>
              <w:jc w:val="both"/>
              <w:rPr>
                <w:sz w:val="28"/>
                <w:szCs w:val="28"/>
              </w:rPr>
            </w:pPr>
            <w:r>
              <w:rPr>
                <w:sz w:val="28"/>
                <w:szCs w:val="28"/>
              </w:rPr>
              <w:t>4.3.6</w:t>
            </w:r>
          </w:p>
        </w:tc>
      </w:tr>
      <w:tr w:rsidR="00731C09" w14:paraId="5668BC48" w14:textId="27A306B3" w:rsidTr="00DB2152">
        <w:tc>
          <w:tcPr>
            <w:tcW w:w="389" w:type="dxa"/>
            <w:vAlign w:val="center"/>
          </w:tcPr>
          <w:p w14:paraId="634DBF4A" w14:textId="2276B118" w:rsidR="00731C09" w:rsidRPr="00DB2152" w:rsidRDefault="00DB2152" w:rsidP="00DB2152">
            <w:pPr>
              <w:jc w:val="center"/>
              <w:rPr>
                <w:sz w:val="28"/>
                <w:szCs w:val="28"/>
              </w:rPr>
            </w:pPr>
            <w:r w:rsidRPr="00DB2152">
              <w:rPr>
                <w:sz w:val="28"/>
                <w:szCs w:val="28"/>
              </w:rPr>
              <w:t>3</w:t>
            </w:r>
          </w:p>
        </w:tc>
        <w:tc>
          <w:tcPr>
            <w:tcW w:w="5520" w:type="dxa"/>
          </w:tcPr>
          <w:p w14:paraId="38B071C5" w14:textId="77777777" w:rsidR="00731C09" w:rsidRDefault="00731C09" w:rsidP="00731C09">
            <w:pPr>
              <w:jc w:val="both"/>
              <w:rPr>
                <w:b/>
                <w:sz w:val="28"/>
                <w:szCs w:val="28"/>
              </w:rPr>
            </w:pPr>
            <w:r>
              <w:rPr>
                <w:sz w:val="28"/>
                <w:szCs w:val="28"/>
              </w:rPr>
              <w:t>Время работы на паре аккумуляторов</w:t>
            </w:r>
          </w:p>
        </w:tc>
        <w:tc>
          <w:tcPr>
            <w:tcW w:w="2137" w:type="dxa"/>
          </w:tcPr>
          <w:p w14:paraId="64095E04" w14:textId="508C8996" w:rsidR="00731C09" w:rsidRDefault="00731C09" w:rsidP="00731C09">
            <w:pPr>
              <w:jc w:val="both"/>
              <w:rPr>
                <w:b/>
                <w:sz w:val="28"/>
                <w:szCs w:val="28"/>
              </w:rPr>
            </w:pPr>
            <w:r>
              <w:rPr>
                <w:sz w:val="28"/>
                <w:szCs w:val="28"/>
              </w:rPr>
              <w:t>35 мин ± 5 мин</w:t>
            </w:r>
          </w:p>
        </w:tc>
        <w:tc>
          <w:tcPr>
            <w:tcW w:w="1604" w:type="dxa"/>
          </w:tcPr>
          <w:p w14:paraId="3444D399" w14:textId="5CCF06BA" w:rsidR="00731C09" w:rsidRDefault="00731C09" w:rsidP="00731C09">
            <w:pPr>
              <w:jc w:val="both"/>
              <w:rPr>
                <w:sz w:val="28"/>
                <w:szCs w:val="28"/>
              </w:rPr>
            </w:pPr>
            <w:r>
              <w:rPr>
                <w:sz w:val="28"/>
                <w:szCs w:val="28"/>
              </w:rPr>
              <w:t>4.3.6</w:t>
            </w:r>
          </w:p>
        </w:tc>
      </w:tr>
      <w:tr w:rsidR="00731C09" w14:paraId="2FAF8340" w14:textId="4F7674DD" w:rsidTr="00DB2152">
        <w:tc>
          <w:tcPr>
            <w:tcW w:w="389" w:type="dxa"/>
            <w:vAlign w:val="center"/>
          </w:tcPr>
          <w:p w14:paraId="0B0C0787" w14:textId="3E74BD9C" w:rsidR="00731C09" w:rsidRPr="00DB2152" w:rsidRDefault="00DB2152" w:rsidP="00DB2152">
            <w:pPr>
              <w:jc w:val="center"/>
              <w:rPr>
                <w:sz w:val="28"/>
                <w:szCs w:val="28"/>
              </w:rPr>
            </w:pPr>
            <w:r w:rsidRPr="00DB2152">
              <w:rPr>
                <w:sz w:val="28"/>
                <w:szCs w:val="28"/>
              </w:rPr>
              <w:t>4</w:t>
            </w:r>
          </w:p>
        </w:tc>
        <w:tc>
          <w:tcPr>
            <w:tcW w:w="5520" w:type="dxa"/>
          </w:tcPr>
          <w:p w14:paraId="678972B3" w14:textId="77777777" w:rsidR="00731C09" w:rsidRDefault="00731C09" w:rsidP="00731C0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20% до 90%</w:t>
            </w:r>
          </w:p>
        </w:tc>
        <w:tc>
          <w:tcPr>
            <w:tcW w:w="2137" w:type="dxa"/>
          </w:tcPr>
          <w:p w14:paraId="1F0220C2" w14:textId="6B7C2834" w:rsidR="00731C09" w:rsidRDefault="00731C09" w:rsidP="00731C09">
            <w:pPr>
              <w:jc w:val="both"/>
              <w:rPr>
                <w:b/>
                <w:sz w:val="28"/>
                <w:szCs w:val="28"/>
              </w:rPr>
            </w:pPr>
            <w:r>
              <w:rPr>
                <w:sz w:val="28"/>
                <w:szCs w:val="28"/>
              </w:rPr>
              <w:t xml:space="preserve">30 </w:t>
            </w:r>
            <w:r w:rsidRPr="00B54C69">
              <w:rPr>
                <w:sz w:val="28"/>
                <w:szCs w:val="28"/>
              </w:rPr>
              <w:t>мин ± 5 мин</w:t>
            </w:r>
          </w:p>
        </w:tc>
        <w:tc>
          <w:tcPr>
            <w:tcW w:w="1604" w:type="dxa"/>
          </w:tcPr>
          <w:p w14:paraId="0E6E2BCA" w14:textId="0D41F520" w:rsidR="00731C09" w:rsidRDefault="00731C09" w:rsidP="00731C09">
            <w:pPr>
              <w:jc w:val="both"/>
              <w:rPr>
                <w:sz w:val="28"/>
                <w:szCs w:val="28"/>
              </w:rPr>
            </w:pPr>
            <w:r>
              <w:rPr>
                <w:sz w:val="28"/>
                <w:szCs w:val="28"/>
              </w:rPr>
              <w:t>4.3.6</w:t>
            </w:r>
          </w:p>
        </w:tc>
      </w:tr>
      <w:tr w:rsidR="00731C09" w14:paraId="58B4A82D" w14:textId="33928E45" w:rsidTr="00DB2152">
        <w:tc>
          <w:tcPr>
            <w:tcW w:w="389" w:type="dxa"/>
            <w:vAlign w:val="center"/>
          </w:tcPr>
          <w:p w14:paraId="7B4B00BE" w14:textId="1F9AE5FC" w:rsidR="00731C09" w:rsidRPr="00DB2152" w:rsidRDefault="00DB2152" w:rsidP="00DB2152">
            <w:pPr>
              <w:jc w:val="center"/>
              <w:rPr>
                <w:sz w:val="28"/>
                <w:szCs w:val="28"/>
              </w:rPr>
            </w:pPr>
            <w:r w:rsidRPr="00DB2152">
              <w:rPr>
                <w:sz w:val="28"/>
                <w:szCs w:val="28"/>
              </w:rPr>
              <w:t>5</w:t>
            </w:r>
          </w:p>
        </w:tc>
        <w:tc>
          <w:tcPr>
            <w:tcW w:w="5520" w:type="dxa"/>
          </w:tcPr>
          <w:p w14:paraId="076878B4" w14:textId="77777777" w:rsidR="00731C09" w:rsidRDefault="00731C09" w:rsidP="00731C09">
            <w:pPr>
              <w:jc w:val="both"/>
              <w:rPr>
                <w:b/>
                <w:sz w:val="28"/>
                <w:szCs w:val="28"/>
              </w:rPr>
            </w:pPr>
            <w:r>
              <w:rPr>
                <w:sz w:val="28"/>
                <w:szCs w:val="28"/>
              </w:rPr>
              <w:t>Время зарядки пару аккумуляторов</w:t>
            </w:r>
            <w:r w:rsidRPr="00B54C69">
              <w:rPr>
                <w:sz w:val="28"/>
                <w:szCs w:val="28"/>
              </w:rPr>
              <w:t xml:space="preserve"> </w:t>
            </w:r>
            <w:r>
              <w:rPr>
                <w:sz w:val="28"/>
                <w:szCs w:val="28"/>
              </w:rPr>
              <w:t>с 0% до 100%</w:t>
            </w:r>
          </w:p>
        </w:tc>
        <w:tc>
          <w:tcPr>
            <w:tcW w:w="2137" w:type="dxa"/>
          </w:tcPr>
          <w:p w14:paraId="4DEB58A6" w14:textId="6CEEDB09" w:rsidR="00731C09" w:rsidRDefault="00731C09" w:rsidP="00731C09">
            <w:pPr>
              <w:jc w:val="both"/>
              <w:rPr>
                <w:b/>
                <w:sz w:val="28"/>
                <w:szCs w:val="28"/>
              </w:rPr>
            </w:pPr>
            <w:r>
              <w:rPr>
                <w:bCs/>
                <w:sz w:val="28"/>
                <w:szCs w:val="28"/>
              </w:rPr>
              <w:t>60</w:t>
            </w:r>
            <w:r>
              <w:rPr>
                <w:b/>
                <w:sz w:val="28"/>
                <w:szCs w:val="28"/>
              </w:rPr>
              <w:t xml:space="preserve"> </w:t>
            </w:r>
            <w:r>
              <w:rPr>
                <w:sz w:val="28"/>
                <w:szCs w:val="28"/>
              </w:rPr>
              <w:t>мин ± 5 мин</w:t>
            </w:r>
          </w:p>
        </w:tc>
        <w:tc>
          <w:tcPr>
            <w:tcW w:w="1604" w:type="dxa"/>
          </w:tcPr>
          <w:p w14:paraId="1868B526" w14:textId="77777777" w:rsidR="00731C09" w:rsidRPr="00B54C69" w:rsidRDefault="00731C09" w:rsidP="00731C09">
            <w:pPr>
              <w:jc w:val="both"/>
              <w:rPr>
                <w:bCs/>
                <w:sz w:val="28"/>
                <w:szCs w:val="28"/>
                <w:highlight w:val="yellow"/>
              </w:rPr>
            </w:pPr>
          </w:p>
        </w:tc>
      </w:tr>
      <w:tr w:rsidR="00731C09" w14:paraId="1D16BDD5" w14:textId="03FA429B" w:rsidTr="00DB2152">
        <w:tc>
          <w:tcPr>
            <w:tcW w:w="389" w:type="dxa"/>
            <w:vAlign w:val="center"/>
          </w:tcPr>
          <w:p w14:paraId="25A4B851" w14:textId="1475C5FF" w:rsidR="00731C09" w:rsidRPr="00DB2152" w:rsidRDefault="00DB2152" w:rsidP="00DB2152">
            <w:pPr>
              <w:jc w:val="center"/>
              <w:rPr>
                <w:sz w:val="28"/>
                <w:szCs w:val="28"/>
              </w:rPr>
            </w:pPr>
            <w:r w:rsidRPr="00DB2152">
              <w:rPr>
                <w:sz w:val="28"/>
                <w:szCs w:val="28"/>
              </w:rPr>
              <w:t>6</w:t>
            </w:r>
          </w:p>
        </w:tc>
        <w:tc>
          <w:tcPr>
            <w:tcW w:w="5520" w:type="dxa"/>
          </w:tcPr>
          <w:p w14:paraId="3B3FB978" w14:textId="77777777" w:rsidR="00731C09" w:rsidRDefault="00731C09" w:rsidP="00731C09">
            <w:pPr>
              <w:jc w:val="both"/>
              <w:rPr>
                <w:sz w:val="28"/>
                <w:szCs w:val="28"/>
              </w:rPr>
            </w:pPr>
            <w:r>
              <w:rPr>
                <w:sz w:val="28"/>
                <w:szCs w:val="28"/>
              </w:rPr>
              <w:t>Время передачи отснятого материала</w:t>
            </w:r>
          </w:p>
        </w:tc>
        <w:tc>
          <w:tcPr>
            <w:tcW w:w="2137" w:type="dxa"/>
          </w:tcPr>
          <w:p w14:paraId="16BAF35C" w14:textId="4FB3D5F4" w:rsidR="00731C09" w:rsidRDefault="00731C09" w:rsidP="00731C09">
            <w:pPr>
              <w:jc w:val="both"/>
              <w:rPr>
                <w:sz w:val="28"/>
                <w:szCs w:val="28"/>
              </w:rPr>
            </w:pPr>
            <w:r>
              <w:rPr>
                <w:sz w:val="28"/>
                <w:szCs w:val="28"/>
              </w:rPr>
              <w:t xml:space="preserve">20 мин </w:t>
            </w:r>
            <w:r w:rsidRPr="00B54C69">
              <w:rPr>
                <w:sz w:val="28"/>
                <w:szCs w:val="28"/>
              </w:rPr>
              <w:t>± 5 мин</w:t>
            </w:r>
          </w:p>
        </w:tc>
        <w:tc>
          <w:tcPr>
            <w:tcW w:w="1604" w:type="dxa"/>
          </w:tcPr>
          <w:p w14:paraId="32D9F8F2" w14:textId="36658127" w:rsidR="00731C09" w:rsidRDefault="00731C09" w:rsidP="00731C09">
            <w:pPr>
              <w:jc w:val="both"/>
              <w:rPr>
                <w:sz w:val="28"/>
                <w:szCs w:val="28"/>
              </w:rPr>
            </w:pPr>
            <w:r>
              <w:rPr>
                <w:sz w:val="28"/>
                <w:szCs w:val="28"/>
              </w:rPr>
              <w:t>4.3.6</w:t>
            </w:r>
          </w:p>
        </w:tc>
      </w:tr>
      <w:tr w:rsidR="00731C09" w14:paraId="6F97A294" w14:textId="6F301E13" w:rsidTr="00DB2152">
        <w:tc>
          <w:tcPr>
            <w:tcW w:w="389" w:type="dxa"/>
            <w:vAlign w:val="center"/>
          </w:tcPr>
          <w:p w14:paraId="0C7D4AB5" w14:textId="05398C20" w:rsidR="00731C09" w:rsidRPr="00DB2152" w:rsidRDefault="00DB2152" w:rsidP="00DB2152">
            <w:pPr>
              <w:jc w:val="center"/>
              <w:rPr>
                <w:sz w:val="28"/>
                <w:szCs w:val="28"/>
              </w:rPr>
            </w:pPr>
            <w:r w:rsidRPr="00DB2152">
              <w:rPr>
                <w:sz w:val="28"/>
                <w:szCs w:val="28"/>
              </w:rPr>
              <w:t>7</w:t>
            </w:r>
          </w:p>
        </w:tc>
        <w:tc>
          <w:tcPr>
            <w:tcW w:w="5520" w:type="dxa"/>
          </w:tcPr>
          <w:p w14:paraId="3DA7A951" w14:textId="77777777" w:rsidR="00731C09" w:rsidRDefault="00731C09" w:rsidP="00731C09">
            <w:pPr>
              <w:jc w:val="both"/>
              <w:rPr>
                <w:sz w:val="28"/>
                <w:szCs w:val="28"/>
              </w:rPr>
            </w:pPr>
            <w:r>
              <w:rPr>
                <w:sz w:val="28"/>
                <w:szCs w:val="28"/>
              </w:rPr>
              <w:t>Время на обработку и классификацию дефектов</w:t>
            </w:r>
          </w:p>
        </w:tc>
        <w:tc>
          <w:tcPr>
            <w:tcW w:w="2137" w:type="dxa"/>
          </w:tcPr>
          <w:p w14:paraId="64175EAB" w14:textId="17C30285" w:rsidR="00731C09" w:rsidRDefault="00731C09" w:rsidP="00731C09">
            <w:pPr>
              <w:jc w:val="both"/>
              <w:rPr>
                <w:sz w:val="28"/>
                <w:szCs w:val="28"/>
              </w:rPr>
            </w:pPr>
            <w:r>
              <w:rPr>
                <w:bCs/>
                <w:sz w:val="28"/>
                <w:szCs w:val="28"/>
              </w:rPr>
              <w:t xml:space="preserve">60 </w:t>
            </w:r>
            <w:r>
              <w:rPr>
                <w:sz w:val="28"/>
                <w:szCs w:val="28"/>
              </w:rPr>
              <w:t>мин ± 10 мин</w:t>
            </w:r>
          </w:p>
        </w:tc>
        <w:tc>
          <w:tcPr>
            <w:tcW w:w="1604" w:type="dxa"/>
          </w:tcPr>
          <w:p w14:paraId="23FEA7A7" w14:textId="6F18754E" w:rsidR="00731C09" w:rsidRPr="00B54C69" w:rsidRDefault="00731C09" w:rsidP="00731C09">
            <w:pPr>
              <w:jc w:val="both"/>
              <w:rPr>
                <w:bCs/>
                <w:sz w:val="28"/>
                <w:szCs w:val="28"/>
                <w:highlight w:val="yellow"/>
              </w:rPr>
            </w:pPr>
            <w:r>
              <w:rPr>
                <w:sz w:val="28"/>
                <w:szCs w:val="28"/>
              </w:rPr>
              <w:t>4.3.6</w:t>
            </w:r>
          </w:p>
        </w:tc>
      </w:tr>
      <w:tr w:rsidR="00EA3E6C" w14:paraId="1C7DBC57" w14:textId="7B72891B" w:rsidTr="00DB2152">
        <w:tc>
          <w:tcPr>
            <w:tcW w:w="389" w:type="dxa"/>
            <w:vAlign w:val="center"/>
          </w:tcPr>
          <w:p w14:paraId="27450D84" w14:textId="0BC15BDB" w:rsidR="00EA3E6C" w:rsidRPr="00DB2152" w:rsidRDefault="00DB2152" w:rsidP="00DB2152">
            <w:pPr>
              <w:jc w:val="center"/>
              <w:rPr>
                <w:sz w:val="28"/>
                <w:szCs w:val="28"/>
              </w:rPr>
            </w:pPr>
            <w:r w:rsidRPr="00DB2152">
              <w:rPr>
                <w:sz w:val="28"/>
                <w:szCs w:val="28"/>
              </w:rPr>
              <w:t>8</w:t>
            </w:r>
          </w:p>
        </w:tc>
        <w:tc>
          <w:tcPr>
            <w:tcW w:w="5520" w:type="dxa"/>
          </w:tcPr>
          <w:p w14:paraId="1F243D46" w14:textId="77777777" w:rsidR="00EA3E6C" w:rsidRDefault="00EA3E6C" w:rsidP="00107E23">
            <w:pPr>
              <w:jc w:val="both"/>
              <w:rPr>
                <w:sz w:val="28"/>
                <w:szCs w:val="28"/>
              </w:rPr>
            </w:pPr>
            <w:r>
              <w:rPr>
                <w:sz w:val="28"/>
                <w:szCs w:val="28"/>
              </w:rPr>
              <w:t>Качество классификации</w:t>
            </w:r>
          </w:p>
        </w:tc>
        <w:tc>
          <w:tcPr>
            <w:tcW w:w="2137" w:type="dxa"/>
          </w:tcPr>
          <w:p w14:paraId="4C4F625F" w14:textId="77777777" w:rsidR="00EA3E6C" w:rsidRDefault="00EA3E6C" w:rsidP="00107E23">
            <w:pPr>
              <w:jc w:val="both"/>
              <w:rPr>
                <w:sz w:val="28"/>
                <w:szCs w:val="28"/>
              </w:rPr>
            </w:pPr>
            <w:r w:rsidRPr="002B7C8D">
              <w:rPr>
                <w:sz w:val="28"/>
                <w:szCs w:val="28"/>
              </w:rPr>
              <w:t>98%</w:t>
            </w:r>
          </w:p>
        </w:tc>
        <w:tc>
          <w:tcPr>
            <w:tcW w:w="1604" w:type="dxa"/>
          </w:tcPr>
          <w:p w14:paraId="7402D009" w14:textId="18591DC3" w:rsidR="00EA3E6C" w:rsidRPr="002B7C8D" w:rsidRDefault="00B6610C" w:rsidP="00107E23">
            <w:pPr>
              <w:jc w:val="both"/>
              <w:rPr>
                <w:sz w:val="28"/>
                <w:szCs w:val="28"/>
              </w:rPr>
            </w:pPr>
            <w:r>
              <w:rPr>
                <w:sz w:val="28"/>
                <w:szCs w:val="28"/>
              </w:rPr>
              <w:t>4.3.6</w:t>
            </w:r>
          </w:p>
        </w:tc>
      </w:tr>
      <w:tr w:rsidR="00EA3E6C" w14:paraId="41AC1937" w14:textId="2AF3D398" w:rsidTr="00DB2152">
        <w:tc>
          <w:tcPr>
            <w:tcW w:w="389" w:type="dxa"/>
            <w:vAlign w:val="center"/>
          </w:tcPr>
          <w:p w14:paraId="1EAF29AD" w14:textId="13ED84D4" w:rsidR="00EA3E6C" w:rsidRPr="00DB2152" w:rsidRDefault="00DB2152" w:rsidP="00DB2152">
            <w:pPr>
              <w:jc w:val="center"/>
              <w:rPr>
                <w:sz w:val="28"/>
                <w:szCs w:val="28"/>
              </w:rPr>
            </w:pPr>
            <w:r w:rsidRPr="00DB2152">
              <w:rPr>
                <w:sz w:val="28"/>
                <w:szCs w:val="28"/>
              </w:rPr>
              <w:t>9</w:t>
            </w:r>
          </w:p>
        </w:tc>
        <w:tc>
          <w:tcPr>
            <w:tcW w:w="5520" w:type="dxa"/>
          </w:tcPr>
          <w:p w14:paraId="40DEA40B" w14:textId="77777777" w:rsidR="00EA3E6C" w:rsidRDefault="00EA3E6C" w:rsidP="00107E23">
            <w:pPr>
              <w:jc w:val="both"/>
              <w:rPr>
                <w:sz w:val="28"/>
                <w:szCs w:val="28"/>
              </w:rPr>
            </w:pPr>
            <w:r>
              <w:rPr>
                <w:sz w:val="28"/>
                <w:szCs w:val="28"/>
              </w:rPr>
              <w:t>Качественные характеристики:</w:t>
            </w:r>
          </w:p>
        </w:tc>
        <w:tc>
          <w:tcPr>
            <w:tcW w:w="2137" w:type="dxa"/>
          </w:tcPr>
          <w:p w14:paraId="38481DCD" w14:textId="77777777" w:rsidR="00EA3E6C" w:rsidRDefault="00EA3E6C" w:rsidP="00107E23">
            <w:pPr>
              <w:jc w:val="both"/>
              <w:rPr>
                <w:sz w:val="28"/>
                <w:szCs w:val="28"/>
              </w:rPr>
            </w:pPr>
          </w:p>
        </w:tc>
        <w:tc>
          <w:tcPr>
            <w:tcW w:w="1604" w:type="dxa"/>
          </w:tcPr>
          <w:p w14:paraId="67093E77" w14:textId="77777777" w:rsidR="00EA3E6C" w:rsidRDefault="00EA3E6C" w:rsidP="00107E23">
            <w:pPr>
              <w:jc w:val="both"/>
              <w:rPr>
                <w:sz w:val="28"/>
                <w:szCs w:val="28"/>
              </w:rPr>
            </w:pPr>
          </w:p>
        </w:tc>
      </w:tr>
      <w:tr w:rsidR="00EA3E6C" w14:paraId="553C53AE" w14:textId="68AE49AC" w:rsidTr="00DB2152">
        <w:tc>
          <w:tcPr>
            <w:tcW w:w="389" w:type="dxa"/>
            <w:vAlign w:val="center"/>
          </w:tcPr>
          <w:p w14:paraId="0250215C" w14:textId="0F897524" w:rsidR="00EA3E6C" w:rsidRPr="00DB2152" w:rsidRDefault="00DB2152" w:rsidP="00DB2152">
            <w:pPr>
              <w:jc w:val="center"/>
              <w:rPr>
                <w:sz w:val="28"/>
                <w:szCs w:val="28"/>
              </w:rPr>
            </w:pPr>
            <w:r w:rsidRPr="00DB2152">
              <w:rPr>
                <w:sz w:val="28"/>
                <w:szCs w:val="28"/>
              </w:rPr>
              <w:t>10</w:t>
            </w:r>
          </w:p>
        </w:tc>
        <w:tc>
          <w:tcPr>
            <w:tcW w:w="5520" w:type="dxa"/>
          </w:tcPr>
          <w:p w14:paraId="571C79BF" w14:textId="77777777" w:rsidR="00EA3E6C" w:rsidRDefault="00EA3E6C" w:rsidP="00107E23">
            <w:pPr>
              <w:jc w:val="both"/>
              <w:rPr>
                <w:sz w:val="28"/>
                <w:szCs w:val="28"/>
              </w:rPr>
            </w:pPr>
            <w:r>
              <w:rPr>
                <w:sz w:val="28"/>
                <w:szCs w:val="28"/>
              </w:rPr>
              <w:t>Количество сменных аккумуляторов</w:t>
            </w:r>
          </w:p>
        </w:tc>
        <w:tc>
          <w:tcPr>
            <w:tcW w:w="2137" w:type="dxa"/>
          </w:tcPr>
          <w:p w14:paraId="7A777E7C" w14:textId="77777777" w:rsidR="00EA3E6C" w:rsidRDefault="00EA3E6C" w:rsidP="00107E23">
            <w:pPr>
              <w:jc w:val="both"/>
              <w:rPr>
                <w:sz w:val="28"/>
                <w:szCs w:val="28"/>
              </w:rPr>
            </w:pPr>
            <w:r>
              <w:rPr>
                <w:sz w:val="28"/>
                <w:szCs w:val="28"/>
              </w:rPr>
              <w:t xml:space="preserve">6 </w:t>
            </w:r>
            <w:proofErr w:type="spellStart"/>
            <w:r>
              <w:rPr>
                <w:sz w:val="28"/>
                <w:szCs w:val="28"/>
              </w:rPr>
              <w:t>шт</w:t>
            </w:r>
            <w:proofErr w:type="spellEnd"/>
          </w:p>
        </w:tc>
        <w:tc>
          <w:tcPr>
            <w:tcW w:w="1604" w:type="dxa"/>
          </w:tcPr>
          <w:p w14:paraId="014D41A7" w14:textId="52F0B7A8" w:rsidR="00EA3E6C" w:rsidRDefault="00B6610C" w:rsidP="00107E23">
            <w:pPr>
              <w:jc w:val="both"/>
              <w:rPr>
                <w:sz w:val="28"/>
                <w:szCs w:val="28"/>
              </w:rPr>
            </w:pPr>
            <w:r>
              <w:rPr>
                <w:sz w:val="28"/>
                <w:szCs w:val="28"/>
              </w:rPr>
              <w:t>4.1</w:t>
            </w:r>
          </w:p>
        </w:tc>
      </w:tr>
      <w:tr w:rsidR="00EA3E6C" w14:paraId="70753615" w14:textId="0BDC41F1" w:rsidTr="00DB2152">
        <w:tc>
          <w:tcPr>
            <w:tcW w:w="389" w:type="dxa"/>
            <w:vAlign w:val="center"/>
          </w:tcPr>
          <w:p w14:paraId="06632523" w14:textId="17EF0124" w:rsidR="00EA3E6C" w:rsidRPr="00DB2152" w:rsidRDefault="00DB2152" w:rsidP="00DB2152">
            <w:pPr>
              <w:jc w:val="center"/>
              <w:rPr>
                <w:sz w:val="28"/>
                <w:szCs w:val="28"/>
              </w:rPr>
            </w:pPr>
            <w:r w:rsidRPr="00DB2152">
              <w:rPr>
                <w:sz w:val="28"/>
                <w:szCs w:val="28"/>
              </w:rPr>
              <w:t>11</w:t>
            </w:r>
          </w:p>
        </w:tc>
        <w:tc>
          <w:tcPr>
            <w:tcW w:w="5520" w:type="dxa"/>
          </w:tcPr>
          <w:p w14:paraId="24946AE9" w14:textId="77777777" w:rsidR="00EA3E6C" w:rsidRDefault="00EA3E6C" w:rsidP="00107E23">
            <w:pPr>
              <w:jc w:val="both"/>
              <w:rPr>
                <w:sz w:val="28"/>
                <w:szCs w:val="28"/>
              </w:rPr>
            </w:pPr>
            <w:r>
              <w:rPr>
                <w:sz w:val="28"/>
                <w:szCs w:val="28"/>
              </w:rPr>
              <w:t>Формат печати отчета</w:t>
            </w:r>
          </w:p>
        </w:tc>
        <w:tc>
          <w:tcPr>
            <w:tcW w:w="2137" w:type="dxa"/>
          </w:tcPr>
          <w:p w14:paraId="6CD63326" w14:textId="77777777" w:rsidR="00EA3E6C" w:rsidRDefault="00EA3E6C" w:rsidP="00107E23">
            <w:pPr>
              <w:jc w:val="both"/>
              <w:rPr>
                <w:sz w:val="28"/>
                <w:szCs w:val="28"/>
              </w:rPr>
            </w:pPr>
            <w:proofErr w:type="spellStart"/>
            <w:r>
              <w:rPr>
                <w:sz w:val="28"/>
                <w:szCs w:val="28"/>
              </w:rPr>
              <w:t>pdf</w:t>
            </w:r>
            <w:proofErr w:type="spellEnd"/>
          </w:p>
        </w:tc>
        <w:tc>
          <w:tcPr>
            <w:tcW w:w="1604" w:type="dxa"/>
          </w:tcPr>
          <w:p w14:paraId="1BDA7CB7" w14:textId="5403C4DD" w:rsidR="00EA3E6C" w:rsidRDefault="00B6610C" w:rsidP="00107E23">
            <w:pPr>
              <w:jc w:val="both"/>
              <w:rPr>
                <w:sz w:val="28"/>
                <w:szCs w:val="28"/>
              </w:rPr>
            </w:pPr>
            <w:r>
              <w:rPr>
                <w:sz w:val="28"/>
                <w:szCs w:val="28"/>
              </w:rPr>
              <w:t>4.3.6</w:t>
            </w:r>
          </w:p>
        </w:tc>
      </w:tr>
      <w:tr w:rsidR="00EA3E6C" w14:paraId="56FD41FB" w14:textId="27EF465F" w:rsidTr="00DB2152">
        <w:tc>
          <w:tcPr>
            <w:tcW w:w="389" w:type="dxa"/>
            <w:vAlign w:val="center"/>
          </w:tcPr>
          <w:p w14:paraId="5BA8B871" w14:textId="21866DC6" w:rsidR="00EA3E6C" w:rsidRPr="00DB2152" w:rsidRDefault="00DB2152" w:rsidP="00DB2152">
            <w:pPr>
              <w:jc w:val="center"/>
              <w:rPr>
                <w:sz w:val="28"/>
                <w:szCs w:val="28"/>
              </w:rPr>
            </w:pPr>
            <w:r w:rsidRPr="00DB2152">
              <w:rPr>
                <w:sz w:val="28"/>
                <w:szCs w:val="28"/>
              </w:rPr>
              <w:t>12</w:t>
            </w:r>
          </w:p>
        </w:tc>
        <w:tc>
          <w:tcPr>
            <w:tcW w:w="5520" w:type="dxa"/>
          </w:tcPr>
          <w:p w14:paraId="72B8A7C8" w14:textId="77777777" w:rsidR="00EA3E6C" w:rsidRDefault="00EA3E6C" w:rsidP="00107E23">
            <w:pPr>
              <w:jc w:val="both"/>
              <w:rPr>
                <w:sz w:val="28"/>
                <w:szCs w:val="28"/>
              </w:rPr>
            </w:pPr>
            <w:r>
              <w:rPr>
                <w:sz w:val="28"/>
                <w:szCs w:val="28"/>
              </w:rPr>
              <w:t xml:space="preserve">Формат снимков </w:t>
            </w:r>
          </w:p>
        </w:tc>
        <w:tc>
          <w:tcPr>
            <w:tcW w:w="2137" w:type="dxa"/>
          </w:tcPr>
          <w:p w14:paraId="3109909A" w14:textId="77777777" w:rsidR="00EA3E6C" w:rsidRDefault="00EA3E6C" w:rsidP="00107E23">
            <w:pPr>
              <w:jc w:val="both"/>
              <w:rPr>
                <w:sz w:val="28"/>
                <w:szCs w:val="28"/>
              </w:rPr>
            </w:pPr>
            <w:proofErr w:type="spellStart"/>
            <w:r>
              <w:rPr>
                <w:sz w:val="28"/>
                <w:szCs w:val="28"/>
              </w:rPr>
              <w:t>jpeg</w:t>
            </w:r>
            <w:proofErr w:type="spellEnd"/>
          </w:p>
        </w:tc>
        <w:tc>
          <w:tcPr>
            <w:tcW w:w="1604" w:type="dxa"/>
          </w:tcPr>
          <w:p w14:paraId="216B6A17" w14:textId="5C39BD2F" w:rsidR="00EA3E6C" w:rsidRDefault="00B6610C" w:rsidP="00107E23">
            <w:pPr>
              <w:jc w:val="both"/>
              <w:rPr>
                <w:sz w:val="28"/>
                <w:szCs w:val="28"/>
              </w:rPr>
            </w:pPr>
            <w:r>
              <w:rPr>
                <w:sz w:val="28"/>
                <w:szCs w:val="28"/>
              </w:rPr>
              <w:t>4.3.5</w:t>
            </w:r>
          </w:p>
        </w:tc>
      </w:tr>
      <w:tr w:rsidR="00EA3E6C" w14:paraId="71BEBB75" w14:textId="30D1BFB2" w:rsidTr="00DB2152">
        <w:tc>
          <w:tcPr>
            <w:tcW w:w="389" w:type="dxa"/>
            <w:vAlign w:val="center"/>
          </w:tcPr>
          <w:p w14:paraId="4CD91273" w14:textId="27D33D21" w:rsidR="00EA3E6C" w:rsidRPr="00DB2152" w:rsidRDefault="00DB2152" w:rsidP="00DB2152">
            <w:pPr>
              <w:jc w:val="center"/>
              <w:rPr>
                <w:sz w:val="28"/>
                <w:szCs w:val="28"/>
              </w:rPr>
            </w:pPr>
            <w:r w:rsidRPr="00DB2152">
              <w:rPr>
                <w:sz w:val="28"/>
                <w:szCs w:val="28"/>
              </w:rPr>
              <w:t>13</w:t>
            </w:r>
          </w:p>
        </w:tc>
        <w:tc>
          <w:tcPr>
            <w:tcW w:w="5520" w:type="dxa"/>
          </w:tcPr>
          <w:p w14:paraId="3EA59E91" w14:textId="77777777" w:rsidR="00EA3E6C" w:rsidRDefault="00EA3E6C" w:rsidP="00107E23">
            <w:pPr>
              <w:jc w:val="both"/>
              <w:rPr>
                <w:sz w:val="28"/>
                <w:szCs w:val="28"/>
              </w:rPr>
            </w:pPr>
            <w:r>
              <w:rPr>
                <w:sz w:val="28"/>
                <w:szCs w:val="28"/>
              </w:rPr>
              <w:t>Размер снимков</w:t>
            </w:r>
          </w:p>
        </w:tc>
        <w:tc>
          <w:tcPr>
            <w:tcW w:w="2137" w:type="dxa"/>
          </w:tcPr>
          <w:p w14:paraId="72C103E1" w14:textId="77777777" w:rsidR="00EA3E6C" w:rsidRDefault="00EA3E6C" w:rsidP="00107E23">
            <w:pPr>
              <w:jc w:val="both"/>
              <w:rPr>
                <w:sz w:val="28"/>
                <w:szCs w:val="28"/>
              </w:rPr>
            </w:pPr>
            <w:r>
              <w:rPr>
                <w:sz w:val="28"/>
                <w:szCs w:val="28"/>
              </w:rPr>
              <w:t xml:space="preserve">20 </w:t>
            </w:r>
            <w:proofErr w:type="spellStart"/>
            <w:r>
              <w:rPr>
                <w:sz w:val="28"/>
                <w:szCs w:val="28"/>
              </w:rPr>
              <w:t>Мп</w:t>
            </w:r>
            <w:proofErr w:type="spellEnd"/>
          </w:p>
        </w:tc>
        <w:tc>
          <w:tcPr>
            <w:tcW w:w="1604" w:type="dxa"/>
          </w:tcPr>
          <w:p w14:paraId="79B3EEDB" w14:textId="4EC0B816" w:rsidR="00EA3E6C" w:rsidRDefault="00B6610C" w:rsidP="00107E23">
            <w:pPr>
              <w:jc w:val="both"/>
              <w:rPr>
                <w:sz w:val="28"/>
                <w:szCs w:val="28"/>
              </w:rPr>
            </w:pPr>
            <w:r>
              <w:rPr>
                <w:sz w:val="28"/>
                <w:szCs w:val="28"/>
              </w:rPr>
              <w:t>4.3.5</w:t>
            </w:r>
          </w:p>
        </w:tc>
      </w:tr>
      <w:tr w:rsidR="00EA3E6C" w14:paraId="25D9BA04" w14:textId="06DF524B" w:rsidTr="00DB2152">
        <w:tc>
          <w:tcPr>
            <w:tcW w:w="389" w:type="dxa"/>
            <w:vAlign w:val="center"/>
          </w:tcPr>
          <w:p w14:paraId="3D2A66EC" w14:textId="0A1D1866" w:rsidR="00EA3E6C" w:rsidRPr="00DB2152" w:rsidRDefault="00DB2152" w:rsidP="00DB2152">
            <w:pPr>
              <w:jc w:val="center"/>
              <w:rPr>
                <w:sz w:val="28"/>
                <w:szCs w:val="28"/>
              </w:rPr>
            </w:pPr>
            <w:r w:rsidRPr="00DB2152">
              <w:rPr>
                <w:sz w:val="28"/>
                <w:szCs w:val="28"/>
              </w:rPr>
              <w:t>14</w:t>
            </w:r>
          </w:p>
        </w:tc>
        <w:tc>
          <w:tcPr>
            <w:tcW w:w="5520" w:type="dxa"/>
          </w:tcPr>
          <w:p w14:paraId="1EBB4979" w14:textId="77777777" w:rsidR="00EA3E6C" w:rsidRDefault="00EA3E6C" w:rsidP="00107E23">
            <w:pPr>
              <w:jc w:val="both"/>
              <w:rPr>
                <w:sz w:val="28"/>
                <w:szCs w:val="28"/>
              </w:rPr>
            </w:pPr>
            <w:r>
              <w:rPr>
                <w:sz w:val="28"/>
                <w:szCs w:val="28"/>
              </w:rPr>
              <w:t xml:space="preserve">Внешние питание: бытовые розетки 220В </w:t>
            </w:r>
          </w:p>
          <w:p w14:paraId="11FE635A" w14:textId="77777777" w:rsidR="00EA3E6C" w:rsidRDefault="00EA3E6C" w:rsidP="00107E23">
            <w:pPr>
              <w:jc w:val="both"/>
              <w:rPr>
                <w:sz w:val="28"/>
                <w:szCs w:val="28"/>
              </w:rPr>
            </w:pPr>
            <w:r>
              <w:rPr>
                <w:sz w:val="28"/>
                <w:szCs w:val="28"/>
              </w:rPr>
              <w:t>(АРМ и кейс для зарядки);</w:t>
            </w:r>
          </w:p>
        </w:tc>
        <w:tc>
          <w:tcPr>
            <w:tcW w:w="2137" w:type="dxa"/>
          </w:tcPr>
          <w:p w14:paraId="6736369B" w14:textId="77777777" w:rsidR="00EA3E6C" w:rsidRDefault="00EA3E6C" w:rsidP="00107E23">
            <w:pPr>
              <w:jc w:val="both"/>
              <w:rPr>
                <w:sz w:val="28"/>
                <w:szCs w:val="28"/>
              </w:rPr>
            </w:pPr>
            <w:r>
              <w:rPr>
                <w:sz w:val="28"/>
                <w:szCs w:val="28"/>
              </w:rPr>
              <w:t xml:space="preserve">2 </w:t>
            </w:r>
            <w:proofErr w:type="spellStart"/>
            <w:r>
              <w:rPr>
                <w:sz w:val="28"/>
                <w:szCs w:val="28"/>
              </w:rPr>
              <w:t>шт</w:t>
            </w:r>
            <w:proofErr w:type="spellEnd"/>
          </w:p>
        </w:tc>
        <w:tc>
          <w:tcPr>
            <w:tcW w:w="1604" w:type="dxa"/>
          </w:tcPr>
          <w:p w14:paraId="4064B361" w14:textId="42E2EB7F" w:rsidR="00EA3E6C" w:rsidRDefault="00B6610C" w:rsidP="00107E23">
            <w:pPr>
              <w:jc w:val="both"/>
              <w:rPr>
                <w:sz w:val="28"/>
                <w:szCs w:val="28"/>
              </w:rPr>
            </w:pPr>
            <w:r>
              <w:rPr>
                <w:sz w:val="28"/>
                <w:szCs w:val="28"/>
              </w:rPr>
              <w:t>4.1</w:t>
            </w:r>
          </w:p>
        </w:tc>
      </w:tr>
      <w:tr w:rsidR="00EA3E6C" w14:paraId="347F3B5D" w14:textId="7242698D" w:rsidTr="00DB2152">
        <w:tc>
          <w:tcPr>
            <w:tcW w:w="389" w:type="dxa"/>
            <w:vAlign w:val="center"/>
          </w:tcPr>
          <w:p w14:paraId="2CC1FFE6" w14:textId="38106EF6" w:rsidR="00EA3E6C" w:rsidRPr="00DB2152" w:rsidRDefault="00DB2152" w:rsidP="00DB2152">
            <w:pPr>
              <w:jc w:val="center"/>
              <w:rPr>
                <w:sz w:val="28"/>
                <w:szCs w:val="28"/>
              </w:rPr>
            </w:pPr>
            <w:r w:rsidRPr="00DB2152">
              <w:rPr>
                <w:sz w:val="28"/>
                <w:szCs w:val="28"/>
              </w:rPr>
              <w:t>15</w:t>
            </w:r>
          </w:p>
        </w:tc>
        <w:tc>
          <w:tcPr>
            <w:tcW w:w="5520" w:type="dxa"/>
          </w:tcPr>
          <w:p w14:paraId="1E3A4BA3" w14:textId="2B3998CD" w:rsidR="00EA3E6C" w:rsidRDefault="00EA3E6C" w:rsidP="00DB2152">
            <w:pPr>
              <w:jc w:val="both"/>
              <w:rPr>
                <w:sz w:val="28"/>
                <w:szCs w:val="28"/>
              </w:rPr>
            </w:pPr>
            <w:r>
              <w:rPr>
                <w:sz w:val="28"/>
                <w:szCs w:val="28"/>
              </w:rPr>
              <w:t>Количество тары</w:t>
            </w:r>
            <w:r w:rsidR="00DB2152">
              <w:rPr>
                <w:sz w:val="28"/>
                <w:szCs w:val="28"/>
              </w:rPr>
              <w:t xml:space="preserve"> </w:t>
            </w:r>
            <w:r>
              <w:rPr>
                <w:sz w:val="28"/>
                <w:szCs w:val="28"/>
              </w:rPr>
              <w:t>(полезные нагрузки лежат в отдельных кейсах)</w:t>
            </w:r>
          </w:p>
        </w:tc>
        <w:tc>
          <w:tcPr>
            <w:tcW w:w="2137" w:type="dxa"/>
          </w:tcPr>
          <w:p w14:paraId="3D745F77" w14:textId="77777777" w:rsidR="00EA3E6C" w:rsidRDefault="00EA3E6C" w:rsidP="00107E23">
            <w:pPr>
              <w:jc w:val="both"/>
              <w:rPr>
                <w:sz w:val="28"/>
                <w:szCs w:val="28"/>
              </w:rPr>
            </w:pPr>
            <w:r>
              <w:rPr>
                <w:sz w:val="28"/>
                <w:szCs w:val="28"/>
              </w:rPr>
              <w:t>5 кейсов</w:t>
            </w:r>
          </w:p>
        </w:tc>
        <w:tc>
          <w:tcPr>
            <w:tcW w:w="1604" w:type="dxa"/>
          </w:tcPr>
          <w:p w14:paraId="78D833D7" w14:textId="21088D00" w:rsidR="00EA3E6C" w:rsidRDefault="00B6610C" w:rsidP="00107E23">
            <w:pPr>
              <w:jc w:val="both"/>
              <w:rPr>
                <w:sz w:val="28"/>
                <w:szCs w:val="28"/>
              </w:rPr>
            </w:pPr>
            <w:r>
              <w:rPr>
                <w:sz w:val="28"/>
                <w:szCs w:val="28"/>
              </w:rPr>
              <w:t>4.1</w:t>
            </w:r>
          </w:p>
        </w:tc>
      </w:tr>
    </w:tbl>
    <w:p w14:paraId="702A1D1D" w14:textId="1EF9DC03" w:rsidR="003C1782" w:rsidRPr="00731C09" w:rsidRDefault="003C1782" w:rsidP="00CD65B7">
      <w:pPr>
        <w:tabs>
          <w:tab w:val="left" w:pos="357"/>
        </w:tabs>
        <w:spacing w:line="360" w:lineRule="auto"/>
        <w:ind w:firstLine="851"/>
        <w:jc w:val="both"/>
        <w:rPr>
          <w:sz w:val="28"/>
          <w:szCs w:val="28"/>
        </w:rPr>
      </w:pPr>
      <w:r w:rsidRPr="00731C09">
        <w:rPr>
          <w:sz w:val="28"/>
          <w:szCs w:val="28"/>
        </w:rPr>
        <w:lastRenderedPageBreak/>
        <w:t xml:space="preserve">Проверка требований к определяемым показателям, </w:t>
      </w:r>
      <w:r w:rsidR="00F14601" w:rsidRPr="00731C09">
        <w:rPr>
          <w:sz w:val="28"/>
          <w:szCs w:val="28"/>
        </w:rPr>
        <w:t>характеристикам и</w:t>
      </w:r>
      <w:r w:rsidRPr="00731C09">
        <w:rPr>
          <w:sz w:val="28"/>
          <w:szCs w:val="28"/>
        </w:rPr>
        <w:t xml:space="preserve"> точности их измерений обеспечивается проверкой документацией на соответствующие СЧ.</w:t>
      </w:r>
    </w:p>
    <w:p w14:paraId="33282E2B" w14:textId="0B798EB5" w:rsidR="00CD65B7" w:rsidRPr="00093E4F" w:rsidRDefault="00B54C69" w:rsidP="00CD65B7">
      <w:pPr>
        <w:tabs>
          <w:tab w:val="left" w:pos="357"/>
        </w:tabs>
        <w:spacing w:line="360" w:lineRule="auto"/>
        <w:ind w:firstLine="851"/>
        <w:jc w:val="both"/>
        <w:rPr>
          <w:i/>
          <w:iCs/>
          <w:sz w:val="28"/>
          <w:szCs w:val="28"/>
        </w:rPr>
      </w:pPr>
      <w:r w:rsidRPr="00093E4F">
        <w:rPr>
          <w:sz w:val="28"/>
          <w:szCs w:val="28"/>
        </w:rPr>
        <w:t>П</w:t>
      </w:r>
      <w:r w:rsidR="00CD65B7" w:rsidRPr="00093E4F">
        <w:rPr>
          <w:sz w:val="28"/>
          <w:szCs w:val="28"/>
        </w:rPr>
        <w:t>еречень оборудования</w:t>
      </w:r>
      <w:r w:rsidRPr="00093E4F">
        <w:rPr>
          <w:sz w:val="28"/>
          <w:szCs w:val="28"/>
        </w:rPr>
        <w:t>, класс точности измерительного оборудования</w:t>
      </w:r>
      <w:r w:rsidR="00CD65B7" w:rsidRPr="00093E4F">
        <w:rPr>
          <w:sz w:val="28"/>
          <w:szCs w:val="28"/>
        </w:rPr>
        <w:t xml:space="preserve"> и для определения показател</w:t>
      </w:r>
      <w:r w:rsidRPr="00093E4F">
        <w:rPr>
          <w:sz w:val="28"/>
          <w:szCs w:val="28"/>
        </w:rPr>
        <w:t>ей указан в приложение В</w:t>
      </w:r>
      <w:r w:rsidR="00093E4F" w:rsidRPr="00093E4F">
        <w:rPr>
          <w:sz w:val="28"/>
          <w:szCs w:val="28"/>
        </w:rPr>
        <w:t>.</w:t>
      </w:r>
    </w:p>
    <w:p w14:paraId="253D4095" w14:textId="77777777" w:rsidR="00CD65B7" w:rsidRPr="00CD65B7" w:rsidRDefault="00CD65B7" w:rsidP="00293AD2">
      <w:pPr>
        <w:pStyle w:val="afa"/>
        <w:spacing w:line="360" w:lineRule="auto"/>
        <w:ind w:left="0" w:firstLine="851"/>
        <w:rPr>
          <w:b/>
          <w:sz w:val="28"/>
          <w:szCs w:val="28"/>
        </w:rPr>
      </w:pPr>
    </w:p>
    <w:p w14:paraId="7FA62DF0" w14:textId="04A7444B"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b/>
          <w:sz w:val="28"/>
          <w:szCs w:val="28"/>
        </w:rPr>
        <w:t xml:space="preserve"> </w:t>
      </w:r>
      <w:r w:rsidRPr="00CD65B7">
        <w:rPr>
          <w:color w:val="000000" w:themeColor="text1"/>
          <w:sz w:val="28"/>
          <w:szCs w:val="28"/>
        </w:rPr>
        <w:t>Проверка требований назначения ПАК ВИК</w:t>
      </w:r>
    </w:p>
    <w:p w14:paraId="62A9ABDE" w14:textId="2F515E9A" w:rsidR="00CD65B7" w:rsidRDefault="00293AD2"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1.3.1 ТУ необходимо выполнить следующие действия:</w:t>
      </w:r>
    </w:p>
    <w:p w14:paraId="5FA6F7C2" w14:textId="54A105F6" w:rsidR="00EA1ACF" w:rsidRDefault="00EA1ACF" w:rsidP="00EA1ACF">
      <w:pPr>
        <w:spacing w:line="360" w:lineRule="auto"/>
        <w:ind w:left="851"/>
        <w:jc w:val="both"/>
        <w:rPr>
          <w:rFonts w:eastAsia="Calibri"/>
          <w:sz w:val="28"/>
          <w:szCs w:val="28"/>
        </w:rPr>
      </w:pPr>
      <w:r>
        <w:rPr>
          <w:bCs/>
          <w:sz w:val="28"/>
          <w:szCs w:val="28"/>
        </w:rPr>
        <w:t>В ручном режиме:</w:t>
      </w:r>
    </w:p>
    <w:p w14:paraId="3925C8A9" w14:textId="00740746" w:rsidR="006C0052" w:rsidRPr="006C0052" w:rsidRDefault="006C0052" w:rsidP="006C0052">
      <w:pPr>
        <w:pStyle w:val="afa"/>
        <w:numPr>
          <w:ilvl w:val="0"/>
          <w:numId w:val="13"/>
        </w:numPr>
        <w:tabs>
          <w:tab w:val="left" w:pos="357"/>
          <w:tab w:val="left" w:pos="1134"/>
        </w:tabs>
        <w:spacing w:line="360" w:lineRule="auto"/>
        <w:ind w:left="0" w:firstLine="851"/>
        <w:jc w:val="both"/>
        <w:rPr>
          <w:rFonts w:eastAsia="Calibri"/>
          <w:sz w:val="28"/>
          <w:szCs w:val="28"/>
        </w:rPr>
      </w:pPr>
      <w:r w:rsidRPr="006C0052">
        <w:rPr>
          <w:rFonts w:eastAsia="Calibri"/>
          <w:sz w:val="28"/>
          <w:szCs w:val="28"/>
        </w:rPr>
        <w:t xml:space="preserve">Развернуть комплекс </w:t>
      </w:r>
    </w:p>
    <w:p w14:paraId="4E64B779" w14:textId="50B13407" w:rsidR="00CC370C" w:rsidRPr="006F6E4F" w:rsidRDefault="00CC370C" w:rsidP="006C0052">
      <w:pPr>
        <w:pStyle w:val="afa"/>
        <w:numPr>
          <w:ilvl w:val="0"/>
          <w:numId w:val="13"/>
        </w:numPr>
        <w:tabs>
          <w:tab w:val="left" w:pos="357"/>
          <w:tab w:val="left" w:pos="1134"/>
        </w:tabs>
        <w:spacing w:line="360" w:lineRule="auto"/>
        <w:ind w:left="0" w:firstLine="851"/>
        <w:jc w:val="both"/>
        <w:rPr>
          <w:bCs/>
          <w:sz w:val="28"/>
          <w:szCs w:val="28"/>
        </w:rPr>
      </w:pPr>
      <w:r w:rsidRPr="006F6E4F">
        <w:rPr>
          <w:rFonts w:eastAsia="Calibri"/>
          <w:sz w:val="28"/>
          <w:szCs w:val="28"/>
        </w:rPr>
        <w:t>Снять полезную нагрузку</w:t>
      </w:r>
    </w:p>
    <w:p w14:paraId="56D33D0B" w14:textId="5AFA3DAE" w:rsidR="003D43E6" w:rsidRPr="003D43E6" w:rsidRDefault="003D43E6" w:rsidP="006C0052">
      <w:pPr>
        <w:pStyle w:val="afa"/>
        <w:numPr>
          <w:ilvl w:val="0"/>
          <w:numId w:val="13"/>
        </w:numPr>
        <w:tabs>
          <w:tab w:val="left" w:pos="357"/>
          <w:tab w:val="left" w:pos="1134"/>
        </w:tabs>
        <w:spacing w:line="360" w:lineRule="auto"/>
        <w:ind w:left="0" w:firstLine="851"/>
        <w:jc w:val="both"/>
        <w:rPr>
          <w:bCs/>
          <w:sz w:val="28"/>
          <w:szCs w:val="28"/>
        </w:rPr>
      </w:pPr>
      <w:r>
        <w:rPr>
          <w:bCs/>
          <w:sz w:val="28"/>
          <w:szCs w:val="28"/>
        </w:rPr>
        <w:t xml:space="preserve">Взять пульт ДУ, взлететь согласно </w:t>
      </w:r>
      <w:r>
        <w:rPr>
          <w:sz w:val="28"/>
          <w:szCs w:val="28"/>
          <w:lang w:val="en-US"/>
        </w:rPr>
        <w:t>DJI</w:t>
      </w:r>
      <w:r w:rsidRPr="003D2ED0">
        <w:rPr>
          <w:sz w:val="28"/>
          <w:szCs w:val="28"/>
        </w:rPr>
        <w:t xml:space="preserve"> </w:t>
      </w:r>
      <w:proofErr w:type="spellStart"/>
      <w:r w:rsidRPr="00181845">
        <w:rPr>
          <w:sz w:val="28"/>
        </w:rPr>
        <w:t>matrice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sidR="002B0ABF">
        <w:rPr>
          <w:sz w:val="28"/>
        </w:rPr>
        <w:t>, взлететь на высоту 1-2 метра.</w:t>
      </w:r>
    </w:p>
    <w:p w14:paraId="59C05B93" w14:textId="09B55E05" w:rsidR="003D43E6" w:rsidRPr="006F6E4F" w:rsidRDefault="003D43E6" w:rsidP="006C0052">
      <w:pPr>
        <w:pStyle w:val="afa"/>
        <w:numPr>
          <w:ilvl w:val="0"/>
          <w:numId w:val="13"/>
        </w:numPr>
        <w:tabs>
          <w:tab w:val="left" w:pos="357"/>
          <w:tab w:val="left" w:pos="1134"/>
        </w:tabs>
        <w:spacing w:line="360" w:lineRule="auto"/>
        <w:ind w:left="0" w:firstLine="851"/>
        <w:jc w:val="both"/>
        <w:rPr>
          <w:bCs/>
          <w:sz w:val="28"/>
          <w:szCs w:val="28"/>
        </w:rPr>
      </w:pPr>
      <w:r w:rsidRPr="006F6E4F">
        <w:rPr>
          <w:bCs/>
          <w:sz w:val="28"/>
          <w:szCs w:val="28"/>
        </w:rPr>
        <w:t>Убедиться, в том, что БВС в сборе с полезной нагрузкой стабильно держится в воздухе.</w:t>
      </w:r>
    </w:p>
    <w:p w14:paraId="58CE3295" w14:textId="7E473E26" w:rsidR="007C1477" w:rsidRDefault="0098021F" w:rsidP="006C0052">
      <w:pPr>
        <w:pStyle w:val="afa"/>
        <w:numPr>
          <w:ilvl w:val="0"/>
          <w:numId w:val="13"/>
        </w:numPr>
        <w:tabs>
          <w:tab w:val="left" w:pos="357"/>
          <w:tab w:val="left" w:pos="1134"/>
        </w:tabs>
        <w:spacing w:line="360" w:lineRule="auto"/>
        <w:ind w:left="0" w:firstLine="851"/>
        <w:jc w:val="both"/>
        <w:rPr>
          <w:bCs/>
          <w:sz w:val="28"/>
          <w:szCs w:val="28"/>
        </w:rPr>
      </w:pPr>
      <w:r w:rsidRPr="00093E4F">
        <w:rPr>
          <w:bCs/>
          <w:sz w:val="28"/>
          <w:szCs w:val="28"/>
        </w:rPr>
        <w:t>В полуавтоматическом режиме</w:t>
      </w:r>
      <w:r w:rsidR="00093E4F">
        <w:rPr>
          <w:bCs/>
          <w:sz w:val="28"/>
          <w:szCs w:val="28"/>
        </w:rPr>
        <w:t xml:space="preserve"> (режим штатива)</w:t>
      </w:r>
      <w:r w:rsidRPr="00093E4F">
        <w:rPr>
          <w:bCs/>
          <w:sz w:val="28"/>
          <w:szCs w:val="28"/>
        </w:rPr>
        <w:t>: отклонить стики на джойстике, у</w:t>
      </w:r>
      <w:r w:rsidR="007C1477" w:rsidRPr="00093E4F">
        <w:rPr>
          <w:bCs/>
          <w:sz w:val="28"/>
          <w:szCs w:val="28"/>
        </w:rPr>
        <w:t xml:space="preserve">бедиться в том, что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r w:rsidRPr="00093E4F">
        <w:rPr>
          <w:bCs/>
          <w:sz w:val="28"/>
          <w:szCs w:val="28"/>
        </w:rPr>
        <w:t xml:space="preserve"> в ожидаемых направлениях</w:t>
      </w:r>
      <w:r w:rsidR="007C1477" w:rsidRPr="00093E4F">
        <w:rPr>
          <w:bCs/>
          <w:sz w:val="28"/>
          <w:szCs w:val="28"/>
        </w:rPr>
        <w:t xml:space="preserve"> меняет свое </w:t>
      </w:r>
      <w:r w:rsidR="0058127D">
        <w:rPr>
          <w:bCs/>
          <w:sz w:val="28"/>
          <w:szCs w:val="28"/>
        </w:rPr>
        <w:t>место</w:t>
      </w:r>
      <w:r w:rsidR="007C1477" w:rsidRPr="00093E4F">
        <w:rPr>
          <w:bCs/>
          <w:sz w:val="28"/>
          <w:szCs w:val="28"/>
        </w:rPr>
        <w:t>положение</w:t>
      </w:r>
      <w:r w:rsidRPr="00093E4F">
        <w:rPr>
          <w:bCs/>
          <w:sz w:val="28"/>
          <w:szCs w:val="28"/>
        </w:rPr>
        <w:t>.</w:t>
      </w:r>
    </w:p>
    <w:p w14:paraId="1FF99B5B" w14:textId="200E8CC4" w:rsidR="00CC370C" w:rsidRPr="0058127D" w:rsidRDefault="00CC370C" w:rsidP="0058127D">
      <w:pPr>
        <w:pStyle w:val="afa"/>
        <w:numPr>
          <w:ilvl w:val="0"/>
          <w:numId w:val="13"/>
        </w:numPr>
        <w:tabs>
          <w:tab w:val="left" w:pos="357"/>
          <w:tab w:val="left" w:pos="1276"/>
        </w:tabs>
        <w:spacing w:line="360" w:lineRule="auto"/>
        <w:ind w:left="0" w:firstLine="851"/>
        <w:jc w:val="both"/>
        <w:rPr>
          <w:bCs/>
          <w:sz w:val="28"/>
          <w:szCs w:val="28"/>
        </w:rPr>
      </w:pPr>
      <w:r w:rsidRPr="0058127D">
        <w:rPr>
          <w:bCs/>
          <w:sz w:val="28"/>
          <w:szCs w:val="28"/>
        </w:rPr>
        <w:t>Присоединить полезную нагрузку к</w:t>
      </w:r>
      <w:r w:rsidR="0058127D" w:rsidRPr="0058127D">
        <w:t xml:space="preserve">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r w:rsidRPr="0058127D">
        <w:rPr>
          <w:bCs/>
          <w:sz w:val="28"/>
          <w:szCs w:val="28"/>
        </w:rPr>
        <w:t xml:space="preserve">. </w:t>
      </w:r>
    </w:p>
    <w:p w14:paraId="339508C7" w14:textId="71A7DD36" w:rsidR="00CC370C" w:rsidRDefault="00CC370C" w:rsidP="002B0ABF">
      <w:pPr>
        <w:pStyle w:val="afa"/>
        <w:numPr>
          <w:ilvl w:val="0"/>
          <w:numId w:val="13"/>
        </w:numPr>
        <w:tabs>
          <w:tab w:val="left" w:pos="357"/>
          <w:tab w:val="left" w:pos="1276"/>
        </w:tabs>
        <w:spacing w:line="360" w:lineRule="auto"/>
        <w:ind w:left="0" w:firstLine="851"/>
        <w:jc w:val="both"/>
        <w:rPr>
          <w:bCs/>
          <w:sz w:val="28"/>
          <w:szCs w:val="28"/>
        </w:rPr>
      </w:pPr>
      <w:r>
        <w:rPr>
          <w:bCs/>
          <w:sz w:val="28"/>
          <w:szCs w:val="28"/>
        </w:rPr>
        <w:t xml:space="preserve">Повторить пункты </w:t>
      </w:r>
      <w:r w:rsidR="006C0052">
        <w:rPr>
          <w:bCs/>
          <w:sz w:val="28"/>
          <w:szCs w:val="28"/>
        </w:rPr>
        <w:t>в</w:t>
      </w:r>
      <w:r>
        <w:rPr>
          <w:bCs/>
          <w:sz w:val="28"/>
          <w:szCs w:val="28"/>
        </w:rPr>
        <w:t xml:space="preserve">) – </w:t>
      </w:r>
      <w:r w:rsidR="006C0052">
        <w:rPr>
          <w:bCs/>
          <w:sz w:val="28"/>
          <w:szCs w:val="28"/>
        </w:rPr>
        <w:t>д</w:t>
      </w:r>
      <w:r>
        <w:rPr>
          <w:bCs/>
          <w:sz w:val="28"/>
          <w:szCs w:val="28"/>
        </w:rPr>
        <w:t>)</w:t>
      </w:r>
    </w:p>
    <w:p w14:paraId="6DEAAB55" w14:textId="065DCD76" w:rsidR="00CC370C" w:rsidRPr="0058127D" w:rsidRDefault="00CC370C" w:rsidP="0058127D">
      <w:pPr>
        <w:pStyle w:val="afa"/>
        <w:numPr>
          <w:ilvl w:val="0"/>
          <w:numId w:val="13"/>
        </w:numPr>
        <w:tabs>
          <w:tab w:val="left" w:pos="357"/>
          <w:tab w:val="left" w:pos="1276"/>
        </w:tabs>
        <w:spacing w:line="360" w:lineRule="auto"/>
        <w:ind w:left="0" w:firstLine="851"/>
        <w:jc w:val="both"/>
        <w:rPr>
          <w:bCs/>
          <w:sz w:val="28"/>
          <w:szCs w:val="28"/>
        </w:rPr>
      </w:pPr>
      <w:r w:rsidRPr="0058127D">
        <w:rPr>
          <w:bCs/>
          <w:sz w:val="28"/>
          <w:szCs w:val="28"/>
        </w:rPr>
        <w:t xml:space="preserve">Посадить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p>
    <w:p w14:paraId="5542494B" w14:textId="767F7CD7" w:rsidR="00093E4F" w:rsidRDefault="0058127D" w:rsidP="00093E4F">
      <w:pPr>
        <w:pStyle w:val="afa"/>
        <w:tabs>
          <w:tab w:val="left" w:pos="357"/>
        </w:tabs>
        <w:spacing w:line="360" w:lineRule="auto"/>
        <w:ind w:left="0" w:firstLine="851"/>
        <w:jc w:val="both"/>
        <w:rPr>
          <w:bCs/>
          <w:sz w:val="28"/>
          <w:szCs w:val="28"/>
        </w:rPr>
      </w:pPr>
      <w:r w:rsidRPr="0058127D">
        <w:rPr>
          <w:bCs/>
          <w:sz w:val="28"/>
          <w:szCs w:val="28"/>
        </w:rPr>
        <w:t xml:space="preserve">БВС DJI </w:t>
      </w:r>
      <w:proofErr w:type="spellStart"/>
      <w:r w:rsidRPr="0058127D">
        <w:rPr>
          <w:bCs/>
          <w:sz w:val="28"/>
          <w:szCs w:val="28"/>
        </w:rPr>
        <w:t>Matrice</w:t>
      </w:r>
      <w:proofErr w:type="spellEnd"/>
      <w:r w:rsidRPr="0058127D">
        <w:rPr>
          <w:bCs/>
          <w:sz w:val="28"/>
          <w:szCs w:val="28"/>
        </w:rPr>
        <w:t xml:space="preserve"> 300</w:t>
      </w:r>
      <w:r w:rsidR="0076087F" w:rsidRPr="00093E4F">
        <w:rPr>
          <w:bCs/>
          <w:sz w:val="28"/>
          <w:szCs w:val="28"/>
        </w:rPr>
        <w:t xml:space="preserve"> (кроме режима </w:t>
      </w:r>
      <w:r w:rsidR="0076087F" w:rsidRPr="00093E4F">
        <w:rPr>
          <w:bCs/>
          <w:sz w:val="28"/>
          <w:szCs w:val="28"/>
          <w:lang w:val="en-US"/>
        </w:rPr>
        <w:t>S</w:t>
      </w:r>
      <w:r w:rsidR="00093E4F">
        <w:rPr>
          <w:bCs/>
          <w:sz w:val="28"/>
          <w:szCs w:val="28"/>
        </w:rPr>
        <w:t xml:space="preserve"> -</w:t>
      </w:r>
      <w:r w:rsidR="0076087F" w:rsidRPr="00093E4F">
        <w:rPr>
          <w:bCs/>
          <w:sz w:val="28"/>
          <w:szCs w:val="28"/>
        </w:rPr>
        <w:t xml:space="preserve"> смотри руководство пользователя</w:t>
      </w:r>
      <w:r w:rsidR="0076087F" w:rsidRPr="00093E4F">
        <w:rPr>
          <w:sz w:val="28"/>
          <w:szCs w:val="28"/>
        </w:rPr>
        <w:t xml:space="preserve"> </w:t>
      </w:r>
      <w:r w:rsidR="0076087F" w:rsidRPr="00093E4F">
        <w:rPr>
          <w:sz w:val="28"/>
          <w:szCs w:val="28"/>
          <w:lang w:val="en-US"/>
        </w:rPr>
        <w:t>DJI</w:t>
      </w:r>
      <w:r w:rsidR="0076087F" w:rsidRPr="00093E4F">
        <w:rPr>
          <w:sz w:val="28"/>
          <w:szCs w:val="28"/>
        </w:rPr>
        <w:t xml:space="preserve"> </w:t>
      </w:r>
      <w:proofErr w:type="spellStart"/>
      <w:r w:rsidR="0076087F" w:rsidRPr="00093E4F">
        <w:rPr>
          <w:sz w:val="28"/>
        </w:rPr>
        <w:t>matrice</w:t>
      </w:r>
      <w:proofErr w:type="spellEnd"/>
      <w:r w:rsidR="0076087F" w:rsidRPr="00093E4F">
        <w:rPr>
          <w:sz w:val="28"/>
        </w:rPr>
        <w:t xml:space="preserve"> 300</w:t>
      </w:r>
      <w:r w:rsidR="0076087F" w:rsidRPr="00093E4F">
        <w:rPr>
          <w:bCs/>
          <w:sz w:val="28"/>
          <w:szCs w:val="28"/>
        </w:rPr>
        <w:t>) оснащена системой предотвращения столкновений</w:t>
      </w:r>
      <w:r w:rsidR="00093E4F">
        <w:rPr>
          <w:bCs/>
          <w:sz w:val="28"/>
          <w:szCs w:val="28"/>
        </w:rPr>
        <w:t>.</w:t>
      </w:r>
    </w:p>
    <w:p w14:paraId="5FA6B372" w14:textId="7381CA7E" w:rsidR="007C1477" w:rsidRDefault="007C1477" w:rsidP="00093E4F">
      <w:pPr>
        <w:pStyle w:val="afa"/>
        <w:tabs>
          <w:tab w:val="left" w:pos="357"/>
        </w:tabs>
        <w:spacing w:line="360" w:lineRule="auto"/>
        <w:ind w:left="0" w:firstLine="851"/>
        <w:jc w:val="both"/>
        <w:rPr>
          <w:bCs/>
          <w:sz w:val="28"/>
          <w:szCs w:val="28"/>
        </w:rPr>
      </w:pPr>
      <w:r>
        <w:rPr>
          <w:bCs/>
          <w:sz w:val="28"/>
          <w:szCs w:val="28"/>
        </w:rPr>
        <w:t>Пункт считать выполненным, а ПАК ВИК соответствующим требованию если данная проверка выполнена успешна.</w:t>
      </w:r>
    </w:p>
    <w:p w14:paraId="5CE28AC9" w14:textId="295134ED" w:rsidR="0076087F" w:rsidRDefault="0076087F"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2.1</w:t>
      </w:r>
      <w:r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Pr>
          <w:rFonts w:eastAsia="Calibri"/>
          <w:sz w:val="28"/>
          <w:szCs w:val="28"/>
        </w:rPr>
        <w:t xml:space="preserve">2.2, </w:t>
      </w:r>
      <w:r w:rsidR="0058127D" w:rsidRPr="007C1477">
        <w:rPr>
          <w:rFonts w:eastAsia="Calibri"/>
          <w:sz w:val="28"/>
          <w:szCs w:val="28"/>
        </w:rPr>
        <w:t>п. 1.3.</w:t>
      </w:r>
      <w:r w:rsidR="0058127D">
        <w:rPr>
          <w:rFonts w:eastAsia="Calibri"/>
          <w:sz w:val="28"/>
          <w:szCs w:val="28"/>
        </w:rPr>
        <w:t>2.3</w:t>
      </w:r>
      <w:r w:rsidR="0058127D" w:rsidRPr="007C1477">
        <w:rPr>
          <w:rFonts w:eastAsia="Calibri"/>
          <w:sz w:val="28"/>
          <w:szCs w:val="28"/>
        </w:rPr>
        <w:t xml:space="preserve"> ТУ</w:t>
      </w:r>
      <w:r w:rsidR="0058127D">
        <w:rPr>
          <w:rFonts w:eastAsia="Calibri"/>
          <w:sz w:val="28"/>
          <w:szCs w:val="28"/>
        </w:rPr>
        <w:t xml:space="preserve">, </w:t>
      </w:r>
      <w:r w:rsidR="0058127D" w:rsidRPr="007C1477">
        <w:rPr>
          <w:rFonts w:eastAsia="Calibri"/>
          <w:sz w:val="28"/>
          <w:szCs w:val="28"/>
        </w:rPr>
        <w:t>п. 1.3.</w:t>
      </w:r>
      <w:r w:rsidR="0058127D">
        <w:rPr>
          <w:rFonts w:eastAsia="Calibri"/>
          <w:sz w:val="28"/>
          <w:szCs w:val="28"/>
        </w:rPr>
        <w:t>2.4 ТУ</w:t>
      </w:r>
      <w:r w:rsidRPr="007C1477">
        <w:rPr>
          <w:rFonts w:eastAsia="Calibri"/>
          <w:sz w:val="28"/>
          <w:szCs w:val="28"/>
        </w:rPr>
        <w:t xml:space="preserve"> необходимо выполнить следующие действия:</w:t>
      </w:r>
    </w:p>
    <w:p w14:paraId="70FE1D2D" w14:textId="490C6CEE" w:rsidR="002B0ABF" w:rsidRDefault="002B0ABF" w:rsidP="00EA1ACF">
      <w:pPr>
        <w:pStyle w:val="afa"/>
        <w:numPr>
          <w:ilvl w:val="0"/>
          <w:numId w:val="14"/>
        </w:numPr>
        <w:tabs>
          <w:tab w:val="left" w:pos="357"/>
          <w:tab w:val="left" w:pos="1276"/>
        </w:tabs>
        <w:spacing w:line="360" w:lineRule="auto"/>
        <w:ind w:left="0" w:firstLine="993"/>
        <w:jc w:val="both"/>
        <w:rPr>
          <w:bCs/>
          <w:sz w:val="28"/>
          <w:szCs w:val="28"/>
        </w:rPr>
      </w:pPr>
      <w:r w:rsidRPr="0098021F">
        <w:rPr>
          <w:bCs/>
          <w:sz w:val="28"/>
          <w:szCs w:val="28"/>
        </w:rPr>
        <w:t>Присоед</w:t>
      </w:r>
      <w:r>
        <w:rPr>
          <w:bCs/>
          <w:sz w:val="28"/>
          <w:szCs w:val="28"/>
        </w:rPr>
        <w:t>ини</w:t>
      </w:r>
      <w:r w:rsidRPr="0098021F">
        <w:rPr>
          <w:bCs/>
          <w:sz w:val="28"/>
          <w:szCs w:val="28"/>
        </w:rPr>
        <w:t xml:space="preserve">ть полезную нагрузку к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r>
        <w:rPr>
          <w:bCs/>
          <w:sz w:val="28"/>
          <w:szCs w:val="28"/>
        </w:rPr>
        <w:t>.</w:t>
      </w:r>
      <w:r w:rsidRPr="0098021F">
        <w:rPr>
          <w:bCs/>
          <w:sz w:val="28"/>
          <w:szCs w:val="28"/>
        </w:rPr>
        <w:t xml:space="preserve"> </w:t>
      </w:r>
    </w:p>
    <w:p w14:paraId="0CF69D28" w14:textId="1B51FA85" w:rsidR="00EA1ACF" w:rsidRPr="003D43E6" w:rsidRDefault="00EA1ACF" w:rsidP="00EA1ACF">
      <w:pPr>
        <w:pStyle w:val="afa"/>
        <w:numPr>
          <w:ilvl w:val="0"/>
          <w:numId w:val="14"/>
        </w:numPr>
        <w:tabs>
          <w:tab w:val="left" w:pos="357"/>
          <w:tab w:val="left" w:pos="1134"/>
        </w:tabs>
        <w:spacing w:line="360" w:lineRule="auto"/>
        <w:ind w:left="0" w:firstLine="993"/>
        <w:jc w:val="both"/>
        <w:rPr>
          <w:bCs/>
          <w:sz w:val="28"/>
          <w:szCs w:val="28"/>
        </w:rPr>
      </w:pPr>
      <w:r>
        <w:rPr>
          <w:bCs/>
          <w:sz w:val="28"/>
          <w:szCs w:val="28"/>
        </w:rPr>
        <w:lastRenderedPageBreak/>
        <w:t xml:space="preserve">Взять пульт ДУ, взлететь согласно </w:t>
      </w:r>
      <w:r>
        <w:rPr>
          <w:sz w:val="28"/>
          <w:szCs w:val="28"/>
          <w:lang w:val="en-US"/>
        </w:rPr>
        <w:t>DJI</w:t>
      </w:r>
      <w:r w:rsidRPr="003D2ED0">
        <w:rPr>
          <w:sz w:val="28"/>
          <w:szCs w:val="28"/>
        </w:rPr>
        <w:t xml:space="preserve"> </w:t>
      </w:r>
      <w:proofErr w:type="spellStart"/>
      <w:r w:rsidRPr="00181845">
        <w:rPr>
          <w:sz w:val="28"/>
        </w:rPr>
        <w:t>matrice</w:t>
      </w:r>
      <w:proofErr w:type="spellEnd"/>
      <w:r w:rsidRPr="00181845">
        <w:rPr>
          <w:sz w:val="28"/>
        </w:rPr>
        <w:t xml:space="preserve"> 300 RTK - </w:t>
      </w:r>
      <w:r>
        <w:rPr>
          <w:sz w:val="28"/>
        </w:rPr>
        <w:t>Р</w:t>
      </w:r>
      <w:r w:rsidRPr="003D2ED0">
        <w:rPr>
          <w:sz w:val="28"/>
        </w:rPr>
        <w:t xml:space="preserve">уководство </w:t>
      </w:r>
      <w:r>
        <w:rPr>
          <w:sz w:val="28"/>
        </w:rPr>
        <w:t xml:space="preserve">пользователя </w:t>
      </w:r>
      <w:r w:rsidRPr="00181845">
        <w:rPr>
          <w:rFonts w:hint="eastAsia"/>
          <w:sz w:val="28"/>
        </w:rPr>
        <w:t>v1.8</w:t>
      </w:r>
      <w:r w:rsidRPr="00181845">
        <w:rPr>
          <w:sz w:val="28"/>
        </w:rPr>
        <w:t xml:space="preserve"> от </w:t>
      </w:r>
      <w:r w:rsidRPr="00181845">
        <w:rPr>
          <w:rFonts w:hint="eastAsia"/>
          <w:sz w:val="28"/>
        </w:rPr>
        <w:t>2021-04-19</w:t>
      </w:r>
      <w:r w:rsidRPr="00181845">
        <w:rPr>
          <w:sz w:val="28"/>
        </w:rPr>
        <w:t xml:space="preserve"> или новее</w:t>
      </w:r>
      <w:r>
        <w:rPr>
          <w:sz w:val="28"/>
        </w:rPr>
        <w:t xml:space="preserve">, взлететь на высоту </w:t>
      </w:r>
      <w:r w:rsidR="0058127D">
        <w:rPr>
          <w:sz w:val="28"/>
        </w:rPr>
        <w:t>0.8</w:t>
      </w:r>
      <w:r>
        <w:rPr>
          <w:sz w:val="28"/>
        </w:rPr>
        <w:t>-</w:t>
      </w:r>
      <w:r w:rsidR="0058127D">
        <w:rPr>
          <w:sz w:val="28"/>
        </w:rPr>
        <w:t>1.8</w:t>
      </w:r>
      <w:r>
        <w:rPr>
          <w:sz w:val="28"/>
        </w:rPr>
        <w:t xml:space="preserve"> метра.</w:t>
      </w:r>
    </w:p>
    <w:p w14:paraId="2AAD28B9" w14:textId="39377239" w:rsidR="00EA1ACF" w:rsidRDefault="00EA1ACF" w:rsidP="00EA1ACF">
      <w:pPr>
        <w:pStyle w:val="afa"/>
        <w:numPr>
          <w:ilvl w:val="0"/>
          <w:numId w:val="14"/>
        </w:numPr>
        <w:tabs>
          <w:tab w:val="left" w:pos="357"/>
          <w:tab w:val="left" w:pos="1134"/>
        </w:tabs>
        <w:spacing w:line="360" w:lineRule="auto"/>
        <w:ind w:left="0" w:firstLine="993"/>
        <w:jc w:val="both"/>
        <w:rPr>
          <w:bCs/>
          <w:sz w:val="28"/>
          <w:szCs w:val="28"/>
        </w:rPr>
      </w:pPr>
      <w:r w:rsidRPr="00093E4F">
        <w:rPr>
          <w:bCs/>
          <w:sz w:val="28"/>
          <w:szCs w:val="28"/>
        </w:rPr>
        <w:t>В полуавтоматическом режиме</w:t>
      </w:r>
      <w:r>
        <w:rPr>
          <w:bCs/>
          <w:sz w:val="28"/>
          <w:szCs w:val="28"/>
        </w:rPr>
        <w:t xml:space="preserve"> (режим штатива)</w:t>
      </w:r>
      <w:r w:rsidRPr="00093E4F">
        <w:rPr>
          <w:bCs/>
          <w:sz w:val="28"/>
          <w:szCs w:val="28"/>
        </w:rPr>
        <w:t>: отклонить стики на джойстике, убедиться в том, что</w:t>
      </w:r>
      <w:r w:rsidR="0058127D" w:rsidRPr="0058127D">
        <w:rPr>
          <w:bCs/>
          <w:sz w:val="28"/>
          <w:szCs w:val="28"/>
        </w:rPr>
        <w:t xml:space="preserve"> </w:t>
      </w:r>
      <w:r w:rsidR="0058127D" w:rsidRPr="0058127D">
        <w:rPr>
          <w:bCs/>
          <w:sz w:val="28"/>
          <w:szCs w:val="28"/>
        </w:rPr>
        <w:t xml:space="preserve">БВС DJI </w:t>
      </w:r>
      <w:proofErr w:type="spellStart"/>
      <w:r w:rsidR="0058127D" w:rsidRPr="0058127D">
        <w:rPr>
          <w:bCs/>
          <w:sz w:val="28"/>
          <w:szCs w:val="28"/>
        </w:rPr>
        <w:t>Matrice</w:t>
      </w:r>
      <w:proofErr w:type="spellEnd"/>
      <w:r w:rsidR="0058127D" w:rsidRPr="0058127D">
        <w:rPr>
          <w:bCs/>
          <w:sz w:val="28"/>
          <w:szCs w:val="28"/>
        </w:rPr>
        <w:t xml:space="preserve"> 300</w:t>
      </w:r>
      <w:r w:rsidR="0058127D">
        <w:rPr>
          <w:bCs/>
          <w:sz w:val="28"/>
          <w:szCs w:val="28"/>
        </w:rPr>
        <w:t xml:space="preserve"> </w:t>
      </w:r>
      <w:r w:rsidRPr="00093E4F">
        <w:rPr>
          <w:bCs/>
          <w:sz w:val="28"/>
          <w:szCs w:val="28"/>
        </w:rPr>
        <w:t>в ожидаемых направлениях меняет своем положение.</w:t>
      </w:r>
    </w:p>
    <w:p w14:paraId="2219DBA3" w14:textId="4B9BA95A" w:rsidR="002B0ABF" w:rsidRPr="0058127D" w:rsidRDefault="002B0ABF" w:rsidP="002B0ABF">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На пульте ДУ перейти в меню</w:t>
      </w:r>
      <w:r>
        <w:rPr>
          <w:rFonts w:eastAsia="Calibri"/>
          <w:sz w:val="28"/>
          <w:szCs w:val="28"/>
        </w:rPr>
        <w:t xml:space="preserve"> отображения картинки с камеры</w:t>
      </w:r>
      <w:r>
        <w:rPr>
          <w:rFonts w:eastAsia="Calibri"/>
          <w:sz w:val="28"/>
          <w:szCs w:val="28"/>
        </w:rPr>
        <w:t xml:space="preserve"> согласно руководству </w:t>
      </w:r>
      <w:r w:rsidRPr="0076087F">
        <w:rPr>
          <w:sz w:val="28"/>
        </w:rPr>
        <w:t>пользователя</w:t>
      </w:r>
    </w:p>
    <w:p w14:paraId="2DBCC234" w14:textId="65BAD5C3" w:rsidR="0058127D" w:rsidRPr="002B0ABF" w:rsidRDefault="0058127D" w:rsidP="002B0ABF">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Увидеть на экране</w:t>
      </w:r>
      <w:r>
        <w:rPr>
          <w:rFonts w:eastAsia="Calibri"/>
          <w:sz w:val="28"/>
          <w:szCs w:val="28"/>
        </w:rPr>
        <w:t xml:space="preserve"> </w:t>
      </w:r>
      <w:r>
        <w:rPr>
          <w:rFonts w:eastAsia="Calibri"/>
          <w:sz w:val="28"/>
          <w:szCs w:val="28"/>
        </w:rPr>
        <w:t>пульт</w:t>
      </w:r>
      <w:r>
        <w:rPr>
          <w:rFonts w:eastAsia="Calibri"/>
          <w:sz w:val="28"/>
          <w:szCs w:val="28"/>
        </w:rPr>
        <w:t>а</w:t>
      </w:r>
      <w:r>
        <w:rPr>
          <w:rFonts w:eastAsia="Calibri"/>
          <w:sz w:val="28"/>
          <w:szCs w:val="28"/>
        </w:rPr>
        <w:t xml:space="preserve"> ДУ картинку с камеры</w:t>
      </w:r>
    </w:p>
    <w:p w14:paraId="7DAFE982" w14:textId="66270E47" w:rsidR="002B0ABF" w:rsidRPr="002B0ABF" w:rsidRDefault="002B0ABF" w:rsidP="002B0ABF">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На пульте ДУ перейти в меню отображения </w:t>
      </w:r>
      <w:r>
        <w:rPr>
          <w:rFonts w:eastAsia="Calibri"/>
          <w:sz w:val="28"/>
          <w:szCs w:val="28"/>
        </w:rPr>
        <w:t>телеметрии БВС</w:t>
      </w:r>
      <w:r>
        <w:rPr>
          <w:rFonts w:eastAsia="Calibri"/>
          <w:sz w:val="28"/>
          <w:szCs w:val="28"/>
        </w:rPr>
        <w:t xml:space="preserve"> согласно руководству </w:t>
      </w:r>
      <w:r w:rsidRPr="0076087F">
        <w:rPr>
          <w:sz w:val="28"/>
        </w:rPr>
        <w:t>пользователя</w:t>
      </w:r>
    </w:p>
    <w:p w14:paraId="550BB84E" w14:textId="47F8DF8C" w:rsidR="002B0ABF" w:rsidRPr="000D0269" w:rsidRDefault="0058127D" w:rsidP="002B0ABF">
      <w:pPr>
        <w:pStyle w:val="afa"/>
        <w:numPr>
          <w:ilvl w:val="0"/>
          <w:numId w:val="14"/>
        </w:numPr>
        <w:tabs>
          <w:tab w:val="left" w:pos="357"/>
        </w:tabs>
        <w:spacing w:line="360" w:lineRule="auto"/>
        <w:ind w:left="0" w:firstLine="851"/>
        <w:jc w:val="both"/>
        <w:rPr>
          <w:rFonts w:eastAsia="Calibri"/>
          <w:sz w:val="28"/>
          <w:szCs w:val="28"/>
        </w:rPr>
      </w:pPr>
      <w:r>
        <w:rPr>
          <w:rFonts w:eastAsia="Calibri"/>
          <w:sz w:val="28"/>
          <w:szCs w:val="28"/>
        </w:rPr>
        <w:t xml:space="preserve">Увидеть на экране пульта ДУ </w:t>
      </w:r>
      <w:r w:rsidR="002B0ABF">
        <w:rPr>
          <w:rFonts w:eastAsia="Calibri"/>
          <w:sz w:val="28"/>
          <w:szCs w:val="28"/>
        </w:rPr>
        <w:t xml:space="preserve">телеметрию </w:t>
      </w:r>
    </w:p>
    <w:p w14:paraId="49600C52" w14:textId="33AF7A61" w:rsidR="002B0ABF" w:rsidRPr="002B0ABF" w:rsidRDefault="002B0ABF" w:rsidP="002B0ABF">
      <w:pPr>
        <w:pStyle w:val="afa"/>
        <w:numPr>
          <w:ilvl w:val="0"/>
          <w:numId w:val="13"/>
        </w:numPr>
        <w:tabs>
          <w:tab w:val="left" w:pos="357"/>
          <w:tab w:val="left" w:pos="993"/>
        </w:tabs>
        <w:spacing w:line="360" w:lineRule="auto"/>
        <w:ind w:left="0" w:firstLine="851"/>
        <w:jc w:val="both"/>
        <w:rPr>
          <w:rFonts w:eastAsia="Calibri"/>
          <w:sz w:val="28"/>
          <w:szCs w:val="28"/>
        </w:rPr>
      </w:pPr>
      <w:r w:rsidRPr="000D0269">
        <w:rPr>
          <w:rFonts w:eastAsia="Calibri"/>
          <w:sz w:val="28"/>
          <w:szCs w:val="28"/>
        </w:rPr>
        <w:t xml:space="preserve">Нажать на кнопку остановки полета (6) </w:t>
      </w:r>
      <w:r>
        <w:rPr>
          <w:rFonts w:eastAsia="Calibri"/>
          <w:sz w:val="28"/>
          <w:szCs w:val="28"/>
        </w:rPr>
        <w:t>страница 11</w:t>
      </w:r>
      <w:r w:rsidRPr="000D0269">
        <w:rPr>
          <w:rFonts w:eastAsia="Calibri"/>
          <w:sz w:val="28"/>
          <w:szCs w:val="28"/>
        </w:rPr>
        <w:t xml:space="preserve"> </w:t>
      </w:r>
      <w:r w:rsidRPr="000D0269">
        <w:rPr>
          <w:sz w:val="28"/>
          <w:szCs w:val="28"/>
          <w:lang w:val="en-US"/>
        </w:rPr>
        <w:t>DJI</w:t>
      </w:r>
      <w:r w:rsidRPr="000D0269">
        <w:rPr>
          <w:sz w:val="28"/>
          <w:szCs w:val="28"/>
        </w:rPr>
        <w:t xml:space="preserve"> </w:t>
      </w:r>
      <w:proofErr w:type="spellStart"/>
      <w:r w:rsidRPr="000D0269">
        <w:rPr>
          <w:sz w:val="28"/>
        </w:rPr>
        <w:t>matrice</w:t>
      </w:r>
      <w:proofErr w:type="spellEnd"/>
      <w:r w:rsidRPr="000D0269">
        <w:rPr>
          <w:sz w:val="28"/>
        </w:rPr>
        <w:t xml:space="preserve"> 300 RTK - Руководство пользователя </w:t>
      </w:r>
      <w:r w:rsidRPr="000D0269">
        <w:rPr>
          <w:rFonts w:hint="eastAsia"/>
          <w:sz w:val="28"/>
        </w:rPr>
        <w:t>v1.8</w:t>
      </w:r>
      <w:r w:rsidRPr="000D0269">
        <w:rPr>
          <w:sz w:val="28"/>
        </w:rPr>
        <w:t xml:space="preserve"> от </w:t>
      </w:r>
      <w:r w:rsidRPr="000D0269">
        <w:rPr>
          <w:rFonts w:hint="eastAsia"/>
          <w:sz w:val="28"/>
        </w:rPr>
        <w:t>2021-04-19</w:t>
      </w:r>
      <w:r w:rsidRPr="000D0269">
        <w:rPr>
          <w:sz w:val="28"/>
        </w:rPr>
        <w:t xml:space="preserve"> или новее</w:t>
      </w:r>
    </w:p>
    <w:p w14:paraId="5067BD46" w14:textId="7CBBBB5A" w:rsidR="002B0ABF" w:rsidRPr="002B0ABF" w:rsidRDefault="002B0ABF" w:rsidP="002B0ABF">
      <w:pPr>
        <w:tabs>
          <w:tab w:val="left" w:pos="357"/>
        </w:tabs>
        <w:spacing w:line="360" w:lineRule="auto"/>
        <w:ind w:firstLine="851"/>
        <w:jc w:val="both"/>
        <w:rPr>
          <w:bCs/>
          <w:sz w:val="28"/>
          <w:szCs w:val="28"/>
        </w:rPr>
      </w:pPr>
      <w:r w:rsidRPr="002B0ABF">
        <w:rPr>
          <w:bCs/>
          <w:sz w:val="28"/>
          <w:szCs w:val="28"/>
        </w:rPr>
        <w:t>Пункт</w:t>
      </w:r>
      <w:r w:rsidR="0058127D">
        <w:rPr>
          <w:bCs/>
          <w:sz w:val="28"/>
          <w:szCs w:val="28"/>
        </w:rPr>
        <w:t>ы</w:t>
      </w:r>
      <w:r w:rsidRPr="002B0ABF">
        <w:rPr>
          <w:bCs/>
          <w:sz w:val="28"/>
          <w:szCs w:val="28"/>
        </w:rPr>
        <w:t xml:space="preserve"> считать выполненными, а ПАК ВИК, соответствующий требованиям, если данная проверка выполнена успешна.</w:t>
      </w:r>
    </w:p>
    <w:p w14:paraId="29931DAE" w14:textId="7A5075E3" w:rsidR="000D0269" w:rsidRDefault="000D0269" w:rsidP="00F85526">
      <w:pPr>
        <w:numPr>
          <w:ilvl w:val="2"/>
          <w:numId w:val="9"/>
        </w:numPr>
        <w:tabs>
          <w:tab w:val="left" w:pos="357"/>
        </w:tabs>
        <w:spacing w:line="360" w:lineRule="auto"/>
        <w:ind w:left="0" w:firstLine="851"/>
        <w:jc w:val="both"/>
        <w:rPr>
          <w:rFonts w:eastAsia="Calibri"/>
          <w:sz w:val="28"/>
          <w:szCs w:val="28"/>
        </w:rPr>
      </w:pPr>
      <w:r w:rsidRPr="007C1477">
        <w:rPr>
          <w:bCs/>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3.1 </w:t>
      </w:r>
      <w:r w:rsidRPr="007C1477">
        <w:rPr>
          <w:rFonts w:eastAsia="Calibri"/>
          <w:sz w:val="28"/>
          <w:szCs w:val="28"/>
        </w:rPr>
        <w:t>ТУ</w:t>
      </w:r>
      <w:r>
        <w:rPr>
          <w:rFonts w:eastAsia="Calibri"/>
          <w:sz w:val="28"/>
          <w:szCs w:val="28"/>
        </w:rPr>
        <w:t>.</w:t>
      </w:r>
    </w:p>
    <w:p w14:paraId="75AAC1CD" w14:textId="33047D62" w:rsidR="00FE1BF4"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 xml:space="preserve">Взять </w:t>
      </w:r>
      <w:r w:rsidR="0058127D">
        <w:rPr>
          <w:rFonts w:eastAsia="Calibri"/>
          <w:sz w:val="28"/>
          <w:szCs w:val="28"/>
        </w:rPr>
        <w:t>БВС</w:t>
      </w:r>
      <w:r w:rsidRPr="00E0285E">
        <w:rPr>
          <w:rFonts w:eastAsia="Calibri"/>
          <w:sz w:val="28"/>
          <w:szCs w:val="28"/>
        </w:rPr>
        <w:t>, поднести к стене.</w:t>
      </w:r>
    </w:p>
    <w:p w14:paraId="562DF999" w14:textId="11CED98D" w:rsidR="009946BB" w:rsidRPr="007513EF" w:rsidRDefault="007513EF" w:rsidP="00F85526">
      <w:pPr>
        <w:pStyle w:val="afa"/>
        <w:numPr>
          <w:ilvl w:val="0"/>
          <w:numId w:val="15"/>
        </w:numPr>
        <w:spacing w:line="360" w:lineRule="auto"/>
        <w:ind w:left="0" w:firstLine="851"/>
        <w:jc w:val="both"/>
        <w:rPr>
          <w:rFonts w:eastAsia="Calibri"/>
          <w:sz w:val="28"/>
          <w:szCs w:val="28"/>
          <w:highlight w:val="yellow"/>
        </w:rPr>
      </w:pPr>
      <w:r w:rsidRPr="007513EF">
        <w:rPr>
          <w:rFonts w:eastAsia="Calibri"/>
          <w:sz w:val="28"/>
          <w:szCs w:val="28"/>
          <w:highlight w:val="yellow"/>
        </w:rPr>
        <w:t>Добиться измерения расстояния с помощью дальномеров системы ориентации и проведения обследования в топке</w:t>
      </w:r>
      <w:r>
        <w:rPr>
          <w:rFonts w:eastAsia="Calibri"/>
          <w:sz w:val="28"/>
          <w:szCs w:val="28"/>
          <w:highlight w:val="yellow"/>
        </w:rPr>
        <w:t xml:space="preserve"> (</w:t>
      </w:r>
      <w:proofErr w:type="spellStart"/>
      <w:r>
        <w:rPr>
          <w:rFonts w:eastAsia="Calibri"/>
          <w:sz w:val="28"/>
          <w:szCs w:val="28"/>
          <w:highlight w:val="yellow"/>
        </w:rPr>
        <w:t>м.б</w:t>
      </w:r>
      <w:proofErr w:type="spellEnd"/>
      <w:r>
        <w:rPr>
          <w:rFonts w:eastAsia="Calibri"/>
          <w:sz w:val="28"/>
          <w:szCs w:val="28"/>
          <w:highlight w:val="yellow"/>
        </w:rPr>
        <w:t xml:space="preserve">. посмотреть </w:t>
      </w:r>
      <w:proofErr w:type="spellStart"/>
      <w:r>
        <w:rPr>
          <w:rFonts w:eastAsia="Calibri"/>
          <w:sz w:val="28"/>
          <w:szCs w:val="28"/>
          <w:highlight w:val="yellow"/>
        </w:rPr>
        <w:t>логи</w:t>
      </w:r>
      <w:proofErr w:type="spellEnd"/>
      <w:r>
        <w:rPr>
          <w:rFonts w:eastAsia="Calibri"/>
          <w:sz w:val="28"/>
          <w:szCs w:val="28"/>
          <w:highlight w:val="yellow"/>
        </w:rPr>
        <w:t xml:space="preserve"> при проведении фото/видео съемки)</w:t>
      </w:r>
    </w:p>
    <w:p w14:paraId="2B941C05" w14:textId="52C2FFE9" w:rsidR="000D0269"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Полученное измеренное значение дальности сравнить с дальностью полученной с помощью рулетки.</w:t>
      </w:r>
    </w:p>
    <w:p w14:paraId="1DE07B58" w14:textId="1BFEDD4D" w:rsidR="00FE1BF4" w:rsidRPr="00E0285E" w:rsidRDefault="00FE1BF4" w:rsidP="00F85526">
      <w:pPr>
        <w:pStyle w:val="afa"/>
        <w:numPr>
          <w:ilvl w:val="0"/>
          <w:numId w:val="15"/>
        </w:numPr>
        <w:spacing w:line="360" w:lineRule="auto"/>
        <w:ind w:left="0" w:firstLine="851"/>
        <w:jc w:val="both"/>
        <w:rPr>
          <w:rFonts w:eastAsia="Calibri"/>
          <w:sz w:val="28"/>
          <w:szCs w:val="28"/>
        </w:rPr>
      </w:pPr>
      <w:r w:rsidRPr="00E0285E">
        <w:rPr>
          <w:rFonts w:eastAsia="Calibri"/>
          <w:sz w:val="28"/>
          <w:szCs w:val="28"/>
        </w:rPr>
        <w:t xml:space="preserve">Разница не должна превышать </w:t>
      </w:r>
      <w:r w:rsidR="005E3416">
        <w:rPr>
          <w:rFonts w:eastAsia="Calibri"/>
          <w:sz w:val="28"/>
          <w:szCs w:val="28"/>
        </w:rPr>
        <w:t>5</w:t>
      </w:r>
      <w:r w:rsidRPr="00E0285E">
        <w:rPr>
          <w:rFonts w:eastAsia="Calibri"/>
          <w:sz w:val="28"/>
          <w:szCs w:val="28"/>
        </w:rPr>
        <w:t>%.</w:t>
      </w:r>
    </w:p>
    <w:p w14:paraId="0BE6554F" w14:textId="4BA39C66" w:rsidR="000D0269" w:rsidRDefault="000D0269"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5EB3C2E8" w14:textId="77777777" w:rsidR="00E0285E" w:rsidRPr="00E0285E" w:rsidRDefault="00E0285E" w:rsidP="00E0285E">
      <w:pPr>
        <w:pStyle w:val="afa"/>
        <w:tabs>
          <w:tab w:val="left" w:pos="357"/>
        </w:tabs>
        <w:spacing w:line="360" w:lineRule="auto"/>
        <w:ind w:left="851"/>
        <w:jc w:val="both"/>
        <w:rPr>
          <w:bCs/>
          <w:sz w:val="28"/>
          <w:szCs w:val="28"/>
        </w:rPr>
      </w:pPr>
    </w:p>
    <w:p w14:paraId="51CE0413" w14:textId="011579C1"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4.1-1.3.4.</w:t>
      </w:r>
      <w:r w:rsidR="00E813E3">
        <w:rPr>
          <w:rFonts w:eastAsia="Calibri"/>
          <w:sz w:val="28"/>
          <w:szCs w:val="28"/>
        </w:rPr>
        <w:t>8</w:t>
      </w:r>
      <w:r>
        <w:rPr>
          <w:rFonts w:eastAsia="Calibri"/>
          <w:sz w:val="28"/>
          <w:szCs w:val="28"/>
        </w:rPr>
        <w:t xml:space="preserve"> </w:t>
      </w:r>
      <w:r w:rsidRPr="007C1477">
        <w:rPr>
          <w:rFonts w:eastAsia="Calibri"/>
          <w:sz w:val="28"/>
          <w:szCs w:val="28"/>
        </w:rPr>
        <w:t>ТУ</w:t>
      </w:r>
      <w:r>
        <w:rPr>
          <w:rFonts w:eastAsia="Calibri"/>
          <w:sz w:val="28"/>
          <w:szCs w:val="28"/>
        </w:rPr>
        <w:t>.</w:t>
      </w:r>
    </w:p>
    <w:p w14:paraId="6488658C" w14:textId="4A3AD0D9" w:rsidR="00E813E3" w:rsidRDefault="00933219" w:rsidP="00E813E3">
      <w:pPr>
        <w:spacing w:line="360" w:lineRule="auto"/>
        <w:ind w:firstLine="851"/>
        <w:jc w:val="both"/>
        <w:rPr>
          <w:rFonts w:eastAsia="Calibri"/>
          <w:sz w:val="28"/>
          <w:szCs w:val="28"/>
        </w:rPr>
      </w:pPr>
      <w:r>
        <w:rPr>
          <w:rFonts w:eastAsia="Calibri"/>
          <w:sz w:val="28"/>
          <w:szCs w:val="28"/>
          <w:highlight w:val="yellow"/>
        </w:rPr>
        <w:lastRenderedPageBreak/>
        <w:t>Данный пункт описывает комплексную проверку системы ориентации, навигации и проведения обследования</w:t>
      </w:r>
      <w:r w:rsidR="00E813E3">
        <w:rPr>
          <w:rFonts w:eastAsia="Calibri"/>
          <w:sz w:val="28"/>
          <w:szCs w:val="28"/>
        </w:rPr>
        <w:t xml:space="preserve"> в</w:t>
      </w:r>
      <w:r w:rsidR="00E813E3">
        <w:rPr>
          <w:rFonts w:eastAsia="Calibri"/>
          <w:sz w:val="28"/>
          <w:szCs w:val="28"/>
        </w:rPr>
        <w:t xml:space="preserve"> автоматическом режиме:</w:t>
      </w:r>
    </w:p>
    <w:p w14:paraId="458BC07A" w14:textId="77777777" w:rsidR="005E3416"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sidRPr="00933219">
        <w:rPr>
          <w:rFonts w:eastAsia="Calibri"/>
          <w:sz w:val="28"/>
          <w:szCs w:val="28"/>
          <w:highlight w:val="yellow"/>
        </w:rPr>
        <w:t xml:space="preserve">Развернуть комплекс </w:t>
      </w:r>
    </w:p>
    <w:p w14:paraId="7E415735" w14:textId="4795E9D8" w:rsidR="00933219"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В</w:t>
      </w:r>
      <w:r w:rsidR="00933219" w:rsidRPr="00933219">
        <w:rPr>
          <w:rFonts w:eastAsia="Calibri"/>
          <w:sz w:val="28"/>
          <w:szCs w:val="28"/>
          <w:highlight w:val="yellow"/>
        </w:rPr>
        <w:t>ключить БВС</w:t>
      </w:r>
      <w:r w:rsidR="00933219">
        <w:rPr>
          <w:rFonts w:eastAsia="Calibri"/>
          <w:sz w:val="28"/>
          <w:szCs w:val="28"/>
          <w:highlight w:val="yellow"/>
        </w:rPr>
        <w:t xml:space="preserve"> и АРМ</w:t>
      </w:r>
    </w:p>
    <w:p w14:paraId="30B9EB55" w14:textId="731BCC78" w:rsidR="00933219" w:rsidRP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Включить напольный проектор для освещения исследуемой стены (поверхности) топки</w:t>
      </w:r>
    </w:p>
    <w:p w14:paraId="54D57AE4" w14:textId="779A8948"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Убедиться, что заряд аккумуляторов не менее 9</w:t>
      </w:r>
      <w:r w:rsidR="00F22A19">
        <w:rPr>
          <w:rFonts w:eastAsia="Calibri"/>
          <w:sz w:val="28"/>
          <w:szCs w:val="28"/>
          <w:highlight w:val="yellow"/>
        </w:rPr>
        <w:t>0</w:t>
      </w:r>
      <w:r>
        <w:rPr>
          <w:rFonts w:eastAsia="Calibri"/>
          <w:sz w:val="28"/>
          <w:szCs w:val="28"/>
          <w:highlight w:val="yellow"/>
        </w:rPr>
        <w:t>%, при необходимости заменить аккумуляторы по одному</w:t>
      </w:r>
    </w:p>
    <w:p w14:paraId="654858A5" w14:textId="5DDBD05D"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Установить БВС на стартовую позицию</w:t>
      </w:r>
    </w:p>
    <w:p w14:paraId="03C40EE3" w14:textId="1382D361"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Выставить на АРМ </w:t>
      </w:r>
      <w:r w:rsidRPr="00D46B81">
        <w:rPr>
          <w:rFonts w:eastAsia="Calibri"/>
          <w:sz w:val="28"/>
          <w:szCs w:val="28"/>
          <w:highlight w:val="yellow"/>
        </w:rPr>
        <w:t>необходимые настройки (</w:t>
      </w:r>
      <w:r w:rsidR="00D46B81" w:rsidRPr="00D46B81">
        <w:rPr>
          <w:rFonts w:eastAsiaTheme="minorHAnsi"/>
          <w:color w:val="000000"/>
          <w:sz w:val="28"/>
          <w:szCs w:val="28"/>
          <w:highlight w:val="yellow"/>
          <w:lang w:eastAsia="en-US"/>
        </w:rPr>
        <w:t>маршрут облета</w:t>
      </w:r>
      <w:r w:rsidR="00D46B81" w:rsidRPr="00D46B81">
        <w:rPr>
          <w:rFonts w:eastAsiaTheme="minorHAnsi"/>
          <w:color w:val="000000"/>
          <w:sz w:val="28"/>
          <w:szCs w:val="28"/>
          <w:highlight w:val="yellow"/>
          <w:lang w:eastAsia="en-US"/>
        </w:rPr>
        <w:t xml:space="preserve">, </w:t>
      </w:r>
      <w:r w:rsidRPr="00D46B81">
        <w:rPr>
          <w:rFonts w:eastAsia="Calibri"/>
          <w:sz w:val="28"/>
          <w:szCs w:val="28"/>
          <w:highlight w:val="yellow"/>
        </w:rPr>
        <w:t>степень перекрытия фотографий</w:t>
      </w:r>
      <w:r w:rsidR="00D46B81" w:rsidRPr="00D46B81">
        <w:rPr>
          <w:rFonts w:eastAsia="Calibri"/>
          <w:sz w:val="28"/>
          <w:szCs w:val="28"/>
          <w:highlight w:val="yellow"/>
        </w:rPr>
        <w:t xml:space="preserve"> =</w:t>
      </w:r>
      <w:r w:rsidRPr="00D46B81">
        <w:rPr>
          <w:rFonts w:eastAsia="Calibri"/>
          <w:sz w:val="28"/>
          <w:szCs w:val="28"/>
          <w:highlight w:val="yellow"/>
        </w:rPr>
        <w:t xml:space="preserve"> </w:t>
      </w:r>
      <w:r w:rsidR="00D46B81" w:rsidRPr="00D46B81">
        <w:rPr>
          <w:rFonts w:eastAsiaTheme="minorHAnsi"/>
          <w:color w:val="000000"/>
          <w:sz w:val="28"/>
          <w:szCs w:val="28"/>
          <w:highlight w:val="yellow"/>
          <w:lang w:eastAsia="en-US"/>
        </w:rPr>
        <w:t>частоту фотосъемки</w:t>
      </w:r>
      <w:r w:rsidRPr="00D46B81">
        <w:rPr>
          <w:rFonts w:eastAsia="Calibri"/>
          <w:sz w:val="28"/>
          <w:szCs w:val="28"/>
          <w:highlight w:val="yellow"/>
        </w:rPr>
        <w:t xml:space="preserve">) </w:t>
      </w:r>
    </w:p>
    <w:p w14:paraId="2A5644E9" w14:textId="3AFCC2C1"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С помощью АРМ / пульта управления запустить процесс облета</w:t>
      </w:r>
    </w:p>
    <w:p w14:paraId="0DC83910" w14:textId="25D213C8" w:rsidR="00933219" w:rsidRDefault="00933219"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Дождаться завершения облета заданной стены</w:t>
      </w:r>
      <w:r w:rsidR="00420C0B">
        <w:rPr>
          <w:rFonts w:eastAsia="Calibri"/>
          <w:sz w:val="28"/>
          <w:szCs w:val="28"/>
          <w:highlight w:val="yellow"/>
        </w:rPr>
        <w:t xml:space="preserve"> и посадки БВС на стартовую позицию</w:t>
      </w:r>
    </w:p>
    <w:p w14:paraId="074DA173" w14:textId="2310AA60" w:rsidR="00420C0B" w:rsidRDefault="005E341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Вынуть </w:t>
      </w:r>
      <w:r w:rsidR="00FE1FEE">
        <w:rPr>
          <w:rFonts w:eastAsia="Calibri"/>
          <w:sz w:val="28"/>
          <w:szCs w:val="28"/>
          <w:highlight w:val="yellow"/>
        </w:rPr>
        <w:t>флэш-накопитель</w:t>
      </w:r>
      <w:r w:rsidR="00420C0B">
        <w:rPr>
          <w:rFonts w:eastAsia="Calibri"/>
          <w:sz w:val="28"/>
          <w:szCs w:val="28"/>
          <w:highlight w:val="yellow"/>
        </w:rPr>
        <w:t xml:space="preserve"> из БВС</w:t>
      </w:r>
    </w:p>
    <w:p w14:paraId="7BD49B61" w14:textId="0F682B48" w:rsid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Скопировать снимки на жесткий диск АРМ </w:t>
      </w:r>
    </w:p>
    <w:p w14:paraId="2A5124CD" w14:textId="338E4EE4" w:rsidR="00E813E3" w:rsidRPr="00E813E3" w:rsidRDefault="00E813E3" w:rsidP="00E813E3">
      <w:pPr>
        <w:pStyle w:val="afa"/>
        <w:numPr>
          <w:ilvl w:val="0"/>
          <w:numId w:val="20"/>
        </w:numPr>
        <w:tabs>
          <w:tab w:val="left" w:pos="357"/>
          <w:tab w:val="left" w:pos="1276"/>
        </w:tabs>
        <w:spacing w:line="360" w:lineRule="auto"/>
        <w:ind w:left="0" w:firstLine="851"/>
        <w:jc w:val="both"/>
        <w:rPr>
          <w:rFonts w:eastAsia="Calibri"/>
          <w:sz w:val="28"/>
          <w:szCs w:val="28"/>
        </w:rPr>
      </w:pPr>
      <w:r w:rsidRPr="00E813E3">
        <w:rPr>
          <w:rFonts w:eastAsia="Calibri"/>
          <w:sz w:val="28"/>
          <w:szCs w:val="28"/>
          <w:highlight w:val="yellow"/>
        </w:rPr>
        <w:t>Убедиться</w:t>
      </w:r>
      <w:r w:rsidRPr="00E0285E">
        <w:rPr>
          <w:rFonts w:eastAsia="Calibri"/>
          <w:sz w:val="28"/>
          <w:szCs w:val="28"/>
        </w:rPr>
        <w:t xml:space="preserve">, что на карте присутствуют снимки </w:t>
      </w:r>
      <w:r>
        <w:rPr>
          <w:rFonts w:eastAsia="Calibri"/>
          <w:sz w:val="28"/>
          <w:szCs w:val="28"/>
        </w:rPr>
        <w:t xml:space="preserve">на </w:t>
      </w:r>
      <w:r w:rsidRPr="00E0285E">
        <w:rPr>
          <w:rFonts w:eastAsia="Calibri"/>
          <w:sz w:val="28"/>
          <w:szCs w:val="28"/>
        </w:rPr>
        <w:t>текущ</w:t>
      </w:r>
      <w:r>
        <w:rPr>
          <w:rFonts w:eastAsia="Calibri"/>
          <w:sz w:val="28"/>
          <w:szCs w:val="28"/>
        </w:rPr>
        <w:t>ую</w:t>
      </w:r>
      <w:r w:rsidRPr="00E0285E">
        <w:rPr>
          <w:rFonts w:eastAsia="Calibri"/>
          <w:sz w:val="28"/>
          <w:szCs w:val="28"/>
        </w:rPr>
        <w:t xml:space="preserve"> дат</w:t>
      </w:r>
      <w:r>
        <w:rPr>
          <w:rFonts w:eastAsia="Calibri"/>
          <w:sz w:val="28"/>
          <w:szCs w:val="28"/>
        </w:rPr>
        <w:t>у</w:t>
      </w:r>
      <w:r w:rsidRPr="00E0285E">
        <w:rPr>
          <w:rFonts w:eastAsia="Calibri"/>
          <w:sz w:val="28"/>
          <w:szCs w:val="28"/>
        </w:rPr>
        <w:t>.</w:t>
      </w:r>
    </w:p>
    <w:p w14:paraId="2F38F672" w14:textId="26CB864E" w:rsid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Удалить данные (форматировать). Извлечь </w:t>
      </w:r>
      <w:r w:rsidR="00FE1FEE">
        <w:rPr>
          <w:rFonts w:eastAsia="Calibri"/>
          <w:sz w:val="28"/>
          <w:szCs w:val="28"/>
          <w:highlight w:val="yellow"/>
        </w:rPr>
        <w:t>флэш-накопитель</w:t>
      </w:r>
      <w:r>
        <w:rPr>
          <w:rFonts w:eastAsia="Calibri"/>
          <w:sz w:val="28"/>
          <w:szCs w:val="28"/>
          <w:highlight w:val="yellow"/>
        </w:rPr>
        <w:t xml:space="preserve">. </w:t>
      </w:r>
      <w:r w:rsidR="00FE1FEE">
        <w:rPr>
          <w:rFonts w:eastAsia="Calibri"/>
          <w:sz w:val="28"/>
          <w:szCs w:val="28"/>
          <w:highlight w:val="yellow"/>
        </w:rPr>
        <w:t>Флэш-накопитель</w:t>
      </w:r>
      <w:r>
        <w:rPr>
          <w:rFonts w:eastAsia="Calibri"/>
          <w:sz w:val="28"/>
          <w:szCs w:val="28"/>
          <w:highlight w:val="yellow"/>
        </w:rPr>
        <w:t xml:space="preserve"> готов к </w:t>
      </w:r>
      <w:r w:rsidR="00FE1FEE">
        <w:rPr>
          <w:rFonts w:eastAsia="Calibri"/>
          <w:sz w:val="28"/>
          <w:szCs w:val="28"/>
          <w:highlight w:val="yellow"/>
        </w:rPr>
        <w:t>установке</w:t>
      </w:r>
      <w:r>
        <w:rPr>
          <w:rFonts w:eastAsia="Calibri"/>
          <w:sz w:val="28"/>
          <w:szCs w:val="28"/>
          <w:highlight w:val="yellow"/>
        </w:rPr>
        <w:t xml:space="preserve"> на БВС</w:t>
      </w:r>
    </w:p>
    <w:p w14:paraId="34FEFF20" w14:textId="7358D826" w:rsidR="00420C0B"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В </w:t>
      </w:r>
      <w:r>
        <w:rPr>
          <w:rFonts w:eastAsia="Calibri"/>
          <w:sz w:val="28"/>
          <w:szCs w:val="28"/>
          <w:highlight w:val="yellow"/>
          <w:lang w:val="en-US"/>
        </w:rPr>
        <w:t>GUI</w:t>
      </w:r>
      <w:r w:rsidRPr="00C97DC6">
        <w:rPr>
          <w:rFonts w:eastAsia="Calibri"/>
          <w:sz w:val="28"/>
          <w:szCs w:val="28"/>
          <w:highlight w:val="yellow"/>
        </w:rPr>
        <w:t xml:space="preserve"> </w:t>
      </w:r>
      <w:r>
        <w:rPr>
          <w:rFonts w:eastAsia="Calibri"/>
          <w:sz w:val="28"/>
          <w:szCs w:val="28"/>
          <w:highlight w:val="yellow"/>
        </w:rPr>
        <w:t>на</w:t>
      </w:r>
      <w:r w:rsidR="00420C0B">
        <w:rPr>
          <w:rFonts w:eastAsia="Calibri"/>
          <w:sz w:val="28"/>
          <w:szCs w:val="28"/>
          <w:highlight w:val="yellow"/>
        </w:rPr>
        <w:t xml:space="preserve"> АРМ</w:t>
      </w:r>
      <w:r>
        <w:rPr>
          <w:rFonts w:eastAsia="Calibri"/>
          <w:sz w:val="28"/>
          <w:szCs w:val="28"/>
          <w:highlight w:val="yellow"/>
        </w:rPr>
        <w:t xml:space="preserve"> выбрать пункт новое сканирование, выбрать ТЭЦ, котел</w:t>
      </w:r>
    </w:p>
    <w:p w14:paraId="788D479E" w14:textId="386BD994" w:rsidR="00420C0B" w:rsidRPr="00C97DC6" w:rsidRDefault="00C97DC6"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Распознавание запуститься автоматически. Дождаться завершения</w:t>
      </w:r>
      <w:r w:rsidR="00420C0B" w:rsidRPr="00C97DC6">
        <w:rPr>
          <w:rFonts w:eastAsia="Calibri"/>
          <w:sz w:val="28"/>
          <w:szCs w:val="28"/>
          <w:highlight w:val="yellow"/>
        </w:rPr>
        <w:t xml:space="preserve"> процесс</w:t>
      </w:r>
      <w:r>
        <w:rPr>
          <w:rFonts w:eastAsia="Calibri"/>
          <w:sz w:val="28"/>
          <w:szCs w:val="28"/>
          <w:highlight w:val="yellow"/>
        </w:rPr>
        <w:t>а</w:t>
      </w:r>
      <w:r w:rsidR="00420C0B" w:rsidRPr="00C97DC6">
        <w:rPr>
          <w:rFonts w:eastAsia="Calibri"/>
          <w:sz w:val="28"/>
          <w:szCs w:val="28"/>
          <w:highlight w:val="yellow"/>
        </w:rPr>
        <w:t xml:space="preserve"> </w:t>
      </w:r>
      <w:r w:rsidR="005E3416" w:rsidRPr="00C97DC6">
        <w:rPr>
          <w:rFonts w:eastAsia="Calibri"/>
          <w:sz w:val="28"/>
          <w:szCs w:val="28"/>
          <w:highlight w:val="yellow"/>
        </w:rPr>
        <w:t>распознавания</w:t>
      </w:r>
    </w:p>
    <w:p w14:paraId="4C9FAC6E" w14:textId="25F54968" w:rsidR="00420C0B" w:rsidRPr="00933219" w:rsidRDefault="00420C0B" w:rsidP="007E0BCC">
      <w:pPr>
        <w:pStyle w:val="afa"/>
        <w:numPr>
          <w:ilvl w:val="0"/>
          <w:numId w:val="20"/>
        </w:numPr>
        <w:tabs>
          <w:tab w:val="left" w:pos="357"/>
          <w:tab w:val="left" w:pos="1276"/>
        </w:tabs>
        <w:spacing w:line="360" w:lineRule="auto"/>
        <w:ind w:left="0" w:firstLine="851"/>
        <w:jc w:val="both"/>
        <w:rPr>
          <w:rFonts w:eastAsia="Calibri"/>
          <w:sz w:val="28"/>
          <w:szCs w:val="28"/>
          <w:highlight w:val="yellow"/>
        </w:rPr>
      </w:pPr>
      <w:r>
        <w:rPr>
          <w:rFonts w:eastAsia="Calibri"/>
          <w:sz w:val="28"/>
          <w:szCs w:val="28"/>
          <w:highlight w:val="yellow"/>
        </w:rPr>
        <w:t xml:space="preserve">Скомпилировать </w:t>
      </w:r>
      <w:r>
        <w:rPr>
          <w:rFonts w:eastAsia="Calibri"/>
          <w:sz w:val="28"/>
          <w:szCs w:val="28"/>
          <w:highlight w:val="yellow"/>
          <w:lang w:val="en-US"/>
        </w:rPr>
        <w:t xml:space="preserve">pdf </w:t>
      </w:r>
      <w:r>
        <w:rPr>
          <w:rFonts w:eastAsia="Calibri"/>
          <w:sz w:val="28"/>
          <w:szCs w:val="28"/>
          <w:highlight w:val="yellow"/>
        </w:rPr>
        <w:t>отчет</w:t>
      </w:r>
    </w:p>
    <w:p w14:paraId="61152FA0" w14:textId="6FCAAD3A" w:rsidR="00E0285E" w:rsidRDefault="00933219" w:rsidP="00034F24">
      <w:pPr>
        <w:tabs>
          <w:tab w:val="left" w:pos="357"/>
        </w:tabs>
        <w:spacing w:line="360" w:lineRule="auto"/>
        <w:ind w:firstLine="851"/>
        <w:jc w:val="both"/>
        <w:rPr>
          <w:bCs/>
          <w:sz w:val="28"/>
          <w:szCs w:val="28"/>
        </w:rPr>
      </w:pPr>
      <w:r>
        <w:rPr>
          <w:rFonts w:eastAsia="Calibri"/>
          <w:sz w:val="28"/>
          <w:szCs w:val="28"/>
        </w:rPr>
        <w:t xml:space="preserve"> </w:t>
      </w:r>
      <w:r w:rsidR="00E0285E" w:rsidRPr="00E0285E">
        <w:rPr>
          <w:bCs/>
          <w:sz w:val="28"/>
          <w:szCs w:val="28"/>
        </w:rPr>
        <w:t>Пункт считать выполненными, а ПАК ВИК, соответствующий требованиям, если</w:t>
      </w:r>
      <w:r w:rsidR="00420C0B">
        <w:rPr>
          <w:bCs/>
          <w:sz w:val="28"/>
          <w:szCs w:val="28"/>
        </w:rPr>
        <w:t xml:space="preserve"> в </w:t>
      </w:r>
      <w:r w:rsidR="00420C0B">
        <w:rPr>
          <w:bCs/>
          <w:sz w:val="28"/>
          <w:szCs w:val="28"/>
          <w:lang w:val="en-US"/>
        </w:rPr>
        <w:t>GUI</w:t>
      </w:r>
      <w:r w:rsidR="00420C0B" w:rsidRPr="00420C0B">
        <w:rPr>
          <w:bCs/>
          <w:sz w:val="28"/>
          <w:szCs w:val="28"/>
        </w:rPr>
        <w:t xml:space="preserve"> </w:t>
      </w:r>
      <w:r w:rsidR="00420C0B">
        <w:rPr>
          <w:bCs/>
          <w:sz w:val="28"/>
          <w:szCs w:val="28"/>
        </w:rPr>
        <w:t>наблюдается</w:t>
      </w:r>
      <w:r w:rsidR="00F14601">
        <w:rPr>
          <w:bCs/>
          <w:sz w:val="28"/>
          <w:szCs w:val="28"/>
        </w:rPr>
        <w:t>,</w:t>
      </w:r>
      <w:r w:rsidR="00420C0B">
        <w:rPr>
          <w:bCs/>
          <w:sz w:val="28"/>
          <w:szCs w:val="28"/>
        </w:rPr>
        <w:t xml:space="preserve"> возможно с перекрытиями</w:t>
      </w:r>
      <w:r w:rsidR="00F14601">
        <w:rPr>
          <w:bCs/>
          <w:sz w:val="28"/>
          <w:szCs w:val="28"/>
        </w:rPr>
        <w:t>,</w:t>
      </w:r>
      <w:r w:rsidR="00420C0B">
        <w:rPr>
          <w:bCs/>
          <w:sz w:val="28"/>
          <w:szCs w:val="28"/>
        </w:rPr>
        <w:t xml:space="preserve"> </w:t>
      </w:r>
      <w:r w:rsidR="00F14601">
        <w:rPr>
          <w:bCs/>
          <w:sz w:val="28"/>
          <w:szCs w:val="28"/>
        </w:rPr>
        <w:t>склеенная картинка</w:t>
      </w:r>
      <w:r w:rsidR="00420C0B">
        <w:rPr>
          <w:bCs/>
          <w:sz w:val="28"/>
          <w:szCs w:val="28"/>
        </w:rPr>
        <w:t xml:space="preserve"> из фотоснимков</w:t>
      </w:r>
      <w:r w:rsidR="00F14601" w:rsidRPr="00F14601">
        <w:rPr>
          <w:bCs/>
          <w:sz w:val="28"/>
          <w:szCs w:val="28"/>
        </w:rPr>
        <w:t xml:space="preserve"> </w:t>
      </w:r>
      <w:r w:rsidR="00F14601">
        <w:rPr>
          <w:bCs/>
          <w:sz w:val="28"/>
          <w:szCs w:val="28"/>
        </w:rPr>
        <w:t>без пустых участков поверхности топки</w:t>
      </w:r>
      <w:r w:rsidR="00420C0B">
        <w:rPr>
          <w:bCs/>
          <w:sz w:val="28"/>
          <w:szCs w:val="28"/>
        </w:rPr>
        <w:t>.</w:t>
      </w:r>
    </w:p>
    <w:p w14:paraId="59150656" w14:textId="49148C57"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4.9 </w:t>
      </w:r>
      <w:r w:rsidRPr="007C1477">
        <w:rPr>
          <w:rFonts w:eastAsia="Calibri"/>
          <w:sz w:val="28"/>
          <w:szCs w:val="28"/>
        </w:rPr>
        <w:t>ТУ</w:t>
      </w:r>
      <w:r>
        <w:rPr>
          <w:rFonts w:eastAsia="Calibri"/>
          <w:sz w:val="28"/>
          <w:szCs w:val="28"/>
        </w:rPr>
        <w:t>.</w:t>
      </w:r>
    </w:p>
    <w:p w14:paraId="3458C391" w14:textId="5CF3DC0E" w:rsidR="00E0285E" w:rsidRDefault="00E0285E" w:rsidP="00E0285E">
      <w:pPr>
        <w:spacing w:line="360" w:lineRule="auto"/>
        <w:ind w:firstLine="851"/>
        <w:jc w:val="both"/>
        <w:rPr>
          <w:rFonts w:eastAsia="Calibri"/>
          <w:sz w:val="28"/>
          <w:szCs w:val="28"/>
        </w:rPr>
      </w:pPr>
      <w:r>
        <w:rPr>
          <w:rFonts w:eastAsia="Calibri"/>
          <w:sz w:val="28"/>
          <w:szCs w:val="28"/>
        </w:rPr>
        <w:t xml:space="preserve">В полуавтоматическом режиме согласно </w:t>
      </w:r>
      <w:r w:rsidR="007B4DDB">
        <w:rPr>
          <w:rFonts w:eastAsia="Calibri"/>
          <w:sz w:val="28"/>
          <w:szCs w:val="28"/>
        </w:rPr>
        <w:t>руководству пользователя</w:t>
      </w:r>
      <w:r>
        <w:rPr>
          <w:rFonts w:eastAsia="Calibri"/>
          <w:sz w:val="28"/>
          <w:szCs w:val="28"/>
        </w:rPr>
        <w:t xml:space="preserve"> </w:t>
      </w:r>
      <w:r>
        <w:rPr>
          <w:rFonts w:eastAsia="Calibri"/>
          <w:sz w:val="28"/>
          <w:szCs w:val="28"/>
          <w:lang w:val="en-US"/>
        </w:rPr>
        <w:t>DJI</w:t>
      </w:r>
      <w:r w:rsidR="007B4DDB">
        <w:rPr>
          <w:rFonts w:eastAsia="Calibri"/>
          <w:sz w:val="28"/>
          <w:szCs w:val="28"/>
        </w:rPr>
        <w:t xml:space="preserve"> (РП </w:t>
      </w:r>
      <w:r w:rsidR="007B4DDB">
        <w:rPr>
          <w:rFonts w:eastAsia="Calibri"/>
          <w:sz w:val="28"/>
          <w:szCs w:val="28"/>
          <w:lang w:val="en-US"/>
        </w:rPr>
        <w:t>DJI</w:t>
      </w:r>
      <w:r w:rsidR="007B4DDB" w:rsidRPr="007B4DDB">
        <w:rPr>
          <w:rFonts w:eastAsia="Calibri"/>
          <w:sz w:val="28"/>
          <w:szCs w:val="28"/>
        </w:rPr>
        <w:t>)</w:t>
      </w:r>
      <w:r w:rsidRPr="00E0285E">
        <w:rPr>
          <w:rFonts w:eastAsia="Calibri"/>
          <w:sz w:val="28"/>
          <w:szCs w:val="28"/>
        </w:rPr>
        <w:t xml:space="preserve"> </w:t>
      </w:r>
      <w:r>
        <w:rPr>
          <w:rFonts w:eastAsia="Calibri"/>
          <w:sz w:val="28"/>
          <w:szCs w:val="28"/>
        </w:rPr>
        <w:t>используя пульт ДУ подлететь к интересующему месту</w:t>
      </w:r>
    </w:p>
    <w:p w14:paraId="40956C90" w14:textId="4F8B0729" w:rsidR="00E0285E" w:rsidRPr="00E0285E" w:rsidRDefault="00E0285E" w:rsidP="00E0285E">
      <w:pPr>
        <w:spacing w:line="360" w:lineRule="auto"/>
        <w:ind w:firstLine="851"/>
        <w:jc w:val="both"/>
        <w:rPr>
          <w:rFonts w:eastAsia="Calibri"/>
          <w:sz w:val="28"/>
          <w:szCs w:val="28"/>
        </w:rPr>
      </w:pPr>
      <w:r>
        <w:rPr>
          <w:rFonts w:eastAsia="Calibri"/>
          <w:sz w:val="28"/>
          <w:szCs w:val="28"/>
        </w:rPr>
        <w:lastRenderedPageBreak/>
        <w:t xml:space="preserve">Провести съемку (правый триггер) см РП </w:t>
      </w:r>
      <w:r>
        <w:rPr>
          <w:rFonts w:eastAsia="Calibri"/>
          <w:sz w:val="28"/>
          <w:szCs w:val="28"/>
          <w:lang w:val="en-US"/>
        </w:rPr>
        <w:t>DJI</w:t>
      </w:r>
      <w:r>
        <w:rPr>
          <w:rFonts w:eastAsia="Calibri"/>
          <w:sz w:val="28"/>
          <w:szCs w:val="28"/>
        </w:rPr>
        <w:t>.</w:t>
      </w:r>
    </w:p>
    <w:p w14:paraId="12129241" w14:textId="77777777" w:rsidR="00E0285E" w:rsidRDefault="00E0285E" w:rsidP="00E0285E">
      <w:pPr>
        <w:pStyle w:val="afa"/>
        <w:tabs>
          <w:tab w:val="left" w:pos="357"/>
        </w:tabs>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742AEC8F" w14:textId="65949CF8"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w:t>
      </w:r>
      <w:r w:rsidRPr="007C1477">
        <w:rPr>
          <w:rFonts w:eastAsia="Calibri"/>
          <w:sz w:val="28"/>
          <w:szCs w:val="28"/>
        </w:rPr>
        <w:t xml:space="preserve"> проверки соответствия ПАК ВИК требованию п. 1.3.</w:t>
      </w:r>
      <w:r>
        <w:rPr>
          <w:rFonts w:eastAsia="Calibri"/>
          <w:sz w:val="28"/>
          <w:szCs w:val="28"/>
        </w:rPr>
        <w:t xml:space="preserve">5.1 </w:t>
      </w:r>
      <w:r w:rsidRPr="007C1477">
        <w:rPr>
          <w:rFonts w:eastAsia="Calibri"/>
          <w:sz w:val="28"/>
          <w:szCs w:val="28"/>
        </w:rPr>
        <w:t>ТУ</w:t>
      </w:r>
      <w:r>
        <w:rPr>
          <w:rFonts w:eastAsia="Calibri"/>
          <w:sz w:val="28"/>
          <w:szCs w:val="28"/>
        </w:rPr>
        <w:t>.</w:t>
      </w:r>
    </w:p>
    <w:p w14:paraId="3FFD999D" w14:textId="77777777" w:rsidR="00E0285E" w:rsidRPr="00E0285E" w:rsidRDefault="00E0285E" w:rsidP="00E0285E">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пункт 4.3.8 выполнен.</w:t>
      </w:r>
    </w:p>
    <w:p w14:paraId="7ECEFB88" w14:textId="72EE983F" w:rsidR="00E0285E" w:rsidRDefault="00E0285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1.3.5.</w:t>
      </w:r>
      <w:r w:rsidR="0011530B">
        <w:rPr>
          <w:rFonts w:eastAsia="Calibri"/>
          <w:sz w:val="28"/>
          <w:szCs w:val="28"/>
        </w:rPr>
        <w:t>2</w:t>
      </w:r>
      <w:r w:rsidRPr="00E0285E">
        <w:rPr>
          <w:rFonts w:eastAsia="Calibri"/>
          <w:sz w:val="28"/>
          <w:szCs w:val="28"/>
        </w:rPr>
        <w:t xml:space="preserve"> ТУ</w:t>
      </w:r>
    </w:p>
    <w:p w14:paraId="7D9B514D" w14:textId="552916C0" w:rsidR="0011530B" w:rsidRDefault="00D76F9C" w:rsidP="0011530B">
      <w:pPr>
        <w:pStyle w:val="afa"/>
        <w:spacing w:line="360" w:lineRule="auto"/>
        <w:ind w:left="0" w:firstLine="851"/>
        <w:jc w:val="both"/>
        <w:rPr>
          <w:bCs/>
          <w:sz w:val="28"/>
          <w:szCs w:val="28"/>
        </w:rPr>
      </w:pPr>
      <w:r w:rsidRPr="00E813E3">
        <w:rPr>
          <w:bCs/>
          <w:sz w:val="28"/>
          <w:szCs w:val="28"/>
          <w:highlight w:val="yellow"/>
        </w:rPr>
        <w:t>Включить п</w:t>
      </w:r>
      <w:r w:rsidR="0011530B" w:rsidRPr="00E813E3">
        <w:rPr>
          <w:bCs/>
          <w:sz w:val="28"/>
          <w:szCs w:val="28"/>
          <w:highlight w:val="yellow"/>
        </w:rPr>
        <w:t>рожектор с пульта ДУ</w:t>
      </w:r>
    </w:p>
    <w:p w14:paraId="483B818A" w14:textId="15347976" w:rsidR="0011530B" w:rsidRDefault="00D76F9C" w:rsidP="0011530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0011530B" w:rsidRPr="0011530B">
        <w:rPr>
          <w:bCs/>
          <w:sz w:val="28"/>
          <w:szCs w:val="28"/>
        </w:rPr>
        <w:t>.</w:t>
      </w:r>
    </w:p>
    <w:p w14:paraId="21040A7B" w14:textId="3662BF5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6</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49364540" w14:textId="77777777" w:rsidR="00537AB2" w:rsidRPr="00537AB2" w:rsidRDefault="00537AB2" w:rsidP="00537AB2">
      <w:pPr>
        <w:tabs>
          <w:tab w:val="left" w:pos="357"/>
        </w:tabs>
        <w:spacing w:line="360" w:lineRule="auto"/>
        <w:ind w:firstLine="851"/>
        <w:jc w:val="both"/>
        <w:rPr>
          <w:bCs/>
          <w:sz w:val="28"/>
          <w:szCs w:val="28"/>
        </w:rPr>
      </w:pPr>
      <w:r w:rsidRPr="00537AB2">
        <w:rPr>
          <w:bCs/>
          <w:sz w:val="28"/>
          <w:szCs w:val="28"/>
        </w:rPr>
        <w:t>Пункт считать выполненными, а ПАК ВИК, соответствующий требованиям, если пункт 4.3.1 выполнен.</w:t>
      </w:r>
    </w:p>
    <w:p w14:paraId="055238DB" w14:textId="50AED7A0"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7</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E5BE667" w14:textId="3005BD4C" w:rsidR="00537AB2" w:rsidRDefault="00537AB2" w:rsidP="00F85526">
      <w:pPr>
        <w:pStyle w:val="afa"/>
        <w:numPr>
          <w:ilvl w:val="0"/>
          <w:numId w:val="17"/>
        </w:numPr>
        <w:spacing w:line="360" w:lineRule="auto"/>
        <w:ind w:left="0" w:firstLine="851"/>
        <w:jc w:val="both"/>
        <w:rPr>
          <w:bCs/>
          <w:sz w:val="28"/>
          <w:szCs w:val="28"/>
        </w:rPr>
      </w:pPr>
      <w:r>
        <w:rPr>
          <w:bCs/>
          <w:sz w:val="28"/>
          <w:szCs w:val="28"/>
        </w:rPr>
        <w:t>Подключить зарядную станцию к сети</w:t>
      </w:r>
    </w:p>
    <w:p w14:paraId="4192A945" w14:textId="0060E06F" w:rsidR="00537AB2" w:rsidRDefault="00537AB2" w:rsidP="00F85526">
      <w:pPr>
        <w:pStyle w:val="afa"/>
        <w:numPr>
          <w:ilvl w:val="0"/>
          <w:numId w:val="17"/>
        </w:numPr>
        <w:spacing w:line="360" w:lineRule="auto"/>
        <w:ind w:left="0" w:firstLine="851"/>
        <w:jc w:val="both"/>
        <w:rPr>
          <w:bCs/>
          <w:sz w:val="28"/>
          <w:szCs w:val="28"/>
        </w:rPr>
      </w:pPr>
      <w:r>
        <w:rPr>
          <w:bCs/>
          <w:sz w:val="28"/>
          <w:szCs w:val="28"/>
        </w:rPr>
        <w:t>Вставить аккумуляторы зарядную станцию</w:t>
      </w:r>
    </w:p>
    <w:p w14:paraId="673BE8EB" w14:textId="1D882D8F" w:rsidR="00537AB2" w:rsidRDefault="00537AB2" w:rsidP="00F85526">
      <w:pPr>
        <w:pStyle w:val="afa"/>
        <w:numPr>
          <w:ilvl w:val="0"/>
          <w:numId w:val="17"/>
        </w:numPr>
        <w:spacing w:line="360" w:lineRule="auto"/>
        <w:ind w:left="0" w:firstLine="851"/>
        <w:jc w:val="both"/>
        <w:rPr>
          <w:bCs/>
          <w:sz w:val="28"/>
          <w:szCs w:val="28"/>
        </w:rPr>
      </w:pPr>
      <w:r>
        <w:rPr>
          <w:bCs/>
          <w:sz w:val="28"/>
          <w:szCs w:val="28"/>
        </w:rPr>
        <w:t>Убедиться, что загорелась индикация заряда аккумулятора</w:t>
      </w:r>
    </w:p>
    <w:p w14:paraId="062AA881" w14:textId="77777777" w:rsidR="007B4DDB" w:rsidRDefault="00537AB2" w:rsidP="00F85526">
      <w:pPr>
        <w:pStyle w:val="afa"/>
        <w:numPr>
          <w:ilvl w:val="0"/>
          <w:numId w:val="17"/>
        </w:numPr>
        <w:spacing w:line="360" w:lineRule="auto"/>
        <w:ind w:left="0" w:firstLine="851"/>
        <w:jc w:val="both"/>
        <w:rPr>
          <w:bCs/>
          <w:sz w:val="28"/>
          <w:szCs w:val="28"/>
        </w:rPr>
      </w:pPr>
      <w:r>
        <w:rPr>
          <w:bCs/>
          <w:sz w:val="28"/>
          <w:szCs w:val="28"/>
        </w:rPr>
        <w:t>При необходимости вставить аккумуляторы в другие слоты и повторить пункт</w:t>
      </w:r>
      <w:r w:rsidR="007B4DDB">
        <w:rPr>
          <w:bCs/>
          <w:sz w:val="28"/>
          <w:szCs w:val="28"/>
        </w:rPr>
        <w:t>ы б) и в)</w:t>
      </w:r>
      <w:r>
        <w:rPr>
          <w:bCs/>
          <w:sz w:val="28"/>
          <w:szCs w:val="28"/>
        </w:rPr>
        <w:t xml:space="preserve">. </w:t>
      </w:r>
    </w:p>
    <w:p w14:paraId="19244F54" w14:textId="1DEECA26" w:rsidR="00537AB2" w:rsidRDefault="00537AB2" w:rsidP="00F85526">
      <w:pPr>
        <w:pStyle w:val="afa"/>
        <w:numPr>
          <w:ilvl w:val="0"/>
          <w:numId w:val="17"/>
        </w:numPr>
        <w:spacing w:line="360" w:lineRule="auto"/>
        <w:ind w:left="0" w:firstLine="851"/>
        <w:jc w:val="both"/>
        <w:rPr>
          <w:bCs/>
          <w:sz w:val="28"/>
          <w:szCs w:val="28"/>
        </w:rPr>
      </w:pPr>
      <w:r>
        <w:rPr>
          <w:bCs/>
          <w:sz w:val="28"/>
          <w:szCs w:val="28"/>
        </w:rPr>
        <w:t>Проверить</w:t>
      </w:r>
      <w:r w:rsidR="007B4DDB">
        <w:rPr>
          <w:bCs/>
          <w:sz w:val="28"/>
          <w:szCs w:val="28"/>
        </w:rPr>
        <w:t xml:space="preserve"> отображаемое количество</w:t>
      </w:r>
      <w:r>
        <w:rPr>
          <w:bCs/>
          <w:sz w:val="28"/>
          <w:szCs w:val="28"/>
        </w:rPr>
        <w:t xml:space="preserve"> заряд</w:t>
      </w:r>
      <w:r w:rsidR="007B4DDB">
        <w:rPr>
          <w:bCs/>
          <w:sz w:val="28"/>
          <w:szCs w:val="28"/>
        </w:rPr>
        <w:t>а</w:t>
      </w:r>
      <w:r>
        <w:rPr>
          <w:bCs/>
          <w:sz w:val="28"/>
          <w:szCs w:val="28"/>
        </w:rPr>
        <w:t xml:space="preserve"> подключив аккумуляторы к БВС или/и пульту ДУ.</w:t>
      </w:r>
    </w:p>
    <w:p w14:paraId="0932BF9B" w14:textId="77777777" w:rsidR="00537AB2" w:rsidRDefault="00537AB2" w:rsidP="00537AB2">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B2AD44E" w14:textId="1AF973EB" w:rsidR="00537AB2" w:rsidRDefault="00537AB2"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1</w:t>
      </w:r>
      <w:r w:rsidRPr="00E0285E">
        <w:rPr>
          <w:rFonts w:eastAsia="Calibri"/>
          <w:sz w:val="28"/>
          <w:szCs w:val="28"/>
        </w:rPr>
        <w:t xml:space="preserve"> ТУ</w:t>
      </w:r>
    </w:p>
    <w:p w14:paraId="3606624F" w14:textId="66DDCC94" w:rsidR="00537AB2" w:rsidRDefault="00BD434C" w:rsidP="0011530B">
      <w:pPr>
        <w:pStyle w:val="afa"/>
        <w:spacing w:line="360" w:lineRule="auto"/>
        <w:ind w:left="0" w:firstLine="851"/>
        <w:jc w:val="both"/>
        <w:rPr>
          <w:bCs/>
          <w:sz w:val="28"/>
          <w:szCs w:val="28"/>
        </w:rPr>
      </w:pPr>
      <w:r>
        <w:rPr>
          <w:bCs/>
          <w:sz w:val="28"/>
          <w:szCs w:val="28"/>
        </w:rPr>
        <w:t>Сравнить внешний вид АРМ</w:t>
      </w:r>
      <w:r w:rsidR="00170D9A">
        <w:rPr>
          <w:bCs/>
          <w:sz w:val="28"/>
          <w:szCs w:val="28"/>
        </w:rPr>
        <w:t xml:space="preserve"> </w:t>
      </w:r>
      <w:r w:rsidR="0092735A">
        <w:rPr>
          <w:bCs/>
          <w:sz w:val="28"/>
          <w:szCs w:val="28"/>
        </w:rPr>
        <w:t>с документацией</w:t>
      </w:r>
      <w:r w:rsidR="00170D9A">
        <w:rPr>
          <w:bCs/>
          <w:sz w:val="28"/>
          <w:szCs w:val="28"/>
        </w:rPr>
        <w:t xml:space="preserve"> </w:t>
      </w:r>
      <w:r>
        <w:rPr>
          <w:bCs/>
          <w:sz w:val="28"/>
          <w:szCs w:val="28"/>
        </w:rPr>
        <w:t xml:space="preserve">на </w:t>
      </w:r>
      <w:r w:rsidR="00170D9A">
        <w:rPr>
          <w:bCs/>
          <w:sz w:val="28"/>
          <w:szCs w:val="28"/>
        </w:rPr>
        <w:t>мобильн</w:t>
      </w:r>
      <w:r>
        <w:rPr>
          <w:bCs/>
          <w:sz w:val="28"/>
          <w:szCs w:val="28"/>
        </w:rPr>
        <w:t>ую</w:t>
      </w:r>
      <w:r w:rsidR="00170D9A">
        <w:rPr>
          <w:bCs/>
          <w:sz w:val="28"/>
          <w:szCs w:val="28"/>
        </w:rPr>
        <w:t xml:space="preserve"> рабоч</w:t>
      </w:r>
      <w:r>
        <w:rPr>
          <w:bCs/>
          <w:sz w:val="28"/>
          <w:szCs w:val="28"/>
        </w:rPr>
        <w:t>ую</w:t>
      </w:r>
      <w:r w:rsidR="00170D9A">
        <w:rPr>
          <w:bCs/>
          <w:sz w:val="28"/>
          <w:szCs w:val="28"/>
        </w:rPr>
        <w:t xml:space="preserve"> станци</w:t>
      </w:r>
      <w:r>
        <w:rPr>
          <w:bCs/>
          <w:sz w:val="28"/>
          <w:szCs w:val="28"/>
        </w:rPr>
        <w:t>ю</w:t>
      </w:r>
      <w:r w:rsidR="00170D9A">
        <w:rPr>
          <w:bCs/>
          <w:sz w:val="28"/>
          <w:szCs w:val="28"/>
        </w:rPr>
        <w:t>.</w:t>
      </w:r>
    </w:p>
    <w:p w14:paraId="3D6C6C67" w14:textId="7870086F" w:rsidR="00BD434C" w:rsidRPr="00E0285E" w:rsidRDefault="00BD434C" w:rsidP="00BD434C">
      <w:pPr>
        <w:tabs>
          <w:tab w:val="left" w:pos="357"/>
        </w:tabs>
        <w:spacing w:line="360" w:lineRule="auto"/>
        <w:ind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p>
    <w:p w14:paraId="6BAEA738" w14:textId="31FD4EB3" w:rsidR="005741CE" w:rsidRDefault="005741CE"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2</w:t>
      </w:r>
      <w:r w:rsidRPr="00E0285E">
        <w:rPr>
          <w:rFonts w:eastAsia="Calibri"/>
          <w:sz w:val="28"/>
          <w:szCs w:val="28"/>
        </w:rPr>
        <w:t xml:space="preserve"> ТУ</w:t>
      </w:r>
    </w:p>
    <w:p w14:paraId="34B2850A" w14:textId="7CADFCC3" w:rsidR="005741CE" w:rsidRDefault="005741CE" w:rsidP="00F85526">
      <w:pPr>
        <w:pStyle w:val="afa"/>
        <w:numPr>
          <w:ilvl w:val="0"/>
          <w:numId w:val="18"/>
        </w:numPr>
        <w:spacing w:line="360" w:lineRule="auto"/>
        <w:ind w:left="0" w:firstLine="851"/>
        <w:jc w:val="both"/>
        <w:rPr>
          <w:bCs/>
          <w:sz w:val="28"/>
          <w:szCs w:val="28"/>
        </w:rPr>
      </w:pPr>
      <w:r>
        <w:rPr>
          <w:bCs/>
          <w:sz w:val="28"/>
          <w:szCs w:val="28"/>
        </w:rPr>
        <w:t>Включить мобильную рабочую станцию</w:t>
      </w:r>
    </w:p>
    <w:p w14:paraId="39C6BA67" w14:textId="33FF6E32" w:rsidR="005741CE" w:rsidRDefault="005741CE" w:rsidP="00F85526">
      <w:pPr>
        <w:pStyle w:val="afa"/>
        <w:numPr>
          <w:ilvl w:val="0"/>
          <w:numId w:val="18"/>
        </w:numPr>
        <w:spacing w:line="360" w:lineRule="auto"/>
        <w:ind w:left="0" w:firstLine="851"/>
        <w:jc w:val="both"/>
        <w:rPr>
          <w:bCs/>
          <w:sz w:val="28"/>
          <w:szCs w:val="28"/>
        </w:rPr>
      </w:pPr>
      <w:r>
        <w:rPr>
          <w:bCs/>
          <w:sz w:val="28"/>
          <w:szCs w:val="28"/>
        </w:rPr>
        <w:lastRenderedPageBreak/>
        <w:t>Запустить</w:t>
      </w:r>
      <w:r w:rsidR="00972D65" w:rsidRPr="00972D65">
        <w:rPr>
          <w:bCs/>
          <w:sz w:val="28"/>
          <w:szCs w:val="28"/>
        </w:rPr>
        <w:t xml:space="preserve"> </w:t>
      </w:r>
      <w:r w:rsidR="00972D65">
        <w:rPr>
          <w:bCs/>
          <w:sz w:val="28"/>
          <w:szCs w:val="28"/>
        </w:rPr>
        <w:t>ярлык</w:t>
      </w:r>
      <w:r>
        <w:rPr>
          <w:bCs/>
          <w:sz w:val="28"/>
          <w:szCs w:val="28"/>
        </w:rPr>
        <w:t xml:space="preserve"> приложени</w:t>
      </w:r>
      <w:r w:rsidR="00972D65">
        <w:rPr>
          <w:bCs/>
          <w:sz w:val="28"/>
          <w:szCs w:val="28"/>
        </w:rPr>
        <w:t>я</w:t>
      </w:r>
      <w:r>
        <w:rPr>
          <w:bCs/>
          <w:sz w:val="28"/>
          <w:szCs w:val="28"/>
        </w:rPr>
        <w:t xml:space="preserve"> </w:t>
      </w:r>
      <w:r w:rsidR="003571E3">
        <w:rPr>
          <w:bCs/>
          <w:sz w:val="28"/>
          <w:szCs w:val="28"/>
        </w:rPr>
        <w:t>«</w:t>
      </w:r>
      <w:r w:rsidRPr="003571E3">
        <w:rPr>
          <w:bCs/>
          <w:sz w:val="28"/>
          <w:szCs w:val="28"/>
          <w:highlight w:val="yellow"/>
          <w:lang w:val="en-US"/>
        </w:rPr>
        <w:t>GUI</w:t>
      </w:r>
      <w:r w:rsidRPr="003571E3">
        <w:rPr>
          <w:bCs/>
          <w:sz w:val="28"/>
          <w:szCs w:val="28"/>
          <w:highlight w:val="yellow"/>
        </w:rPr>
        <w:t>.</w:t>
      </w:r>
      <w:r w:rsidRPr="003571E3">
        <w:rPr>
          <w:bCs/>
          <w:sz w:val="28"/>
          <w:szCs w:val="28"/>
          <w:highlight w:val="yellow"/>
          <w:lang w:val="en-US"/>
        </w:rPr>
        <w:t>exe</w:t>
      </w:r>
      <w:r w:rsidR="003571E3">
        <w:rPr>
          <w:bCs/>
          <w:sz w:val="28"/>
          <w:szCs w:val="28"/>
        </w:rPr>
        <w:t>»</w:t>
      </w:r>
      <w:r w:rsidRPr="00972D65">
        <w:rPr>
          <w:bCs/>
          <w:sz w:val="28"/>
          <w:szCs w:val="28"/>
        </w:rPr>
        <w:t xml:space="preserve"> </w:t>
      </w:r>
    </w:p>
    <w:p w14:paraId="3C0DA12E" w14:textId="207BD685" w:rsid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w:t>
      </w:r>
      <w:r w:rsidR="003571E3">
        <w:rPr>
          <w:bCs/>
          <w:sz w:val="28"/>
          <w:szCs w:val="28"/>
        </w:rPr>
        <w:t>«</w:t>
      </w:r>
      <w:r>
        <w:rPr>
          <w:bCs/>
          <w:sz w:val="28"/>
          <w:szCs w:val="28"/>
        </w:rPr>
        <w:t>Сети машинного обучения</w:t>
      </w:r>
      <w:r w:rsidR="003571E3">
        <w:rPr>
          <w:bCs/>
          <w:sz w:val="28"/>
          <w:szCs w:val="28"/>
        </w:rPr>
        <w:t>»</w:t>
      </w:r>
    </w:p>
    <w:p w14:paraId="12AD9F6B" w14:textId="7CC3B219" w:rsidR="00972D65" w:rsidRPr="00972D65" w:rsidRDefault="00972D65" w:rsidP="00F85526">
      <w:pPr>
        <w:pStyle w:val="afa"/>
        <w:numPr>
          <w:ilvl w:val="0"/>
          <w:numId w:val="18"/>
        </w:numPr>
        <w:spacing w:line="360" w:lineRule="auto"/>
        <w:ind w:left="0" w:firstLine="851"/>
        <w:jc w:val="both"/>
        <w:rPr>
          <w:bCs/>
          <w:sz w:val="28"/>
          <w:szCs w:val="28"/>
        </w:rPr>
      </w:pPr>
      <w:r>
        <w:rPr>
          <w:bCs/>
          <w:sz w:val="28"/>
          <w:szCs w:val="28"/>
        </w:rPr>
        <w:t>Запустить</w:t>
      </w:r>
      <w:r w:rsidRPr="00972D65">
        <w:rPr>
          <w:bCs/>
          <w:sz w:val="28"/>
          <w:szCs w:val="28"/>
        </w:rPr>
        <w:t xml:space="preserve"> </w:t>
      </w:r>
      <w:r>
        <w:rPr>
          <w:bCs/>
          <w:sz w:val="28"/>
          <w:szCs w:val="28"/>
        </w:rPr>
        <w:t xml:space="preserve">ярлык приложения БД </w:t>
      </w:r>
      <w:r w:rsidR="003571E3">
        <w:rPr>
          <w:bCs/>
          <w:sz w:val="28"/>
          <w:szCs w:val="28"/>
        </w:rPr>
        <w:t>«</w:t>
      </w:r>
      <w:proofErr w:type="spellStart"/>
      <w:r w:rsidR="00811F00">
        <w:rPr>
          <w:bCs/>
          <w:sz w:val="28"/>
          <w:szCs w:val="28"/>
          <w:lang w:val="en-US"/>
        </w:rPr>
        <w:t>my</w:t>
      </w:r>
      <w:r>
        <w:rPr>
          <w:bCs/>
          <w:sz w:val="28"/>
          <w:szCs w:val="28"/>
          <w:lang w:val="en-US"/>
        </w:rPr>
        <w:t>SQL</w:t>
      </w:r>
      <w:proofErr w:type="spellEnd"/>
      <w:r w:rsidR="003571E3">
        <w:rPr>
          <w:bCs/>
          <w:sz w:val="28"/>
          <w:szCs w:val="28"/>
        </w:rPr>
        <w:t>»</w:t>
      </w:r>
    </w:p>
    <w:p w14:paraId="486ED905" w14:textId="0E6ECEB0" w:rsidR="00972D65" w:rsidRDefault="00972D65" w:rsidP="00972D65">
      <w:pPr>
        <w:pStyle w:val="afa"/>
        <w:spacing w:line="360" w:lineRule="auto"/>
        <w:ind w:left="0" w:firstLine="851"/>
        <w:jc w:val="both"/>
        <w:rPr>
          <w:bCs/>
          <w:sz w:val="28"/>
          <w:szCs w:val="28"/>
        </w:rPr>
      </w:pPr>
      <w:r w:rsidRPr="00E0285E">
        <w:rPr>
          <w:bCs/>
          <w:sz w:val="28"/>
          <w:szCs w:val="28"/>
        </w:rPr>
        <w:t xml:space="preserve">Пункт считать выполненными, а ПАК ВИК, соответствующий требованиям, если </w:t>
      </w:r>
      <w:r>
        <w:rPr>
          <w:bCs/>
          <w:sz w:val="28"/>
          <w:szCs w:val="28"/>
        </w:rPr>
        <w:t>приложения запустились</w:t>
      </w:r>
      <w:r w:rsidRPr="0011530B">
        <w:rPr>
          <w:bCs/>
          <w:sz w:val="28"/>
          <w:szCs w:val="28"/>
        </w:rPr>
        <w:t>.</w:t>
      </w:r>
    </w:p>
    <w:p w14:paraId="384A64B7" w14:textId="69FD1D71"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3</w:t>
      </w:r>
      <w:r w:rsidRPr="00E0285E">
        <w:rPr>
          <w:rFonts w:eastAsia="Calibri"/>
          <w:sz w:val="28"/>
          <w:szCs w:val="28"/>
        </w:rPr>
        <w:t xml:space="preserve"> ТУ</w:t>
      </w:r>
    </w:p>
    <w:p w14:paraId="11E53FB4" w14:textId="5F4B190C" w:rsidR="00FD7FA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В </w:t>
      </w:r>
      <w:r>
        <w:rPr>
          <w:bCs/>
          <w:sz w:val="28"/>
          <w:szCs w:val="28"/>
          <w:highlight w:val="yellow"/>
          <w:lang w:val="en-US"/>
        </w:rPr>
        <w:t>GUI</w:t>
      </w:r>
      <w:r w:rsidRPr="00420C0B">
        <w:rPr>
          <w:bCs/>
          <w:sz w:val="28"/>
          <w:szCs w:val="28"/>
          <w:highlight w:val="yellow"/>
        </w:rPr>
        <w:t xml:space="preserve"> </w:t>
      </w:r>
      <w:r>
        <w:rPr>
          <w:bCs/>
          <w:sz w:val="28"/>
          <w:szCs w:val="28"/>
          <w:highlight w:val="yellow"/>
        </w:rPr>
        <w:t xml:space="preserve">открыть </w:t>
      </w:r>
      <w:r w:rsidR="006F6E4F">
        <w:rPr>
          <w:bCs/>
          <w:sz w:val="28"/>
          <w:szCs w:val="28"/>
          <w:highlight w:val="yellow"/>
        </w:rPr>
        <w:t xml:space="preserve">список </w:t>
      </w:r>
      <w:r>
        <w:rPr>
          <w:bCs/>
          <w:sz w:val="28"/>
          <w:szCs w:val="28"/>
          <w:highlight w:val="yellow"/>
        </w:rPr>
        <w:t>исследований</w:t>
      </w:r>
    </w:p>
    <w:p w14:paraId="57426217" w14:textId="77777777" w:rsidR="00E813E3" w:rsidRDefault="003437A7" w:rsidP="00FD7FAE">
      <w:pPr>
        <w:pStyle w:val="afa"/>
        <w:spacing w:line="360" w:lineRule="auto"/>
        <w:ind w:left="0" w:firstLine="851"/>
        <w:jc w:val="both"/>
        <w:rPr>
          <w:bCs/>
          <w:sz w:val="28"/>
          <w:szCs w:val="28"/>
          <w:highlight w:val="yellow"/>
        </w:rPr>
      </w:pPr>
      <w:r>
        <w:rPr>
          <w:bCs/>
          <w:sz w:val="28"/>
          <w:szCs w:val="28"/>
          <w:highlight w:val="yellow"/>
        </w:rPr>
        <w:t xml:space="preserve">Внешний вид данных в программе </w:t>
      </w:r>
      <w:r w:rsidR="00FD7FAE">
        <w:rPr>
          <w:bCs/>
          <w:sz w:val="28"/>
          <w:szCs w:val="28"/>
          <w:highlight w:val="yellow"/>
        </w:rPr>
        <w:t>представля</w:t>
      </w:r>
      <w:r>
        <w:rPr>
          <w:bCs/>
          <w:sz w:val="28"/>
          <w:szCs w:val="28"/>
          <w:highlight w:val="yellow"/>
        </w:rPr>
        <w:t>е</w:t>
      </w:r>
      <w:r w:rsidR="00FD7FAE">
        <w:rPr>
          <w:bCs/>
          <w:sz w:val="28"/>
          <w:szCs w:val="28"/>
          <w:highlight w:val="yellow"/>
        </w:rPr>
        <w:t xml:space="preserve">т собой древовидную структуру сгруппированную по названию ТЭЦ. </w:t>
      </w:r>
    </w:p>
    <w:p w14:paraId="6C78FA00" w14:textId="77777777" w:rsidR="00E9761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При нажатие на строку с названием ТЭЦ должно открываться </w:t>
      </w:r>
      <w:r w:rsidR="00E9761E">
        <w:rPr>
          <w:bCs/>
          <w:sz w:val="28"/>
          <w:szCs w:val="28"/>
          <w:highlight w:val="yellow"/>
        </w:rPr>
        <w:t xml:space="preserve">два </w:t>
      </w:r>
      <w:r>
        <w:rPr>
          <w:bCs/>
          <w:sz w:val="28"/>
          <w:szCs w:val="28"/>
          <w:highlight w:val="yellow"/>
        </w:rPr>
        <w:t>подменю</w:t>
      </w:r>
      <w:r w:rsidR="00E9761E">
        <w:rPr>
          <w:bCs/>
          <w:sz w:val="28"/>
          <w:szCs w:val="28"/>
          <w:highlight w:val="yellow"/>
        </w:rPr>
        <w:t>:</w:t>
      </w:r>
      <w:r>
        <w:rPr>
          <w:bCs/>
          <w:sz w:val="28"/>
          <w:szCs w:val="28"/>
          <w:highlight w:val="yellow"/>
        </w:rPr>
        <w:t xml:space="preserve"> </w:t>
      </w:r>
    </w:p>
    <w:p w14:paraId="76347964" w14:textId="3FF82BC8" w:rsidR="00E9761E" w:rsidRPr="00E9761E" w:rsidRDefault="00FD7FAE" w:rsidP="00FD7FAE">
      <w:pPr>
        <w:pStyle w:val="afa"/>
        <w:spacing w:line="360" w:lineRule="auto"/>
        <w:ind w:left="0" w:firstLine="851"/>
        <w:jc w:val="both"/>
        <w:rPr>
          <w:bCs/>
          <w:sz w:val="28"/>
          <w:szCs w:val="28"/>
          <w:highlight w:val="yellow"/>
        </w:rPr>
      </w:pPr>
      <w:r>
        <w:rPr>
          <w:bCs/>
          <w:sz w:val="28"/>
          <w:szCs w:val="28"/>
          <w:highlight w:val="yellow"/>
        </w:rPr>
        <w:t>перече</w:t>
      </w:r>
      <w:r w:rsidR="00E9761E">
        <w:rPr>
          <w:bCs/>
          <w:sz w:val="28"/>
          <w:szCs w:val="28"/>
          <w:highlight w:val="yellow"/>
        </w:rPr>
        <w:t>нь</w:t>
      </w:r>
      <w:r>
        <w:rPr>
          <w:bCs/>
          <w:sz w:val="28"/>
          <w:szCs w:val="28"/>
          <w:highlight w:val="yellow"/>
        </w:rPr>
        <w:t xml:space="preserve"> фотографий</w:t>
      </w:r>
      <w:r w:rsidR="00E9761E" w:rsidRPr="00E9761E">
        <w:rPr>
          <w:bCs/>
          <w:sz w:val="28"/>
          <w:szCs w:val="28"/>
          <w:highlight w:val="yellow"/>
        </w:rPr>
        <w:t xml:space="preserve">. </w:t>
      </w:r>
      <w:r w:rsidR="00E9761E">
        <w:rPr>
          <w:bCs/>
          <w:sz w:val="28"/>
          <w:szCs w:val="28"/>
          <w:highlight w:val="yellow"/>
        </w:rPr>
        <w:t>Фотографии, отмеченные красным выделением, содержат дефекты. При нажатии на них будет открыта фотография с выделенным красной рамкой местом дефекта.</w:t>
      </w:r>
    </w:p>
    <w:p w14:paraId="22C98CB9" w14:textId="349F4AFE" w:rsidR="00FD7FAE" w:rsidRDefault="00FD7FAE" w:rsidP="00FD7FAE">
      <w:pPr>
        <w:pStyle w:val="afa"/>
        <w:spacing w:line="360" w:lineRule="auto"/>
        <w:ind w:left="0" w:firstLine="851"/>
        <w:jc w:val="both"/>
        <w:rPr>
          <w:bCs/>
          <w:sz w:val="28"/>
          <w:szCs w:val="28"/>
          <w:highlight w:val="yellow"/>
        </w:rPr>
      </w:pPr>
      <w:r>
        <w:rPr>
          <w:bCs/>
          <w:sz w:val="28"/>
          <w:szCs w:val="28"/>
          <w:highlight w:val="yellow"/>
        </w:rPr>
        <w:t xml:space="preserve"> </w:t>
      </w:r>
      <w:r w:rsidR="003437A7">
        <w:rPr>
          <w:bCs/>
          <w:sz w:val="28"/>
          <w:szCs w:val="28"/>
          <w:highlight w:val="yellow"/>
        </w:rPr>
        <w:t>модель поверхности,</w:t>
      </w:r>
      <w:r>
        <w:rPr>
          <w:bCs/>
          <w:sz w:val="28"/>
          <w:szCs w:val="28"/>
          <w:highlight w:val="yellow"/>
        </w:rPr>
        <w:t xml:space="preserve"> сшитая из снимков</w:t>
      </w:r>
      <w:r w:rsidR="00E9761E">
        <w:rPr>
          <w:bCs/>
          <w:sz w:val="28"/>
          <w:szCs w:val="28"/>
          <w:highlight w:val="yellow"/>
        </w:rPr>
        <w:t xml:space="preserve"> по их координатам</w:t>
      </w:r>
      <w:r>
        <w:rPr>
          <w:bCs/>
          <w:sz w:val="28"/>
          <w:szCs w:val="28"/>
          <w:highlight w:val="yellow"/>
        </w:rPr>
        <w:t>.</w:t>
      </w:r>
    </w:p>
    <w:p w14:paraId="5C39BF35" w14:textId="3A29E14B" w:rsidR="00E9761E" w:rsidRPr="00E9761E" w:rsidRDefault="00E9761E" w:rsidP="00FD7FAE">
      <w:pPr>
        <w:pStyle w:val="afa"/>
        <w:spacing w:line="360" w:lineRule="auto"/>
        <w:ind w:left="0" w:firstLine="851"/>
        <w:jc w:val="both"/>
        <w:rPr>
          <w:bCs/>
          <w:sz w:val="28"/>
          <w:szCs w:val="28"/>
          <w:highlight w:val="yellow"/>
        </w:rPr>
      </w:pPr>
      <w:r>
        <w:rPr>
          <w:bCs/>
          <w:sz w:val="28"/>
          <w:szCs w:val="28"/>
          <w:highlight w:val="yellow"/>
        </w:rPr>
        <w:t xml:space="preserve">??? формуляры в </w:t>
      </w:r>
      <w:r>
        <w:rPr>
          <w:bCs/>
          <w:sz w:val="28"/>
          <w:szCs w:val="28"/>
          <w:highlight w:val="yellow"/>
          <w:lang w:val="en-US"/>
        </w:rPr>
        <w:t>pdf</w:t>
      </w:r>
    </w:p>
    <w:p w14:paraId="675A96C2" w14:textId="0E01EF6E"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w:t>
      </w:r>
      <w:r w:rsidR="00FD7FAE">
        <w:rPr>
          <w:bCs/>
          <w:sz w:val="28"/>
          <w:szCs w:val="28"/>
        </w:rPr>
        <w:t xml:space="preserve"> </w:t>
      </w:r>
      <w:r w:rsidR="00420C0B">
        <w:rPr>
          <w:bCs/>
          <w:sz w:val="28"/>
          <w:szCs w:val="28"/>
        </w:rPr>
        <w:t>выполнен</w:t>
      </w:r>
      <w:r w:rsidR="00FD7FAE">
        <w:rPr>
          <w:bCs/>
          <w:sz w:val="28"/>
          <w:szCs w:val="28"/>
        </w:rPr>
        <w:t>ы пункты.</w:t>
      </w:r>
    </w:p>
    <w:p w14:paraId="535D2815" w14:textId="073AE69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4.1</w:t>
      </w:r>
      <w:r w:rsidRPr="00E0285E">
        <w:rPr>
          <w:rFonts w:eastAsia="Calibri"/>
          <w:sz w:val="28"/>
          <w:szCs w:val="28"/>
        </w:rPr>
        <w:t xml:space="preserve"> ТУ</w:t>
      </w:r>
    </w:p>
    <w:p w14:paraId="57DEEBA1" w14:textId="77777777" w:rsidR="0092735A" w:rsidRDefault="00EA50A6" w:rsidP="007B4DDB">
      <w:pPr>
        <w:tabs>
          <w:tab w:val="left" w:pos="0"/>
        </w:tabs>
        <w:spacing w:line="360" w:lineRule="auto"/>
        <w:ind w:firstLine="851"/>
        <w:jc w:val="both"/>
        <w:rPr>
          <w:sz w:val="28"/>
          <w:szCs w:val="28"/>
          <w:highlight w:val="yellow"/>
        </w:rPr>
      </w:pPr>
      <w:r w:rsidRPr="00EA50A6">
        <w:rPr>
          <w:sz w:val="28"/>
          <w:szCs w:val="28"/>
          <w:highlight w:val="yellow"/>
        </w:rPr>
        <w:t xml:space="preserve">Алгоритмы распознавания дефектов используют оптимальные решения для выявления дефектов по изображениям. </w:t>
      </w:r>
    </w:p>
    <w:p w14:paraId="7DFFA8A9" w14:textId="7FB1F640" w:rsidR="00EA50A6" w:rsidRDefault="00EA50A6" w:rsidP="007B4DDB">
      <w:pPr>
        <w:tabs>
          <w:tab w:val="left" w:pos="0"/>
        </w:tabs>
        <w:spacing w:line="360" w:lineRule="auto"/>
        <w:ind w:firstLine="851"/>
        <w:jc w:val="both"/>
        <w:rPr>
          <w:sz w:val="28"/>
          <w:szCs w:val="28"/>
        </w:rPr>
      </w:pPr>
      <w:r w:rsidRPr="00EA50A6">
        <w:rPr>
          <w:sz w:val="28"/>
          <w:szCs w:val="28"/>
          <w:highlight w:val="yellow"/>
        </w:rPr>
        <w:t>Выявляются дефекты с использованием не менее двух различных алгоритмов.</w:t>
      </w:r>
      <w:r w:rsidRPr="00EA50A6">
        <w:rPr>
          <w:sz w:val="28"/>
          <w:szCs w:val="28"/>
        </w:rPr>
        <w:t xml:space="preserve"> </w:t>
      </w:r>
    </w:p>
    <w:p w14:paraId="6940FF31" w14:textId="5929C6E1" w:rsidR="006D6122" w:rsidRPr="006D6122" w:rsidRDefault="00360F84" w:rsidP="007B4DDB">
      <w:pPr>
        <w:tabs>
          <w:tab w:val="left" w:pos="0"/>
        </w:tabs>
        <w:spacing w:line="360" w:lineRule="auto"/>
        <w:ind w:firstLine="851"/>
        <w:jc w:val="both"/>
        <w:rPr>
          <w:sz w:val="28"/>
          <w:szCs w:val="28"/>
        </w:rPr>
      </w:pPr>
      <w:r>
        <w:rPr>
          <w:sz w:val="28"/>
          <w:szCs w:val="28"/>
        </w:rPr>
        <w:t>Открыть документацию</w:t>
      </w:r>
      <w:r w:rsidR="006D6122">
        <w:rPr>
          <w:sz w:val="28"/>
          <w:szCs w:val="28"/>
        </w:rPr>
        <w:t xml:space="preserve"> на сети машинного обучения убедиться в том, что выбранные нейронные обеспечивают требования по точности распознавания дефектов.</w:t>
      </w:r>
    </w:p>
    <w:p w14:paraId="1BF96D0B"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25F41F51" w14:textId="77777777"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4.2</w:t>
      </w:r>
      <w:r w:rsidRPr="00E0285E">
        <w:rPr>
          <w:rFonts w:eastAsia="Calibri"/>
          <w:sz w:val="28"/>
          <w:szCs w:val="28"/>
        </w:rPr>
        <w:t xml:space="preserve"> ТУ</w:t>
      </w:r>
    </w:p>
    <w:p w14:paraId="21623627" w14:textId="77777777" w:rsidR="00EA50A6" w:rsidRDefault="00EA50A6" w:rsidP="00EA50A6">
      <w:pPr>
        <w:spacing w:line="360" w:lineRule="auto"/>
        <w:ind w:left="851"/>
        <w:jc w:val="both"/>
        <w:rPr>
          <w:bCs/>
          <w:sz w:val="28"/>
          <w:szCs w:val="28"/>
        </w:rPr>
      </w:pPr>
      <w:r w:rsidRPr="000D2CBB">
        <w:rPr>
          <w:bCs/>
          <w:sz w:val="28"/>
          <w:szCs w:val="28"/>
          <w:highlight w:val="yellow"/>
        </w:rPr>
        <w:t>Сети машинного обучения</w:t>
      </w:r>
    </w:p>
    <w:p w14:paraId="59CCDD44" w14:textId="77777777" w:rsidR="0092735A" w:rsidRDefault="00F10A36" w:rsidP="00EA50A6">
      <w:pPr>
        <w:spacing w:line="360" w:lineRule="auto"/>
        <w:ind w:firstLine="851"/>
        <w:jc w:val="both"/>
        <w:rPr>
          <w:bCs/>
          <w:sz w:val="28"/>
          <w:szCs w:val="28"/>
          <w:highlight w:val="yellow"/>
        </w:rPr>
      </w:pPr>
      <w:r>
        <w:rPr>
          <w:bCs/>
          <w:sz w:val="28"/>
          <w:szCs w:val="28"/>
          <w:highlight w:val="yellow"/>
        </w:rPr>
        <w:lastRenderedPageBreak/>
        <w:t>Запустить в</w:t>
      </w:r>
      <w:r w:rsidR="00EA50A6" w:rsidRPr="006D5B80">
        <w:rPr>
          <w:bCs/>
          <w:sz w:val="28"/>
          <w:szCs w:val="28"/>
          <w:highlight w:val="yellow"/>
        </w:rPr>
        <w:t xml:space="preserve"> сет</w:t>
      </w:r>
      <w:r>
        <w:rPr>
          <w:bCs/>
          <w:sz w:val="28"/>
          <w:szCs w:val="28"/>
          <w:highlight w:val="yellow"/>
        </w:rPr>
        <w:t>и</w:t>
      </w:r>
      <w:r w:rsidR="00EA50A6">
        <w:rPr>
          <w:bCs/>
          <w:sz w:val="28"/>
          <w:szCs w:val="28"/>
          <w:highlight w:val="yellow"/>
        </w:rPr>
        <w:t xml:space="preserve"> машинного</w:t>
      </w:r>
      <w:r w:rsidR="00EA50A6" w:rsidRPr="006D5B80">
        <w:rPr>
          <w:bCs/>
          <w:sz w:val="28"/>
          <w:szCs w:val="28"/>
          <w:highlight w:val="yellow"/>
        </w:rPr>
        <w:t xml:space="preserve"> обучения </w:t>
      </w:r>
      <w:r>
        <w:rPr>
          <w:bCs/>
          <w:sz w:val="28"/>
          <w:szCs w:val="28"/>
          <w:highlight w:val="yellow"/>
        </w:rPr>
        <w:t xml:space="preserve">по 100 снимков на </w:t>
      </w:r>
      <w:r w:rsidR="0092735A">
        <w:rPr>
          <w:bCs/>
          <w:sz w:val="28"/>
          <w:szCs w:val="28"/>
          <w:highlight w:val="yellow"/>
        </w:rPr>
        <w:t>каждый дефект</w:t>
      </w:r>
      <w:r>
        <w:rPr>
          <w:bCs/>
          <w:sz w:val="28"/>
          <w:szCs w:val="28"/>
          <w:highlight w:val="yellow"/>
        </w:rPr>
        <w:t xml:space="preserve"> </w:t>
      </w:r>
      <w:r w:rsidR="00EA50A6" w:rsidRPr="006D5B80">
        <w:rPr>
          <w:bCs/>
          <w:sz w:val="28"/>
          <w:szCs w:val="28"/>
          <w:highlight w:val="yellow"/>
        </w:rPr>
        <w:t xml:space="preserve">(при нехватке снимков с дефектами разрешается использовать синтетически </w:t>
      </w:r>
      <w:r w:rsidR="007B4DDB" w:rsidRPr="006D5B80">
        <w:rPr>
          <w:bCs/>
          <w:sz w:val="28"/>
          <w:szCs w:val="28"/>
          <w:highlight w:val="yellow"/>
        </w:rPr>
        <w:t>созданные</w:t>
      </w:r>
      <w:r w:rsidR="00EA50A6" w:rsidRPr="006D5B80">
        <w:rPr>
          <w:bCs/>
          <w:sz w:val="28"/>
          <w:szCs w:val="28"/>
          <w:highlight w:val="yellow"/>
        </w:rPr>
        <w:t xml:space="preserve"> снимки) </w:t>
      </w:r>
    </w:p>
    <w:p w14:paraId="4FC433D5" w14:textId="154ADF16" w:rsidR="00EA50A6" w:rsidRDefault="0092735A" w:rsidP="00EA50A6">
      <w:pPr>
        <w:spacing w:line="360" w:lineRule="auto"/>
        <w:ind w:firstLine="851"/>
        <w:jc w:val="both"/>
        <w:rPr>
          <w:rFonts w:eastAsia="Calibri"/>
          <w:sz w:val="28"/>
          <w:szCs w:val="28"/>
        </w:rPr>
      </w:pPr>
      <w:r>
        <w:rPr>
          <w:bCs/>
          <w:sz w:val="28"/>
          <w:szCs w:val="28"/>
          <w:highlight w:val="yellow"/>
        </w:rPr>
        <w:t>С</w:t>
      </w:r>
      <w:r w:rsidR="00EA50A6" w:rsidRPr="006D5B80">
        <w:rPr>
          <w:bCs/>
          <w:sz w:val="28"/>
          <w:szCs w:val="28"/>
          <w:highlight w:val="yellow"/>
        </w:rPr>
        <w:t>еть должна найти и классифицировать не менее 98</w:t>
      </w:r>
      <w:r w:rsidR="00F10A36">
        <w:rPr>
          <w:bCs/>
          <w:sz w:val="28"/>
          <w:szCs w:val="28"/>
          <w:highlight w:val="yellow"/>
        </w:rPr>
        <w:t>%</w:t>
      </w:r>
      <w:r w:rsidR="00EA50A6" w:rsidRPr="006D5B80">
        <w:rPr>
          <w:bCs/>
          <w:sz w:val="28"/>
          <w:szCs w:val="28"/>
          <w:highlight w:val="yellow"/>
        </w:rPr>
        <w:t xml:space="preserve"> </w:t>
      </w:r>
      <w:r w:rsidR="00F10A36">
        <w:rPr>
          <w:bCs/>
          <w:sz w:val="28"/>
          <w:szCs w:val="28"/>
          <w:highlight w:val="yellow"/>
        </w:rPr>
        <w:t xml:space="preserve">по каждому </w:t>
      </w:r>
      <w:r w:rsidR="00EA50A6" w:rsidRPr="006D5B80">
        <w:rPr>
          <w:bCs/>
          <w:sz w:val="28"/>
          <w:szCs w:val="28"/>
          <w:highlight w:val="yellow"/>
        </w:rPr>
        <w:t>дефект</w:t>
      </w:r>
      <w:r w:rsidR="00F10A36">
        <w:rPr>
          <w:bCs/>
          <w:sz w:val="28"/>
          <w:szCs w:val="28"/>
          <w:highlight w:val="yellow"/>
        </w:rPr>
        <w:t>у</w:t>
      </w:r>
      <w:r w:rsidR="00EA50A6" w:rsidRPr="006D5B80">
        <w:rPr>
          <w:bCs/>
          <w:sz w:val="28"/>
          <w:szCs w:val="28"/>
          <w:highlight w:val="yellow"/>
        </w:rPr>
        <w:t>.</w:t>
      </w:r>
    </w:p>
    <w:p w14:paraId="35055F07" w14:textId="77777777" w:rsidR="00EA50A6" w:rsidRDefault="00EA50A6" w:rsidP="00EA50A6">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5148F65" w14:textId="77C5CD38"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4.3</w:t>
      </w:r>
      <w:r w:rsidRPr="00E0285E">
        <w:rPr>
          <w:rFonts w:eastAsia="Calibri"/>
          <w:sz w:val="28"/>
          <w:szCs w:val="28"/>
        </w:rPr>
        <w:t xml:space="preserve"> ТУ</w:t>
      </w:r>
    </w:p>
    <w:p w14:paraId="613E4669" w14:textId="05569EB9" w:rsidR="00C904E4" w:rsidRPr="0092735A" w:rsidRDefault="00C904E4" w:rsidP="006F6E4F">
      <w:pPr>
        <w:pStyle w:val="afa"/>
        <w:numPr>
          <w:ilvl w:val="0"/>
          <w:numId w:val="21"/>
        </w:numPr>
        <w:tabs>
          <w:tab w:val="left" w:pos="0"/>
          <w:tab w:val="left" w:pos="1276"/>
        </w:tabs>
        <w:spacing w:line="360" w:lineRule="auto"/>
        <w:ind w:left="0" w:firstLine="851"/>
        <w:jc w:val="both"/>
        <w:rPr>
          <w:sz w:val="28"/>
          <w:szCs w:val="28"/>
        </w:rPr>
      </w:pPr>
      <w:r w:rsidRPr="0092735A">
        <w:rPr>
          <w:sz w:val="28"/>
          <w:szCs w:val="28"/>
        </w:rPr>
        <w:t xml:space="preserve">В </w:t>
      </w:r>
      <w:r w:rsidRPr="0092735A">
        <w:rPr>
          <w:sz w:val="28"/>
          <w:szCs w:val="28"/>
          <w:lang w:val="en-US"/>
        </w:rPr>
        <w:t>GUI</w:t>
      </w:r>
      <w:r w:rsidRPr="0092735A">
        <w:rPr>
          <w:sz w:val="28"/>
          <w:szCs w:val="28"/>
        </w:rPr>
        <w:t xml:space="preserve"> на снимке вручную отменить дефект.</w:t>
      </w:r>
    </w:p>
    <w:p w14:paraId="1411190D" w14:textId="163B7C0A" w:rsidR="0092735A" w:rsidRDefault="0092735A" w:rsidP="006F6E4F">
      <w:pPr>
        <w:pStyle w:val="afa"/>
        <w:numPr>
          <w:ilvl w:val="0"/>
          <w:numId w:val="21"/>
        </w:numPr>
        <w:tabs>
          <w:tab w:val="left" w:pos="1276"/>
        </w:tabs>
        <w:spacing w:line="360" w:lineRule="auto"/>
        <w:ind w:left="0" w:firstLine="851"/>
        <w:jc w:val="both"/>
        <w:rPr>
          <w:bCs/>
          <w:sz w:val="28"/>
          <w:szCs w:val="28"/>
        </w:rPr>
      </w:pPr>
      <w:r>
        <w:rPr>
          <w:bCs/>
          <w:sz w:val="28"/>
          <w:szCs w:val="28"/>
        </w:rPr>
        <w:t xml:space="preserve">На </w:t>
      </w:r>
      <w:r w:rsidR="00C904E4">
        <w:rPr>
          <w:bCs/>
          <w:sz w:val="28"/>
          <w:szCs w:val="28"/>
        </w:rPr>
        <w:t>снимк</w:t>
      </w:r>
      <w:r>
        <w:rPr>
          <w:bCs/>
          <w:sz w:val="28"/>
          <w:szCs w:val="28"/>
        </w:rPr>
        <w:t>е участок с дефектом должен</w:t>
      </w:r>
      <w:r w:rsidR="00C904E4">
        <w:rPr>
          <w:bCs/>
          <w:sz w:val="28"/>
          <w:szCs w:val="28"/>
        </w:rPr>
        <w:t xml:space="preserve"> </w:t>
      </w:r>
      <w:r>
        <w:rPr>
          <w:bCs/>
          <w:sz w:val="28"/>
          <w:szCs w:val="28"/>
        </w:rPr>
        <w:t>отметиться</w:t>
      </w:r>
      <w:r w:rsidR="00C904E4">
        <w:rPr>
          <w:bCs/>
          <w:sz w:val="28"/>
          <w:szCs w:val="28"/>
        </w:rPr>
        <w:t xml:space="preserve"> цветом </w:t>
      </w:r>
    </w:p>
    <w:p w14:paraId="0B0B5C45" w14:textId="5FA73F17" w:rsidR="0092735A" w:rsidRDefault="0092735A" w:rsidP="006F6E4F">
      <w:pPr>
        <w:pStyle w:val="afa"/>
        <w:numPr>
          <w:ilvl w:val="0"/>
          <w:numId w:val="21"/>
        </w:numPr>
        <w:tabs>
          <w:tab w:val="left" w:pos="1276"/>
        </w:tabs>
        <w:spacing w:line="360" w:lineRule="auto"/>
        <w:ind w:left="0" w:firstLine="851"/>
        <w:jc w:val="both"/>
        <w:rPr>
          <w:bCs/>
          <w:sz w:val="28"/>
          <w:szCs w:val="28"/>
        </w:rPr>
      </w:pPr>
      <w:r>
        <w:rPr>
          <w:bCs/>
          <w:sz w:val="28"/>
          <w:szCs w:val="28"/>
        </w:rPr>
        <w:t xml:space="preserve">В </w:t>
      </w:r>
      <w:r w:rsidR="006F6E4F">
        <w:rPr>
          <w:bCs/>
          <w:sz w:val="28"/>
          <w:szCs w:val="28"/>
        </w:rPr>
        <w:t>списке</w:t>
      </w:r>
      <w:r>
        <w:rPr>
          <w:bCs/>
          <w:sz w:val="28"/>
          <w:szCs w:val="28"/>
        </w:rPr>
        <w:t xml:space="preserve"> должен появиться указанный выше снимок с</w:t>
      </w:r>
      <w:r w:rsidR="00C904E4">
        <w:rPr>
          <w:bCs/>
          <w:sz w:val="28"/>
          <w:szCs w:val="28"/>
        </w:rPr>
        <w:t xml:space="preserve"> пометкой</w:t>
      </w:r>
      <w:r>
        <w:rPr>
          <w:bCs/>
          <w:sz w:val="28"/>
          <w:szCs w:val="28"/>
        </w:rPr>
        <w:t>,</w:t>
      </w:r>
      <w:r w:rsidR="00C904E4">
        <w:rPr>
          <w:bCs/>
          <w:sz w:val="28"/>
          <w:szCs w:val="28"/>
        </w:rPr>
        <w:t xml:space="preserve"> что на нем присутствует дефект </w:t>
      </w:r>
    </w:p>
    <w:p w14:paraId="427A1E70" w14:textId="2A2D7C02" w:rsidR="00EA50A6" w:rsidRPr="0092735A" w:rsidRDefault="0092735A" w:rsidP="006F6E4F">
      <w:pPr>
        <w:tabs>
          <w:tab w:val="left" w:pos="1276"/>
        </w:tabs>
        <w:spacing w:line="360" w:lineRule="auto"/>
        <w:ind w:firstLine="851"/>
        <w:jc w:val="both"/>
        <w:rPr>
          <w:bCs/>
          <w:sz w:val="28"/>
          <w:szCs w:val="28"/>
        </w:rPr>
      </w:pPr>
      <w:r>
        <w:rPr>
          <w:bCs/>
          <w:sz w:val="28"/>
          <w:szCs w:val="28"/>
        </w:rPr>
        <w:t>П</w:t>
      </w:r>
      <w:r w:rsidR="00EA50A6" w:rsidRPr="0092735A">
        <w:rPr>
          <w:bCs/>
          <w:sz w:val="28"/>
          <w:szCs w:val="28"/>
        </w:rPr>
        <w:t>ункт считать выполненными, а ПАК ВИК, соответствующий требованиям, если данная проверка выполнена успешна.</w:t>
      </w:r>
    </w:p>
    <w:p w14:paraId="30CE1B97" w14:textId="6CA06233" w:rsidR="00EA50A6" w:rsidRDefault="00EA50A6"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4.4</w:t>
      </w:r>
      <w:r w:rsidR="00CE49C9">
        <w:rPr>
          <w:rFonts w:eastAsia="Calibri"/>
          <w:sz w:val="28"/>
          <w:szCs w:val="28"/>
        </w:rPr>
        <w:t xml:space="preserve">, </w:t>
      </w:r>
      <w:r w:rsidR="00CE49C9" w:rsidRPr="00E0285E">
        <w:rPr>
          <w:rFonts w:eastAsia="Calibri"/>
          <w:sz w:val="28"/>
          <w:szCs w:val="28"/>
        </w:rPr>
        <w:t>1.3.</w:t>
      </w:r>
      <w:r w:rsidR="00CE49C9">
        <w:rPr>
          <w:rFonts w:eastAsia="Calibri"/>
          <w:sz w:val="28"/>
          <w:szCs w:val="28"/>
        </w:rPr>
        <w:t>8</w:t>
      </w:r>
      <w:r w:rsidR="00CE49C9" w:rsidRPr="00E0285E">
        <w:rPr>
          <w:rFonts w:eastAsia="Calibri"/>
          <w:sz w:val="28"/>
          <w:szCs w:val="28"/>
        </w:rPr>
        <w:t>.</w:t>
      </w:r>
      <w:r w:rsidR="00CE49C9">
        <w:rPr>
          <w:rFonts w:eastAsia="Calibri"/>
          <w:sz w:val="28"/>
          <w:szCs w:val="28"/>
        </w:rPr>
        <w:t>4.5</w:t>
      </w:r>
      <w:r w:rsidR="00CE49C9" w:rsidRPr="00E0285E">
        <w:rPr>
          <w:rFonts w:eastAsia="Calibri"/>
          <w:sz w:val="28"/>
          <w:szCs w:val="28"/>
        </w:rPr>
        <w:t xml:space="preserve"> </w:t>
      </w:r>
      <w:r w:rsidRPr="00E0285E">
        <w:rPr>
          <w:rFonts w:eastAsia="Calibri"/>
          <w:sz w:val="28"/>
          <w:szCs w:val="28"/>
        </w:rPr>
        <w:t>ТУ</w:t>
      </w:r>
    </w:p>
    <w:p w14:paraId="4867006F" w14:textId="04A1CAD6" w:rsidR="00EA50A6" w:rsidRPr="00EA50A6" w:rsidRDefault="00EA50A6" w:rsidP="00EA50A6">
      <w:pPr>
        <w:pStyle w:val="afa"/>
        <w:tabs>
          <w:tab w:val="left" w:pos="0"/>
          <w:tab w:val="left" w:pos="2127"/>
        </w:tabs>
        <w:spacing w:line="360" w:lineRule="auto"/>
        <w:ind w:left="851"/>
        <w:jc w:val="both"/>
        <w:rPr>
          <w:sz w:val="28"/>
          <w:szCs w:val="28"/>
          <w:highlight w:val="yellow"/>
        </w:rPr>
      </w:pPr>
      <w:r w:rsidRPr="00EA50A6">
        <w:rPr>
          <w:sz w:val="28"/>
          <w:szCs w:val="28"/>
          <w:highlight w:val="yellow"/>
        </w:rPr>
        <w:t>Обучение искусственного интеллекта проводится</w:t>
      </w:r>
    </w:p>
    <w:p w14:paraId="328878CB" w14:textId="77777777" w:rsidR="00EA50A6" w:rsidRPr="00EA50A6" w:rsidRDefault="00EA50A6" w:rsidP="00F85526">
      <w:pPr>
        <w:pStyle w:val="afa"/>
        <w:numPr>
          <w:ilvl w:val="0"/>
          <w:numId w:val="8"/>
        </w:numPr>
        <w:tabs>
          <w:tab w:val="left" w:pos="0"/>
          <w:tab w:val="left" w:pos="1134"/>
        </w:tabs>
        <w:spacing w:line="360" w:lineRule="auto"/>
        <w:ind w:left="0" w:firstLine="851"/>
        <w:jc w:val="both"/>
        <w:rPr>
          <w:sz w:val="28"/>
          <w:szCs w:val="28"/>
          <w:highlight w:val="yellow"/>
        </w:rPr>
      </w:pPr>
      <w:r w:rsidRPr="00EA50A6">
        <w:rPr>
          <w:sz w:val="28"/>
          <w:szCs w:val="28"/>
          <w:highlight w:val="yellow"/>
        </w:rPr>
        <w:t>для разных наборов изображений (снимки с различной разрешением и контрастностью) и нескольких методов машинного обучения;</w:t>
      </w:r>
    </w:p>
    <w:p w14:paraId="388ECEC0" w14:textId="65FA8BE3" w:rsidR="00EA50A6" w:rsidRPr="00EA50A6" w:rsidRDefault="00CE49C9" w:rsidP="00F85526">
      <w:pPr>
        <w:pStyle w:val="afa"/>
        <w:numPr>
          <w:ilvl w:val="0"/>
          <w:numId w:val="8"/>
        </w:numPr>
        <w:tabs>
          <w:tab w:val="left" w:pos="0"/>
          <w:tab w:val="left" w:pos="1134"/>
        </w:tabs>
        <w:spacing w:line="360" w:lineRule="auto"/>
        <w:ind w:left="0" w:firstLine="851"/>
        <w:jc w:val="both"/>
        <w:rPr>
          <w:sz w:val="28"/>
          <w:szCs w:val="28"/>
          <w:highlight w:val="yellow"/>
        </w:rPr>
      </w:pPr>
      <w:r>
        <w:rPr>
          <w:sz w:val="28"/>
          <w:szCs w:val="28"/>
          <w:highlight w:val="yellow"/>
        </w:rPr>
        <w:t xml:space="preserve">возможно </w:t>
      </w:r>
      <w:r w:rsidR="00EA50A6" w:rsidRPr="00EA50A6">
        <w:rPr>
          <w:sz w:val="28"/>
          <w:szCs w:val="28"/>
          <w:highlight w:val="yellow"/>
        </w:rPr>
        <w:t>выявление аномалии по изображениям без определения того или иного дефекта;</w:t>
      </w:r>
    </w:p>
    <w:p w14:paraId="599E6EC5" w14:textId="77777777" w:rsidR="00EA50A6" w:rsidRPr="00EA50A6" w:rsidRDefault="00EA50A6" w:rsidP="00F85526">
      <w:pPr>
        <w:pStyle w:val="afa"/>
        <w:numPr>
          <w:ilvl w:val="0"/>
          <w:numId w:val="8"/>
        </w:numPr>
        <w:tabs>
          <w:tab w:val="left" w:pos="1134"/>
        </w:tabs>
        <w:spacing w:line="360" w:lineRule="auto"/>
        <w:ind w:left="0" w:firstLine="851"/>
        <w:jc w:val="both"/>
        <w:rPr>
          <w:rFonts w:eastAsia="Calibri"/>
          <w:sz w:val="28"/>
          <w:szCs w:val="28"/>
          <w:highlight w:val="yellow"/>
        </w:rPr>
      </w:pPr>
      <w:r w:rsidRPr="00EA50A6">
        <w:rPr>
          <w:sz w:val="28"/>
          <w:szCs w:val="28"/>
          <w:highlight w:val="yellow"/>
        </w:rPr>
        <w:t>соотношение обучающей выборки к тестируемому набору снимков не менее 60/40 и не более 80/20.</w:t>
      </w:r>
    </w:p>
    <w:p w14:paraId="3258C7E8" w14:textId="4486ACE1" w:rsidR="00EA50A6" w:rsidRDefault="00C904E4" w:rsidP="00F1768E">
      <w:pPr>
        <w:tabs>
          <w:tab w:val="left" w:pos="0"/>
        </w:tabs>
        <w:spacing w:line="360" w:lineRule="auto"/>
        <w:ind w:firstLine="851"/>
        <w:jc w:val="both"/>
        <w:rPr>
          <w:sz w:val="28"/>
          <w:szCs w:val="28"/>
          <w:highlight w:val="yellow"/>
        </w:rPr>
      </w:pPr>
      <w:r>
        <w:rPr>
          <w:sz w:val="28"/>
          <w:szCs w:val="28"/>
          <w:highlight w:val="yellow"/>
        </w:rPr>
        <w:t xml:space="preserve">В </w:t>
      </w:r>
      <w:r w:rsidR="00F1768E">
        <w:rPr>
          <w:sz w:val="28"/>
          <w:szCs w:val="28"/>
          <w:highlight w:val="yellow"/>
        </w:rPr>
        <w:t>БД</w:t>
      </w:r>
      <w:r w:rsidRPr="00C904E4">
        <w:rPr>
          <w:sz w:val="28"/>
          <w:szCs w:val="28"/>
          <w:highlight w:val="yellow"/>
        </w:rPr>
        <w:t xml:space="preserve"> </w:t>
      </w:r>
      <w:r>
        <w:rPr>
          <w:sz w:val="28"/>
          <w:szCs w:val="28"/>
          <w:highlight w:val="yellow"/>
        </w:rPr>
        <w:t xml:space="preserve">выбрать </w:t>
      </w:r>
      <w:r w:rsidR="00F1768E">
        <w:rPr>
          <w:sz w:val="28"/>
          <w:szCs w:val="28"/>
          <w:highlight w:val="yellow"/>
        </w:rPr>
        <w:t>снимки с одинаковыми дефектами (</w:t>
      </w:r>
      <w:r w:rsidR="00EA50A6" w:rsidRPr="00EA50A6">
        <w:rPr>
          <w:sz w:val="28"/>
          <w:szCs w:val="28"/>
          <w:highlight w:val="yellow"/>
        </w:rPr>
        <w:t xml:space="preserve">с учетом внесения фактических данных по выявленным дефектам в случаях уточнения результатов осмотров </w:t>
      </w:r>
      <w:r w:rsidR="00F1768E">
        <w:rPr>
          <w:sz w:val="28"/>
          <w:szCs w:val="28"/>
          <w:highlight w:val="yellow"/>
        </w:rPr>
        <w:t xml:space="preserve">и </w:t>
      </w:r>
      <w:r w:rsidR="00EA50A6" w:rsidRPr="00EA50A6">
        <w:rPr>
          <w:sz w:val="28"/>
          <w:szCs w:val="28"/>
          <w:highlight w:val="yellow"/>
        </w:rPr>
        <w:t xml:space="preserve">с </w:t>
      </w:r>
      <w:r w:rsidR="00BF1372">
        <w:rPr>
          <w:sz w:val="28"/>
          <w:szCs w:val="28"/>
          <w:highlight w:val="yellow"/>
        </w:rPr>
        <w:t>распознанными в автоматическом режиме)</w:t>
      </w:r>
    </w:p>
    <w:p w14:paraId="7DA31A50" w14:textId="48F6F1D8" w:rsidR="00BF1372" w:rsidRDefault="00BF1372" w:rsidP="00F1768E">
      <w:pPr>
        <w:tabs>
          <w:tab w:val="left" w:pos="0"/>
        </w:tabs>
        <w:spacing w:line="360" w:lineRule="auto"/>
        <w:ind w:firstLine="851"/>
        <w:jc w:val="both"/>
        <w:rPr>
          <w:sz w:val="28"/>
          <w:szCs w:val="28"/>
          <w:highlight w:val="yellow"/>
        </w:rPr>
      </w:pPr>
      <w:r>
        <w:rPr>
          <w:sz w:val="28"/>
          <w:szCs w:val="28"/>
          <w:highlight w:val="yellow"/>
        </w:rPr>
        <w:t xml:space="preserve">Выбранные данные представляют обновленный </w:t>
      </w:r>
      <w:proofErr w:type="spellStart"/>
      <w:r>
        <w:rPr>
          <w:sz w:val="28"/>
          <w:szCs w:val="28"/>
          <w:highlight w:val="yellow"/>
        </w:rPr>
        <w:t>датасет</w:t>
      </w:r>
      <w:proofErr w:type="spellEnd"/>
    </w:p>
    <w:p w14:paraId="44A8D7F7" w14:textId="273B6F1F" w:rsidR="00BF1372" w:rsidRPr="00F1768E" w:rsidRDefault="00BF1372" w:rsidP="00F1768E">
      <w:pPr>
        <w:tabs>
          <w:tab w:val="left" w:pos="0"/>
        </w:tabs>
        <w:spacing w:line="360" w:lineRule="auto"/>
        <w:ind w:firstLine="851"/>
        <w:jc w:val="both"/>
        <w:rPr>
          <w:sz w:val="28"/>
          <w:szCs w:val="28"/>
          <w:highlight w:val="yellow"/>
        </w:rPr>
      </w:pPr>
      <w:r>
        <w:rPr>
          <w:sz w:val="28"/>
          <w:szCs w:val="28"/>
          <w:highlight w:val="yellow"/>
        </w:rPr>
        <w:t xml:space="preserve">Запустить ярлык согласно инструкции </w:t>
      </w:r>
      <w:proofErr w:type="spellStart"/>
      <w:r>
        <w:rPr>
          <w:sz w:val="28"/>
          <w:szCs w:val="28"/>
          <w:highlight w:val="yellow"/>
        </w:rPr>
        <w:t>дообучения</w:t>
      </w:r>
      <w:proofErr w:type="spellEnd"/>
      <w:r>
        <w:rPr>
          <w:sz w:val="28"/>
          <w:szCs w:val="28"/>
          <w:highlight w:val="yellow"/>
        </w:rPr>
        <w:t xml:space="preserve"> и запустить </w:t>
      </w:r>
      <w:proofErr w:type="spellStart"/>
      <w:r>
        <w:rPr>
          <w:sz w:val="28"/>
          <w:szCs w:val="28"/>
          <w:highlight w:val="yellow"/>
        </w:rPr>
        <w:t>дообучение</w:t>
      </w:r>
      <w:proofErr w:type="spellEnd"/>
      <w:r>
        <w:rPr>
          <w:sz w:val="28"/>
          <w:szCs w:val="28"/>
          <w:highlight w:val="yellow"/>
        </w:rPr>
        <w:t xml:space="preserve"> нейронной сети с выбранным </w:t>
      </w:r>
      <w:proofErr w:type="spellStart"/>
      <w:r>
        <w:rPr>
          <w:sz w:val="28"/>
          <w:szCs w:val="28"/>
          <w:highlight w:val="yellow"/>
        </w:rPr>
        <w:t>дат</w:t>
      </w:r>
      <w:r w:rsidR="003571E3">
        <w:rPr>
          <w:sz w:val="28"/>
          <w:szCs w:val="28"/>
          <w:highlight w:val="yellow"/>
        </w:rPr>
        <w:t>а</w:t>
      </w:r>
      <w:r>
        <w:rPr>
          <w:sz w:val="28"/>
          <w:szCs w:val="28"/>
          <w:highlight w:val="yellow"/>
        </w:rPr>
        <w:t>сетом</w:t>
      </w:r>
      <w:proofErr w:type="spellEnd"/>
      <w:r>
        <w:rPr>
          <w:sz w:val="28"/>
          <w:szCs w:val="28"/>
          <w:highlight w:val="yellow"/>
        </w:rPr>
        <w:t>.</w:t>
      </w:r>
    </w:p>
    <w:p w14:paraId="490F5F30" w14:textId="6999279C" w:rsidR="00EA50A6" w:rsidRDefault="00EA50A6" w:rsidP="00EA50A6">
      <w:pPr>
        <w:pStyle w:val="afa"/>
        <w:spacing w:line="360" w:lineRule="auto"/>
        <w:ind w:left="0" w:firstLine="851"/>
        <w:jc w:val="both"/>
        <w:rPr>
          <w:bCs/>
          <w:sz w:val="28"/>
          <w:szCs w:val="28"/>
        </w:rPr>
      </w:pPr>
      <w:r w:rsidRPr="00E0285E">
        <w:rPr>
          <w:bCs/>
          <w:sz w:val="28"/>
          <w:szCs w:val="28"/>
        </w:rPr>
        <w:lastRenderedPageBreak/>
        <w:t xml:space="preserve">Пункт считать выполненными, а ПАК ВИК, соответствующий требованиям, если </w:t>
      </w:r>
      <w:r w:rsidR="00BF1372">
        <w:rPr>
          <w:bCs/>
          <w:sz w:val="28"/>
          <w:szCs w:val="28"/>
        </w:rPr>
        <w:t>ярлык</w:t>
      </w:r>
      <w:r w:rsidR="00C904E4">
        <w:rPr>
          <w:bCs/>
          <w:sz w:val="28"/>
          <w:szCs w:val="28"/>
        </w:rPr>
        <w:t xml:space="preserve"> </w:t>
      </w:r>
      <w:proofErr w:type="spellStart"/>
      <w:r w:rsidR="00C904E4">
        <w:rPr>
          <w:bCs/>
          <w:sz w:val="28"/>
          <w:szCs w:val="28"/>
        </w:rPr>
        <w:t>дообучения</w:t>
      </w:r>
      <w:proofErr w:type="spellEnd"/>
      <w:r w:rsidR="00BF1372">
        <w:rPr>
          <w:bCs/>
          <w:sz w:val="28"/>
          <w:szCs w:val="28"/>
        </w:rPr>
        <w:t xml:space="preserve"> запустился</w:t>
      </w:r>
      <w:r w:rsidRPr="0011530B">
        <w:rPr>
          <w:bCs/>
          <w:sz w:val="28"/>
          <w:szCs w:val="28"/>
        </w:rPr>
        <w:t>.</w:t>
      </w:r>
    </w:p>
    <w:p w14:paraId="2AC8CB14" w14:textId="1A6684B0" w:rsidR="000D2CBB" w:rsidRDefault="000D2CBB" w:rsidP="00F85526">
      <w:pPr>
        <w:numPr>
          <w:ilvl w:val="2"/>
          <w:numId w:val="9"/>
        </w:numPr>
        <w:tabs>
          <w:tab w:val="left" w:pos="357"/>
        </w:tabs>
        <w:spacing w:line="360" w:lineRule="auto"/>
        <w:ind w:left="0" w:firstLine="851"/>
        <w:jc w:val="both"/>
        <w:rPr>
          <w:rFonts w:eastAsia="Calibri"/>
          <w:sz w:val="28"/>
          <w:szCs w:val="28"/>
        </w:rPr>
      </w:pPr>
      <w:r w:rsidRPr="00E0285E">
        <w:rPr>
          <w:rFonts w:eastAsia="Calibri"/>
          <w:sz w:val="28"/>
          <w:szCs w:val="28"/>
        </w:rPr>
        <w:t>Для проверки соответствия ПАК ВИК требованию п. 1.3.</w:t>
      </w:r>
      <w:r>
        <w:rPr>
          <w:rFonts w:eastAsia="Calibri"/>
          <w:sz w:val="28"/>
          <w:szCs w:val="28"/>
        </w:rPr>
        <w:t>8</w:t>
      </w:r>
      <w:r w:rsidRPr="00E0285E">
        <w:rPr>
          <w:rFonts w:eastAsia="Calibri"/>
          <w:sz w:val="28"/>
          <w:szCs w:val="28"/>
        </w:rPr>
        <w:t>.</w:t>
      </w:r>
      <w:r>
        <w:rPr>
          <w:rFonts w:eastAsia="Calibri"/>
          <w:sz w:val="28"/>
          <w:szCs w:val="28"/>
        </w:rPr>
        <w:t>5</w:t>
      </w:r>
      <w:r w:rsidRPr="00E0285E">
        <w:rPr>
          <w:rFonts w:eastAsia="Calibri"/>
          <w:sz w:val="28"/>
          <w:szCs w:val="28"/>
        </w:rPr>
        <w:t xml:space="preserve"> ТУ</w:t>
      </w:r>
    </w:p>
    <w:p w14:paraId="3BAF8496" w14:textId="441CE3F9" w:rsidR="00EC628E" w:rsidRPr="00EC628E" w:rsidRDefault="00EC628E" w:rsidP="000D2CBB">
      <w:pPr>
        <w:pStyle w:val="afa"/>
        <w:spacing w:line="360" w:lineRule="auto"/>
        <w:ind w:left="0" w:firstLine="851"/>
        <w:jc w:val="both"/>
        <w:rPr>
          <w:bCs/>
          <w:sz w:val="28"/>
          <w:szCs w:val="28"/>
        </w:rPr>
      </w:pPr>
      <w:r w:rsidRPr="003437A7">
        <w:rPr>
          <w:bCs/>
          <w:sz w:val="28"/>
          <w:szCs w:val="28"/>
          <w:highlight w:val="yellow"/>
        </w:rPr>
        <w:t xml:space="preserve">В комплекте поставляется программа </w:t>
      </w:r>
      <w:proofErr w:type="spellStart"/>
      <w:r w:rsidRPr="003437A7">
        <w:rPr>
          <w:bCs/>
          <w:sz w:val="28"/>
          <w:szCs w:val="28"/>
          <w:highlight w:val="yellow"/>
          <w:lang w:val="en-US"/>
        </w:rPr>
        <w:t>mySQL</w:t>
      </w:r>
      <w:proofErr w:type="spellEnd"/>
      <w:r w:rsidRPr="003437A7">
        <w:rPr>
          <w:bCs/>
          <w:sz w:val="28"/>
          <w:szCs w:val="28"/>
          <w:highlight w:val="yellow"/>
        </w:rPr>
        <w:t>. Запустить ярлык, наблюдать запуск приложения с БД.</w:t>
      </w:r>
      <w:r w:rsidR="003437A7" w:rsidRPr="003437A7">
        <w:rPr>
          <w:bCs/>
          <w:sz w:val="28"/>
          <w:szCs w:val="28"/>
          <w:highlight w:val="yellow"/>
        </w:rPr>
        <w:t xml:space="preserve"> БД позволяет выдавать отчеты, сгруппированные по одинаковым дефектам.</w:t>
      </w:r>
    </w:p>
    <w:p w14:paraId="41EEB47D" w14:textId="1F452BD6" w:rsidR="000D2CBB" w:rsidRDefault="000D2CBB" w:rsidP="000D2CBB">
      <w:pPr>
        <w:pStyle w:val="afa"/>
        <w:spacing w:line="360" w:lineRule="auto"/>
        <w:ind w:left="0" w:firstLine="851"/>
        <w:jc w:val="both"/>
        <w:rPr>
          <w:bCs/>
          <w:sz w:val="28"/>
          <w:szCs w:val="28"/>
        </w:rPr>
      </w:pPr>
      <w:r w:rsidRPr="00E0285E">
        <w:rPr>
          <w:bCs/>
          <w:sz w:val="28"/>
          <w:szCs w:val="28"/>
        </w:rPr>
        <w:t>Пункт считать выполненными, а ПАК ВИК, соответствующий требованиям, если данная проверка выполнена успешна</w:t>
      </w:r>
      <w:r w:rsidRPr="0011530B">
        <w:rPr>
          <w:bCs/>
          <w:sz w:val="28"/>
          <w:szCs w:val="28"/>
        </w:rPr>
        <w:t>.</w:t>
      </w:r>
    </w:p>
    <w:p w14:paraId="7945F597" w14:textId="77777777" w:rsidR="00293AD2" w:rsidRPr="00293AD2" w:rsidRDefault="00293AD2" w:rsidP="00293AD2">
      <w:pPr>
        <w:pStyle w:val="afa"/>
        <w:spacing w:line="360" w:lineRule="auto"/>
        <w:ind w:left="0" w:firstLine="851"/>
        <w:rPr>
          <w:bCs/>
          <w:sz w:val="28"/>
          <w:szCs w:val="28"/>
        </w:rPr>
      </w:pPr>
    </w:p>
    <w:p w14:paraId="1FF3AFBD" w14:textId="1BA35A32" w:rsidR="00CD65B7" w:rsidRPr="00CD65B7" w:rsidRDefault="00CD65B7" w:rsidP="00F85526">
      <w:pPr>
        <w:numPr>
          <w:ilvl w:val="1"/>
          <w:numId w:val="9"/>
        </w:numPr>
        <w:tabs>
          <w:tab w:val="left" w:pos="357"/>
        </w:tabs>
        <w:spacing w:line="360" w:lineRule="auto"/>
        <w:ind w:left="0" w:firstLine="851"/>
        <w:jc w:val="both"/>
        <w:rPr>
          <w:b/>
          <w:sz w:val="28"/>
          <w:szCs w:val="28"/>
        </w:rPr>
      </w:pPr>
      <w:r w:rsidRPr="00CD65B7">
        <w:rPr>
          <w:color w:val="000000" w:themeColor="text1"/>
          <w:sz w:val="28"/>
          <w:szCs w:val="28"/>
        </w:rPr>
        <w:t>Проверка требований упаковки</w:t>
      </w:r>
    </w:p>
    <w:p w14:paraId="662C7CF3" w14:textId="00484384" w:rsidR="00CD65B7" w:rsidRDefault="00171578" w:rsidP="00293AD2">
      <w:pPr>
        <w:pStyle w:val="afa"/>
        <w:spacing w:line="360" w:lineRule="auto"/>
        <w:ind w:left="0" w:firstLine="851"/>
        <w:rPr>
          <w:bCs/>
          <w:sz w:val="28"/>
          <w:szCs w:val="28"/>
        </w:rPr>
      </w:pPr>
      <w:r w:rsidRPr="00171578">
        <w:rPr>
          <w:bCs/>
          <w:sz w:val="28"/>
          <w:szCs w:val="28"/>
        </w:rPr>
        <w:t>Проверку считать выполненным</w:t>
      </w:r>
      <w:r>
        <w:rPr>
          <w:bCs/>
          <w:sz w:val="28"/>
          <w:szCs w:val="28"/>
        </w:rPr>
        <w:t>, а ПАК ВИК соответствующим требованию пункта 1.4 ТУ</w:t>
      </w:r>
      <w:r w:rsidRPr="00171578">
        <w:rPr>
          <w:bCs/>
          <w:sz w:val="28"/>
          <w:szCs w:val="28"/>
        </w:rPr>
        <w:t xml:space="preserve"> если выполнен пункт 4.1.1</w:t>
      </w:r>
      <w:r w:rsidR="00F428D6">
        <w:rPr>
          <w:bCs/>
          <w:sz w:val="28"/>
          <w:szCs w:val="28"/>
        </w:rPr>
        <w:t>.</w:t>
      </w:r>
    </w:p>
    <w:p w14:paraId="6F52DB58" w14:textId="58B5A83E" w:rsidR="00423789" w:rsidRDefault="00423789" w:rsidP="00293AD2">
      <w:pPr>
        <w:pStyle w:val="afa"/>
        <w:spacing w:line="360" w:lineRule="auto"/>
        <w:ind w:left="0" w:firstLine="851"/>
        <w:rPr>
          <w:bCs/>
          <w:sz w:val="28"/>
          <w:szCs w:val="28"/>
        </w:rPr>
      </w:pPr>
    </w:p>
    <w:p w14:paraId="4C0442B1" w14:textId="5CC0E906" w:rsidR="00423789" w:rsidRDefault="00423789" w:rsidP="00293AD2">
      <w:pPr>
        <w:pStyle w:val="afa"/>
        <w:spacing w:line="360" w:lineRule="auto"/>
        <w:ind w:left="0" w:firstLine="851"/>
        <w:rPr>
          <w:bCs/>
          <w:sz w:val="28"/>
          <w:szCs w:val="28"/>
        </w:rPr>
      </w:pPr>
    </w:p>
    <w:p w14:paraId="6FB86491" w14:textId="77777777" w:rsidR="00C25BF9" w:rsidRPr="00171578" w:rsidRDefault="00C25BF9" w:rsidP="00293AD2">
      <w:pPr>
        <w:pStyle w:val="afa"/>
        <w:spacing w:line="360" w:lineRule="auto"/>
        <w:ind w:left="0" w:firstLine="851"/>
        <w:rPr>
          <w:bCs/>
          <w:sz w:val="28"/>
          <w:szCs w:val="28"/>
        </w:rPr>
      </w:pPr>
    </w:p>
    <w:p w14:paraId="4D4F8436" w14:textId="13958FCA" w:rsidR="005979B2" w:rsidRDefault="005979B2" w:rsidP="00423789">
      <w:pPr>
        <w:spacing w:line="360" w:lineRule="auto"/>
        <w:ind w:firstLine="851"/>
        <w:jc w:val="both"/>
        <w:rPr>
          <w:sz w:val="28"/>
          <w:szCs w:val="28"/>
        </w:rPr>
      </w:pPr>
      <w:r w:rsidRPr="005979B2">
        <w:rPr>
          <w:sz w:val="28"/>
          <w:szCs w:val="28"/>
        </w:rPr>
        <w:t xml:space="preserve">ПАК </w:t>
      </w:r>
      <w:r>
        <w:rPr>
          <w:sz w:val="28"/>
          <w:szCs w:val="28"/>
        </w:rPr>
        <w:t>ВИК соответству</w:t>
      </w:r>
      <w:r w:rsidR="00CD65B7">
        <w:rPr>
          <w:sz w:val="28"/>
          <w:szCs w:val="28"/>
        </w:rPr>
        <w:t>ет</w:t>
      </w:r>
      <w:r>
        <w:rPr>
          <w:sz w:val="28"/>
          <w:szCs w:val="28"/>
        </w:rPr>
        <w:t xml:space="preserve"> требованиям ТУ и прошел испытания если</w:t>
      </w:r>
      <w:r w:rsidRPr="005979B2">
        <w:rPr>
          <w:sz w:val="28"/>
          <w:szCs w:val="28"/>
        </w:rPr>
        <w:t>:</w:t>
      </w:r>
    </w:p>
    <w:p w14:paraId="7A3B0198" w14:textId="6A965D32" w:rsidR="005979B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 xml:space="preserve">выполнил все испытания, приведенные в данном </w:t>
      </w:r>
      <w:r w:rsidR="00811F00">
        <w:rPr>
          <w:sz w:val="28"/>
          <w:szCs w:val="28"/>
        </w:rPr>
        <w:t xml:space="preserve">4 </w:t>
      </w:r>
      <w:r w:rsidRPr="005979B2">
        <w:rPr>
          <w:sz w:val="28"/>
          <w:szCs w:val="28"/>
        </w:rPr>
        <w:t>(четвертом) разделе</w:t>
      </w:r>
      <w:r w:rsidR="00273F7C">
        <w:rPr>
          <w:sz w:val="28"/>
          <w:szCs w:val="28"/>
        </w:rPr>
        <w:t>.</w:t>
      </w:r>
    </w:p>
    <w:p w14:paraId="73B1490D" w14:textId="4454C8F7" w:rsidR="00E90BA5" w:rsidRPr="00F107CB"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в пределах установленной зоны обследования обеспечить распознавание 5 видов дефектов с сходимостью не менее 98% относительно фактически зафиксированных дефектов на объекте.</w:t>
      </w:r>
    </w:p>
    <w:p w14:paraId="2B52BCDF" w14:textId="2976DDDA" w:rsidR="00D36302" w:rsidRPr="005979B2" w:rsidRDefault="005979B2" w:rsidP="006F6E4F">
      <w:pPr>
        <w:pStyle w:val="afa"/>
        <w:numPr>
          <w:ilvl w:val="0"/>
          <w:numId w:val="10"/>
        </w:numPr>
        <w:tabs>
          <w:tab w:val="left" w:pos="1134"/>
        </w:tabs>
        <w:spacing w:line="360" w:lineRule="auto"/>
        <w:ind w:left="0" w:firstLine="851"/>
        <w:jc w:val="both"/>
        <w:rPr>
          <w:sz w:val="28"/>
          <w:szCs w:val="28"/>
        </w:rPr>
      </w:pPr>
      <w:r w:rsidRPr="005979B2">
        <w:rPr>
          <w:sz w:val="28"/>
          <w:szCs w:val="28"/>
        </w:rPr>
        <w:t>процесс полета БПЛА при проведении обследования фотографирования был осуществлён в автоматическом режиме (полетом</w:t>
      </w:r>
      <w:r w:rsidR="00811F00" w:rsidRPr="00811F00">
        <w:rPr>
          <w:sz w:val="28"/>
          <w:szCs w:val="28"/>
        </w:rPr>
        <w:t xml:space="preserve"> </w:t>
      </w:r>
      <w:r w:rsidR="00811F00">
        <w:rPr>
          <w:sz w:val="28"/>
          <w:szCs w:val="28"/>
        </w:rPr>
        <w:t>по заданному маршруту</w:t>
      </w:r>
      <w:r w:rsidRPr="005979B2">
        <w:rPr>
          <w:sz w:val="28"/>
          <w:szCs w:val="28"/>
        </w:rPr>
        <w:t xml:space="preserve"> без участия человека)</w:t>
      </w:r>
    </w:p>
    <w:p w14:paraId="4CD6F4C9" w14:textId="45AB4C69" w:rsidR="00421AC6" w:rsidRPr="0093044F" w:rsidRDefault="00421AC6" w:rsidP="00DC01FC">
      <w:pPr>
        <w:spacing w:line="360" w:lineRule="auto"/>
        <w:ind w:firstLine="709"/>
        <w:rPr>
          <w:sz w:val="28"/>
          <w:szCs w:val="28"/>
        </w:rPr>
      </w:pPr>
      <w:bookmarkStart w:id="39" w:name="_Toc196642161"/>
      <w:bookmarkStart w:id="40" w:name="_Toc216584140"/>
      <w:r w:rsidRPr="0093044F">
        <w:rPr>
          <w:sz w:val="28"/>
          <w:szCs w:val="28"/>
        </w:rPr>
        <w:br w:type="page"/>
      </w:r>
    </w:p>
    <w:p w14:paraId="579F30A2" w14:textId="1119A48D" w:rsidR="002C76F4" w:rsidRPr="0093044F" w:rsidRDefault="00421AC6" w:rsidP="00D603FD">
      <w:pPr>
        <w:tabs>
          <w:tab w:val="num" w:pos="851"/>
        </w:tabs>
        <w:spacing w:before="120" w:line="360" w:lineRule="auto"/>
        <w:ind w:right="284" w:firstLine="709"/>
        <w:jc w:val="center"/>
        <w:outlineLvl w:val="0"/>
        <w:rPr>
          <w:sz w:val="28"/>
          <w:szCs w:val="28"/>
        </w:rPr>
      </w:pPr>
      <w:bookmarkStart w:id="41" w:name="_Toc101450832"/>
      <w:r w:rsidRPr="0093044F">
        <w:rPr>
          <w:sz w:val="28"/>
          <w:szCs w:val="28"/>
        </w:rPr>
        <w:lastRenderedPageBreak/>
        <w:t>Лист согласования</w:t>
      </w:r>
      <w:bookmarkEnd w:id="41"/>
    </w:p>
    <w:p w14:paraId="723E8D84" w14:textId="77777777" w:rsidR="00012E80" w:rsidRPr="0093044F" w:rsidRDefault="00012E80" w:rsidP="00DC01FC">
      <w:pPr>
        <w:tabs>
          <w:tab w:val="num" w:pos="851"/>
        </w:tabs>
        <w:spacing w:before="120" w:line="360" w:lineRule="auto"/>
        <w:ind w:right="284" w:firstLine="709"/>
        <w:jc w:val="both"/>
        <w:rPr>
          <w:sz w:val="28"/>
          <w:szCs w:val="28"/>
        </w:rPr>
      </w:pPr>
    </w:p>
    <w:p w14:paraId="5380575B" w14:textId="77777777" w:rsidR="0003418D" w:rsidRPr="0093044F" w:rsidRDefault="0003418D" w:rsidP="00DC01FC">
      <w:pPr>
        <w:spacing w:line="360" w:lineRule="auto"/>
        <w:ind w:firstLine="709"/>
        <w:outlineLvl w:val="0"/>
        <w:rPr>
          <w:sz w:val="28"/>
          <w:szCs w:val="28"/>
        </w:rPr>
        <w:sectPr w:rsidR="0003418D" w:rsidRPr="0093044F" w:rsidSect="00D36302">
          <w:headerReference w:type="default" r:id="rId12"/>
          <w:footerReference w:type="default" r:id="rId13"/>
          <w:headerReference w:type="first" r:id="rId14"/>
          <w:footerReference w:type="first" r:id="rId15"/>
          <w:pgSz w:w="11906" w:h="16838" w:code="9"/>
          <w:pgMar w:top="567" w:right="828" w:bottom="1418" w:left="1418" w:header="142" w:footer="1287" w:gutter="0"/>
          <w:cols w:space="720"/>
        </w:sectPr>
      </w:pPr>
    </w:p>
    <w:p w14:paraId="2B009EDA" w14:textId="57F541D3" w:rsidR="00E67923" w:rsidRDefault="00421B20" w:rsidP="00D603FD">
      <w:pPr>
        <w:pStyle w:val="1"/>
        <w:numPr>
          <w:ilvl w:val="0"/>
          <w:numId w:val="0"/>
        </w:numPr>
        <w:spacing w:before="0" w:after="0" w:line="360" w:lineRule="auto"/>
        <w:ind w:right="113" w:firstLine="709"/>
        <w:jc w:val="center"/>
        <w:rPr>
          <w:szCs w:val="28"/>
        </w:rPr>
      </w:pPr>
      <w:r w:rsidRPr="0093044F">
        <w:rPr>
          <w:b/>
          <w:szCs w:val="28"/>
        </w:rPr>
        <w:br w:type="page"/>
      </w:r>
      <w:bookmarkStart w:id="42" w:name="_Toc101450833"/>
      <w:r w:rsidR="00731B4F" w:rsidRPr="0093044F">
        <w:rPr>
          <w:szCs w:val="28"/>
        </w:rPr>
        <w:lastRenderedPageBreak/>
        <w:t xml:space="preserve">Приложение </w:t>
      </w:r>
      <w:bookmarkEnd w:id="39"/>
      <w:bookmarkEnd w:id="40"/>
      <w:r w:rsidR="00C60560" w:rsidRPr="0093044F">
        <w:rPr>
          <w:szCs w:val="28"/>
        </w:rPr>
        <w:t>А</w:t>
      </w:r>
      <w:r w:rsidR="00E67923" w:rsidRPr="0093044F">
        <w:rPr>
          <w:szCs w:val="28"/>
        </w:rPr>
        <w:t>.</w:t>
      </w:r>
      <w:bookmarkEnd w:id="42"/>
      <w:r w:rsidR="00E67923" w:rsidRPr="0093044F">
        <w:rPr>
          <w:szCs w:val="28"/>
        </w:rPr>
        <w:t xml:space="preserve"> </w:t>
      </w:r>
    </w:p>
    <w:p w14:paraId="015C1720" w14:textId="77777777" w:rsidR="00D36302" w:rsidRPr="00D36302" w:rsidRDefault="00D36302" w:rsidP="00D36302">
      <w:pPr>
        <w:overflowPunct w:val="0"/>
        <w:autoSpaceDE w:val="0"/>
        <w:autoSpaceDN w:val="0"/>
        <w:adjustRightInd w:val="0"/>
        <w:jc w:val="right"/>
        <w:textAlignment w:val="baseline"/>
        <w:rPr>
          <w:sz w:val="24"/>
        </w:rPr>
      </w:pPr>
      <w:r w:rsidRPr="00D36302">
        <w:rPr>
          <w:sz w:val="24"/>
        </w:rPr>
        <w:t xml:space="preserve">ГОСТ РВ 15.307-2002 Форма 6 </w:t>
      </w:r>
    </w:p>
    <w:p w14:paraId="44EFE591" w14:textId="77777777" w:rsidR="00D36302" w:rsidRPr="00D36302" w:rsidRDefault="00D36302" w:rsidP="00D36302">
      <w:pPr>
        <w:overflowPunct w:val="0"/>
        <w:autoSpaceDE w:val="0"/>
        <w:autoSpaceDN w:val="0"/>
        <w:adjustRightInd w:val="0"/>
        <w:textAlignment w:val="baseline"/>
        <w:rPr>
          <w:sz w:val="24"/>
        </w:rPr>
      </w:pPr>
    </w:p>
    <w:p w14:paraId="4246CC54" w14:textId="77777777" w:rsidR="00D36302" w:rsidRPr="00D36302" w:rsidRDefault="00D36302" w:rsidP="00D36302">
      <w:pPr>
        <w:overflowPunct w:val="0"/>
        <w:autoSpaceDE w:val="0"/>
        <w:autoSpaceDN w:val="0"/>
        <w:adjustRightInd w:val="0"/>
        <w:jc w:val="center"/>
        <w:textAlignment w:val="baseline"/>
        <w:rPr>
          <w:b/>
          <w:sz w:val="24"/>
        </w:rPr>
      </w:pPr>
      <w:r w:rsidRPr="00D36302">
        <w:rPr>
          <w:b/>
          <w:sz w:val="24"/>
        </w:rPr>
        <w:t>ПРОТОКОЛ №</w:t>
      </w:r>
    </w:p>
    <w:p w14:paraId="3119856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приемосдаточных испытаний изделий ___________________________ за № _________</w:t>
      </w:r>
    </w:p>
    <w:p w14:paraId="3B1EFCC2"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r>
      <w:r w:rsidRPr="00D36302">
        <w:tab/>
        <w:t>наименование или индекс</w:t>
      </w:r>
    </w:p>
    <w:p w14:paraId="2ED3777E" w14:textId="77777777" w:rsidR="00D36302" w:rsidRPr="00D36302" w:rsidRDefault="00D36302" w:rsidP="00D36302">
      <w:pPr>
        <w:overflowPunct w:val="0"/>
        <w:autoSpaceDE w:val="0"/>
        <w:autoSpaceDN w:val="0"/>
        <w:adjustRightInd w:val="0"/>
        <w:textAlignment w:val="baseline"/>
        <w:rPr>
          <w:sz w:val="24"/>
        </w:rPr>
      </w:pPr>
    </w:p>
    <w:p w14:paraId="019BEE86" w14:textId="77777777" w:rsidR="00D36302" w:rsidRPr="00D36302" w:rsidRDefault="00D36302" w:rsidP="00D36302">
      <w:pPr>
        <w:overflowPunct w:val="0"/>
        <w:autoSpaceDE w:val="0"/>
        <w:autoSpaceDN w:val="0"/>
        <w:adjustRightInd w:val="0"/>
        <w:textAlignment w:val="baseline"/>
        <w:rPr>
          <w:sz w:val="24"/>
        </w:rPr>
      </w:pPr>
    </w:p>
    <w:tbl>
      <w:tblPr>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71" w:type="dxa"/>
          <w:right w:w="71" w:type="dxa"/>
        </w:tblCellMar>
        <w:tblLook w:val="00A0" w:firstRow="1" w:lastRow="0" w:firstColumn="1" w:lastColumn="0" w:noHBand="0" w:noVBand="0"/>
      </w:tblPr>
      <w:tblGrid>
        <w:gridCol w:w="1202"/>
        <w:gridCol w:w="737"/>
        <w:gridCol w:w="1114"/>
        <w:gridCol w:w="1114"/>
        <w:gridCol w:w="604"/>
        <w:gridCol w:w="604"/>
        <w:gridCol w:w="606"/>
        <w:gridCol w:w="1077"/>
        <w:gridCol w:w="794"/>
        <w:gridCol w:w="1089"/>
        <w:gridCol w:w="851"/>
      </w:tblGrid>
      <w:tr w:rsidR="00D36302" w:rsidRPr="00D36302" w14:paraId="781F57D8" w14:textId="77777777" w:rsidTr="00D36302">
        <w:tc>
          <w:tcPr>
            <w:tcW w:w="1202" w:type="dxa"/>
            <w:tcBorders>
              <w:bottom w:val="nil"/>
            </w:tcBorders>
          </w:tcPr>
          <w:p w14:paraId="561A44AC"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Наимено</w:t>
            </w:r>
            <w:r w:rsidRPr="00D36302">
              <w:rPr>
                <w:sz w:val="22"/>
              </w:rPr>
              <w:softHyphen/>
              <w:t>вание параметров</w:t>
            </w:r>
          </w:p>
        </w:tc>
        <w:tc>
          <w:tcPr>
            <w:tcW w:w="737" w:type="dxa"/>
            <w:tcBorders>
              <w:bottom w:val="nil"/>
            </w:tcBorders>
          </w:tcPr>
          <w:p w14:paraId="48C96AF4"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Еди</w:t>
            </w:r>
            <w:r w:rsidRPr="00D36302">
              <w:rPr>
                <w:sz w:val="22"/>
              </w:rPr>
              <w:softHyphen/>
              <w:t>ница вели</w:t>
            </w:r>
            <w:r w:rsidRPr="00D36302">
              <w:rPr>
                <w:sz w:val="22"/>
              </w:rPr>
              <w:softHyphen/>
            </w:r>
          </w:p>
        </w:tc>
        <w:tc>
          <w:tcPr>
            <w:tcW w:w="2228" w:type="dxa"/>
            <w:gridSpan w:val="2"/>
            <w:tcBorders>
              <w:top w:val="single" w:sz="6" w:space="0" w:color="000000"/>
              <w:bottom w:val="single" w:sz="6" w:space="0" w:color="000000"/>
            </w:tcBorders>
          </w:tcPr>
          <w:p w14:paraId="7218EA3B" w14:textId="77777777" w:rsidR="00D36302" w:rsidRPr="00D36302" w:rsidRDefault="00D36302" w:rsidP="00D36302">
            <w:pPr>
              <w:pBdr>
                <w:bottom w:val="single" w:sz="6" w:space="1" w:color="auto"/>
              </w:pBdr>
              <w:overflowPunct w:val="0"/>
              <w:autoSpaceDE w:val="0"/>
              <w:autoSpaceDN w:val="0"/>
              <w:adjustRightInd w:val="0"/>
              <w:spacing w:before="80"/>
              <w:jc w:val="center"/>
              <w:textAlignment w:val="baseline"/>
              <w:rPr>
                <w:sz w:val="18"/>
              </w:rPr>
            </w:pPr>
          </w:p>
          <w:p w14:paraId="40DEC03C" w14:textId="77777777" w:rsidR="00D36302" w:rsidRPr="00D36302" w:rsidRDefault="00D36302" w:rsidP="00D36302">
            <w:pPr>
              <w:overflowPunct w:val="0"/>
              <w:autoSpaceDE w:val="0"/>
              <w:autoSpaceDN w:val="0"/>
              <w:adjustRightInd w:val="0"/>
              <w:jc w:val="center"/>
              <w:textAlignment w:val="baseline"/>
              <w:rPr>
                <w:sz w:val="18"/>
              </w:rPr>
            </w:pPr>
            <w:r w:rsidRPr="00D36302">
              <w:rPr>
                <w:sz w:val="18"/>
              </w:rPr>
              <w:t>обозначение документов</w:t>
            </w:r>
          </w:p>
          <w:p w14:paraId="3C819FBB" w14:textId="77777777" w:rsidR="00D36302" w:rsidRPr="00D36302" w:rsidRDefault="00D36302" w:rsidP="00D36302">
            <w:pPr>
              <w:pBdr>
                <w:top w:val="single" w:sz="6" w:space="1" w:color="auto"/>
              </w:pBdr>
              <w:overflowPunct w:val="0"/>
              <w:autoSpaceDE w:val="0"/>
              <w:autoSpaceDN w:val="0"/>
              <w:adjustRightInd w:val="0"/>
              <w:spacing w:before="80" w:after="80"/>
              <w:jc w:val="center"/>
              <w:textAlignment w:val="baseline"/>
              <w:rPr>
                <w:sz w:val="22"/>
              </w:rPr>
            </w:pPr>
            <w:r w:rsidRPr="00D36302">
              <w:rPr>
                <w:sz w:val="22"/>
              </w:rPr>
              <w:t>номера пунктов</w:t>
            </w:r>
          </w:p>
        </w:tc>
        <w:tc>
          <w:tcPr>
            <w:tcW w:w="1814" w:type="dxa"/>
            <w:gridSpan w:val="3"/>
          </w:tcPr>
          <w:p w14:paraId="53D98BE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Требования</w:t>
            </w:r>
            <w:r w:rsidRPr="00D36302">
              <w:rPr>
                <w:sz w:val="22"/>
                <w:vertAlign w:val="superscript"/>
              </w:rPr>
              <w:footnoteReference w:customMarkFollows="1" w:id="1"/>
              <w:t>*</w:t>
            </w:r>
            <w:r w:rsidRPr="00D36302">
              <w:rPr>
                <w:sz w:val="22"/>
              </w:rPr>
              <w:t xml:space="preserve"> </w:t>
            </w:r>
            <w:r w:rsidRPr="00D36302">
              <w:rPr>
                <w:sz w:val="22"/>
              </w:rPr>
              <w:br/>
              <w:t>к параметру</w:t>
            </w:r>
          </w:p>
        </w:tc>
        <w:tc>
          <w:tcPr>
            <w:tcW w:w="1077" w:type="dxa"/>
            <w:tcBorders>
              <w:bottom w:val="nil"/>
            </w:tcBorders>
          </w:tcPr>
          <w:p w14:paraId="5BD99F0B"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Данные испыта</w:t>
            </w:r>
            <w:r w:rsidRPr="00D36302">
              <w:rPr>
                <w:sz w:val="22"/>
              </w:rPr>
              <w:softHyphen/>
              <w:t>ний</w:t>
            </w:r>
          </w:p>
        </w:tc>
        <w:tc>
          <w:tcPr>
            <w:tcW w:w="794" w:type="dxa"/>
            <w:tcBorders>
              <w:bottom w:val="nil"/>
            </w:tcBorders>
          </w:tcPr>
          <w:p w14:paraId="46B75FAF"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Дата</w:t>
            </w:r>
          </w:p>
        </w:tc>
        <w:tc>
          <w:tcPr>
            <w:tcW w:w="1089" w:type="dxa"/>
            <w:tcBorders>
              <w:bottom w:val="nil"/>
            </w:tcBorders>
          </w:tcPr>
          <w:p w14:paraId="03DE8BA1"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Подпись предста</w:t>
            </w:r>
            <w:r w:rsidRPr="00D36302">
              <w:rPr>
                <w:sz w:val="22"/>
              </w:rPr>
              <w:softHyphen/>
              <w:t>витель</w:t>
            </w:r>
            <w:r w:rsidRPr="00D36302">
              <w:rPr>
                <w:sz w:val="22"/>
              </w:rPr>
              <w:softHyphen/>
            </w:r>
          </w:p>
        </w:tc>
        <w:tc>
          <w:tcPr>
            <w:tcW w:w="851" w:type="dxa"/>
            <w:tcBorders>
              <w:bottom w:val="nil"/>
            </w:tcBorders>
          </w:tcPr>
          <w:p w14:paraId="0B9F44CE" w14:textId="77777777" w:rsidR="00D36302" w:rsidRPr="00D36302" w:rsidRDefault="00D36302" w:rsidP="00D36302">
            <w:pPr>
              <w:overflowPunct w:val="0"/>
              <w:autoSpaceDE w:val="0"/>
              <w:autoSpaceDN w:val="0"/>
              <w:adjustRightInd w:val="0"/>
              <w:spacing w:before="240"/>
              <w:jc w:val="center"/>
              <w:textAlignment w:val="baseline"/>
              <w:rPr>
                <w:sz w:val="22"/>
              </w:rPr>
            </w:pPr>
            <w:r w:rsidRPr="00D36302">
              <w:rPr>
                <w:sz w:val="22"/>
              </w:rPr>
              <w:t>При</w:t>
            </w:r>
            <w:r w:rsidRPr="00D36302">
              <w:rPr>
                <w:sz w:val="22"/>
              </w:rPr>
              <w:softHyphen/>
              <w:t>меча</w:t>
            </w:r>
            <w:r w:rsidRPr="00D36302">
              <w:rPr>
                <w:sz w:val="22"/>
              </w:rPr>
              <w:softHyphen/>
              <w:t>ние</w:t>
            </w:r>
          </w:p>
        </w:tc>
      </w:tr>
      <w:tr w:rsidR="00D36302" w:rsidRPr="00D36302" w14:paraId="0EC02F3F" w14:textId="77777777" w:rsidTr="00D36302">
        <w:tc>
          <w:tcPr>
            <w:tcW w:w="1202" w:type="dxa"/>
            <w:tcBorders>
              <w:top w:val="nil"/>
              <w:bottom w:val="nil"/>
            </w:tcBorders>
          </w:tcPr>
          <w:p w14:paraId="6579DE78"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(показате</w:t>
            </w:r>
            <w:r w:rsidRPr="00D36302">
              <w:rPr>
                <w:sz w:val="22"/>
              </w:rPr>
              <w:softHyphen/>
              <w:t>лей, признаков) изделий</w:t>
            </w:r>
          </w:p>
        </w:tc>
        <w:tc>
          <w:tcPr>
            <w:tcW w:w="737" w:type="dxa"/>
            <w:tcBorders>
              <w:top w:val="nil"/>
              <w:bottom w:val="nil"/>
            </w:tcBorders>
          </w:tcPr>
          <w:p w14:paraId="0F589C1B"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чины</w:t>
            </w:r>
          </w:p>
        </w:tc>
        <w:tc>
          <w:tcPr>
            <w:tcW w:w="1114" w:type="dxa"/>
            <w:tcBorders>
              <w:top w:val="nil"/>
              <w:bottom w:val="nil"/>
            </w:tcBorders>
          </w:tcPr>
          <w:p w14:paraId="55696A9C"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техни</w:t>
            </w:r>
            <w:r w:rsidRPr="00D36302">
              <w:rPr>
                <w:sz w:val="22"/>
              </w:rPr>
              <w:softHyphen/>
              <w:t>ческих требований</w:t>
            </w:r>
          </w:p>
        </w:tc>
        <w:tc>
          <w:tcPr>
            <w:tcW w:w="1114" w:type="dxa"/>
            <w:tcBorders>
              <w:top w:val="nil"/>
              <w:bottom w:val="nil"/>
            </w:tcBorders>
          </w:tcPr>
          <w:p w14:paraId="482BC25B"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методов испыта</w:t>
            </w:r>
            <w:r w:rsidRPr="00D36302">
              <w:rPr>
                <w:sz w:val="22"/>
              </w:rPr>
              <w:softHyphen/>
              <w:t>ний (кон</w:t>
            </w:r>
            <w:r w:rsidRPr="00D36302">
              <w:rPr>
                <w:sz w:val="22"/>
              </w:rPr>
              <w:softHyphen/>
              <w:t>троля)</w:t>
            </w:r>
          </w:p>
        </w:tc>
        <w:tc>
          <w:tcPr>
            <w:tcW w:w="604" w:type="dxa"/>
            <w:tcBorders>
              <w:bottom w:val="nil"/>
            </w:tcBorders>
          </w:tcPr>
          <w:p w14:paraId="51CBF52C" w14:textId="77777777" w:rsidR="00D36302" w:rsidRPr="00D36302" w:rsidRDefault="00D36302" w:rsidP="00D36302">
            <w:pPr>
              <w:overflowPunct w:val="0"/>
              <w:autoSpaceDE w:val="0"/>
              <w:autoSpaceDN w:val="0"/>
              <w:adjustRightInd w:val="0"/>
              <w:spacing w:before="80" w:after="80"/>
              <w:jc w:val="center"/>
              <w:textAlignment w:val="baseline"/>
              <w:rPr>
                <w:sz w:val="22"/>
              </w:rPr>
            </w:pPr>
            <w:proofErr w:type="spellStart"/>
            <w:r w:rsidRPr="00D36302">
              <w:rPr>
                <w:sz w:val="22"/>
              </w:rPr>
              <w:t>но</w:t>
            </w:r>
            <w:r w:rsidRPr="00D36302">
              <w:rPr>
                <w:sz w:val="22"/>
              </w:rPr>
              <w:softHyphen/>
              <w:t>мин</w:t>
            </w:r>
            <w:proofErr w:type="spellEnd"/>
            <w:r w:rsidRPr="00D36302">
              <w:rPr>
                <w:sz w:val="22"/>
              </w:rPr>
              <w:t>.</w:t>
            </w:r>
          </w:p>
        </w:tc>
        <w:tc>
          <w:tcPr>
            <w:tcW w:w="604" w:type="dxa"/>
            <w:tcBorders>
              <w:bottom w:val="nil"/>
            </w:tcBorders>
          </w:tcPr>
          <w:p w14:paraId="18898A34"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 xml:space="preserve">пред </w:t>
            </w:r>
            <w:proofErr w:type="spellStart"/>
            <w:r w:rsidRPr="00D36302">
              <w:rPr>
                <w:sz w:val="22"/>
              </w:rPr>
              <w:t>откл</w:t>
            </w:r>
            <w:proofErr w:type="spellEnd"/>
          </w:p>
        </w:tc>
        <w:tc>
          <w:tcPr>
            <w:tcW w:w="604" w:type="dxa"/>
            <w:tcBorders>
              <w:bottom w:val="nil"/>
            </w:tcBorders>
          </w:tcPr>
          <w:p w14:paraId="6F87B1F9" w14:textId="77777777" w:rsidR="00D36302" w:rsidRPr="00D36302" w:rsidRDefault="00D36302" w:rsidP="00D36302">
            <w:pPr>
              <w:overflowPunct w:val="0"/>
              <w:autoSpaceDE w:val="0"/>
              <w:autoSpaceDN w:val="0"/>
              <w:adjustRightInd w:val="0"/>
              <w:spacing w:before="80" w:after="80"/>
              <w:jc w:val="center"/>
              <w:textAlignment w:val="baseline"/>
              <w:rPr>
                <w:sz w:val="22"/>
              </w:rPr>
            </w:pPr>
            <w:r w:rsidRPr="00D36302">
              <w:rPr>
                <w:sz w:val="22"/>
              </w:rPr>
              <w:t>пред зна</w:t>
            </w:r>
            <w:r w:rsidRPr="00D36302">
              <w:rPr>
                <w:sz w:val="22"/>
              </w:rPr>
              <w:softHyphen/>
              <w:t>че</w:t>
            </w:r>
            <w:r w:rsidRPr="00D36302">
              <w:rPr>
                <w:sz w:val="22"/>
              </w:rPr>
              <w:softHyphen/>
              <w:t>ние</w:t>
            </w:r>
          </w:p>
        </w:tc>
        <w:tc>
          <w:tcPr>
            <w:tcW w:w="1077" w:type="dxa"/>
            <w:tcBorders>
              <w:top w:val="nil"/>
              <w:bottom w:val="nil"/>
            </w:tcBorders>
          </w:tcPr>
          <w:p w14:paraId="43C3896E" w14:textId="77777777" w:rsidR="00D36302" w:rsidRPr="00D36302" w:rsidRDefault="00D36302" w:rsidP="00D36302">
            <w:pPr>
              <w:overflowPunct w:val="0"/>
              <w:autoSpaceDE w:val="0"/>
              <w:autoSpaceDN w:val="0"/>
              <w:adjustRightInd w:val="0"/>
              <w:spacing w:after="80"/>
              <w:jc w:val="center"/>
              <w:textAlignment w:val="baseline"/>
              <w:rPr>
                <w:sz w:val="22"/>
              </w:rPr>
            </w:pPr>
            <w:r w:rsidRPr="00D36302">
              <w:rPr>
                <w:sz w:val="22"/>
              </w:rPr>
              <w:t>(контро</w:t>
            </w:r>
            <w:r w:rsidRPr="00D36302">
              <w:rPr>
                <w:sz w:val="22"/>
              </w:rPr>
              <w:softHyphen/>
              <w:t>ля)</w:t>
            </w:r>
          </w:p>
        </w:tc>
        <w:tc>
          <w:tcPr>
            <w:tcW w:w="794" w:type="dxa"/>
            <w:tcBorders>
              <w:top w:val="nil"/>
              <w:bottom w:val="nil"/>
            </w:tcBorders>
          </w:tcPr>
          <w:p w14:paraId="3F7C110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nil"/>
              <w:bottom w:val="nil"/>
            </w:tcBorders>
          </w:tcPr>
          <w:p w14:paraId="15A74CF6" w14:textId="77777777" w:rsidR="00D36302" w:rsidRPr="00D36302" w:rsidRDefault="00D36302" w:rsidP="00D36302">
            <w:pPr>
              <w:overflowPunct w:val="0"/>
              <w:autoSpaceDE w:val="0"/>
              <w:autoSpaceDN w:val="0"/>
              <w:adjustRightInd w:val="0"/>
              <w:spacing w:after="80"/>
              <w:jc w:val="center"/>
              <w:textAlignment w:val="baseline"/>
              <w:rPr>
                <w:sz w:val="22"/>
              </w:rPr>
            </w:pPr>
            <w:proofErr w:type="spellStart"/>
            <w:r w:rsidRPr="00D36302">
              <w:rPr>
                <w:sz w:val="22"/>
              </w:rPr>
              <w:t>ства</w:t>
            </w:r>
            <w:proofErr w:type="spellEnd"/>
            <w:r w:rsidRPr="00D36302">
              <w:rPr>
                <w:sz w:val="22"/>
              </w:rPr>
              <w:t xml:space="preserve"> заказчика</w:t>
            </w:r>
          </w:p>
        </w:tc>
        <w:tc>
          <w:tcPr>
            <w:tcW w:w="851" w:type="dxa"/>
            <w:tcBorders>
              <w:top w:val="nil"/>
              <w:bottom w:val="nil"/>
            </w:tcBorders>
          </w:tcPr>
          <w:p w14:paraId="4E402B0B"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r w:rsidR="00D36302" w:rsidRPr="00D36302" w14:paraId="258AA2CD" w14:textId="77777777" w:rsidTr="00D36302">
        <w:tc>
          <w:tcPr>
            <w:tcW w:w="1202" w:type="dxa"/>
            <w:tcBorders>
              <w:top w:val="single" w:sz="6" w:space="0" w:color="000000"/>
              <w:bottom w:val="nil"/>
            </w:tcBorders>
          </w:tcPr>
          <w:p w14:paraId="7DE14D17"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37" w:type="dxa"/>
            <w:tcBorders>
              <w:top w:val="single" w:sz="6" w:space="0" w:color="000000"/>
              <w:bottom w:val="nil"/>
            </w:tcBorders>
          </w:tcPr>
          <w:p w14:paraId="475756F4"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1114" w:type="dxa"/>
            <w:tcBorders>
              <w:top w:val="single" w:sz="6" w:space="0" w:color="000000"/>
              <w:bottom w:val="nil"/>
            </w:tcBorders>
          </w:tcPr>
          <w:p w14:paraId="7CAFA22F"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114" w:type="dxa"/>
            <w:tcBorders>
              <w:top w:val="single" w:sz="6" w:space="0" w:color="000000"/>
              <w:bottom w:val="nil"/>
            </w:tcBorders>
          </w:tcPr>
          <w:p w14:paraId="78EDD337"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56CCE5C8"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0D980CC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604" w:type="dxa"/>
            <w:tcBorders>
              <w:top w:val="single" w:sz="6" w:space="0" w:color="000000"/>
              <w:bottom w:val="nil"/>
            </w:tcBorders>
          </w:tcPr>
          <w:p w14:paraId="1D2F60C6"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77" w:type="dxa"/>
            <w:tcBorders>
              <w:top w:val="single" w:sz="6" w:space="0" w:color="000000"/>
              <w:bottom w:val="nil"/>
            </w:tcBorders>
          </w:tcPr>
          <w:p w14:paraId="3DA05908"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794" w:type="dxa"/>
            <w:tcBorders>
              <w:top w:val="single" w:sz="6" w:space="0" w:color="000000"/>
              <w:bottom w:val="nil"/>
            </w:tcBorders>
          </w:tcPr>
          <w:p w14:paraId="4B845E39"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c>
          <w:tcPr>
            <w:tcW w:w="1089" w:type="dxa"/>
            <w:tcBorders>
              <w:top w:val="single" w:sz="6" w:space="0" w:color="000000"/>
              <w:bottom w:val="nil"/>
            </w:tcBorders>
          </w:tcPr>
          <w:p w14:paraId="301F9423" w14:textId="77777777" w:rsidR="00D36302" w:rsidRPr="00D36302" w:rsidRDefault="00D36302" w:rsidP="00D36302">
            <w:pPr>
              <w:overflowPunct w:val="0"/>
              <w:autoSpaceDE w:val="0"/>
              <w:autoSpaceDN w:val="0"/>
              <w:adjustRightInd w:val="0"/>
              <w:spacing w:after="80"/>
              <w:jc w:val="center"/>
              <w:textAlignment w:val="baseline"/>
              <w:rPr>
                <w:sz w:val="22"/>
              </w:rPr>
            </w:pPr>
          </w:p>
        </w:tc>
        <w:tc>
          <w:tcPr>
            <w:tcW w:w="851" w:type="dxa"/>
            <w:tcBorders>
              <w:top w:val="single" w:sz="6" w:space="0" w:color="000000"/>
              <w:bottom w:val="nil"/>
            </w:tcBorders>
          </w:tcPr>
          <w:p w14:paraId="4682DDFA" w14:textId="77777777" w:rsidR="00D36302" w:rsidRPr="00D36302" w:rsidRDefault="00D36302" w:rsidP="00D36302">
            <w:pPr>
              <w:overflowPunct w:val="0"/>
              <w:autoSpaceDE w:val="0"/>
              <w:autoSpaceDN w:val="0"/>
              <w:adjustRightInd w:val="0"/>
              <w:spacing w:before="80" w:after="80"/>
              <w:jc w:val="center"/>
              <w:textAlignment w:val="baseline"/>
              <w:rPr>
                <w:sz w:val="22"/>
              </w:rPr>
            </w:pPr>
          </w:p>
        </w:tc>
      </w:tr>
    </w:tbl>
    <w:p w14:paraId="52946A4A" w14:textId="77777777" w:rsidR="00D36302" w:rsidRPr="00D36302" w:rsidRDefault="00D36302" w:rsidP="00D36302">
      <w:pPr>
        <w:overflowPunct w:val="0"/>
        <w:autoSpaceDE w:val="0"/>
        <w:autoSpaceDN w:val="0"/>
        <w:adjustRightInd w:val="0"/>
        <w:textAlignment w:val="baseline"/>
        <w:rPr>
          <w:sz w:val="24"/>
        </w:rPr>
      </w:pPr>
    </w:p>
    <w:p w14:paraId="22BE6E3A" w14:textId="77777777" w:rsidR="00D36302" w:rsidRPr="00D36302" w:rsidRDefault="00D36302" w:rsidP="00D36302">
      <w:pPr>
        <w:overflowPunct w:val="0"/>
        <w:autoSpaceDE w:val="0"/>
        <w:autoSpaceDN w:val="0"/>
        <w:adjustRightInd w:val="0"/>
        <w:textAlignment w:val="baseline"/>
        <w:rPr>
          <w:sz w:val="24"/>
        </w:rPr>
      </w:pPr>
    </w:p>
    <w:p w14:paraId="7E977CA3" w14:textId="77777777" w:rsidR="00D36302" w:rsidRPr="00D36302" w:rsidRDefault="00D36302" w:rsidP="00D36302">
      <w:pPr>
        <w:overflowPunct w:val="0"/>
        <w:autoSpaceDE w:val="0"/>
        <w:autoSpaceDN w:val="0"/>
        <w:adjustRightInd w:val="0"/>
        <w:jc w:val="center"/>
        <w:textAlignment w:val="baseline"/>
        <w:rPr>
          <w:sz w:val="24"/>
        </w:rPr>
      </w:pPr>
      <w:r w:rsidRPr="00D36302">
        <w:rPr>
          <w:sz w:val="24"/>
        </w:rPr>
        <w:t>ЗАКЛЮЧЕНИЕ</w:t>
      </w:r>
    </w:p>
    <w:p w14:paraId="149563B1" w14:textId="77777777" w:rsidR="00D36302" w:rsidRPr="00D36302" w:rsidRDefault="00D36302" w:rsidP="00D36302">
      <w:pPr>
        <w:overflowPunct w:val="0"/>
        <w:autoSpaceDE w:val="0"/>
        <w:autoSpaceDN w:val="0"/>
        <w:adjustRightInd w:val="0"/>
        <w:textAlignment w:val="baseline"/>
        <w:rPr>
          <w:sz w:val="24"/>
        </w:rPr>
      </w:pPr>
    </w:p>
    <w:p w14:paraId="421E351F"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1BE8CC77"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4CF8C1C7" w14:textId="77777777" w:rsidR="00D36302" w:rsidRPr="00D36302" w:rsidRDefault="00D36302" w:rsidP="00D36302">
      <w:pPr>
        <w:overflowPunct w:val="0"/>
        <w:autoSpaceDE w:val="0"/>
        <w:autoSpaceDN w:val="0"/>
        <w:adjustRightInd w:val="0"/>
        <w:textAlignment w:val="baseline"/>
        <w:rPr>
          <w:sz w:val="24"/>
        </w:rPr>
      </w:pPr>
      <w:r w:rsidRPr="00D36302">
        <w:rPr>
          <w:sz w:val="24"/>
        </w:rPr>
        <w:t>соответствуют требованиям ______________________________________________________</w:t>
      </w:r>
    </w:p>
    <w:p w14:paraId="7E2ED33E"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656AFD90" w14:textId="77777777" w:rsidR="00D36302" w:rsidRPr="00D36302" w:rsidRDefault="00D36302" w:rsidP="00D36302">
      <w:pPr>
        <w:overflowPunct w:val="0"/>
        <w:autoSpaceDE w:val="0"/>
        <w:autoSpaceDN w:val="0"/>
        <w:adjustRightInd w:val="0"/>
        <w:textAlignment w:val="baseline"/>
        <w:rPr>
          <w:sz w:val="24"/>
        </w:rPr>
      </w:pPr>
      <w:r w:rsidRPr="00D36302">
        <w:rPr>
          <w:sz w:val="24"/>
        </w:rPr>
        <w:t>приняты и годны для использования по назначению (эксплуатации).</w:t>
      </w:r>
    </w:p>
    <w:p w14:paraId="548E69E2" w14:textId="77777777" w:rsidR="00D36302" w:rsidRPr="00D36302" w:rsidRDefault="00D36302" w:rsidP="00D36302">
      <w:pPr>
        <w:overflowPunct w:val="0"/>
        <w:autoSpaceDE w:val="0"/>
        <w:autoSpaceDN w:val="0"/>
        <w:adjustRightInd w:val="0"/>
        <w:textAlignment w:val="baseline"/>
        <w:rPr>
          <w:sz w:val="24"/>
        </w:rPr>
      </w:pPr>
    </w:p>
    <w:p w14:paraId="7680E481" w14:textId="77777777" w:rsidR="00D36302" w:rsidRPr="00D36302" w:rsidRDefault="00D36302" w:rsidP="00D36302">
      <w:pPr>
        <w:overflowPunct w:val="0"/>
        <w:autoSpaceDE w:val="0"/>
        <w:autoSpaceDN w:val="0"/>
        <w:adjustRightInd w:val="0"/>
        <w:ind w:firstLine="709"/>
        <w:textAlignment w:val="baseline"/>
        <w:rPr>
          <w:sz w:val="24"/>
        </w:rPr>
      </w:pPr>
      <w:r w:rsidRPr="00D36302">
        <w:rPr>
          <w:sz w:val="24"/>
        </w:rPr>
        <w:t>Изделия (партии) _______________________________________ за № _____________</w:t>
      </w:r>
    </w:p>
    <w:p w14:paraId="49CB2E2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t>наименование или индекс</w:t>
      </w:r>
    </w:p>
    <w:p w14:paraId="12B6BA22" w14:textId="77777777" w:rsidR="00D36302" w:rsidRPr="00D36302" w:rsidRDefault="00D36302" w:rsidP="00D36302">
      <w:pPr>
        <w:overflowPunct w:val="0"/>
        <w:autoSpaceDE w:val="0"/>
        <w:autoSpaceDN w:val="0"/>
        <w:adjustRightInd w:val="0"/>
        <w:textAlignment w:val="baseline"/>
        <w:rPr>
          <w:sz w:val="24"/>
        </w:rPr>
      </w:pPr>
      <w:r w:rsidRPr="00D36302">
        <w:rPr>
          <w:sz w:val="24"/>
        </w:rPr>
        <w:t>не соответствуют требованиям ___________________________________________________</w:t>
      </w:r>
    </w:p>
    <w:p w14:paraId="070F58A9" w14:textId="77777777" w:rsidR="00D36302" w:rsidRPr="00D36302" w:rsidRDefault="00D36302" w:rsidP="00D36302">
      <w:pPr>
        <w:overflowPunct w:val="0"/>
        <w:autoSpaceDE w:val="0"/>
        <w:autoSpaceDN w:val="0"/>
        <w:adjustRightInd w:val="0"/>
        <w:textAlignment w:val="baseline"/>
      </w:pPr>
      <w:r w:rsidRPr="00D36302">
        <w:tab/>
      </w:r>
      <w:r w:rsidRPr="00D36302">
        <w:tab/>
      </w:r>
      <w:r w:rsidRPr="00D36302">
        <w:tab/>
      </w:r>
      <w:r w:rsidRPr="00D36302">
        <w:tab/>
      </w:r>
      <w:r w:rsidRPr="00D36302">
        <w:tab/>
      </w:r>
      <w:r w:rsidRPr="00D36302">
        <w:tab/>
        <w:t>обозначение документов</w:t>
      </w:r>
    </w:p>
    <w:p w14:paraId="72C9089C" w14:textId="77777777" w:rsidR="00D36302" w:rsidRPr="00D36302" w:rsidRDefault="00D36302" w:rsidP="00D36302">
      <w:pPr>
        <w:overflowPunct w:val="0"/>
        <w:autoSpaceDE w:val="0"/>
        <w:autoSpaceDN w:val="0"/>
        <w:adjustRightInd w:val="0"/>
        <w:textAlignment w:val="baseline"/>
        <w:rPr>
          <w:sz w:val="24"/>
        </w:rPr>
      </w:pPr>
      <w:r w:rsidRPr="00D36302">
        <w:rPr>
          <w:sz w:val="24"/>
        </w:rPr>
        <w:t>и подлежат возврату ОТК.</w:t>
      </w:r>
    </w:p>
    <w:p w14:paraId="255C31E0" w14:textId="77777777" w:rsidR="00D36302" w:rsidRPr="00D36302" w:rsidRDefault="00D36302" w:rsidP="00D36302">
      <w:pPr>
        <w:overflowPunct w:val="0"/>
        <w:autoSpaceDE w:val="0"/>
        <w:autoSpaceDN w:val="0"/>
        <w:adjustRightInd w:val="0"/>
        <w:textAlignment w:val="baseline"/>
        <w:rPr>
          <w:sz w:val="24"/>
        </w:rPr>
      </w:pPr>
    </w:p>
    <w:p w14:paraId="5CF212C0" w14:textId="2E56E591" w:rsidR="00D36302" w:rsidRPr="00D36302" w:rsidRDefault="00811F00" w:rsidP="00D36302">
      <w:pPr>
        <w:overflowPunct w:val="0"/>
        <w:autoSpaceDE w:val="0"/>
        <w:autoSpaceDN w:val="0"/>
        <w:adjustRightInd w:val="0"/>
        <w:textAlignment w:val="baseline"/>
        <w:rPr>
          <w:sz w:val="24"/>
        </w:rPr>
      </w:pPr>
      <w:r>
        <w:rPr>
          <w:sz w:val="24"/>
        </w:rPr>
        <w:t xml:space="preserve">ОТК изготовителя                    </w:t>
      </w:r>
      <w:r w:rsidR="00D36302" w:rsidRPr="00D36302">
        <w:rPr>
          <w:sz w:val="24"/>
        </w:rPr>
        <w:tab/>
        <w:t xml:space="preserve">     _____________</w:t>
      </w:r>
      <w:r w:rsidR="00D36302" w:rsidRPr="00D36302">
        <w:rPr>
          <w:sz w:val="24"/>
        </w:rPr>
        <w:tab/>
        <w:t>_________________</w:t>
      </w:r>
      <w:r w:rsidR="00D36302" w:rsidRPr="00D36302">
        <w:rPr>
          <w:sz w:val="24"/>
        </w:rPr>
        <w:tab/>
        <w:t>___________</w:t>
      </w:r>
    </w:p>
    <w:p w14:paraId="4DC62851" w14:textId="77777777" w:rsidR="00D36302" w:rsidRPr="00D36302" w:rsidRDefault="00D36302" w:rsidP="00D36302">
      <w:pPr>
        <w:overflowPunct w:val="0"/>
        <w:autoSpaceDE w:val="0"/>
        <w:autoSpaceDN w:val="0"/>
        <w:adjustRightInd w:val="0"/>
        <w:textAlignment w:val="baseline"/>
      </w:pPr>
      <w:r w:rsidRPr="00D36302">
        <w:rPr>
          <w:sz w:val="24"/>
        </w:rPr>
        <w:tab/>
      </w:r>
      <w:r w:rsidRPr="00D36302">
        <w:rPr>
          <w:sz w:val="24"/>
        </w:rPr>
        <w:tab/>
      </w:r>
      <w:r w:rsidRPr="00D36302">
        <w:rPr>
          <w:sz w:val="24"/>
        </w:rPr>
        <w:tab/>
      </w:r>
      <w:r w:rsidRPr="00D36302">
        <w:rPr>
          <w:sz w:val="24"/>
        </w:rPr>
        <w:tab/>
      </w:r>
      <w:r w:rsidRPr="00D36302">
        <w:rPr>
          <w:sz w:val="24"/>
        </w:rPr>
        <w:tab/>
      </w:r>
      <w:r w:rsidRPr="00D36302">
        <w:rPr>
          <w:sz w:val="24"/>
        </w:rPr>
        <w:tab/>
      </w:r>
      <w:r w:rsidRPr="00D36302">
        <w:t xml:space="preserve">подпись </w:t>
      </w:r>
      <w:r w:rsidRPr="00D36302">
        <w:tab/>
        <w:t xml:space="preserve">     инициалы, фамилия</w:t>
      </w:r>
      <w:r w:rsidRPr="00D36302">
        <w:tab/>
        <w:t xml:space="preserve">       дата</w:t>
      </w:r>
    </w:p>
    <w:p w14:paraId="76EB1C75" w14:textId="47E2E741" w:rsidR="00932F06" w:rsidRPr="00932F06" w:rsidRDefault="00932F06" w:rsidP="00932F06">
      <w:pPr>
        <w:ind w:left="-142"/>
      </w:pPr>
    </w:p>
    <w:p w14:paraId="06C4F5DD" w14:textId="36F5F0D6" w:rsidR="00D36302" w:rsidRPr="00D36302" w:rsidRDefault="00EC2E28" w:rsidP="00D36302">
      <w:pPr>
        <w:pStyle w:val="1"/>
        <w:numPr>
          <w:ilvl w:val="0"/>
          <w:numId w:val="0"/>
        </w:numPr>
        <w:jc w:val="center"/>
        <w:rPr>
          <w:szCs w:val="24"/>
        </w:rPr>
      </w:pPr>
      <w:bookmarkStart w:id="43" w:name="_Toc180230899"/>
      <w:bookmarkStart w:id="44" w:name="_Toc180480012"/>
      <w:bookmarkStart w:id="45" w:name="_Toc180480169"/>
      <w:bookmarkStart w:id="46" w:name="_Toc180483192"/>
      <w:bookmarkStart w:id="47" w:name="_Toc180914565"/>
      <w:bookmarkStart w:id="48" w:name="_Toc180914603"/>
      <w:bookmarkStart w:id="49" w:name="_Toc180924840"/>
      <w:bookmarkStart w:id="50" w:name="_Toc180925232"/>
      <w:bookmarkStart w:id="51" w:name="_Toc181165682"/>
      <w:bookmarkStart w:id="52" w:name="_Toc181523124"/>
      <w:bookmarkStart w:id="53" w:name="_Toc181523402"/>
      <w:bookmarkStart w:id="54" w:name="_Toc181528453"/>
      <w:bookmarkStart w:id="55" w:name="_Toc181531980"/>
      <w:bookmarkStart w:id="56" w:name="_Toc181532316"/>
      <w:bookmarkStart w:id="57" w:name="_Toc181601711"/>
      <w:bookmarkStart w:id="58" w:name="_Toc181601742"/>
      <w:bookmarkStart w:id="59" w:name="_Toc181601814"/>
      <w:bookmarkStart w:id="60" w:name="_Toc181601846"/>
      <w:bookmarkStart w:id="61" w:name="_Toc181601942"/>
      <w:bookmarkStart w:id="62" w:name="_Toc181604211"/>
      <w:bookmarkStart w:id="63" w:name="_Toc183840844"/>
      <w:bookmarkStart w:id="64" w:name="_Toc183840890"/>
      <w:bookmarkStart w:id="65" w:name="_Toc183841184"/>
      <w:bookmarkStart w:id="66" w:name="_Toc189036306"/>
      <w:bookmarkStart w:id="67" w:name="_Toc290025670"/>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bookmarkEnd w:id="29"/>
      <w:r w:rsidRPr="0093044F">
        <w:rPr>
          <w:b/>
          <w:szCs w:val="28"/>
        </w:rPr>
        <w:br w:type="page"/>
      </w:r>
      <w:bookmarkStart w:id="68" w:name="_Toc69896692"/>
      <w:bookmarkStart w:id="69" w:name="_Toc101450834"/>
      <w:r w:rsidR="00D36302" w:rsidRPr="000B1398">
        <w:rPr>
          <w:szCs w:val="24"/>
        </w:rPr>
        <w:lastRenderedPageBreak/>
        <w:t xml:space="preserve">Приложение </w:t>
      </w:r>
      <w:bookmarkEnd w:id="68"/>
      <w:r w:rsidR="00D36302">
        <w:rPr>
          <w:szCs w:val="24"/>
        </w:rPr>
        <w:t>Б</w:t>
      </w:r>
      <w:bookmarkEnd w:id="69"/>
    </w:p>
    <w:p w14:paraId="10095259" w14:textId="77777777" w:rsidR="00D36302" w:rsidRDefault="00D36302" w:rsidP="0039181F">
      <w:pPr>
        <w:pStyle w:val="1"/>
        <w:numPr>
          <w:ilvl w:val="0"/>
          <w:numId w:val="0"/>
        </w:numPr>
        <w:spacing w:line="360" w:lineRule="auto"/>
        <w:jc w:val="center"/>
        <w:rPr>
          <w:b/>
          <w:szCs w:val="28"/>
        </w:rPr>
      </w:pPr>
      <w:r>
        <w:rPr>
          <w:b/>
          <w:szCs w:val="28"/>
        </w:rPr>
        <w:br w:type="page"/>
      </w:r>
    </w:p>
    <w:p w14:paraId="369C40B3" w14:textId="77777777" w:rsidR="00D603FD" w:rsidRPr="000B1398" w:rsidRDefault="00D603FD" w:rsidP="00D603FD">
      <w:pPr>
        <w:pStyle w:val="1"/>
        <w:pageBreakBefore/>
        <w:numPr>
          <w:ilvl w:val="0"/>
          <w:numId w:val="0"/>
        </w:numPr>
        <w:ind w:right="113"/>
        <w:jc w:val="center"/>
        <w:rPr>
          <w:szCs w:val="24"/>
        </w:rPr>
      </w:pPr>
      <w:bookmarkStart w:id="70" w:name="_Toc69896691"/>
      <w:bookmarkStart w:id="71" w:name="_Toc101450835"/>
      <w:r w:rsidRPr="000B1398">
        <w:rPr>
          <w:szCs w:val="24"/>
        </w:rPr>
        <w:lastRenderedPageBreak/>
        <w:t>Приложение В</w:t>
      </w:r>
      <w:r>
        <w:rPr>
          <w:szCs w:val="24"/>
        </w:rPr>
        <w:t>.</w:t>
      </w:r>
      <w:r w:rsidRPr="000B1398">
        <w:rPr>
          <w:szCs w:val="24"/>
        </w:rPr>
        <w:t xml:space="preserve"> Перечень рекомендуемых средств измерений и контроля</w:t>
      </w:r>
      <w:bookmarkEnd w:id="70"/>
      <w:bookmarkEnd w:id="71"/>
    </w:p>
    <w:p w14:paraId="36A459AD" w14:textId="4820DA12" w:rsidR="00D603FD" w:rsidRDefault="00D603FD" w:rsidP="00D603FD">
      <w:pPr>
        <w:ind w:firstLine="142"/>
        <w:rPr>
          <w:sz w:val="24"/>
          <w:szCs w:val="24"/>
        </w:rPr>
      </w:pPr>
      <w:r>
        <w:t xml:space="preserve">Таблица В.1 </w:t>
      </w:r>
      <w:r w:rsidRPr="00D440B2">
        <w:rPr>
          <w:sz w:val="24"/>
          <w:szCs w:val="24"/>
        </w:rPr>
        <w:t>Перечень рекомендуемых средств измерений и контроля</w:t>
      </w:r>
    </w:p>
    <w:tbl>
      <w:tblPr>
        <w:tblStyle w:val="af9"/>
        <w:tblW w:w="0" w:type="auto"/>
        <w:tblLook w:val="04A0" w:firstRow="1" w:lastRow="0" w:firstColumn="1" w:lastColumn="0" w:noHBand="0" w:noVBand="1"/>
      </w:tblPr>
      <w:tblGrid>
        <w:gridCol w:w="7792"/>
        <w:gridCol w:w="2138"/>
      </w:tblGrid>
      <w:tr w:rsidR="00873A7B" w14:paraId="6F5DD838" w14:textId="77777777" w:rsidTr="00873A7B">
        <w:tc>
          <w:tcPr>
            <w:tcW w:w="7792" w:type="dxa"/>
          </w:tcPr>
          <w:p w14:paraId="30649B61" w14:textId="6FB2A0A5" w:rsidR="00873A7B" w:rsidRPr="00873A7B" w:rsidRDefault="00873A7B" w:rsidP="00D603FD">
            <w:r>
              <w:t>Средство измерения</w:t>
            </w:r>
          </w:p>
        </w:tc>
        <w:tc>
          <w:tcPr>
            <w:tcW w:w="2138" w:type="dxa"/>
          </w:tcPr>
          <w:p w14:paraId="1EA9B3A7" w14:textId="4E49B8A2" w:rsidR="00873A7B" w:rsidRDefault="00873A7B" w:rsidP="00D603FD">
            <w:r>
              <w:t>Примечание</w:t>
            </w:r>
          </w:p>
        </w:tc>
      </w:tr>
      <w:tr w:rsidR="00873A7B" w14:paraId="273C2798" w14:textId="77777777" w:rsidTr="00873A7B">
        <w:tc>
          <w:tcPr>
            <w:tcW w:w="7792" w:type="dxa"/>
          </w:tcPr>
          <w:p w14:paraId="7E3CD247" w14:textId="67C63603" w:rsidR="00873A7B" w:rsidRDefault="00873A7B" w:rsidP="00D603FD">
            <w:r>
              <w:t>Рулетка</w:t>
            </w:r>
          </w:p>
        </w:tc>
        <w:tc>
          <w:tcPr>
            <w:tcW w:w="2138" w:type="dxa"/>
          </w:tcPr>
          <w:p w14:paraId="7E5BEA65" w14:textId="3D97BFBF" w:rsidR="00873A7B" w:rsidRDefault="00873A7B" w:rsidP="00D603FD">
            <w:r>
              <w:t>2-5м</w:t>
            </w:r>
          </w:p>
        </w:tc>
      </w:tr>
      <w:tr w:rsidR="00873A7B" w14:paraId="20ED8D44" w14:textId="77777777" w:rsidTr="00873A7B">
        <w:tc>
          <w:tcPr>
            <w:tcW w:w="7792" w:type="dxa"/>
          </w:tcPr>
          <w:p w14:paraId="49C7B248" w14:textId="6FD6478D" w:rsidR="00873A7B" w:rsidRDefault="00873A7B" w:rsidP="00D603FD"/>
        </w:tc>
        <w:tc>
          <w:tcPr>
            <w:tcW w:w="2138" w:type="dxa"/>
          </w:tcPr>
          <w:p w14:paraId="0D0F599D" w14:textId="77777777" w:rsidR="00873A7B" w:rsidRDefault="00873A7B" w:rsidP="00D603FD"/>
        </w:tc>
      </w:tr>
      <w:tr w:rsidR="00873A7B" w14:paraId="1CF6FB14" w14:textId="77777777" w:rsidTr="00873A7B">
        <w:tc>
          <w:tcPr>
            <w:tcW w:w="7792" w:type="dxa"/>
          </w:tcPr>
          <w:p w14:paraId="54512A24" w14:textId="77777777" w:rsidR="00873A7B" w:rsidRDefault="00873A7B" w:rsidP="00D603FD"/>
        </w:tc>
        <w:tc>
          <w:tcPr>
            <w:tcW w:w="2138" w:type="dxa"/>
          </w:tcPr>
          <w:p w14:paraId="48CA8902" w14:textId="77777777" w:rsidR="00873A7B" w:rsidRDefault="00873A7B" w:rsidP="00D603FD"/>
        </w:tc>
      </w:tr>
      <w:tr w:rsidR="00873A7B" w14:paraId="6E40F767" w14:textId="77777777" w:rsidTr="00873A7B">
        <w:tc>
          <w:tcPr>
            <w:tcW w:w="7792" w:type="dxa"/>
          </w:tcPr>
          <w:p w14:paraId="4A0AF094" w14:textId="77777777" w:rsidR="00873A7B" w:rsidRDefault="00873A7B" w:rsidP="00D603FD"/>
        </w:tc>
        <w:tc>
          <w:tcPr>
            <w:tcW w:w="2138" w:type="dxa"/>
          </w:tcPr>
          <w:p w14:paraId="20BC2E17" w14:textId="77777777" w:rsidR="00873A7B" w:rsidRDefault="00873A7B" w:rsidP="00D603FD"/>
        </w:tc>
      </w:tr>
      <w:tr w:rsidR="00873A7B" w14:paraId="1377F91F" w14:textId="77777777" w:rsidTr="00873A7B">
        <w:tc>
          <w:tcPr>
            <w:tcW w:w="7792" w:type="dxa"/>
          </w:tcPr>
          <w:p w14:paraId="4D601C75" w14:textId="77777777" w:rsidR="00873A7B" w:rsidRDefault="00873A7B" w:rsidP="00D603FD"/>
        </w:tc>
        <w:tc>
          <w:tcPr>
            <w:tcW w:w="2138" w:type="dxa"/>
          </w:tcPr>
          <w:p w14:paraId="7B30A006" w14:textId="77777777" w:rsidR="00873A7B" w:rsidRDefault="00873A7B" w:rsidP="00D603FD"/>
        </w:tc>
      </w:tr>
      <w:tr w:rsidR="00873A7B" w14:paraId="6C114B8E" w14:textId="77777777" w:rsidTr="00873A7B">
        <w:tc>
          <w:tcPr>
            <w:tcW w:w="7792" w:type="dxa"/>
          </w:tcPr>
          <w:p w14:paraId="7C9CE650" w14:textId="77777777" w:rsidR="00873A7B" w:rsidRDefault="00873A7B" w:rsidP="00D603FD"/>
        </w:tc>
        <w:tc>
          <w:tcPr>
            <w:tcW w:w="2138" w:type="dxa"/>
          </w:tcPr>
          <w:p w14:paraId="2A3C72EA" w14:textId="77777777" w:rsidR="00873A7B" w:rsidRDefault="00873A7B" w:rsidP="00D603FD"/>
        </w:tc>
      </w:tr>
      <w:tr w:rsidR="00873A7B" w14:paraId="7EB75282" w14:textId="77777777" w:rsidTr="00873A7B">
        <w:tc>
          <w:tcPr>
            <w:tcW w:w="7792" w:type="dxa"/>
          </w:tcPr>
          <w:p w14:paraId="6E8C6A8A" w14:textId="77777777" w:rsidR="00873A7B" w:rsidRDefault="00873A7B" w:rsidP="00D603FD"/>
        </w:tc>
        <w:tc>
          <w:tcPr>
            <w:tcW w:w="2138" w:type="dxa"/>
          </w:tcPr>
          <w:p w14:paraId="1BE015F7" w14:textId="77777777" w:rsidR="00873A7B" w:rsidRDefault="00873A7B" w:rsidP="00D603FD"/>
        </w:tc>
      </w:tr>
    </w:tbl>
    <w:p w14:paraId="2F5AAE92" w14:textId="77777777" w:rsidR="00873A7B" w:rsidRPr="00D440B2" w:rsidRDefault="00873A7B" w:rsidP="00D603FD">
      <w:pPr>
        <w:ind w:firstLine="142"/>
      </w:pPr>
    </w:p>
    <w:p w14:paraId="72964447" w14:textId="77777777" w:rsidR="00D603FD" w:rsidRDefault="00D603FD">
      <w:pPr>
        <w:rPr>
          <w:kern w:val="28"/>
          <w:sz w:val="28"/>
          <w:szCs w:val="28"/>
        </w:rPr>
      </w:pPr>
      <w:r>
        <w:rPr>
          <w:szCs w:val="28"/>
        </w:rPr>
        <w:br w:type="page"/>
      </w:r>
    </w:p>
    <w:p w14:paraId="4807E474" w14:textId="4A3F1F08" w:rsidR="00DB2A3A" w:rsidRPr="0093044F" w:rsidRDefault="00DB2A3A" w:rsidP="0039181F">
      <w:pPr>
        <w:pStyle w:val="1"/>
        <w:numPr>
          <w:ilvl w:val="0"/>
          <w:numId w:val="0"/>
        </w:numPr>
        <w:spacing w:line="360" w:lineRule="auto"/>
        <w:jc w:val="center"/>
        <w:rPr>
          <w:szCs w:val="28"/>
        </w:rPr>
      </w:pPr>
      <w:bookmarkStart w:id="72" w:name="_Toc101450836"/>
      <w:r w:rsidRPr="0093044F">
        <w:rPr>
          <w:szCs w:val="28"/>
        </w:rPr>
        <w:lastRenderedPageBreak/>
        <w:t>Лист регистрации изменений</w:t>
      </w:r>
      <w:bookmarkEnd w:id="43"/>
      <w:bookmarkEnd w:id="44"/>
      <w:bookmarkEnd w:id="45"/>
      <w:bookmarkEnd w:id="46"/>
      <w:bookmarkEnd w:id="47"/>
      <w:bookmarkEnd w:id="48"/>
      <w:bookmarkEnd w:id="49"/>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72"/>
    </w:p>
    <w:tbl>
      <w:tblPr>
        <w:tblW w:w="10064"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93"/>
        <w:gridCol w:w="1275"/>
        <w:gridCol w:w="1276"/>
        <w:gridCol w:w="992"/>
        <w:gridCol w:w="1418"/>
        <w:gridCol w:w="1276"/>
        <w:gridCol w:w="1134"/>
        <w:gridCol w:w="1012"/>
        <w:gridCol w:w="688"/>
      </w:tblGrid>
      <w:tr w:rsidR="00DB2A3A" w:rsidRPr="0093044F" w14:paraId="1692C377" w14:textId="77777777" w:rsidTr="0039181F">
        <w:trPr>
          <w:cantSplit/>
          <w:trHeight w:val="331"/>
        </w:trPr>
        <w:tc>
          <w:tcPr>
            <w:tcW w:w="993" w:type="dxa"/>
            <w:vMerge w:val="restart"/>
            <w:tcBorders>
              <w:left w:val="nil"/>
            </w:tcBorders>
            <w:vAlign w:val="center"/>
          </w:tcPr>
          <w:p w14:paraId="71D3FE5E" w14:textId="77777777" w:rsidR="00DB2A3A" w:rsidRPr="0093044F" w:rsidRDefault="00DB2A3A" w:rsidP="0039181F">
            <w:pPr>
              <w:spacing w:line="360" w:lineRule="auto"/>
              <w:jc w:val="center"/>
              <w:rPr>
                <w:sz w:val="28"/>
                <w:szCs w:val="28"/>
              </w:rPr>
            </w:pPr>
            <w:r w:rsidRPr="0093044F">
              <w:rPr>
                <w:sz w:val="28"/>
                <w:szCs w:val="28"/>
              </w:rPr>
              <w:t>Изм.</w:t>
            </w:r>
          </w:p>
        </w:tc>
        <w:tc>
          <w:tcPr>
            <w:tcW w:w="4961" w:type="dxa"/>
            <w:gridSpan w:val="4"/>
            <w:tcBorders>
              <w:bottom w:val="single" w:sz="4" w:space="0" w:color="auto"/>
            </w:tcBorders>
            <w:vAlign w:val="center"/>
          </w:tcPr>
          <w:p w14:paraId="6CD2603F" w14:textId="77777777" w:rsidR="00DB2A3A" w:rsidRPr="0093044F" w:rsidRDefault="00DB2A3A" w:rsidP="0039181F">
            <w:pPr>
              <w:jc w:val="center"/>
              <w:rPr>
                <w:sz w:val="28"/>
                <w:szCs w:val="28"/>
              </w:rPr>
            </w:pPr>
            <w:r w:rsidRPr="0093044F">
              <w:rPr>
                <w:sz w:val="28"/>
                <w:szCs w:val="28"/>
              </w:rPr>
              <w:t xml:space="preserve">Номера листов </w:t>
            </w:r>
          </w:p>
        </w:tc>
        <w:tc>
          <w:tcPr>
            <w:tcW w:w="1276" w:type="dxa"/>
            <w:vMerge w:val="restart"/>
            <w:textDirection w:val="btLr"/>
            <w:vAlign w:val="center"/>
          </w:tcPr>
          <w:p w14:paraId="5DC333B7" w14:textId="77777777" w:rsidR="00DB2A3A" w:rsidRPr="0093044F" w:rsidRDefault="00DB2A3A" w:rsidP="0039181F">
            <w:pPr>
              <w:ind w:left="113" w:right="113"/>
              <w:jc w:val="center"/>
              <w:rPr>
                <w:sz w:val="28"/>
                <w:szCs w:val="28"/>
              </w:rPr>
            </w:pPr>
            <w:r w:rsidRPr="0093044F">
              <w:rPr>
                <w:sz w:val="28"/>
                <w:szCs w:val="28"/>
              </w:rPr>
              <w:t>Всего</w:t>
            </w:r>
          </w:p>
          <w:p w14:paraId="24A3E3CD" w14:textId="77777777" w:rsidR="00DB2A3A" w:rsidRPr="0093044F" w:rsidRDefault="00EC0D91" w:rsidP="0039181F">
            <w:pPr>
              <w:ind w:left="113" w:right="113"/>
              <w:jc w:val="center"/>
              <w:rPr>
                <w:sz w:val="28"/>
                <w:szCs w:val="28"/>
              </w:rPr>
            </w:pPr>
            <w:r w:rsidRPr="0093044F">
              <w:rPr>
                <w:sz w:val="28"/>
                <w:szCs w:val="28"/>
              </w:rPr>
              <w:t>л</w:t>
            </w:r>
            <w:r w:rsidR="00DB2A3A" w:rsidRPr="0093044F">
              <w:rPr>
                <w:sz w:val="28"/>
                <w:szCs w:val="28"/>
              </w:rPr>
              <w:t>истов</w:t>
            </w:r>
          </w:p>
          <w:p w14:paraId="3E66EDAA" w14:textId="77777777" w:rsidR="00DB2A3A" w:rsidRPr="0093044F" w:rsidRDefault="00DB2A3A" w:rsidP="0039181F">
            <w:pPr>
              <w:ind w:left="113" w:right="113"/>
              <w:jc w:val="center"/>
              <w:rPr>
                <w:sz w:val="28"/>
                <w:szCs w:val="28"/>
              </w:rPr>
            </w:pPr>
            <w:r w:rsidRPr="0093044F">
              <w:rPr>
                <w:sz w:val="28"/>
                <w:szCs w:val="28"/>
              </w:rPr>
              <w:t>в докум.</w:t>
            </w:r>
          </w:p>
        </w:tc>
        <w:tc>
          <w:tcPr>
            <w:tcW w:w="1134" w:type="dxa"/>
            <w:vMerge w:val="restart"/>
            <w:textDirection w:val="btLr"/>
            <w:vAlign w:val="center"/>
          </w:tcPr>
          <w:p w14:paraId="0DB86375" w14:textId="77777777" w:rsidR="00DB2A3A" w:rsidRPr="0093044F" w:rsidRDefault="00DB2A3A" w:rsidP="0039181F">
            <w:pPr>
              <w:ind w:left="113" w:right="113"/>
              <w:jc w:val="center"/>
              <w:rPr>
                <w:sz w:val="28"/>
                <w:szCs w:val="28"/>
              </w:rPr>
            </w:pPr>
            <w:r w:rsidRPr="0093044F">
              <w:rPr>
                <w:sz w:val="28"/>
                <w:szCs w:val="28"/>
              </w:rPr>
              <w:t>№</w:t>
            </w:r>
          </w:p>
          <w:p w14:paraId="75CC4B07" w14:textId="77777777" w:rsidR="00DB2A3A" w:rsidRPr="0093044F" w:rsidRDefault="00EC0D91" w:rsidP="0039181F">
            <w:pPr>
              <w:ind w:left="113" w:right="113"/>
              <w:jc w:val="center"/>
              <w:rPr>
                <w:sz w:val="28"/>
                <w:szCs w:val="28"/>
              </w:rPr>
            </w:pPr>
            <w:r w:rsidRPr="0093044F">
              <w:rPr>
                <w:sz w:val="28"/>
                <w:szCs w:val="28"/>
              </w:rPr>
              <w:t>д</w:t>
            </w:r>
            <w:r w:rsidR="00DB2A3A" w:rsidRPr="0093044F">
              <w:rPr>
                <w:sz w:val="28"/>
                <w:szCs w:val="28"/>
              </w:rPr>
              <w:t>окум.</w:t>
            </w:r>
          </w:p>
        </w:tc>
        <w:tc>
          <w:tcPr>
            <w:tcW w:w="1012" w:type="dxa"/>
            <w:vMerge w:val="restart"/>
            <w:textDirection w:val="btLr"/>
            <w:vAlign w:val="center"/>
          </w:tcPr>
          <w:p w14:paraId="39674F58" w14:textId="77777777" w:rsidR="00DB2A3A" w:rsidRPr="0093044F" w:rsidRDefault="00DB2A3A" w:rsidP="0039181F">
            <w:pPr>
              <w:ind w:left="113" w:right="113"/>
              <w:jc w:val="center"/>
              <w:rPr>
                <w:sz w:val="28"/>
                <w:szCs w:val="28"/>
              </w:rPr>
            </w:pPr>
            <w:r w:rsidRPr="0093044F">
              <w:rPr>
                <w:sz w:val="28"/>
                <w:szCs w:val="28"/>
              </w:rPr>
              <w:t>Подпись</w:t>
            </w:r>
          </w:p>
        </w:tc>
        <w:tc>
          <w:tcPr>
            <w:tcW w:w="688" w:type="dxa"/>
            <w:vMerge w:val="restart"/>
            <w:tcBorders>
              <w:right w:val="nil"/>
            </w:tcBorders>
            <w:textDirection w:val="btLr"/>
            <w:vAlign w:val="center"/>
          </w:tcPr>
          <w:p w14:paraId="4B5BA9ED" w14:textId="77777777" w:rsidR="00DB2A3A" w:rsidRPr="0093044F" w:rsidRDefault="00DB2A3A" w:rsidP="0039181F">
            <w:pPr>
              <w:ind w:left="113" w:right="113"/>
              <w:jc w:val="center"/>
              <w:rPr>
                <w:sz w:val="28"/>
                <w:szCs w:val="28"/>
              </w:rPr>
            </w:pPr>
            <w:r w:rsidRPr="0093044F">
              <w:rPr>
                <w:sz w:val="28"/>
                <w:szCs w:val="28"/>
              </w:rPr>
              <w:t>Дата</w:t>
            </w:r>
          </w:p>
        </w:tc>
      </w:tr>
      <w:tr w:rsidR="00DB2A3A" w:rsidRPr="0093044F" w14:paraId="5F41BAC7" w14:textId="77777777" w:rsidTr="0039181F">
        <w:trPr>
          <w:cantSplit/>
          <w:trHeight w:val="1176"/>
        </w:trPr>
        <w:tc>
          <w:tcPr>
            <w:tcW w:w="993" w:type="dxa"/>
            <w:vMerge/>
            <w:tcBorders>
              <w:left w:val="nil"/>
            </w:tcBorders>
          </w:tcPr>
          <w:p w14:paraId="176161F5" w14:textId="77777777" w:rsidR="00DB2A3A" w:rsidRPr="0093044F" w:rsidRDefault="00DB2A3A" w:rsidP="00DC01FC">
            <w:pPr>
              <w:spacing w:line="360" w:lineRule="auto"/>
              <w:ind w:firstLine="709"/>
              <w:rPr>
                <w:sz w:val="28"/>
                <w:szCs w:val="28"/>
              </w:rPr>
            </w:pPr>
          </w:p>
        </w:tc>
        <w:tc>
          <w:tcPr>
            <w:tcW w:w="1275" w:type="dxa"/>
            <w:textDirection w:val="btLr"/>
            <w:vAlign w:val="center"/>
          </w:tcPr>
          <w:p w14:paraId="723CBBB4" w14:textId="3E812481" w:rsidR="00DB2A3A" w:rsidRPr="0093044F" w:rsidRDefault="00DB2A3A" w:rsidP="0039181F">
            <w:pPr>
              <w:ind w:right="113" w:hanging="2"/>
              <w:jc w:val="center"/>
              <w:rPr>
                <w:sz w:val="28"/>
                <w:szCs w:val="28"/>
              </w:rPr>
            </w:pPr>
            <w:r w:rsidRPr="0093044F">
              <w:rPr>
                <w:sz w:val="28"/>
                <w:szCs w:val="28"/>
              </w:rPr>
              <w:t>изменен--</w:t>
            </w:r>
            <w:proofErr w:type="spellStart"/>
            <w:r w:rsidRPr="0093044F">
              <w:rPr>
                <w:sz w:val="28"/>
                <w:szCs w:val="28"/>
              </w:rPr>
              <w:t>ных</w:t>
            </w:r>
            <w:proofErr w:type="spellEnd"/>
          </w:p>
        </w:tc>
        <w:tc>
          <w:tcPr>
            <w:tcW w:w="1276" w:type="dxa"/>
            <w:textDirection w:val="btLr"/>
            <w:vAlign w:val="center"/>
          </w:tcPr>
          <w:p w14:paraId="744E81AF" w14:textId="63EB48F5" w:rsidR="00DB2A3A" w:rsidRPr="0093044F" w:rsidRDefault="00DB2A3A" w:rsidP="0039181F">
            <w:pPr>
              <w:ind w:right="113" w:hanging="2"/>
              <w:jc w:val="center"/>
              <w:rPr>
                <w:sz w:val="28"/>
                <w:szCs w:val="28"/>
              </w:rPr>
            </w:pPr>
            <w:r w:rsidRPr="0093044F">
              <w:rPr>
                <w:sz w:val="28"/>
                <w:szCs w:val="28"/>
              </w:rPr>
              <w:t>заменен--</w:t>
            </w:r>
            <w:proofErr w:type="spellStart"/>
            <w:r w:rsidRPr="0093044F">
              <w:rPr>
                <w:sz w:val="28"/>
                <w:szCs w:val="28"/>
              </w:rPr>
              <w:t>ных</w:t>
            </w:r>
            <w:proofErr w:type="spellEnd"/>
          </w:p>
        </w:tc>
        <w:tc>
          <w:tcPr>
            <w:tcW w:w="992" w:type="dxa"/>
            <w:textDirection w:val="btLr"/>
            <w:vAlign w:val="center"/>
          </w:tcPr>
          <w:p w14:paraId="02D21282" w14:textId="77777777" w:rsidR="00DB2A3A" w:rsidRPr="0093044F" w:rsidRDefault="00DB2A3A" w:rsidP="0039181F">
            <w:pPr>
              <w:ind w:right="113" w:hanging="2"/>
              <w:jc w:val="center"/>
              <w:rPr>
                <w:sz w:val="28"/>
                <w:szCs w:val="28"/>
              </w:rPr>
            </w:pPr>
            <w:r w:rsidRPr="0093044F">
              <w:rPr>
                <w:sz w:val="28"/>
                <w:szCs w:val="28"/>
              </w:rPr>
              <w:t>новых</w:t>
            </w:r>
          </w:p>
        </w:tc>
        <w:tc>
          <w:tcPr>
            <w:tcW w:w="1418" w:type="dxa"/>
            <w:textDirection w:val="btLr"/>
            <w:vAlign w:val="center"/>
          </w:tcPr>
          <w:p w14:paraId="7B6A8618" w14:textId="1053F45B" w:rsidR="00DB2A3A" w:rsidRPr="0093044F" w:rsidRDefault="00DB2A3A" w:rsidP="0039181F">
            <w:pPr>
              <w:ind w:right="113" w:hanging="2"/>
              <w:jc w:val="center"/>
              <w:rPr>
                <w:sz w:val="28"/>
                <w:szCs w:val="28"/>
              </w:rPr>
            </w:pPr>
            <w:proofErr w:type="spellStart"/>
            <w:r w:rsidRPr="0093044F">
              <w:rPr>
                <w:sz w:val="28"/>
                <w:szCs w:val="28"/>
              </w:rPr>
              <w:t>аннулиро</w:t>
            </w:r>
            <w:proofErr w:type="spellEnd"/>
            <w:r w:rsidRPr="0093044F">
              <w:rPr>
                <w:sz w:val="28"/>
                <w:szCs w:val="28"/>
              </w:rPr>
              <w:t>--ванных</w:t>
            </w:r>
          </w:p>
        </w:tc>
        <w:tc>
          <w:tcPr>
            <w:tcW w:w="1276" w:type="dxa"/>
            <w:vMerge/>
            <w:tcBorders>
              <w:bottom w:val="nil"/>
            </w:tcBorders>
            <w:textDirection w:val="btLr"/>
          </w:tcPr>
          <w:p w14:paraId="40A734B7" w14:textId="77777777" w:rsidR="00DB2A3A" w:rsidRPr="0093044F" w:rsidRDefault="00DB2A3A" w:rsidP="0039181F">
            <w:pPr>
              <w:ind w:right="113" w:firstLine="709"/>
              <w:rPr>
                <w:sz w:val="28"/>
                <w:szCs w:val="28"/>
              </w:rPr>
            </w:pPr>
          </w:p>
        </w:tc>
        <w:tc>
          <w:tcPr>
            <w:tcW w:w="1134" w:type="dxa"/>
            <w:vMerge/>
            <w:tcBorders>
              <w:bottom w:val="nil"/>
            </w:tcBorders>
            <w:textDirection w:val="btLr"/>
          </w:tcPr>
          <w:p w14:paraId="699E1CD5" w14:textId="77777777" w:rsidR="00DB2A3A" w:rsidRPr="0093044F" w:rsidRDefault="00DB2A3A" w:rsidP="0039181F">
            <w:pPr>
              <w:ind w:right="113" w:firstLine="709"/>
              <w:rPr>
                <w:sz w:val="28"/>
                <w:szCs w:val="28"/>
              </w:rPr>
            </w:pPr>
          </w:p>
        </w:tc>
        <w:tc>
          <w:tcPr>
            <w:tcW w:w="1012" w:type="dxa"/>
            <w:vMerge/>
            <w:tcBorders>
              <w:bottom w:val="nil"/>
            </w:tcBorders>
            <w:textDirection w:val="btLr"/>
          </w:tcPr>
          <w:p w14:paraId="71C4F4BD" w14:textId="77777777" w:rsidR="00DB2A3A" w:rsidRPr="0093044F" w:rsidRDefault="00DB2A3A" w:rsidP="0039181F">
            <w:pPr>
              <w:ind w:right="113" w:firstLine="709"/>
              <w:rPr>
                <w:sz w:val="28"/>
                <w:szCs w:val="28"/>
              </w:rPr>
            </w:pPr>
          </w:p>
        </w:tc>
        <w:tc>
          <w:tcPr>
            <w:tcW w:w="688" w:type="dxa"/>
            <w:vMerge/>
            <w:tcBorders>
              <w:bottom w:val="single" w:sz="4" w:space="0" w:color="auto"/>
              <w:right w:val="nil"/>
            </w:tcBorders>
            <w:textDirection w:val="btLr"/>
          </w:tcPr>
          <w:p w14:paraId="2BEDDCF0" w14:textId="77777777" w:rsidR="00DB2A3A" w:rsidRPr="0093044F" w:rsidRDefault="00DB2A3A" w:rsidP="0039181F">
            <w:pPr>
              <w:ind w:right="113" w:firstLine="709"/>
              <w:rPr>
                <w:sz w:val="28"/>
                <w:szCs w:val="28"/>
              </w:rPr>
            </w:pPr>
          </w:p>
        </w:tc>
      </w:tr>
      <w:tr w:rsidR="00DB2A3A" w:rsidRPr="0093044F" w14:paraId="453AB672" w14:textId="77777777">
        <w:trPr>
          <w:trHeight w:val="321"/>
        </w:trPr>
        <w:tc>
          <w:tcPr>
            <w:tcW w:w="993" w:type="dxa"/>
            <w:tcBorders>
              <w:left w:val="nil"/>
            </w:tcBorders>
          </w:tcPr>
          <w:p w14:paraId="77A74B17" w14:textId="77777777" w:rsidR="00DB2A3A" w:rsidRPr="0093044F" w:rsidRDefault="00DB2A3A" w:rsidP="00DC01FC">
            <w:pPr>
              <w:spacing w:line="360" w:lineRule="auto"/>
              <w:ind w:firstLine="709"/>
              <w:rPr>
                <w:sz w:val="28"/>
                <w:szCs w:val="28"/>
              </w:rPr>
            </w:pPr>
          </w:p>
        </w:tc>
        <w:tc>
          <w:tcPr>
            <w:tcW w:w="1275" w:type="dxa"/>
          </w:tcPr>
          <w:p w14:paraId="67F8B9A6" w14:textId="77777777" w:rsidR="00DB2A3A" w:rsidRPr="0093044F" w:rsidRDefault="00DB2A3A" w:rsidP="00DC01FC">
            <w:pPr>
              <w:spacing w:line="360" w:lineRule="auto"/>
              <w:ind w:firstLine="709"/>
              <w:rPr>
                <w:sz w:val="28"/>
                <w:szCs w:val="28"/>
              </w:rPr>
            </w:pPr>
          </w:p>
        </w:tc>
        <w:tc>
          <w:tcPr>
            <w:tcW w:w="1276" w:type="dxa"/>
          </w:tcPr>
          <w:p w14:paraId="4BF6FEBA" w14:textId="77777777" w:rsidR="00DB2A3A" w:rsidRPr="0093044F" w:rsidRDefault="00DB2A3A" w:rsidP="00DC01FC">
            <w:pPr>
              <w:spacing w:line="360" w:lineRule="auto"/>
              <w:ind w:firstLine="709"/>
              <w:rPr>
                <w:sz w:val="28"/>
                <w:szCs w:val="28"/>
              </w:rPr>
            </w:pPr>
          </w:p>
        </w:tc>
        <w:tc>
          <w:tcPr>
            <w:tcW w:w="992" w:type="dxa"/>
          </w:tcPr>
          <w:p w14:paraId="5D971536" w14:textId="77777777" w:rsidR="00DB2A3A" w:rsidRPr="0093044F" w:rsidRDefault="00DB2A3A" w:rsidP="00DC01FC">
            <w:pPr>
              <w:spacing w:line="360" w:lineRule="auto"/>
              <w:ind w:firstLine="709"/>
              <w:rPr>
                <w:sz w:val="28"/>
                <w:szCs w:val="28"/>
              </w:rPr>
            </w:pPr>
          </w:p>
        </w:tc>
        <w:tc>
          <w:tcPr>
            <w:tcW w:w="1418" w:type="dxa"/>
          </w:tcPr>
          <w:p w14:paraId="0815AB30" w14:textId="77777777" w:rsidR="00DB2A3A" w:rsidRPr="0093044F" w:rsidRDefault="00DB2A3A" w:rsidP="00DC01FC">
            <w:pPr>
              <w:spacing w:line="360" w:lineRule="auto"/>
              <w:ind w:firstLine="709"/>
              <w:rPr>
                <w:sz w:val="28"/>
                <w:szCs w:val="28"/>
              </w:rPr>
            </w:pPr>
          </w:p>
        </w:tc>
        <w:tc>
          <w:tcPr>
            <w:tcW w:w="1276" w:type="dxa"/>
          </w:tcPr>
          <w:p w14:paraId="4254F980" w14:textId="77777777" w:rsidR="00DB2A3A" w:rsidRPr="0093044F" w:rsidRDefault="00DB2A3A" w:rsidP="00DC01FC">
            <w:pPr>
              <w:spacing w:line="360" w:lineRule="auto"/>
              <w:ind w:firstLine="709"/>
              <w:rPr>
                <w:sz w:val="28"/>
                <w:szCs w:val="28"/>
              </w:rPr>
            </w:pPr>
          </w:p>
        </w:tc>
        <w:tc>
          <w:tcPr>
            <w:tcW w:w="1134" w:type="dxa"/>
          </w:tcPr>
          <w:p w14:paraId="50F46BA8" w14:textId="77777777" w:rsidR="00DB2A3A" w:rsidRPr="0093044F" w:rsidRDefault="00DB2A3A" w:rsidP="00DC01FC">
            <w:pPr>
              <w:spacing w:line="360" w:lineRule="auto"/>
              <w:ind w:firstLine="709"/>
              <w:rPr>
                <w:sz w:val="28"/>
                <w:szCs w:val="28"/>
              </w:rPr>
            </w:pPr>
          </w:p>
        </w:tc>
        <w:tc>
          <w:tcPr>
            <w:tcW w:w="1012" w:type="dxa"/>
          </w:tcPr>
          <w:p w14:paraId="4BD2E2CC" w14:textId="77777777" w:rsidR="00DB2A3A" w:rsidRPr="0093044F" w:rsidRDefault="00DB2A3A" w:rsidP="00DC01FC">
            <w:pPr>
              <w:spacing w:line="360" w:lineRule="auto"/>
              <w:ind w:firstLine="709"/>
              <w:rPr>
                <w:sz w:val="28"/>
                <w:szCs w:val="28"/>
              </w:rPr>
            </w:pPr>
          </w:p>
        </w:tc>
        <w:tc>
          <w:tcPr>
            <w:tcW w:w="688" w:type="dxa"/>
            <w:tcBorders>
              <w:right w:val="nil"/>
            </w:tcBorders>
          </w:tcPr>
          <w:p w14:paraId="745392FC" w14:textId="77777777" w:rsidR="00DB2A3A" w:rsidRPr="0093044F" w:rsidRDefault="00DB2A3A" w:rsidP="00DC01FC">
            <w:pPr>
              <w:spacing w:line="360" w:lineRule="auto"/>
              <w:ind w:firstLine="709"/>
              <w:rPr>
                <w:sz w:val="28"/>
                <w:szCs w:val="28"/>
              </w:rPr>
            </w:pPr>
          </w:p>
        </w:tc>
      </w:tr>
      <w:tr w:rsidR="00DB2A3A" w:rsidRPr="0093044F" w14:paraId="73CD2785" w14:textId="77777777">
        <w:trPr>
          <w:trHeight w:val="321"/>
        </w:trPr>
        <w:tc>
          <w:tcPr>
            <w:tcW w:w="993" w:type="dxa"/>
            <w:tcBorders>
              <w:left w:val="nil"/>
            </w:tcBorders>
          </w:tcPr>
          <w:p w14:paraId="787618A4" w14:textId="77777777" w:rsidR="00DB2A3A" w:rsidRPr="0093044F" w:rsidRDefault="00DB2A3A" w:rsidP="00DC01FC">
            <w:pPr>
              <w:spacing w:line="360" w:lineRule="auto"/>
              <w:ind w:firstLine="709"/>
              <w:rPr>
                <w:sz w:val="28"/>
                <w:szCs w:val="28"/>
              </w:rPr>
            </w:pPr>
          </w:p>
        </w:tc>
        <w:tc>
          <w:tcPr>
            <w:tcW w:w="1275" w:type="dxa"/>
          </w:tcPr>
          <w:p w14:paraId="659C34A0" w14:textId="77777777" w:rsidR="00DB2A3A" w:rsidRPr="0093044F" w:rsidRDefault="00DB2A3A" w:rsidP="00DC01FC">
            <w:pPr>
              <w:spacing w:line="360" w:lineRule="auto"/>
              <w:ind w:firstLine="709"/>
              <w:rPr>
                <w:sz w:val="28"/>
                <w:szCs w:val="28"/>
              </w:rPr>
            </w:pPr>
          </w:p>
        </w:tc>
        <w:tc>
          <w:tcPr>
            <w:tcW w:w="1276" w:type="dxa"/>
          </w:tcPr>
          <w:p w14:paraId="349BD171" w14:textId="77777777" w:rsidR="00DB2A3A" w:rsidRPr="0093044F" w:rsidRDefault="00DB2A3A" w:rsidP="00DC01FC">
            <w:pPr>
              <w:spacing w:line="360" w:lineRule="auto"/>
              <w:ind w:firstLine="709"/>
              <w:rPr>
                <w:sz w:val="28"/>
                <w:szCs w:val="28"/>
              </w:rPr>
            </w:pPr>
          </w:p>
        </w:tc>
        <w:tc>
          <w:tcPr>
            <w:tcW w:w="992" w:type="dxa"/>
          </w:tcPr>
          <w:p w14:paraId="58BEA46E" w14:textId="77777777" w:rsidR="00DB2A3A" w:rsidRPr="0093044F" w:rsidRDefault="00DB2A3A" w:rsidP="00DC01FC">
            <w:pPr>
              <w:spacing w:line="360" w:lineRule="auto"/>
              <w:ind w:firstLine="709"/>
              <w:rPr>
                <w:sz w:val="28"/>
                <w:szCs w:val="28"/>
              </w:rPr>
            </w:pPr>
          </w:p>
        </w:tc>
        <w:tc>
          <w:tcPr>
            <w:tcW w:w="1418" w:type="dxa"/>
          </w:tcPr>
          <w:p w14:paraId="24B6FBA3" w14:textId="77777777" w:rsidR="00DB2A3A" w:rsidRPr="0093044F" w:rsidRDefault="00DB2A3A" w:rsidP="00DC01FC">
            <w:pPr>
              <w:spacing w:line="360" w:lineRule="auto"/>
              <w:ind w:firstLine="709"/>
              <w:rPr>
                <w:sz w:val="28"/>
                <w:szCs w:val="28"/>
              </w:rPr>
            </w:pPr>
          </w:p>
        </w:tc>
        <w:tc>
          <w:tcPr>
            <w:tcW w:w="1276" w:type="dxa"/>
          </w:tcPr>
          <w:p w14:paraId="1AE0505E" w14:textId="77777777" w:rsidR="00DB2A3A" w:rsidRPr="0093044F" w:rsidRDefault="00DB2A3A" w:rsidP="00DC01FC">
            <w:pPr>
              <w:spacing w:line="360" w:lineRule="auto"/>
              <w:ind w:firstLine="709"/>
              <w:rPr>
                <w:sz w:val="28"/>
                <w:szCs w:val="28"/>
              </w:rPr>
            </w:pPr>
          </w:p>
        </w:tc>
        <w:tc>
          <w:tcPr>
            <w:tcW w:w="1134" w:type="dxa"/>
          </w:tcPr>
          <w:p w14:paraId="2A77E9CF" w14:textId="77777777" w:rsidR="00DB2A3A" w:rsidRPr="0093044F" w:rsidRDefault="00DB2A3A" w:rsidP="00DC01FC">
            <w:pPr>
              <w:spacing w:line="360" w:lineRule="auto"/>
              <w:ind w:firstLine="709"/>
              <w:rPr>
                <w:sz w:val="28"/>
                <w:szCs w:val="28"/>
              </w:rPr>
            </w:pPr>
          </w:p>
        </w:tc>
        <w:tc>
          <w:tcPr>
            <w:tcW w:w="1012" w:type="dxa"/>
          </w:tcPr>
          <w:p w14:paraId="555184DD" w14:textId="77777777" w:rsidR="00DB2A3A" w:rsidRPr="0093044F" w:rsidRDefault="00DB2A3A" w:rsidP="00DC01FC">
            <w:pPr>
              <w:spacing w:line="360" w:lineRule="auto"/>
              <w:ind w:firstLine="709"/>
              <w:rPr>
                <w:sz w:val="28"/>
                <w:szCs w:val="28"/>
              </w:rPr>
            </w:pPr>
          </w:p>
        </w:tc>
        <w:tc>
          <w:tcPr>
            <w:tcW w:w="688" w:type="dxa"/>
            <w:tcBorders>
              <w:right w:val="nil"/>
            </w:tcBorders>
          </w:tcPr>
          <w:p w14:paraId="3362E3E2" w14:textId="77777777" w:rsidR="00DB2A3A" w:rsidRPr="0093044F" w:rsidRDefault="00DB2A3A" w:rsidP="00DC01FC">
            <w:pPr>
              <w:spacing w:line="360" w:lineRule="auto"/>
              <w:ind w:firstLine="709"/>
              <w:rPr>
                <w:sz w:val="28"/>
                <w:szCs w:val="28"/>
              </w:rPr>
            </w:pPr>
          </w:p>
        </w:tc>
      </w:tr>
      <w:tr w:rsidR="00DB2A3A" w:rsidRPr="0093044F" w14:paraId="34F6A8D2" w14:textId="77777777">
        <w:trPr>
          <w:trHeight w:val="321"/>
        </w:trPr>
        <w:tc>
          <w:tcPr>
            <w:tcW w:w="993" w:type="dxa"/>
            <w:tcBorders>
              <w:left w:val="nil"/>
            </w:tcBorders>
          </w:tcPr>
          <w:p w14:paraId="20721207" w14:textId="77777777" w:rsidR="00DB2A3A" w:rsidRPr="0093044F" w:rsidRDefault="00DB2A3A" w:rsidP="00DC01FC">
            <w:pPr>
              <w:spacing w:line="360" w:lineRule="auto"/>
              <w:ind w:firstLine="709"/>
              <w:rPr>
                <w:sz w:val="28"/>
                <w:szCs w:val="28"/>
              </w:rPr>
            </w:pPr>
          </w:p>
        </w:tc>
        <w:tc>
          <w:tcPr>
            <w:tcW w:w="1275" w:type="dxa"/>
          </w:tcPr>
          <w:p w14:paraId="532A61FF" w14:textId="77777777" w:rsidR="00DB2A3A" w:rsidRPr="0093044F" w:rsidRDefault="00DB2A3A" w:rsidP="00DC01FC">
            <w:pPr>
              <w:spacing w:line="360" w:lineRule="auto"/>
              <w:ind w:firstLine="709"/>
              <w:rPr>
                <w:sz w:val="28"/>
                <w:szCs w:val="28"/>
              </w:rPr>
            </w:pPr>
          </w:p>
        </w:tc>
        <w:tc>
          <w:tcPr>
            <w:tcW w:w="1276" w:type="dxa"/>
          </w:tcPr>
          <w:p w14:paraId="1BFE4A1B" w14:textId="77777777" w:rsidR="00DB2A3A" w:rsidRPr="0093044F" w:rsidRDefault="00DB2A3A" w:rsidP="00DC01FC">
            <w:pPr>
              <w:spacing w:line="360" w:lineRule="auto"/>
              <w:ind w:firstLine="709"/>
              <w:rPr>
                <w:sz w:val="28"/>
                <w:szCs w:val="28"/>
              </w:rPr>
            </w:pPr>
          </w:p>
        </w:tc>
        <w:tc>
          <w:tcPr>
            <w:tcW w:w="992" w:type="dxa"/>
          </w:tcPr>
          <w:p w14:paraId="056DB8D1" w14:textId="77777777" w:rsidR="00DB2A3A" w:rsidRPr="0093044F" w:rsidRDefault="00DB2A3A" w:rsidP="00DC01FC">
            <w:pPr>
              <w:spacing w:line="360" w:lineRule="auto"/>
              <w:ind w:firstLine="709"/>
              <w:rPr>
                <w:sz w:val="28"/>
                <w:szCs w:val="28"/>
              </w:rPr>
            </w:pPr>
          </w:p>
        </w:tc>
        <w:tc>
          <w:tcPr>
            <w:tcW w:w="1418" w:type="dxa"/>
          </w:tcPr>
          <w:p w14:paraId="5D57D695" w14:textId="77777777" w:rsidR="00DB2A3A" w:rsidRPr="0093044F" w:rsidRDefault="00DB2A3A" w:rsidP="00DC01FC">
            <w:pPr>
              <w:spacing w:line="360" w:lineRule="auto"/>
              <w:ind w:firstLine="709"/>
              <w:rPr>
                <w:sz w:val="28"/>
                <w:szCs w:val="28"/>
              </w:rPr>
            </w:pPr>
          </w:p>
        </w:tc>
        <w:tc>
          <w:tcPr>
            <w:tcW w:w="1276" w:type="dxa"/>
          </w:tcPr>
          <w:p w14:paraId="0DCFF5DD" w14:textId="77777777" w:rsidR="00DB2A3A" w:rsidRPr="0093044F" w:rsidRDefault="00DB2A3A" w:rsidP="00DC01FC">
            <w:pPr>
              <w:spacing w:line="360" w:lineRule="auto"/>
              <w:ind w:firstLine="709"/>
              <w:rPr>
                <w:sz w:val="28"/>
                <w:szCs w:val="28"/>
              </w:rPr>
            </w:pPr>
          </w:p>
        </w:tc>
        <w:tc>
          <w:tcPr>
            <w:tcW w:w="1134" w:type="dxa"/>
          </w:tcPr>
          <w:p w14:paraId="7E17C9B1" w14:textId="77777777" w:rsidR="00DB2A3A" w:rsidRPr="0093044F" w:rsidRDefault="00DB2A3A" w:rsidP="00DC01FC">
            <w:pPr>
              <w:spacing w:line="360" w:lineRule="auto"/>
              <w:ind w:firstLine="709"/>
              <w:rPr>
                <w:sz w:val="28"/>
                <w:szCs w:val="28"/>
              </w:rPr>
            </w:pPr>
          </w:p>
        </w:tc>
        <w:tc>
          <w:tcPr>
            <w:tcW w:w="1012" w:type="dxa"/>
          </w:tcPr>
          <w:p w14:paraId="71A18428" w14:textId="77777777" w:rsidR="00DB2A3A" w:rsidRPr="0093044F" w:rsidRDefault="00DB2A3A" w:rsidP="00DC01FC">
            <w:pPr>
              <w:spacing w:line="360" w:lineRule="auto"/>
              <w:ind w:firstLine="709"/>
              <w:rPr>
                <w:sz w:val="28"/>
                <w:szCs w:val="28"/>
              </w:rPr>
            </w:pPr>
          </w:p>
        </w:tc>
        <w:tc>
          <w:tcPr>
            <w:tcW w:w="688" w:type="dxa"/>
            <w:tcBorders>
              <w:right w:val="nil"/>
            </w:tcBorders>
          </w:tcPr>
          <w:p w14:paraId="5C57F248" w14:textId="77777777" w:rsidR="00DB2A3A" w:rsidRPr="0093044F" w:rsidRDefault="00DB2A3A" w:rsidP="00DC01FC">
            <w:pPr>
              <w:spacing w:line="360" w:lineRule="auto"/>
              <w:ind w:firstLine="709"/>
              <w:rPr>
                <w:sz w:val="28"/>
                <w:szCs w:val="28"/>
              </w:rPr>
            </w:pPr>
          </w:p>
        </w:tc>
      </w:tr>
      <w:tr w:rsidR="00DB2A3A" w:rsidRPr="0093044F" w14:paraId="5A7391EA" w14:textId="77777777">
        <w:trPr>
          <w:trHeight w:val="321"/>
        </w:trPr>
        <w:tc>
          <w:tcPr>
            <w:tcW w:w="993" w:type="dxa"/>
            <w:tcBorders>
              <w:left w:val="nil"/>
            </w:tcBorders>
          </w:tcPr>
          <w:p w14:paraId="75B75302" w14:textId="77777777" w:rsidR="00DB2A3A" w:rsidRPr="0093044F" w:rsidRDefault="00DB2A3A" w:rsidP="00DC01FC">
            <w:pPr>
              <w:spacing w:line="360" w:lineRule="auto"/>
              <w:ind w:firstLine="709"/>
              <w:rPr>
                <w:sz w:val="28"/>
                <w:szCs w:val="28"/>
              </w:rPr>
            </w:pPr>
          </w:p>
        </w:tc>
        <w:tc>
          <w:tcPr>
            <w:tcW w:w="1275" w:type="dxa"/>
          </w:tcPr>
          <w:p w14:paraId="14F861F3" w14:textId="77777777" w:rsidR="00DB2A3A" w:rsidRPr="0093044F" w:rsidRDefault="00DB2A3A" w:rsidP="00DC01FC">
            <w:pPr>
              <w:spacing w:line="360" w:lineRule="auto"/>
              <w:ind w:firstLine="709"/>
              <w:rPr>
                <w:sz w:val="28"/>
                <w:szCs w:val="28"/>
              </w:rPr>
            </w:pPr>
          </w:p>
        </w:tc>
        <w:tc>
          <w:tcPr>
            <w:tcW w:w="1276" w:type="dxa"/>
          </w:tcPr>
          <w:p w14:paraId="17D26240" w14:textId="77777777" w:rsidR="00DB2A3A" w:rsidRPr="0093044F" w:rsidRDefault="00DB2A3A" w:rsidP="00DC01FC">
            <w:pPr>
              <w:spacing w:line="360" w:lineRule="auto"/>
              <w:ind w:firstLine="709"/>
              <w:rPr>
                <w:sz w:val="28"/>
                <w:szCs w:val="28"/>
              </w:rPr>
            </w:pPr>
          </w:p>
        </w:tc>
        <w:tc>
          <w:tcPr>
            <w:tcW w:w="992" w:type="dxa"/>
          </w:tcPr>
          <w:p w14:paraId="7D0FE2D9" w14:textId="77777777" w:rsidR="00DB2A3A" w:rsidRPr="0093044F" w:rsidRDefault="00DB2A3A" w:rsidP="00DC01FC">
            <w:pPr>
              <w:spacing w:line="360" w:lineRule="auto"/>
              <w:ind w:firstLine="709"/>
              <w:rPr>
                <w:sz w:val="28"/>
                <w:szCs w:val="28"/>
              </w:rPr>
            </w:pPr>
          </w:p>
        </w:tc>
        <w:tc>
          <w:tcPr>
            <w:tcW w:w="1418" w:type="dxa"/>
          </w:tcPr>
          <w:p w14:paraId="657EA879" w14:textId="77777777" w:rsidR="00DB2A3A" w:rsidRPr="0093044F" w:rsidRDefault="00DB2A3A" w:rsidP="00DC01FC">
            <w:pPr>
              <w:spacing w:line="360" w:lineRule="auto"/>
              <w:ind w:firstLine="709"/>
              <w:rPr>
                <w:sz w:val="28"/>
                <w:szCs w:val="28"/>
              </w:rPr>
            </w:pPr>
          </w:p>
        </w:tc>
        <w:tc>
          <w:tcPr>
            <w:tcW w:w="1276" w:type="dxa"/>
          </w:tcPr>
          <w:p w14:paraId="47121DB9" w14:textId="77777777" w:rsidR="00DB2A3A" w:rsidRPr="0093044F" w:rsidRDefault="00DB2A3A" w:rsidP="00DC01FC">
            <w:pPr>
              <w:spacing w:line="360" w:lineRule="auto"/>
              <w:ind w:firstLine="709"/>
              <w:rPr>
                <w:sz w:val="28"/>
                <w:szCs w:val="28"/>
              </w:rPr>
            </w:pPr>
          </w:p>
        </w:tc>
        <w:tc>
          <w:tcPr>
            <w:tcW w:w="1134" w:type="dxa"/>
          </w:tcPr>
          <w:p w14:paraId="1D0B0E09" w14:textId="77777777" w:rsidR="00DB2A3A" w:rsidRPr="0093044F" w:rsidRDefault="00DB2A3A" w:rsidP="00DC01FC">
            <w:pPr>
              <w:spacing w:line="360" w:lineRule="auto"/>
              <w:ind w:firstLine="709"/>
              <w:rPr>
                <w:sz w:val="28"/>
                <w:szCs w:val="28"/>
              </w:rPr>
            </w:pPr>
          </w:p>
        </w:tc>
        <w:tc>
          <w:tcPr>
            <w:tcW w:w="1012" w:type="dxa"/>
          </w:tcPr>
          <w:p w14:paraId="4C264237" w14:textId="77777777" w:rsidR="00DB2A3A" w:rsidRPr="0093044F" w:rsidRDefault="00DB2A3A" w:rsidP="00DC01FC">
            <w:pPr>
              <w:spacing w:line="360" w:lineRule="auto"/>
              <w:ind w:firstLine="709"/>
              <w:rPr>
                <w:sz w:val="28"/>
                <w:szCs w:val="28"/>
              </w:rPr>
            </w:pPr>
          </w:p>
        </w:tc>
        <w:tc>
          <w:tcPr>
            <w:tcW w:w="688" w:type="dxa"/>
            <w:tcBorders>
              <w:right w:val="nil"/>
            </w:tcBorders>
          </w:tcPr>
          <w:p w14:paraId="72C714BD" w14:textId="77777777" w:rsidR="00DB2A3A" w:rsidRPr="0093044F" w:rsidRDefault="00DB2A3A" w:rsidP="00DC01FC">
            <w:pPr>
              <w:spacing w:line="360" w:lineRule="auto"/>
              <w:ind w:firstLine="709"/>
              <w:rPr>
                <w:sz w:val="28"/>
                <w:szCs w:val="28"/>
              </w:rPr>
            </w:pPr>
          </w:p>
        </w:tc>
      </w:tr>
      <w:tr w:rsidR="00DB2A3A" w:rsidRPr="0093044F" w14:paraId="09B8E99C" w14:textId="77777777">
        <w:trPr>
          <w:trHeight w:val="321"/>
        </w:trPr>
        <w:tc>
          <w:tcPr>
            <w:tcW w:w="993" w:type="dxa"/>
            <w:tcBorders>
              <w:left w:val="nil"/>
            </w:tcBorders>
          </w:tcPr>
          <w:p w14:paraId="1EB1B692" w14:textId="77777777" w:rsidR="00DB2A3A" w:rsidRPr="0093044F" w:rsidRDefault="00DB2A3A" w:rsidP="00DC01FC">
            <w:pPr>
              <w:spacing w:line="360" w:lineRule="auto"/>
              <w:ind w:firstLine="709"/>
              <w:rPr>
                <w:sz w:val="28"/>
                <w:szCs w:val="28"/>
              </w:rPr>
            </w:pPr>
          </w:p>
        </w:tc>
        <w:tc>
          <w:tcPr>
            <w:tcW w:w="1275" w:type="dxa"/>
          </w:tcPr>
          <w:p w14:paraId="22B5BC7B" w14:textId="77777777" w:rsidR="00DB2A3A" w:rsidRPr="0093044F" w:rsidRDefault="00DB2A3A" w:rsidP="00DC01FC">
            <w:pPr>
              <w:spacing w:line="360" w:lineRule="auto"/>
              <w:ind w:firstLine="709"/>
              <w:rPr>
                <w:sz w:val="28"/>
                <w:szCs w:val="28"/>
              </w:rPr>
            </w:pPr>
          </w:p>
        </w:tc>
        <w:tc>
          <w:tcPr>
            <w:tcW w:w="1276" w:type="dxa"/>
          </w:tcPr>
          <w:p w14:paraId="310C926D" w14:textId="77777777" w:rsidR="00DB2A3A" w:rsidRPr="0093044F" w:rsidRDefault="00DB2A3A" w:rsidP="00DC01FC">
            <w:pPr>
              <w:spacing w:line="360" w:lineRule="auto"/>
              <w:ind w:firstLine="709"/>
              <w:rPr>
                <w:sz w:val="28"/>
                <w:szCs w:val="28"/>
              </w:rPr>
            </w:pPr>
          </w:p>
        </w:tc>
        <w:tc>
          <w:tcPr>
            <w:tcW w:w="992" w:type="dxa"/>
          </w:tcPr>
          <w:p w14:paraId="4A5A2DF9" w14:textId="77777777" w:rsidR="00DB2A3A" w:rsidRPr="0093044F" w:rsidRDefault="00DB2A3A" w:rsidP="00DC01FC">
            <w:pPr>
              <w:spacing w:line="360" w:lineRule="auto"/>
              <w:ind w:firstLine="709"/>
              <w:rPr>
                <w:sz w:val="28"/>
                <w:szCs w:val="28"/>
              </w:rPr>
            </w:pPr>
          </w:p>
        </w:tc>
        <w:tc>
          <w:tcPr>
            <w:tcW w:w="1418" w:type="dxa"/>
          </w:tcPr>
          <w:p w14:paraId="00A28326" w14:textId="77777777" w:rsidR="00DB2A3A" w:rsidRPr="0093044F" w:rsidRDefault="00DB2A3A" w:rsidP="00DC01FC">
            <w:pPr>
              <w:spacing w:line="360" w:lineRule="auto"/>
              <w:ind w:firstLine="709"/>
              <w:rPr>
                <w:sz w:val="28"/>
                <w:szCs w:val="28"/>
              </w:rPr>
            </w:pPr>
          </w:p>
        </w:tc>
        <w:tc>
          <w:tcPr>
            <w:tcW w:w="1276" w:type="dxa"/>
          </w:tcPr>
          <w:p w14:paraId="758E0C89" w14:textId="77777777" w:rsidR="00DB2A3A" w:rsidRPr="0093044F" w:rsidRDefault="00DB2A3A" w:rsidP="00DC01FC">
            <w:pPr>
              <w:spacing w:line="360" w:lineRule="auto"/>
              <w:ind w:firstLine="709"/>
              <w:rPr>
                <w:sz w:val="28"/>
                <w:szCs w:val="28"/>
              </w:rPr>
            </w:pPr>
          </w:p>
        </w:tc>
        <w:tc>
          <w:tcPr>
            <w:tcW w:w="1134" w:type="dxa"/>
          </w:tcPr>
          <w:p w14:paraId="6583EBC3" w14:textId="77777777" w:rsidR="00DB2A3A" w:rsidRPr="0093044F" w:rsidRDefault="00DB2A3A" w:rsidP="00DC01FC">
            <w:pPr>
              <w:spacing w:line="360" w:lineRule="auto"/>
              <w:ind w:firstLine="709"/>
              <w:rPr>
                <w:sz w:val="28"/>
                <w:szCs w:val="28"/>
              </w:rPr>
            </w:pPr>
          </w:p>
        </w:tc>
        <w:tc>
          <w:tcPr>
            <w:tcW w:w="1012" w:type="dxa"/>
          </w:tcPr>
          <w:p w14:paraId="10F8974C" w14:textId="77777777" w:rsidR="00DB2A3A" w:rsidRPr="0093044F" w:rsidRDefault="00DB2A3A" w:rsidP="00DC01FC">
            <w:pPr>
              <w:spacing w:line="360" w:lineRule="auto"/>
              <w:ind w:firstLine="709"/>
              <w:rPr>
                <w:sz w:val="28"/>
                <w:szCs w:val="28"/>
              </w:rPr>
            </w:pPr>
          </w:p>
        </w:tc>
        <w:tc>
          <w:tcPr>
            <w:tcW w:w="688" w:type="dxa"/>
            <w:tcBorders>
              <w:right w:val="nil"/>
            </w:tcBorders>
          </w:tcPr>
          <w:p w14:paraId="2BD0F0F6" w14:textId="77777777" w:rsidR="00DB2A3A" w:rsidRPr="0093044F" w:rsidRDefault="00DB2A3A" w:rsidP="00DC01FC">
            <w:pPr>
              <w:spacing w:line="360" w:lineRule="auto"/>
              <w:ind w:firstLine="709"/>
              <w:rPr>
                <w:sz w:val="28"/>
                <w:szCs w:val="28"/>
              </w:rPr>
            </w:pPr>
          </w:p>
        </w:tc>
      </w:tr>
      <w:tr w:rsidR="00DB2A3A" w:rsidRPr="0093044F" w14:paraId="363AD1AE" w14:textId="77777777">
        <w:trPr>
          <w:trHeight w:val="321"/>
        </w:trPr>
        <w:tc>
          <w:tcPr>
            <w:tcW w:w="993" w:type="dxa"/>
            <w:tcBorders>
              <w:left w:val="nil"/>
            </w:tcBorders>
          </w:tcPr>
          <w:p w14:paraId="15E6A9CA" w14:textId="77777777" w:rsidR="00DB2A3A" w:rsidRPr="0093044F" w:rsidRDefault="00DB2A3A" w:rsidP="00DC01FC">
            <w:pPr>
              <w:spacing w:line="360" w:lineRule="auto"/>
              <w:ind w:firstLine="709"/>
              <w:rPr>
                <w:sz w:val="28"/>
                <w:szCs w:val="28"/>
              </w:rPr>
            </w:pPr>
          </w:p>
        </w:tc>
        <w:tc>
          <w:tcPr>
            <w:tcW w:w="1275" w:type="dxa"/>
          </w:tcPr>
          <w:p w14:paraId="4D0C72FD" w14:textId="77777777" w:rsidR="00DB2A3A" w:rsidRPr="0093044F" w:rsidRDefault="00DB2A3A" w:rsidP="00DC01FC">
            <w:pPr>
              <w:spacing w:line="360" w:lineRule="auto"/>
              <w:ind w:firstLine="709"/>
              <w:rPr>
                <w:sz w:val="28"/>
                <w:szCs w:val="28"/>
              </w:rPr>
            </w:pPr>
          </w:p>
        </w:tc>
        <w:tc>
          <w:tcPr>
            <w:tcW w:w="1276" w:type="dxa"/>
          </w:tcPr>
          <w:p w14:paraId="71A42E1F" w14:textId="77777777" w:rsidR="00DB2A3A" w:rsidRPr="0093044F" w:rsidRDefault="00DB2A3A" w:rsidP="00DC01FC">
            <w:pPr>
              <w:spacing w:line="360" w:lineRule="auto"/>
              <w:ind w:firstLine="709"/>
              <w:rPr>
                <w:sz w:val="28"/>
                <w:szCs w:val="28"/>
              </w:rPr>
            </w:pPr>
          </w:p>
        </w:tc>
        <w:tc>
          <w:tcPr>
            <w:tcW w:w="992" w:type="dxa"/>
          </w:tcPr>
          <w:p w14:paraId="428A4FC6" w14:textId="77777777" w:rsidR="00DB2A3A" w:rsidRPr="0093044F" w:rsidRDefault="00DB2A3A" w:rsidP="00DC01FC">
            <w:pPr>
              <w:spacing w:line="360" w:lineRule="auto"/>
              <w:ind w:firstLine="709"/>
              <w:rPr>
                <w:sz w:val="28"/>
                <w:szCs w:val="28"/>
              </w:rPr>
            </w:pPr>
          </w:p>
        </w:tc>
        <w:tc>
          <w:tcPr>
            <w:tcW w:w="1418" w:type="dxa"/>
          </w:tcPr>
          <w:p w14:paraId="4F234A27" w14:textId="77777777" w:rsidR="00DB2A3A" w:rsidRPr="0093044F" w:rsidRDefault="00DB2A3A" w:rsidP="00DC01FC">
            <w:pPr>
              <w:spacing w:line="360" w:lineRule="auto"/>
              <w:ind w:firstLine="709"/>
              <w:rPr>
                <w:sz w:val="28"/>
                <w:szCs w:val="28"/>
              </w:rPr>
            </w:pPr>
          </w:p>
        </w:tc>
        <w:tc>
          <w:tcPr>
            <w:tcW w:w="1276" w:type="dxa"/>
          </w:tcPr>
          <w:p w14:paraId="17E0913D" w14:textId="77777777" w:rsidR="00DB2A3A" w:rsidRPr="0093044F" w:rsidRDefault="00DB2A3A" w:rsidP="00DC01FC">
            <w:pPr>
              <w:spacing w:line="360" w:lineRule="auto"/>
              <w:ind w:firstLine="709"/>
              <w:rPr>
                <w:sz w:val="28"/>
                <w:szCs w:val="28"/>
              </w:rPr>
            </w:pPr>
          </w:p>
        </w:tc>
        <w:tc>
          <w:tcPr>
            <w:tcW w:w="1134" w:type="dxa"/>
          </w:tcPr>
          <w:p w14:paraId="1D308730" w14:textId="77777777" w:rsidR="00DB2A3A" w:rsidRPr="0093044F" w:rsidRDefault="00DB2A3A" w:rsidP="00DC01FC">
            <w:pPr>
              <w:spacing w:line="360" w:lineRule="auto"/>
              <w:ind w:firstLine="709"/>
              <w:rPr>
                <w:sz w:val="28"/>
                <w:szCs w:val="28"/>
              </w:rPr>
            </w:pPr>
          </w:p>
        </w:tc>
        <w:tc>
          <w:tcPr>
            <w:tcW w:w="1012" w:type="dxa"/>
          </w:tcPr>
          <w:p w14:paraId="69BEEE7D" w14:textId="77777777" w:rsidR="00DB2A3A" w:rsidRPr="0093044F" w:rsidRDefault="00DB2A3A" w:rsidP="00DC01FC">
            <w:pPr>
              <w:spacing w:line="360" w:lineRule="auto"/>
              <w:ind w:firstLine="709"/>
              <w:rPr>
                <w:sz w:val="28"/>
                <w:szCs w:val="28"/>
              </w:rPr>
            </w:pPr>
          </w:p>
        </w:tc>
        <w:tc>
          <w:tcPr>
            <w:tcW w:w="688" w:type="dxa"/>
            <w:tcBorders>
              <w:right w:val="nil"/>
            </w:tcBorders>
          </w:tcPr>
          <w:p w14:paraId="5CD01823" w14:textId="77777777" w:rsidR="00DB2A3A" w:rsidRPr="0093044F" w:rsidRDefault="00DB2A3A" w:rsidP="00DC01FC">
            <w:pPr>
              <w:spacing w:line="360" w:lineRule="auto"/>
              <w:ind w:firstLine="709"/>
              <w:rPr>
                <w:sz w:val="28"/>
                <w:szCs w:val="28"/>
              </w:rPr>
            </w:pPr>
          </w:p>
        </w:tc>
      </w:tr>
      <w:tr w:rsidR="00DB2A3A" w:rsidRPr="0093044F" w14:paraId="7F52400F" w14:textId="77777777">
        <w:trPr>
          <w:trHeight w:val="321"/>
        </w:trPr>
        <w:tc>
          <w:tcPr>
            <w:tcW w:w="993" w:type="dxa"/>
            <w:tcBorders>
              <w:left w:val="nil"/>
            </w:tcBorders>
          </w:tcPr>
          <w:p w14:paraId="098AC752" w14:textId="77777777" w:rsidR="00DB2A3A" w:rsidRPr="0093044F" w:rsidRDefault="00DB2A3A" w:rsidP="00DC01FC">
            <w:pPr>
              <w:spacing w:line="360" w:lineRule="auto"/>
              <w:ind w:firstLine="709"/>
              <w:rPr>
                <w:sz w:val="28"/>
                <w:szCs w:val="28"/>
              </w:rPr>
            </w:pPr>
          </w:p>
        </w:tc>
        <w:tc>
          <w:tcPr>
            <w:tcW w:w="1275" w:type="dxa"/>
          </w:tcPr>
          <w:p w14:paraId="2C0D56BA" w14:textId="77777777" w:rsidR="00DB2A3A" w:rsidRPr="0093044F" w:rsidRDefault="00DB2A3A" w:rsidP="00DC01FC">
            <w:pPr>
              <w:spacing w:line="360" w:lineRule="auto"/>
              <w:ind w:firstLine="709"/>
              <w:rPr>
                <w:sz w:val="28"/>
                <w:szCs w:val="28"/>
              </w:rPr>
            </w:pPr>
          </w:p>
        </w:tc>
        <w:tc>
          <w:tcPr>
            <w:tcW w:w="1276" w:type="dxa"/>
          </w:tcPr>
          <w:p w14:paraId="16C4F16B" w14:textId="77777777" w:rsidR="00DB2A3A" w:rsidRPr="0093044F" w:rsidRDefault="00DB2A3A" w:rsidP="00DC01FC">
            <w:pPr>
              <w:spacing w:line="360" w:lineRule="auto"/>
              <w:ind w:firstLine="709"/>
              <w:rPr>
                <w:sz w:val="28"/>
                <w:szCs w:val="28"/>
              </w:rPr>
            </w:pPr>
          </w:p>
        </w:tc>
        <w:tc>
          <w:tcPr>
            <w:tcW w:w="992" w:type="dxa"/>
          </w:tcPr>
          <w:p w14:paraId="1C6E532A" w14:textId="77777777" w:rsidR="00DB2A3A" w:rsidRPr="0093044F" w:rsidRDefault="00DB2A3A" w:rsidP="00DC01FC">
            <w:pPr>
              <w:spacing w:line="360" w:lineRule="auto"/>
              <w:ind w:firstLine="709"/>
              <w:rPr>
                <w:sz w:val="28"/>
                <w:szCs w:val="28"/>
              </w:rPr>
            </w:pPr>
          </w:p>
        </w:tc>
        <w:tc>
          <w:tcPr>
            <w:tcW w:w="1418" w:type="dxa"/>
          </w:tcPr>
          <w:p w14:paraId="4F793C10" w14:textId="77777777" w:rsidR="00DB2A3A" w:rsidRPr="0093044F" w:rsidRDefault="00DB2A3A" w:rsidP="00DC01FC">
            <w:pPr>
              <w:spacing w:line="360" w:lineRule="auto"/>
              <w:ind w:firstLine="709"/>
              <w:rPr>
                <w:sz w:val="28"/>
                <w:szCs w:val="28"/>
              </w:rPr>
            </w:pPr>
          </w:p>
        </w:tc>
        <w:tc>
          <w:tcPr>
            <w:tcW w:w="1276" w:type="dxa"/>
          </w:tcPr>
          <w:p w14:paraId="7902086D" w14:textId="77777777" w:rsidR="00DB2A3A" w:rsidRPr="0093044F" w:rsidRDefault="00DB2A3A" w:rsidP="00DC01FC">
            <w:pPr>
              <w:spacing w:line="360" w:lineRule="auto"/>
              <w:ind w:firstLine="709"/>
              <w:rPr>
                <w:sz w:val="28"/>
                <w:szCs w:val="28"/>
              </w:rPr>
            </w:pPr>
          </w:p>
        </w:tc>
        <w:tc>
          <w:tcPr>
            <w:tcW w:w="1134" w:type="dxa"/>
          </w:tcPr>
          <w:p w14:paraId="5E0A3CE6" w14:textId="77777777" w:rsidR="00DB2A3A" w:rsidRPr="0093044F" w:rsidRDefault="00DB2A3A" w:rsidP="00DC01FC">
            <w:pPr>
              <w:spacing w:line="360" w:lineRule="auto"/>
              <w:ind w:firstLine="709"/>
              <w:rPr>
                <w:sz w:val="28"/>
                <w:szCs w:val="28"/>
              </w:rPr>
            </w:pPr>
          </w:p>
        </w:tc>
        <w:tc>
          <w:tcPr>
            <w:tcW w:w="1012" w:type="dxa"/>
          </w:tcPr>
          <w:p w14:paraId="49CF34C5" w14:textId="77777777" w:rsidR="00DB2A3A" w:rsidRPr="0093044F" w:rsidRDefault="00DB2A3A" w:rsidP="00DC01FC">
            <w:pPr>
              <w:spacing w:line="360" w:lineRule="auto"/>
              <w:ind w:firstLine="709"/>
              <w:rPr>
                <w:sz w:val="28"/>
                <w:szCs w:val="28"/>
              </w:rPr>
            </w:pPr>
          </w:p>
        </w:tc>
        <w:tc>
          <w:tcPr>
            <w:tcW w:w="688" w:type="dxa"/>
            <w:tcBorders>
              <w:right w:val="nil"/>
            </w:tcBorders>
          </w:tcPr>
          <w:p w14:paraId="2D285504" w14:textId="77777777" w:rsidR="00DB2A3A" w:rsidRPr="0093044F" w:rsidRDefault="00DB2A3A" w:rsidP="00DC01FC">
            <w:pPr>
              <w:spacing w:line="360" w:lineRule="auto"/>
              <w:ind w:firstLine="709"/>
              <w:rPr>
                <w:sz w:val="28"/>
                <w:szCs w:val="28"/>
              </w:rPr>
            </w:pPr>
          </w:p>
        </w:tc>
      </w:tr>
      <w:tr w:rsidR="00DB2A3A" w:rsidRPr="0093044F" w14:paraId="0CCB2EF2" w14:textId="77777777">
        <w:trPr>
          <w:trHeight w:val="321"/>
        </w:trPr>
        <w:tc>
          <w:tcPr>
            <w:tcW w:w="993" w:type="dxa"/>
            <w:tcBorders>
              <w:left w:val="nil"/>
            </w:tcBorders>
          </w:tcPr>
          <w:p w14:paraId="117075D7" w14:textId="77777777" w:rsidR="00DB2A3A" w:rsidRPr="0093044F" w:rsidRDefault="00DB2A3A" w:rsidP="00DC01FC">
            <w:pPr>
              <w:spacing w:line="360" w:lineRule="auto"/>
              <w:ind w:firstLine="709"/>
              <w:rPr>
                <w:sz w:val="28"/>
                <w:szCs w:val="28"/>
              </w:rPr>
            </w:pPr>
          </w:p>
        </w:tc>
        <w:tc>
          <w:tcPr>
            <w:tcW w:w="1275" w:type="dxa"/>
          </w:tcPr>
          <w:p w14:paraId="22656C49" w14:textId="77777777" w:rsidR="00DB2A3A" w:rsidRPr="0093044F" w:rsidRDefault="00DB2A3A" w:rsidP="00DC01FC">
            <w:pPr>
              <w:spacing w:line="360" w:lineRule="auto"/>
              <w:ind w:firstLine="709"/>
              <w:rPr>
                <w:sz w:val="28"/>
                <w:szCs w:val="28"/>
              </w:rPr>
            </w:pPr>
          </w:p>
        </w:tc>
        <w:tc>
          <w:tcPr>
            <w:tcW w:w="1276" w:type="dxa"/>
          </w:tcPr>
          <w:p w14:paraId="27F7E252" w14:textId="77777777" w:rsidR="00DB2A3A" w:rsidRPr="0093044F" w:rsidRDefault="00DB2A3A" w:rsidP="00DC01FC">
            <w:pPr>
              <w:spacing w:line="360" w:lineRule="auto"/>
              <w:ind w:firstLine="709"/>
              <w:rPr>
                <w:sz w:val="28"/>
                <w:szCs w:val="28"/>
              </w:rPr>
            </w:pPr>
          </w:p>
        </w:tc>
        <w:tc>
          <w:tcPr>
            <w:tcW w:w="992" w:type="dxa"/>
          </w:tcPr>
          <w:p w14:paraId="6BB2274C" w14:textId="77777777" w:rsidR="00DB2A3A" w:rsidRPr="0093044F" w:rsidRDefault="00DB2A3A" w:rsidP="00DC01FC">
            <w:pPr>
              <w:spacing w:line="360" w:lineRule="auto"/>
              <w:ind w:firstLine="709"/>
              <w:rPr>
                <w:sz w:val="28"/>
                <w:szCs w:val="28"/>
              </w:rPr>
            </w:pPr>
          </w:p>
        </w:tc>
        <w:tc>
          <w:tcPr>
            <w:tcW w:w="1418" w:type="dxa"/>
          </w:tcPr>
          <w:p w14:paraId="2C9A81B3" w14:textId="77777777" w:rsidR="00DB2A3A" w:rsidRPr="0093044F" w:rsidRDefault="00DB2A3A" w:rsidP="00DC01FC">
            <w:pPr>
              <w:spacing w:line="360" w:lineRule="auto"/>
              <w:ind w:firstLine="709"/>
              <w:rPr>
                <w:sz w:val="28"/>
                <w:szCs w:val="28"/>
              </w:rPr>
            </w:pPr>
          </w:p>
        </w:tc>
        <w:tc>
          <w:tcPr>
            <w:tcW w:w="1276" w:type="dxa"/>
          </w:tcPr>
          <w:p w14:paraId="3E6E89DE" w14:textId="77777777" w:rsidR="00DB2A3A" w:rsidRPr="0093044F" w:rsidRDefault="00DB2A3A" w:rsidP="00DC01FC">
            <w:pPr>
              <w:spacing w:line="360" w:lineRule="auto"/>
              <w:ind w:firstLine="709"/>
              <w:rPr>
                <w:sz w:val="28"/>
                <w:szCs w:val="28"/>
              </w:rPr>
            </w:pPr>
          </w:p>
        </w:tc>
        <w:tc>
          <w:tcPr>
            <w:tcW w:w="1134" w:type="dxa"/>
          </w:tcPr>
          <w:p w14:paraId="31ABDB52" w14:textId="77777777" w:rsidR="00DB2A3A" w:rsidRPr="0093044F" w:rsidRDefault="00DB2A3A" w:rsidP="00DC01FC">
            <w:pPr>
              <w:spacing w:line="360" w:lineRule="auto"/>
              <w:ind w:firstLine="709"/>
              <w:rPr>
                <w:sz w:val="28"/>
                <w:szCs w:val="28"/>
              </w:rPr>
            </w:pPr>
          </w:p>
        </w:tc>
        <w:tc>
          <w:tcPr>
            <w:tcW w:w="1012" w:type="dxa"/>
          </w:tcPr>
          <w:p w14:paraId="2909B22E" w14:textId="77777777" w:rsidR="00DB2A3A" w:rsidRPr="0093044F" w:rsidRDefault="00DB2A3A" w:rsidP="00DC01FC">
            <w:pPr>
              <w:spacing w:line="360" w:lineRule="auto"/>
              <w:ind w:firstLine="709"/>
              <w:rPr>
                <w:sz w:val="28"/>
                <w:szCs w:val="28"/>
              </w:rPr>
            </w:pPr>
          </w:p>
        </w:tc>
        <w:tc>
          <w:tcPr>
            <w:tcW w:w="688" w:type="dxa"/>
            <w:tcBorders>
              <w:right w:val="nil"/>
            </w:tcBorders>
          </w:tcPr>
          <w:p w14:paraId="74055CEF" w14:textId="77777777" w:rsidR="00DB2A3A" w:rsidRPr="0093044F" w:rsidRDefault="00DB2A3A" w:rsidP="00DC01FC">
            <w:pPr>
              <w:spacing w:line="360" w:lineRule="auto"/>
              <w:ind w:firstLine="709"/>
              <w:rPr>
                <w:sz w:val="28"/>
                <w:szCs w:val="28"/>
              </w:rPr>
            </w:pPr>
          </w:p>
        </w:tc>
      </w:tr>
      <w:tr w:rsidR="00DB2A3A" w:rsidRPr="0093044F" w14:paraId="145C1E7D" w14:textId="77777777">
        <w:trPr>
          <w:trHeight w:val="321"/>
        </w:trPr>
        <w:tc>
          <w:tcPr>
            <w:tcW w:w="993" w:type="dxa"/>
            <w:tcBorders>
              <w:left w:val="nil"/>
            </w:tcBorders>
          </w:tcPr>
          <w:p w14:paraId="69D49F9A" w14:textId="77777777" w:rsidR="00DB2A3A" w:rsidRPr="0093044F" w:rsidRDefault="00DB2A3A" w:rsidP="00DC01FC">
            <w:pPr>
              <w:spacing w:line="360" w:lineRule="auto"/>
              <w:ind w:firstLine="709"/>
              <w:rPr>
                <w:sz w:val="28"/>
                <w:szCs w:val="28"/>
              </w:rPr>
            </w:pPr>
          </w:p>
        </w:tc>
        <w:tc>
          <w:tcPr>
            <w:tcW w:w="1275" w:type="dxa"/>
          </w:tcPr>
          <w:p w14:paraId="1CFBBECC" w14:textId="77777777" w:rsidR="00DB2A3A" w:rsidRPr="0093044F" w:rsidRDefault="00DB2A3A" w:rsidP="00DC01FC">
            <w:pPr>
              <w:spacing w:line="360" w:lineRule="auto"/>
              <w:ind w:firstLine="709"/>
              <w:rPr>
                <w:sz w:val="28"/>
                <w:szCs w:val="28"/>
              </w:rPr>
            </w:pPr>
          </w:p>
        </w:tc>
        <w:tc>
          <w:tcPr>
            <w:tcW w:w="1276" w:type="dxa"/>
          </w:tcPr>
          <w:p w14:paraId="00D36883" w14:textId="77777777" w:rsidR="00DB2A3A" w:rsidRPr="0093044F" w:rsidRDefault="00DB2A3A" w:rsidP="00DC01FC">
            <w:pPr>
              <w:spacing w:line="360" w:lineRule="auto"/>
              <w:ind w:firstLine="709"/>
              <w:rPr>
                <w:sz w:val="28"/>
                <w:szCs w:val="28"/>
              </w:rPr>
            </w:pPr>
          </w:p>
        </w:tc>
        <w:tc>
          <w:tcPr>
            <w:tcW w:w="992" w:type="dxa"/>
          </w:tcPr>
          <w:p w14:paraId="495D193E" w14:textId="77777777" w:rsidR="00DB2A3A" w:rsidRPr="0093044F" w:rsidRDefault="00DB2A3A" w:rsidP="00DC01FC">
            <w:pPr>
              <w:spacing w:line="360" w:lineRule="auto"/>
              <w:ind w:firstLine="709"/>
              <w:rPr>
                <w:sz w:val="28"/>
                <w:szCs w:val="28"/>
              </w:rPr>
            </w:pPr>
          </w:p>
        </w:tc>
        <w:tc>
          <w:tcPr>
            <w:tcW w:w="1418" w:type="dxa"/>
          </w:tcPr>
          <w:p w14:paraId="139E4D73" w14:textId="77777777" w:rsidR="00DB2A3A" w:rsidRPr="0093044F" w:rsidRDefault="00DB2A3A" w:rsidP="00DC01FC">
            <w:pPr>
              <w:spacing w:line="360" w:lineRule="auto"/>
              <w:ind w:firstLine="709"/>
              <w:rPr>
                <w:sz w:val="28"/>
                <w:szCs w:val="28"/>
              </w:rPr>
            </w:pPr>
          </w:p>
        </w:tc>
        <w:tc>
          <w:tcPr>
            <w:tcW w:w="1276" w:type="dxa"/>
          </w:tcPr>
          <w:p w14:paraId="3B0DDF43" w14:textId="77777777" w:rsidR="00DB2A3A" w:rsidRPr="0093044F" w:rsidRDefault="00DB2A3A" w:rsidP="00DC01FC">
            <w:pPr>
              <w:spacing w:line="360" w:lineRule="auto"/>
              <w:ind w:firstLine="709"/>
              <w:rPr>
                <w:sz w:val="28"/>
                <w:szCs w:val="28"/>
              </w:rPr>
            </w:pPr>
          </w:p>
        </w:tc>
        <w:tc>
          <w:tcPr>
            <w:tcW w:w="1134" w:type="dxa"/>
          </w:tcPr>
          <w:p w14:paraId="1E3AE6CE" w14:textId="77777777" w:rsidR="00DB2A3A" w:rsidRPr="0093044F" w:rsidRDefault="00DB2A3A" w:rsidP="00DC01FC">
            <w:pPr>
              <w:spacing w:line="360" w:lineRule="auto"/>
              <w:ind w:firstLine="709"/>
              <w:rPr>
                <w:sz w:val="28"/>
                <w:szCs w:val="28"/>
              </w:rPr>
            </w:pPr>
          </w:p>
        </w:tc>
        <w:tc>
          <w:tcPr>
            <w:tcW w:w="1012" w:type="dxa"/>
          </w:tcPr>
          <w:p w14:paraId="54B54207" w14:textId="77777777" w:rsidR="00DB2A3A" w:rsidRPr="0093044F" w:rsidRDefault="00DB2A3A" w:rsidP="00DC01FC">
            <w:pPr>
              <w:spacing w:line="360" w:lineRule="auto"/>
              <w:ind w:firstLine="709"/>
              <w:rPr>
                <w:sz w:val="28"/>
                <w:szCs w:val="28"/>
              </w:rPr>
            </w:pPr>
          </w:p>
        </w:tc>
        <w:tc>
          <w:tcPr>
            <w:tcW w:w="688" w:type="dxa"/>
            <w:tcBorders>
              <w:right w:val="nil"/>
            </w:tcBorders>
          </w:tcPr>
          <w:p w14:paraId="48B2F48A" w14:textId="77777777" w:rsidR="00DB2A3A" w:rsidRPr="0093044F" w:rsidRDefault="00DB2A3A" w:rsidP="00DC01FC">
            <w:pPr>
              <w:spacing w:line="360" w:lineRule="auto"/>
              <w:ind w:firstLine="709"/>
              <w:rPr>
                <w:sz w:val="28"/>
                <w:szCs w:val="28"/>
              </w:rPr>
            </w:pPr>
          </w:p>
        </w:tc>
      </w:tr>
      <w:tr w:rsidR="00DB2A3A" w:rsidRPr="0093044F" w14:paraId="0AADCDCA" w14:textId="77777777">
        <w:trPr>
          <w:trHeight w:val="321"/>
        </w:trPr>
        <w:tc>
          <w:tcPr>
            <w:tcW w:w="993" w:type="dxa"/>
            <w:tcBorders>
              <w:left w:val="nil"/>
            </w:tcBorders>
          </w:tcPr>
          <w:p w14:paraId="2D0A5869" w14:textId="77777777" w:rsidR="00DB2A3A" w:rsidRPr="0093044F" w:rsidRDefault="00DB2A3A" w:rsidP="00DC01FC">
            <w:pPr>
              <w:spacing w:line="360" w:lineRule="auto"/>
              <w:ind w:firstLine="709"/>
              <w:rPr>
                <w:sz w:val="28"/>
                <w:szCs w:val="28"/>
              </w:rPr>
            </w:pPr>
          </w:p>
        </w:tc>
        <w:tc>
          <w:tcPr>
            <w:tcW w:w="1275" w:type="dxa"/>
          </w:tcPr>
          <w:p w14:paraId="00EE7410" w14:textId="77777777" w:rsidR="00DB2A3A" w:rsidRPr="0093044F" w:rsidRDefault="00DB2A3A" w:rsidP="00DC01FC">
            <w:pPr>
              <w:spacing w:line="360" w:lineRule="auto"/>
              <w:ind w:firstLine="709"/>
              <w:rPr>
                <w:sz w:val="28"/>
                <w:szCs w:val="28"/>
              </w:rPr>
            </w:pPr>
          </w:p>
        </w:tc>
        <w:tc>
          <w:tcPr>
            <w:tcW w:w="1276" w:type="dxa"/>
          </w:tcPr>
          <w:p w14:paraId="56E73AF7" w14:textId="77777777" w:rsidR="00DB2A3A" w:rsidRPr="0093044F" w:rsidRDefault="00DB2A3A" w:rsidP="00DC01FC">
            <w:pPr>
              <w:spacing w:line="360" w:lineRule="auto"/>
              <w:ind w:firstLine="709"/>
              <w:rPr>
                <w:sz w:val="28"/>
                <w:szCs w:val="28"/>
              </w:rPr>
            </w:pPr>
          </w:p>
        </w:tc>
        <w:tc>
          <w:tcPr>
            <w:tcW w:w="992" w:type="dxa"/>
          </w:tcPr>
          <w:p w14:paraId="7FCDF590" w14:textId="77777777" w:rsidR="00DB2A3A" w:rsidRPr="0093044F" w:rsidRDefault="00DB2A3A" w:rsidP="00DC01FC">
            <w:pPr>
              <w:spacing w:line="360" w:lineRule="auto"/>
              <w:ind w:firstLine="709"/>
              <w:rPr>
                <w:sz w:val="28"/>
                <w:szCs w:val="28"/>
              </w:rPr>
            </w:pPr>
          </w:p>
        </w:tc>
        <w:tc>
          <w:tcPr>
            <w:tcW w:w="1418" w:type="dxa"/>
          </w:tcPr>
          <w:p w14:paraId="1B5286D5" w14:textId="77777777" w:rsidR="00DB2A3A" w:rsidRPr="0093044F" w:rsidRDefault="00DB2A3A" w:rsidP="00DC01FC">
            <w:pPr>
              <w:spacing w:line="360" w:lineRule="auto"/>
              <w:ind w:firstLine="709"/>
              <w:rPr>
                <w:sz w:val="28"/>
                <w:szCs w:val="28"/>
              </w:rPr>
            </w:pPr>
          </w:p>
        </w:tc>
        <w:tc>
          <w:tcPr>
            <w:tcW w:w="1276" w:type="dxa"/>
          </w:tcPr>
          <w:p w14:paraId="480B540C" w14:textId="77777777" w:rsidR="00DB2A3A" w:rsidRPr="0093044F" w:rsidRDefault="00DB2A3A" w:rsidP="00DC01FC">
            <w:pPr>
              <w:spacing w:line="360" w:lineRule="auto"/>
              <w:ind w:firstLine="709"/>
              <w:rPr>
                <w:sz w:val="28"/>
                <w:szCs w:val="28"/>
              </w:rPr>
            </w:pPr>
          </w:p>
        </w:tc>
        <w:tc>
          <w:tcPr>
            <w:tcW w:w="1134" w:type="dxa"/>
          </w:tcPr>
          <w:p w14:paraId="75A432D0" w14:textId="77777777" w:rsidR="00DB2A3A" w:rsidRPr="0093044F" w:rsidRDefault="00DB2A3A" w:rsidP="00DC01FC">
            <w:pPr>
              <w:spacing w:line="360" w:lineRule="auto"/>
              <w:ind w:firstLine="709"/>
              <w:rPr>
                <w:sz w:val="28"/>
                <w:szCs w:val="28"/>
              </w:rPr>
            </w:pPr>
          </w:p>
        </w:tc>
        <w:tc>
          <w:tcPr>
            <w:tcW w:w="1012" w:type="dxa"/>
          </w:tcPr>
          <w:p w14:paraId="373E4954" w14:textId="77777777" w:rsidR="00DB2A3A" w:rsidRPr="0093044F" w:rsidRDefault="00DB2A3A" w:rsidP="00DC01FC">
            <w:pPr>
              <w:spacing w:line="360" w:lineRule="auto"/>
              <w:ind w:firstLine="709"/>
              <w:rPr>
                <w:sz w:val="28"/>
                <w:szCs w:val="28"/>
              </w:rPr>
            </w:pPr>
          </w:p>
        </w:tc>
        <w:tc>
          <w:tcPr>
            <w:tcW w:w="688" w:type="dxa"/>
            <w:tcBorders>
              <w:right w:val="nil"/>
            </w:tcBorders>
          </w:tcPr>
          <w:p w14:paraId="6B8FE76A" w14:textId="77777777" w:rsidR="00DB2A3A" w:rsidRPr="0093044F" w:rsidRDefault="00DB2A3A" w:rsidP="00DC01FC">
            <w:pPr>
              <w:spacing w:line="360" w:lineRule="auto"/>
              <w:ind w:firstLine="709"/>
              <w:rPr>
                <w:sz w:val="28"/>
                <w:szCs w:val="28"/>
              </w:rPr>
            </w:pPr>
          </w:p>
        </w:tc>
      </w:tr>
      <w:tr w:rsidR="00DB2A3A" w:rsidRPr="0093044F" w14:paraId="70C6CAE5" w14:textId="77777777">
        <w:trPr>
          <w:trHeight w:val="321"/>
        </w:trPr>
        <w:tc>
          <w:tcPr>
            <w:tcW w:w="993" w:type="dxa"/>
            <w:tcBorders>
              <w:left w:val="nil"/>
            </w:tcBorders>
          </w:tcPr>
          <w:p w14:paraId="48BC70A9" w14:textId="77777777" w:rsidR="00DB2A3A" w:rsidRPr="0093044F" w:rsidRDefault="00DB2A3A" w:rsidP="00DC01FC">
            <w:pPr>
              <w:spacing w:line="360" w:lineRule="auto"/>
              <w:ind w:firstLine="709"/>
              <w:rPr>
                <w:sz w:val="28"/>
                <w:szCs w:val="28"/>
              </w:rPr>
            </w:pPr>
          </w:p>
        </w:tc>
        <w:tc>
          <w:tcPr>
            <w:tcW w:w="1275" w:type="dxa"/>
          </w:tcPr>
          <w:p w14:paraId="003AD8AB" w14:textId="77777777" w:rsidR="00DB2A3A" w:rsidRPr="0093044F" w:rsidRDefault="00DB2A3A" w:rsidP="00DC01FC">
            <w:pPr>
              <w:spacing w:line="360" w:lineRule="auto"/>
              <w:ind w:firstLine="709"/>
              <w:rPr>
                <w:sz w:val="28"/>
                <w:szCs w:val="28"/>
              </w:rPr>
            </w:pPr>
          </w:p>
        </w:tc>
        <w:tc>
          <w:tcPr>
            <w:tcW w:w="1276" w:type="dxa"/>
          </w:tcPr>
          <w:p w14:paraId="6C96C05B" w14:textId="77777777" w:rsidR="00DB2A3A" w:rsidRPr="0093044F" w:rsidRDefault="00DB2A3A" w:rsidP="00DC01FC">
            <w:pPr>
              <w:spacing w:line="360" w:lineRule="auto"/>
              <w:ind w:firstLine="709"/>
              <w:rPr>
                <w:sz w:val="28"/>
                <w:szCs w:val="28"/>
              </w:rPr>
            </w:pPr>
          </w:p>
        </w:tc>
        <w:tc>
          <w:tcPr>
            <w:tcW w:w="992" w:type="dxa"/>
          </w:tcPr>
          <w:p w14:paraId="6E5E51A7" w14:textId="77777777" w:rsidR="00DB2A3A" w:rsidRPr="0093044F" w:rsidRDefault="00DB2A3A" w:rsidP="00DC01FC">
            <w:pPr>
              <w:spacing w:line="360" w:lineRule="auto"/>
              <w:ind w:firstLine="709"/>
              <w:rPr>
                <w:sz w:val="28"/>
                <w:szCs w:val="28"/>
              </w:rPr>
            </w:pPr>
          </w:p>
        </w:tc>
        <w:tc>
          <w:tcPr>
            <w:tcW w:w="1418" w:type="dxa"/>
          </w:tcPr>
          <w:p w14:paraId="336F5FCA" w14:textId="77777777" w:rsidR="00DB2A3A" w:rsidRPr="0093044F" w:rsidRDefault="00DB2A3A" w:rsidP="00DC01FC">
            <w:pPr>
              <w:spacing w:line="360" w:lineRule="auto"/>
              <w:ind w:firstLine="709"/>
              <w:rPr>
                <w:sz w:val="28"/>
                <w:szCs w:val="28"/>
              </w:rPr>
            </w:pPr>
          </w:p>
        </w:tc>
        <w:tc>
          <w:tcPr>
            <w:tcW w:w="1276" w:type="dxa"/>
          </w:tcPr>
          <w:p w14:paraId="52BAA66B" w14:textId="77777777" w:rsidR="00DB2A3A" w:rsidRPr="0093044F" w:rsidRDefault="00DB2A3A" w:rsidP="00DC01FC">
            <w:pPr>
              <w:spacing w:line="360" w:lineRule="auto"/>
              <w:ind w:firstLine="709"/>
              <w:rPr>
                <w:sz w:val="28"/>
                <w:szCs w:val="28"/>
              </w:rPr>
            </w:pPr>
          </w:p>
        </w:tc>
        <w:tc>
          <w:tcPr>
            <w:tcW w:w="1134" w:type="dxa"/>
          </w:tcPr>
          <w:p w14:paraId="5D8F2F23" w14:textId="77777777" w:rsidR="00DB2A3A" w:rsidRPr="0093044F" w:rsidRDefault="00DB2A3A" w:rsidP="00DC01FC">
            <w:pPr>
              <w:spacing w:line="360" w:lineRule="auto"/>
              <w:ind w:firstLine="709"/>
              <w:rPr>
                <w:sz w:val="28"/>
                <w:szCs w:val="28"/>
              </w:rPr>
            </w:pPr>
          </w:p>
        </w:tc>
        <w:tc>
          <w:tcPr>
            <w:tcW w:w="1012" w:type="dxa"/>
          </w:tcPr>
          <w:p w14:paraId="59102A81" w14:textId="77777777" w:rsidR="00DB2A3A" w:rsidRPr="0093044F" w:rsidRDefault="00DB2A3A" w:rsidP="00DC01FC">
            <w:pPr>
              <w:spacing w:line="360" w:lineRule="auto"/>
              <w:ind w:firstLine="709"/>
              <w:rPr>
                <w:sz w:val="28"/>
                <w:szCs w:val="28"/>
              </w:rPr>
            </w:pPr>
          </w:p>
        </w:tc>
        <w:tc>
          <w:tcPr>
            <w:tcW w:w="688" w:type="dxa"/>
            <w:tcBorders>
              <w:right w:val="nil"/>
            </w:tcBorders>
          </w:tcPr>
          <w:p w14:paraId="5C3B7A11" w14:textId="77777777" w:rsidR="00DB2A3A" w:rsidRPr="0093044F" w:rsidRDefault="00DB2A3A" w:rsidP="00DC01FC">
            <w:pPr>
              <w:spacing w:line="360" w:lineRule="auto"/>
              <w:ind w:firstLine="709"/>
              <w:rPr>
                <w:sz w:val="28"/>
                <w:szCs w:val="28"/>
              </w:rPr>
            </w:pPr>
          </w:p>
        </w:tc>
      </w:tr>
      <w:tr w:rsidR="00DB2A3A" w:rsidRPr="0093044F" w14:paraId="2475F99F" w14:textId="77777777">
        <w:trPr>
          <w:trHeight w:val="321"/>
        </w:trPr>
        <w:tc>
          <w:tcPr>
            <w:tcW w:w="993" w:type="dxa"/>
            <w:tcBorders>
              <w:left w:val="nil"/>
            </w:tcBorders>
          </w:tcPr>
          <w:p w14:paraId="1562A28A" w14:textId="77777777" w:rsidR="00DB2A3A" w:rsidRPr="0093044F" w:rsidRDefault="00DB2A3A" w:rsidP="00DC01FC">
            <w:pPr>
              <w:spacing w:line="360" w:lineRule="auto"/>
              <w:ind w:firstLine="709"/>
              <w:rPr>
                <w:sz w:val="28"/>
                <w:szCs w:val="28"/>
              </w:rPr>
            </w:pPr>
          </w:p>
        </w:tc>
        <w:tc>
          <w:tcPr>
            <w:tcW w:w="1275" w:type="dxa"/>
          </w:tcPr>
          <w:p w14:paraId="0402389E" w14:textId="77777777" w:rsidR="00DB2A3A" w:rsidRPr="0093044F" w:rsidRDefault="00DB2A3A" w:rsidP="00DC01FC">
            <w:pPr>
              <w:spacing w:line="360" w:lineRule="auto"/>
              <w:ind w:firstLine="709"/>
              <w:rPr>
                <w:sz w:val="28"/>
                <w:szCs w:val="28"/>
              </w:rPr>
            </w:pPr>
          </w:p>
        </w:tc>
        <w:tc>
          <w:tcPr>
            <w:tcW w:w="1276" w:type="dxa"/>
          </w:tcPr>
          <w:p w14:paraId="6442A684" w14:textId="77777777" w:rsidR="00DB2A3A" w:rsidRPr="0093044F" w:rsidRDefault="00DB2A3A" w:rsidP="00DC01FC">
            <w:pPr>
              <w:spacing w:line="360" w:lineRule="auto"/>
              <w:ind w:firstLine="709"/>
              <w:rPr>
                <w:sz w:val="28"/>
                <w:szCs w:val="28"/>
              </w:rPr>
            </w:pPr>
          </w:p>
        </w:tc>
        <w:tc>
          <w:tcPr>
            <w:tcW w:w="992" w:type="dxa"/>
          </w:tcPr>
          <w:p w14:paraId="6BFAFABB" w14:textId="77777777" w:rsidR="00DB2A3A" w:rsidRPr="0093044F" w:rsidRDefault="00DB2A3A" w:rsidP="00DC01FC">
            <w:pPr>
              <w:spacing w:line="360" w:lineRule="auto"/>
              <w:ind w:firstLine="709"/>
              <w:rPr>
                <w:sz w:val="28"/>
                <w:szCs w:val="28"/>
              </w:rPr>
            </w:pPr>
          </w:p>
        </w:tc>
        <w:tc>
          <w:tcPr>
            <w:tcW w:w="1418" w:type="dxa"/>
          </w:tcPr>
          <w:p w14:paraId="1671BD8A" w14:textId="77777777" w:rsidR="00DB2A3A" w:rsidRPr="0093044F" w:rsidRDefault="00DB2A3A" w:rsidP="00DC01FC">
            <w:pPr>
              <w:spacing w:line="360" w:lineRule="auto"/>
              <w:ind w:firstLine="709"/>
              <w:rPr>
                <w:sz w:val="28"/>
                <w:szCs w:val="28"/>
              </w:rPr>
            </w:pPr>
          </w:p>
        </w:tc>
        <w:tc>
          <w:tcPr>
            <w:tcW w:w="1276" w:type="dxa"/>
          </w:tcPr>
          <w:p w14:paraId="2481164D" w14:textId="77777777" w:rsidR="00DB2A3A" w:rsidRPr="0093044F" w:rsidRDefault="00DB2A3A" w:rsidP="00DC01FC">
            <w:pPr>
              <w:spacing w:line="360" w:lineRule="auto"/>
              <w:ind w:firstLine="709"/>
              <w:rPr>
                <w:sz w:val="28"/>
                <w:szCs w:val="28"/>
              </w:rPr>
            </w:pPr>
          </w:p>
        </w:tc>
        <w:tc>
          <w:tcPr>
            <w:tcW w:w="1134" w:type="dxa"/>
          </w:tcPr>
          <w:p w14:paraId="0741402C" w14:textId="77777777" w:rsidR="00DB2A3A" w:rsidRPr="0093044F" w:rsidRDefault="00DB2A3A" w:rsidP="00DC01FC">
            <w:pPr>
              <w:spacing w:line="360" w:lineRule="auto"/>
              <w:ind w:firstLine="709"/>
              <w:rPr>
                <w:sz w:val="28"/>
                <w:szCs w:val="28"/>
              </w:rPr>
            </w:pPr>
          </w:p>
        </w:tc>
        <w:tc>
          <w:tcPr>
            <w:tcW w:w="1012" w:type="dxa"/>
          </w:tcPr>
          <w:p w14:paraId="6D47944D" w14:textId="77777777" w:rsidR="00DB2A3A" w:rsidRPr="0093044F" w:rsidRDefault="00DB2A3A" w:rsidP="00DC01FC">
            <w:pPr>
              <w:spacing w:line="360" w:lineRule="auto"/>
              <w:ind w:firstLine="709"/>
              <w:rPr>
                <w:sz w:val="28"/>
                <w:szCs w:val="28"/>
              </w:rPr>
            </w:pPr>
          </w:p>
        </w:tc>
        <w:tc>
          <w:tcPr>
            <w:tcW w:w="688" w:type="dxa"/>
            <w:tcBorders>
              <w:right w:val="nil"/>
            </w:tcBorders>
          </w:tcPr>
          <w:p w14:paraId="6E113047" w14:textId="77777777" w:rsidR="00DB2A3A" w:rsidRPr="0093044F" w:rsidRDefault="00DB2A3A" w:rsidP="00DC01FC">
            <w:pPr>
              <w:spacing w:line="360" w:lineRule="auto"/>
              <w:ind w:firstLine="709"/>
              <w:rPr>
                <w:sz w:val="28"/>
                <w:szCs w:val="28"/>
              </w:rPr>
            </w:pPr>
          </w:p>
        </w:tc>
      </w:tr>
      <w:tr w:rsidR="00DB2A3A" w:rsidRPr="0093044F" w14:paraId="4BB5F5BD" w14:textId="77777777">
        <w:trPr>
          <w:trHeight w:val="339"/>
        </w:trPr>
        <w:tc>
          <w:tcPr>
            <w:tcW w:w="993" w:type="dxa"/>
            <w:tcBorders>
              <w:left w:val="nil"/>
            </w:tcBorders>
          </w:tcPr>
          <w:p w14:paraId="5CF61CE8" w14:textId="77777777" w:rsidR="00DB2A3A" w:rsidRPr="0093044F" w:rsidRDefault="00DB2A3A" w:rsidP="00DC01FC">
            <w:pPr>
              <w:spacing w:line="360" w:lineRule="auto"/>
              <w:ind w:firstLine="709"/>
              <w:rPr>
                <w:sz w:val="28"/>
                <w:szCs w:val="28"/>
              </w:rPr>
            </w:pPr>
          </w:p>
        </w:tc>
        <w:tc>
          <w:tcPr>
            <w:tcW w:w="1275" w:type="dxa"/>
          </w:tcPr>
          <w:p w14:paraId="68BFC972" w14:textId="77777777" w:rsidR="00DB2A3A" w:rsidRPr="0093044F" w:rsidRDefault="00DB2A3A" w:rsidP="00DC01FC">
            <w:pPr>
              <w:spacing w:line="360" w:lineRule="auto"/>
              <w:ind w:firstLine="709"/>
              <w:rPr>
                <w:sz w:val="28"/>
                <w:szCs w:val="28"/>
              </w:rPr>
            </w:pPr>
          </w:p>
        </w:tc>
        <w:tc>
          <w:tcPr>
            <w:tcW w:w="1276" w:type="dxa"/>
          </w:tcPr>
          <w:p w14:paraId="209FFA1A" w14:textId="77777777" w:rsidR="00DB2A3A" w:rsidRPr="0093044F" w:rsidRDefault="00DB2A3A" w:rsidP="00DC01FC">
            <w:pPr>
              <w:spacing w:line="360" w:lineRule="auto"/>
              <w:ind w:firstLine="709"/>
              <w:rPr>
                <w:sz w:val="28"/>
                <w:szCs w:val="28"/>
              </w:rPr>
            </w:pPr>
          </w:p>
        </w:tc>
        <w:tc>
          <w:tcPr>
            <w:tcW w:w="992" w:type="dxa"/>
          </w:tcPr>
          <w:p w14:paraId="344A6933" w14:textId="77777777" w:rsidR="00DB2A3A" w:rsidRPr="0093044F" w:rsidRDefault="00DB2A3A" w:rsidP="00DC01FC">
            <w:pPr>
              <w:spacing w:line="360" w:lineRule="auto"/>
              <w:ind w:firstLine="709"/>
              <w:rPr>
                <w:sz w:val="28"/>
                <w:szCs w:val="28"/>
              </w:rPr>
            </w:pPr>
          </w:p>
        </w:tc>
        <w:tc>
          <w:tcPr>
            <w:tcW w:w="1418" w:type="dxa"/>
          </w:tcPr>
          <w:p w14:paraId="25B29462" w14:textId="77777777" w:rsidR="00DB2A3A" w:rsidRPr="0093044F" w:rsidRDefault="00DB2A3A" w:rsidP="00DC01FC">
            <w:pPr>
              <w:spacing w:line="360" w:lineRule="auto"/>
              <w:ind w:firstLine="709"/>
              <w:rPr>
                <w:sz w:val="28"/>
                <w:szCs w:val="28"/>
              </w:rPr>
            </w:pPr>
          </w:p>
        </w:tc>
        <w:tc>
          <w:tcPr>
            <w:tcW w:w="1276" w:type="dxa"/>
          </w:tcPr>
          <w:p w14:paraId="4EF338AF" w14:textId="77777777" w:rsidR="00DB2A3A" w:rsidRPr="0093044F" w:rsidRDefault="00DB2A3A" w:rsidP="00DC01FC">
            <w:pPr>
              <w:spacing w:line="360" w:lineRule="auto"/>
              <w:ind w:firstLine="709"/>
              <w:rPr>
                <w:sz w:val="28"/>
                <w:szCs w:val="28"/>
              </w:rPr>
            </w:pPr>
          </w:p>
        </w:tc>
        <w:tc>
          <w:tcPr>
            <w:tcW w:w="1134" w:type="dxa"/>
          </w:tcPr>
          <w:p w14:paraId="63D27D8B" w14:textId="77777777" w:rsidR="00DB2A3A" w:rsidRPr="0093044F" w:rsidRDefault="00DB2A3A" w:rsidP="00DC01FC">
            <w:pPr>
              <w:spacing w:line="360" w:lineRule="auto"/>
              <w:ind w:firstLine="709"/>
              <w:rPr>
                <w:sz w:val="28"/>
                <w:szCs w:val="28"/>
              </w:rPr>
            </w:pPr>
          </w:p>
        </w:tc>
        <w:tc>
          <w:tcPr>
            <w:tcW w:w="1012" w:type="dxa"/>
          </w:tcPr>
          <w:p w14:paraId="1D2733E3" w14:textId="77777777" w:rsidR="00DB2A3A" w:rsidRPr="0093044F" w:rsidRDefault="00DB2A3A" w:rsidP="00DC01FC">
            <w:pPr>
              <w:spacing w:line="360" w:lineRule="auto"/>
              <w:ind w:firstLine="709"/>
              <w:rPr>
                <w:sz w:val="28"/>
                <w:szCs w:val="28"/>
              </w:rPr>
            </w:pPr>
          </w:p>
        </w:tc>
        <w:tc>
          <w:tcPr>
            <w:tcW w:w="688" w:type="dxa"/>
            <w:tcBorders>
              <w:right w:val="nil"/>
            </w:tcBorders>
          </w:tcPr>
          <w:p w14:paraId="03FE3EA5" w14:textId="77777777" w:rsidR="00DB2A3A" w:rsidRPr="0093044F" w:rsidRDefault="00DB2A3A" w:rsidP="00DC01FC">
            <w:pPr>
              <w:spacing w:line="360" w:lineRule="auto"/>
              <w:ind w:firstLine="709"/>
              <w:rPr>
                <w:sz w:val="28"/>
                <w:szCs w:val="28"/>
              </w:rPr>
            </w:pPr>
          </w:p>
        </w:tc>
      </w:tr>
      <w:tr w:rsidR="00DB2A3A" w:rsidRPr="0093044F" w14:paraId="5A411066" w14:textId="77777777">
        <w:trPr>
          <w:trHeight w:val="321"/>
        </w:trPr>
        <w:tc>
          <w:tcPr>
            <w:tcW w:w="993" w:type="dxa"/>
            <w:tcBorders>
              <w:left w:val="nil"/>
            </w:tcBorders>
          </w:tcPr>
          <w:p w14:paraId="1EA13D89" w14:textId="77777777" w:rsidR="00DB2A3A" w:rsidRPr="0093044F" w:rsidRDefault="00DB2A3A" w:rsidP="00DC01FC">
            <w:pPr>
              <w:spacing w:line="360" w:lineRule="auto"/>
              <w:ind w:firstLine="709"/>
              <w:rPr>
                <w:sz w:val="28"/>
                <w:szCs w:val="28"/>
              </w:rPr>
            </w:pPr>
          </w:p>
        </w:tc>
        <w:tc>
          <w:tcPr>
            <w:tcW w:w="1275" w:type="dxa"/>
          </w:tcPr>
          <w:p w14:paraId="2AC27D7F" w14:textId="77777777" w:rsidR="00DB2A3A" w:rsidRPr="0093044F" w:rsidRDefault="00DB2A3A" w:rsidP="00DC01FC">
            <w:pPr>
              <w:spacing w:line="360" w:lineRule="auto"/>
              <w:ind w:firstLine="709"/>
              <w:rPr>
                <w:sz w:val="28"/>
                <w:szCs w:val="28"/>
              </w:rPr>
            </w:pPr>
          </w:p>
        </w:tc>
        <w:tc>
          <w:tcPr>
            <w:tcW w:w="1276" w:type="dxa"/>
          </w:tcPr>
          <w:p w14:paraId="02554AFB" w14:textId="77777777" w:rsidR="00DB2A3A" w:rsidRPr="0093044F" w:rsidRDefault="00DB2A3A" w:rsidP="00DC01FC">
            <w:pPr>
              <w:spacing w:line="360" w:lineRule="auto"/>
              <w:ind w:firstLine="709"/>
              <w:rPr>
                <w:sz w:val="28"/>
                <w:szCs w:val="28"/>
              </w:rPr>
            </w:pPr>
          </w:p>
        </w:tc>
        <w:tc>
          <w:tcPr>
            <w:tcW w:w="992" w:type="dxa"/>
          </w:tcPr>
          <w:p w14:paraId="1D2A2A7F" w14:textId="77777777" w:rsidR="00DB2A3A" w:rsidRPr="0093044F" w:rsidRDefault="00DB2A3A" w:rsidP="00DC01FC">
            <w:pPr>
              <w:spacing w:line="360" w:lineRule="auto"/>
              <w:ind w:firstLine="709"/>
              <w:rPr>
                <w:sz w:val="28"/>
                <w:szCs w:val="28"/>
              </w:rPr>
            </w:pPr>
          </w:p>
        </w:tc>
        <w:tc>
          <w:tcPr>
            <w:tcW w:w="1418" w:type="dxa"/>
          </w:tcPr>
          <w:p w14:paraId="75ACFD2A" w14:textId="77777777" w:rsidR="00DB2A3A" w:rsidRPr="0093044F" w:rsidRDefault="00DB2A3A" w:rsidP="00DC01FC">
            <w:pPr>
              <w:spacing w:line="360" w:lineRule="auto"/>
              <w:ind w:firstLine="709"/>
              <w:rPr>
                <w:sz w:val="28"/>
                <w:szCs w:val="28"/>
              </w:rPr>
            </w:pPr>
          </w:p>
        </w:tc>
        <w:tc>
          <w:tcPr>
            <w:tcW w:w="1276" w:type="dxa"/>
          </w:tcPr>
          <w:p w14:paraId="0879197D" w14:textId="77777777" w:rsidR="00DB2A3A" w:rsidRPr="0093044F" w:rsidRDefault="00DB2A3A" w:rsidP="00DC01FC">
            <w:pPr>
              <w:spacing w:line="360" w:lineRule="auto"/>
              <w:ind w:firstLine="709"/>
              <w:rPr>
                <w:sz w:val="28"/>
                <w:szCs w:val="28"/>
              </w:rPr>
            </w:pPr>
          </w:p>
        </w:tc>
        <w:tc>
          <w:tcPr>
            <w:tcW w:w="1134" w:type="dxa"/>
          </w:tcPr>
          <w:p w14:paraId="28D3932C" w14:textId="77777777" w:rsidR="00DB2A3A" w:rsidRPr="0093044F" w:rsidRDefault="00DB2A3A" w:rsidP="00DC01FC">
            <w:pPr>
              <w:spacing w:line="360" w:lineRule="auto"/>
              <w:ind w:firstLine="709"/>
              <w:rPr>
                <w:sz w:val="28"/>
                <w:szCs w:val="28"/>
              </w:rPr>
            </w:pPr>
          </w:p>
        </w:tc>
        <w:tc>
          <w:tcPr>
            <w:tcW w:w="1012" w:type="dxa"/>
          </w:tcPr>
          <w:p w14:paraId="57C1D2C1" w14:textId="77777777" w:rsidR="00DB2A3A" w:rsidRPr="0093044F" w:rsidRDefault="00DB2A3A" w:rsidP="00DC01FC">
            <w:pPr>
              <w:spacing w:line="360" w:lineRule="auto"/>
              <w:ind w:firstLine="709"/>
              <w:rPr>
                <w:sz w:val="28"/>
                <w:szCs w:val="28"/>
              </w:rPr>
            </w:pPr>
          </w:p>
        </w:tc>
        <w:tc>
          <w:tcPr>
            <w:tcW w:w="688" w:type="dxa"/>
            <w:tcBorders>
              <w:right w:val="nil"/>
            </w:tcBorders>
          </w:tcPr>
          <w:p w14:paraId="41BF12CD" w14:textId="77777777" w:rsidR="00DB2A3A" w:rsidRPr="0093044F" w:rsidRDefault="00DB2A3A" w:rsidP="00DC01FC">
            <w:pPr>
              <w:spacing w:line="360" w:lineRule="auto"/>
              <w:ind w:firstLine="709"/>
              <w:rPr>
                <w:sz w:val="28"/>
                <w:szCs w:val="28"/>
              </w:rPr>
            </w:pPr>
          </w:p>
        </w:tc>
      </w:tr>
      <w:tr w:rsidR="00DB2A3A" w:rsidRPr="0093044F" w14:paraId="0BFF9B13" w14:textId="77777777">
        <w:trPr>
          <w:trHeight w:val="321"/>
        </w:trPr>
        <w:tc>
          <w:tcPr>
            <w:tcW w:w="993" w:type="dxa"/>
            <w:tcBorders>
              <w:left w:val="nil"/>
            </w:tcBorders>
          </w:tcPr>
          <w:p w14:paraId="0D1EEF4D" w14:textId="77777777" w:rsidR="00DB2A3A" w:rsidRPr="0093044F" w:rsidRDefault="00DB2A3A" w:rsidP="00DC01FC">
            <w:pPr>
              <w:spacing w:line="360" w:lineRule="auto"/>
              <w:ind w:firstLine="709"/>
              <w:rPr>
                <w:sz w:val="28"/>
                <w:szCs w:val="28"/>
              </w:rPr>
            </w:pPr>
          </w:p>
        </w:tc>
        <w:tc>
          <w:tcPr>
            <w:tcW w:w="1275" w:type="dxa"/>
          </w:tcPr>
          <w:p w14:paraId="76CF1311" w14:textId="77777777" w:rsidR="00DB2A3A" w:rsidRPr="0093044F" w:rsidRDefault="00DB2A3A" w:rsidP="00DC01FC">
            <w:pPr>
              <w:spacing w:line="360" w:lineRule="auto"/>
              <w:ind w:firstLine="709"/>
              <w:rPr>
                <w:sz w:val="28"/>
                <w:szCs w:val="28"/>
              </w:rPr>
            </w:pPr>
          </w:p>
        </w:tc>
        <w:tc>
          <w:tcPr>
            <w:tcW w:w="1276" w:type="dxa"/>
          </w:tcPr>
          <w:p w14:paraId="011B78ED" w14:textId="77777777" w:rsidR="00DB2A3A" w:rsidRPr="0093044F" w:rsidRDefault="00DB2A3A" w:rsidP="00DC01FC">
            <w:pPr>
              <w:spacing w:line="360" w:lineRule="auto"/>
              <w:ind w:firstLine="709"/>
              <w:rPr>
                <w:sz w:val="28"/>
                <w:szCs w:val="28"/>
              </w:rPr>
            </w:pPr>
          </w:p>
        </w:tc>
        <w:tc>
          <w:tcPr>
            <w:tcW w:w="992" w:type="dxa"/>
          </w:tcPr>
          <w:p w14:paraId="15FAD86B" w14:textId="77777777" w:rsidR="00DB2A3A" w:rsidRPr="0093044F" w:rsidRDefault="00DB2A3A" w:rsidP="00DC01FC">
            <w:pPr>
              <w:spacing w:line="360" w:lineRule="auto"/>
              <w:ind w:firstLine="709"/>
              <w:rPr>
                <w:sz w:val="28"/>
                <w:szCs w:val="28"/>
              </w:rPr>
            </w:pPr>
          </w:p>
        </w:tc>
        <w:tc>
          <w:tcPr>
            <w:tcW w:w="1418" w:type="dxa"/>
          </w:tcPr>
          <w:p w14:paraId="534D3CD0" w14:textId="77777777" w:rsidR="00DB2A3A" w:rsidRPr="0093044F" w:rsidRDefault="00DB2A3A" w:rsidP="00DC01FC">
            <w:pPr>
              <w:spacing w:line="360" w:lineRule="auto"/>
              <w:ind w:firstLine="709"/>
              <w:rPr>
                <w:sz w:val="28"/>
                <w:szCs w:val="28"/>
              </w:rPr>
            </w:pPr>
          </w:p>
        </w:tc>
        <w:tc>
          <w:tcPr>
            <w:tcW w:w="1276" w:type="dxa"/>
          </w:tcPr>
          <w:p w14:paraId="5522E8E4" w14:textId="77777777" w:rsidR="00DB2A3A" w:rsidRPr="0093044F" w:rsidRDefault="00DB2A3A" w:rsidP="00DC01FC">
            <w:pPr>
              <w:spacing w:line="360" w:lineRule="auto"/>
              <w:ind w:firstLine="709"/>
              <w:rPr>
                <w:sz w:val="28"/>
                <w:szCs w:val="28"/>
              </w:rPr>
            </w:pPr>
          </w:p>
        </w:tc>
        <w:tc>
          <w:tcPr>
            <w:tcW w:w="1134" w:type="dxa"/>
          </w:tcPr>
          <w:p w14:paraId="374D5596" w14:textId="77777777" w:rsidR="00DB2A3A" w:rsidRPr="0093044F" w:rsidRDefault="00DB2A3A" w:rsidP="00DC01FC">
            <w:pPr>
              <w:spacing w:line="360" w:lineRule="auto"/>
              <w:ind w:firstLine="709"/>
              <w:rPr>
                <w:sz w:val="28"/>
                <w:szCs w:val="28"/>
              </w:rPr>
            </w:pPr>
          </w:p>
        </w:tc>
        <w:tc>
          <w:tcPr>
            <w:tcW w:w="1012" w:type="dxa"/>
          </w:tcPr>
          <w:p w14:paraId="2CD91E68" w14:textId="77777777" w:rsidR="00DB2A3A" w:rsidRPr="0093044F" w:rsidRDefault="00DB2A3A" w:rsidP="00DC01FC">
            <w:pPr>
              <w:spacing w:line="360" w:lineRule="auto"/>
              <w:ind w:firstLine="709"/>
              <w:rPr>
                <w:sz w:val="28"/>
                <w:szCs w:val="28"/>
              </w:rPr>
            </w:pPr>
          </w:p>
        </w:tc>
        <w:tc>
          <w:tcPr>
            <w:tcW w:w="688" w:type="dxa"/>
            <w:tcBorders>
              <w:right w:val="nil"/>
            </w:tcBorders>
          </w:tcPr>
          <w:p w14:paraId="20703720" w14:textId="77777777" w:rsidR="00DB2A3A" w:rsidRPr="0093044F" w:rsidRDefault="00DB2A3A" w:rsidP="00DC01FC">
            <w:pPr>
              <w:spacing w:line="360" w:lineRule="auto"/>
              <w:ind w:firstLine="709"/>
              <w:rPr>
                <w:sz w:val="28"/>
                <w:szCs w:val="28"/>
              </w:rPr>
            </w:pPr>
          </w:p>
        </w:tc>
      </w:tr>
      <w:tr w:rsidR="00DB2A3A" w:rsidRPr="0093044F" w14:paraId="11A6448F" w14:textId="77777777">
        <w:trPr>
          <w:trHeight w:val="321"/>
        </w:trPr>
        <w:tc>
          <w:tcPr>
            <w:tcW w:w="993" w:type="dxa"/>
            <w:tcBorders>
              <w:left w:val="nil"/>
            </w:tcBorders>
          </w:tcPr>
          <w:p w14:paraId="67ECD036" w14:textId="77777777" w:rsidR="00DB2A3A" w:rsidRPr="0093044F" w:rsidRDefault="00DB2A3A" w:rsidP="00DC01FC">
            <w:pPr>
              <w:spacing w:line="360" w:lineRule="auto"/>
              <w:ind w:firstLine="709"/>
              <w:rPr>
                <w:sz w:val="28"/>
                <w:szCs w:val="28"/>
              </w:rPr>
            </w:pPr>
          </w:p>
        </w:tc>
        <w:tc>
          <w:tcPr>
            <w:tcW w:w="1275" w:type="dxa"/>
          </w:tcPr>
          <w:p w14:paraId="02FC9D2F" w14:textId="77777777" w:rsidR="00DB2A3A" w:rsidRPr="0093044F" w:rsidRDefault="00DB2A3A" w:rsidP="00DC01FC">
            <w:pPr>
              <w:spacing w:line="360" w:lineRule="auto"/>
              <w:ind w:firstLine="709"/>
              <w:rPr>
                <w:sz w:val="28"/>
                <w:szCs w:val="28"/>
              </w:rPr>
            </w:pPr>
          </w:p>
        </w:tc>
        <w:tc>
          <w:tcPr>
            <w:tcW w:w="1276" w:type="dxa"/>
          </w:tcPr>
          <w:p w14:paraId="3026C754" w14:textId="77777777" w:rsidR="00DB2A3A" w:rsidRPr="0093044F" w:rsidRDefault="00DB2A3A" w:rsidP="00DC01FC">
            <w:pPr>
              <w:spacing w:line="360" w:lineRule="auto"/>
              <w:ind w:firstLine="709"/>
              <w:rPr>
                <w:sz w:val="28"/>
                <w:szCs w:val="28"/>
              </w:rPr>
            </w:pPr>
          </w:p>
        </w:tc>
        <w:tc>
          <w:tcPr>
            <w:tcW w:w="992" w:type="dxa"/>
          </w:tcPr>
          <w:p w14:paraId="5AB99E49" w14:textId="77777777" w:rsidR="00DB2A3A" w:rsidRPr="0093044F" w:rsidRDefault="00DB2A3A" w:rsidP="00DC01FC">
            <w:pPr>
              <w:spacing w:line="360" w:lineRule="auto"/>
              <w:ind w:firstLine="709"/>
              <w:rPr>
                <w:sz w:val="28"/>
                <w:szCs w:val="28"/>
              </w:rPr>
            </w:pPr>
          </w:p>
        </w:tc>
        <w:tc>
          <w:tcPr>
            <w:tcW w:w="1418" w:type="dxa"/>
          </w:tcPr>
          <w:p w14:paraId="1DFA2CEA" w14:textId="77777777" w:rsidR="00DB2A3A" w:rsidRPr="0093044F" w:rsidRDefault="00DB2A3A" w:rsidP="00DC01FC">
            <w:pPr>
              <w:spacing w:line="360" w:lineRule="auto"/>
              <w:ind w:firstLine="709"/>
              <w:rPr>
                <w:sz w:val="28"/>
                <w:szCs w:val="28"/>
              </w:rPr>
            </w:pPr>
          </w:p>
        </w:tc>
        <w:tc>
          <w:tcPr>
            <w:tcW w:w="1276" w:type="dxa"/>
          </w:tcPr>
          <w:p w14:paraId="2199D10B" w14:textId="77777777" w:rsidR="00DB2A3A" w:rsidRPr="0093044F" w:rsidRDefault="00DB2A3A" w:rsidP="00DC01FC">
            <w:pPr>
              <w:spacing w:line="360" w:lineRule="auto"/>
              <w:ind w:firstLine="709"/>
              <w:rPr>
                <w:sz w:val="28"/>
                <w:szCs w:val="28"/>
              </w:rPr>
            </w:pPr>
          </w:p>
        </w:tc>
        <w:tc>
          <w:tcPr>
            <w:tcW w:w="1134" w:type="dxa"/>
          </w:tcPr>
          <w:p w14:paraId="24F56A24" w14:textId="77777777" w:rsidR="00DB2A3A" w:rsidRPr="0093044F" w:rsidRDefault="00DB2A3A" w:rsidP="00DC01FC">
            <w:pPr>
              <w:spacing w:line="360" w:lineRule="auto"/>
              <w:ind w:firstLine="709"/>
              <w:rPr>
                <w:sz w:val="28"/>
                <w:szCs w:val="28"/>
              </w:rPr>
            </w:pPr>
          </w:p>
        </w:tc>
        <w:tc>
          <w:tcPr>
            <w:tcW w:w="1012" w:type="dxa"/>
          </w:tcPr>
          <w:p w14:paraId="75F5A411" w14:textId="77777777" w:rsidR="00DB2A3A" w:rsidRPr="0093044F" w:rsidRDefault="00DB2A3A" w:rsidP="00DC01FC">
            <w:pPr>
              <w:spacing w:line="360" w:lineRule="auto"/>
              <w:ind w:firstLine="709"/>
              <w:rPr>
                <w:sz w:val="28"/>
                <w:szCs w:val="28"/>
              </w:rPr>
            </w:pPr>
          </w:p>
        </w:tc>
        <w:tc>
          <w:tcPr>
            <w:tcW w:w="688" w:type="dxa"/>
            <w:tcBorders>
              <w:right w:val="nil"/>
            </w:tcBorders>
          </w:tcPr>
          <w:p w14:paraId="6BA41AD5" w14:textId="77777777" w:rsidR="00DB2A3A" w:rsidRPr="0093044F" w:rsidRDefault="00DB2A3A" w:rsidP="00DC01FC">
            <w:pPr>
              <w:spacing w:line="360" w:lineRule="auto"/>
              <w:ind w:firstLine="709"/>
              <w:rPr>
                <w:sz w:val="28"/>
                <w:szCs w:val="28"/>
              </w:rPr>
            </w:pPr>
          </w:p>
        </w:tc>
      </w:tr>
      <w:tr w:rsidR="00DB2A3A" w:rsidRPr="0093044F" w14:paraId="1709C874" w14:textId="77777777">
        <w:trPr>
          <w:trHeight w:val="321"/>
        </w:trPr>
        <w:tc>
          <w:tcPr>
            <w:tcW w:w="993" w:type="dxa"/>
            <w:tcBorders>
              <w:left w:val="nil"/>
            </w:tcBorders>
          </w:tcPr>
          <w:p w14:paraId="32A0DA12" w14:textId="77777777" w:rsidR="00DB2A3A" w:rsidRPr="0093044F" w:rsidRDefault="00DB2A3A" w:rsidP="00DC01FC">
            <w:pPr>
              <w:spacing w:line="360" w:lineRule="auto"/>
              <w:ind w:firstLine="709"/>
              <w:rPr>
                <w:sz w:val="28"/>
                <w:szCs w:val="28"/>
              </w:rPr>
            </w:pPr>
          </w:p>
        </w:tc>
        <w:tc>
          <w:tcPr>
            <w:tcW w:w="1275" w:type="dxa"/>
          </w:tcPr>
          <w:p w14:paraId="5FDAC040" w14:textId="77777777" w:rsidR="00DB2A3A" w:rsidRPr="0093044F" w:rsidRDefault="00DB2A3A" w:rsidP="00DC01FC">
            <w:pPr>
              <w:spacing w:line="360" w:lineRule="auto"/>
              <w:ind w:firstLine="709"/>
              <w:rPr>
                <w:sz w:val="28"/>
                <w:szCs w:val="28"/>
              </w:rPr>
            </w:pPr>
          </w:p>
        </w:tc>
        <w:tc>
          <w:tcPr>
            <w:tcW w:w="1276" w:type="dxa"/>
          </w:tcPr>
          <w:p w14:paraId="660E3DAD" w14:textId="77777777" w:rsidR="00DB2A3A" w:rsidRPr="0093044F" w:rsidRDefault="00DB2A3A" w:rsidP="00DC01FC">
            <w:pPr>
              <w:spacing w:line="360" w:lineRule="auto"/>
              <w:ind w:firstLine="709"/>
              <w:rPr>
                <w:sz w:val="28"/>
                <w:szCs w:val="28"/>
              </w:rPr>
            </w:pPr>
          </w:p>
        </w:tc>
        <w:tc>
          <w:tcPr>
            <w:tcW w:w="992" w:type="dxa"/>
          </w:tcPr>
          <w:p w14:paraId="4B60FB4D" w14:textId="77777777" w:rsidR="00DB2A3A" w:rsidRPr="0093044F" w:rsidRDefault="00DB2A3A" w:rsidP="00DC01FC">
            <w:pPr>
              <w:spacing w:line="360" w:lineRule="auto"/>
              <w:ind w:firstLine="709"/>
              <w:rPr>
                <w:sz w:val="28"/>
                <w:szCs w:val="28"/>
              </w:rPr>
            </w:pPr>
          </w:p>
        </w:tc>
        <w:tc>
          <w:tcPr>
            <w:tcW w:w="1418" w:type="dxa"/>
          </w:tcPr>
          <w:p w14:paraId="62959090" w14:textId="77777777" w:rsidR="00DB2A3A" w:rsidRPr="0093044F" w:rsidRDefault="00DB2A3A" w:rsidP="00DC01FC">
            <w:pPr>
              <w:spacing w:line="360" w:lineRule="auto"/>
              <w:ind w:firstLine="709"/>
              <w:rPr>
                <w:sz w:val="28"/>
                <w:szCs w:val="28"/>
              </w:rPr>
            </w:pPr>
          </w:p>
        </w:tc>
        <w:tc>
          <w:tcPr>
            <w:tcW w:w="1276" w:type="dxa"/>
          </w:tcPr>
          <w:p w14:paraId="1ED7CB1E" w14:textId="77777777" w:rsidR="00DB2A3A" w:rsidRPr="0093044F" w:rsidRDefault="00DB2A3A" w:rsidP="00DC01FC">
            <w:pPr>
              <w:spacing w:line="360" w:lineRule="auto"/>
              <w:ind w:firstLine="709"/>
              <w:rPr>
                <w:sz w:val="28"/>
                <w:szCs w:val="28"/>
              </w:rPr>
            </w:pPr>
          </w:p>
        </w:tc>
        <w:tc>
          <w:tcPr>
            <w:tcW w:w="1134" w:type="dxa"/>
          </w:tcPr>
          <w:p w14:paraId="5797F977" w14:textId="77777777" w:rsidR="00DB2A3A" w:rsidRPr="0093044F" w:rsidRDefault="00DB2A3A" w:rsidP="00DC01FC">
            <w:pPr>
              <w:spacing w:line="360" w:lineRule="auto"/>
              <w:ind w:firstLine="709"/>
              <w:rPr>
                <w:sz w:val="28"/>
                <w:szCs w:val="28"/>
              </w:rPr>
            </w:pPr>
          </w:p>
        </w:tc>
        <w:tc>
          <w:tcPr>
            <w:tcW w:w="1012" w:type="dxa"/>
          </w:tcPr>
          <w:p w14:paraId="7C4A3394" w14:textId="77777777" w:rsidR="00DB2A3A" w:rsidRPr="0093044F" w:rsidRDefault="00DB2A3A" w:rsidP="00DC01FC">
            <w:pPr>
              <w:spacing w:line="360" w:lineRule="auto"/>
              <w:ind w:firstLine="709"/>
              <w:rPr>
                <w:sz w:val="28"/>
                <w:szCs w:val="28"/>
              </w:rPr>
            </w:pPr>
          </w:p>
        </w:tc>
        <w:tc>
          <w:tcPr>
            <w:tcW w:w="688" w:type="dxa"/>
            <w:tcBorders>
              <w:right w:val="nil"/>
            </w:tcBorders>
          </w:tcPr>
          <w:p w14:paraId="45A99D71" w14:textId="77777777" w:rsidR="00DB2A3A" w:rsidRPr="0093044F" w:rsidRDefault="00DB2A3A" w:rsidP="00DC01FC">
            <w:pPr>
              <w:spacing w:line="360" w:lineRule="auto"/>
              <w:ind w:firstLine="709"/>
              <w:rPr>
                <w:sz w:val="28"/>
                <w:szCs w:val="28"/>
              </w:rPr>
            </w:pPr>
          </w:p>
        </w:tc>
      </w:tr>
      <w:tr w:rsidR="00DB2A3A" w:rsidRPr="0093044F" w14:paraId="38246BA8" w14:textId="77777777">
        <w:trPr>
          <w:trHeight w:val="321"/>
        </w:trPr>
        <w:tc>
          <w:tcPr>
            <w:tcW w:w="993" w:type="dxa"/>
            <w:tcBorders>
              <w:left w:val="nil"/>
            </w:tcBorders>
          </w:tcPr>
          <w:p w14:paraId="6D5BB9CB" w14:textId="77777777" w:rsidR="00DB2A3A" w:rsidRPr="0093044F" w:rsidRDefault="00DB2A3A" w:rsidP="00DC01FC">
            <w:pPr>
              <w:spacing w:line="360" w:lineRule="auto"/>
              <w:ind w:firstLine="709"/>
              <w:rPr>
                <w:sz w:val="28"/>
                <w:szCs w:val="28"/>
              </w:rPr>
            </w:pPr>
          </w:p>
        </w:tc>
        <w:tc>
          <w:tcPr>
            <w:tcW w:w="1275" w:type="dxa"/>
          </w:tcPr>
          <w:p w14:paraId="72F38EAA" w14:textId="77777777" w:rsidR="00DB2A3A" w:rsidRPr="0093044F" w:rsidRDefault="00DB2A3A" w:rsidP="00DC01FC">
            <w:pPr>
              <w:spacing w:line="360" w:lineRule="auto"/>
              <w:ind w:firstLine="709"/>
              <w:rPr>
                <w:sz w:val="28"/>
                <w:szCs w:val="28"/>
              </w:rPr>
            </w:pPr>
          </w:p>
        </w:tc>
        <w:tc>
          <w:tcPr>
            <w:tcW w:w="1276" w:type="dxa"/>
          </w:tcPr>
          <w:p w14:paraId="04B4FB95" w14:textId="77777777" w:rsidR="00DB2A3A" w:rsidRPr="0093044F" w:rsidRDefault="00DB2A3A" w:rsidP="00DC01FC">
            <w:pPr>
              <w:spacing w:line="360" w:lineRule="auto"/>
              <w:ind w:firstLine="709"/>
              <w:rPr>
                <w:sz w:val="28"/>
                <w:szCs w:val="28"/>
              </w:rPr>
            </w:pPr>
          </w:p>
        </w:tc>
        <w:tc>
          <w:tcPr>
            <w:tcW w:w="992" w:type="dxa"/>
          </w:tcPr>
          <w:p w14:paraId="2E24454B" w14:textId="77777777" w:rsidR="00DB2A3A" w:rsidRPr="0093044F" w:rsidRDefault="00DB2A3A" w:rsidP="00DC01FC">
            <w:pPr>
              <w:spacing w:line="360" w:lineRule="auto"/>
              <w:ind w:firstLine="709"/>
              <w:rPr>
                <w:sz w:val="28"/>
                <w:szCs w:val="28"/>
              </w:rPr>
            </w:pPr>
          </w:p>
        </w:tc>
        <w:tc>
          <w:tcPr>
            <w:tcW w:w="1418" w:type="dxa"/>
          </w:tcPr>
          <w:p w14:paraId="408310A2" w14:textId="77777777" w:rsidR="00DB2A3A" w:rsidRPr="0093044F" w:rsidRDefault="00DB2A3A" w:rsidP="00DC01FC">
            <w:pPr>
              <w:spacing w:line="360" w:lineRule="auto"/>
              <w:ind w:firstLine="709"/>
              <w:rPr>
                <w:sz w:val="28"/>
                <w:szCs w:val="28"/>
              </w:rPr>
            </w:pPr>
          </w:p>
        </w:tc>
        <w:tc>
          <w:tcPr>
            <w:tcW w:w="1276" w:type="dxa"/>
          </w:tcPr>
          <w:p w14:paraId="7F21EE24" w14:textId="77777777" w:rsidR="00DB2A3A" w:rsidRPr="0093044F" w:rsidRDefault="00DB2A3A" w:rsidP="00DC01FC">
            <w:pPr>
              <w:spacing w:line="360" w:lineRule="auto"/>
              <w:ind w:firstLine="709"/>
              <w:rPr>
                <w:sz w:val="28"/>
                <w:szCs w:val="28"/>
              </w:rPr>
            </w:pPr>
          </w:p>
        </w:tc>
        <w:tc>
          <w:tcPr>
            <w:tcW w:w="1134" w:type="dxa"/>
          </w:tcPr>
          <w:p w14:paraId="53B9CC5E" w14:textId="77777777" w:rsidR="00DB2A3A" w:rsidRPr="0093044F" w:rsidRDefault="00DB2A3A" w:rsidP="00DC01FC">
            <w:pPr>
              <w:spacing w:line="360" w:lineRule="auto"/>
              <w:ind w:firstLine="709"/>
              <w:rPr>
                <w:sz w:val="28"/>
                <w:szCs w:val="28"/>
              </w:rPr>
            </w:pPr>
          </w:p>
        </w:tc>
        <w:tc>
          <w:tcPr>
            <w:tcW w:w="1012" w:type="dxa"/>
          </w:tcPr>
          <w:p w14:paraId="19E22491" w14:textId="77777777" w:rsidR="00DB2A3A" w:rsidRPr="0093044F" w:rsidRDefault="00DB2A3A" w:rsidP="00DC01FC">
            <w:pPr>
              <w:spacing w:line="360" w:lineRule="auto"/>
              <w:ind w:firstLine="709"/>
              <w:rPr>
                <w:sz w:val="28"/>
                <w:szCs w:val="28"/>
              </w:rPr>
            </w:pPr>
          </w:p>
        </w:tc>
        <w:tc>
          <w:tcPr>
            <w:tcW w:w="688" w:type="dxa"/>
            <w:tcBorders>
              <w:right w:val="nil"/>
            </w:tcBorders>
          </w:tcPr>
          <w:p w14:paraId="13A1902B" w14:textId="77777777" w:rsidR="00DB2A3A" w:rsidRPr="0093044F" w:rsidRDefault="00DB2A3A" w:rsidP="00DC01FC">
            <w:pPr>
              <w:spacing w:line="360" w:lineRule="auto"/>
              <w:ind w:firstLine="709"/>
              <w:rPr>
                <w:sz w:val="28"/>
                <w:szCs w:val="28"/>
              </w:rPr>
            </w:pPr>
          </w:p>
        </w:tc>
      </w:tr>
      <w:tr w:rsidR="00DB2A3A" w:rsidRPr="0093044F" w14:paraId="4FFCEB1D" w14:textId="77777777">
        <w:trPr>
          <w:trHeight w:val="321"/>
        </w:trPr>
        <w:tc>
          <w:tcPr>
            <w:tcW w:w="993" w:type="dxa"/>
            <w:tcBorders>
              <w:left w:val="nil"/>
            </w:tcBorders>
          </w:tcPr>
          <w:p w14:paraId="6842E20C" w14:textId="77777777" w:rsidR="00DB2A3A" w:rsidRPr="0093044F" w:rsidRDefault="00DB2A3A" w:rsidP="00DC01FC">
            <w:pPr>
              <w:spacing w:line="360" w:lineRule="auto"/>
              <w:ind w:firstLine="709"/>
              <w:rPr>
                <w:sz w:val="28"/>
                <w:szCs w:val="28"/>
              </w:rPr>
            </w:pPr>
          </w:p>
        </w:tc>
        <w:tc>
          <w:tcPr>
            <w:tcW w:w="1275" w:type="dxa"/>
          </w:tcPr>
          <w:p w14:paraId="68E6D447" w14:textId="77777777" w:rsidR="00DB2A3A" w:rsidRPr="0093044F" w:rsidRDefault="00DB2A3A" w:rsidP="00DC01FC">
            <w:pPr>
              <w:spacing w:line="360" w:lineRule="auto"/>
              <w:ind w:firstLine="709"/>
              <w:rPr>
                <w:sz w:val="28"/>
                <w:szCs w:val="28"/>
              </w:rPr>
            </w:pPr>
          </w:p>
        </w:tc>
        <w:tc>
          <w:tcPr>
            <w:tcW w:w="1276" w:type="dxa"/>
          </w:tcPr>
          <w:p w14:paraId="7A6A9389" w14:textId="77777777" w:rsidR="00DB2A3A" w:rsidRPr="0093044F" w:rsidRDefault="00DB2A3A" w:rsidP="00DC01FC">
            <w:pPr>
              <w:spacing w:line="360" w:lineRule="auto"/>
              <w:ind w:firstLine="709"/>
              <w:rPr>
                <w:sz w:val="28"/>
                <w:szCs w:val="28"/>
              </w:rPr>
            </w:pPr>
          </w:p>
        </w:tc>
        <w:tc>
          <w:tcPr>
            <w:tcW w:w="992" w:type="dxa"/>
          </w:tcPr>
          <w:p w14:paraId="65AAF69D" w14:textId="77777777" w:rsidR="00DB2A3A" w:rsidRPr="0093044F" w:rsidRDefault="00DB2A3A" w:rsidP="00DC01FC">
            <w:pPr>
              <w:spacing w:line="360" w:lineRule="auto"/>
              <w:ind w:firstLine="709"/>
              <w:rPr>
                <w:sz w:val="28"/>
                <w:szCs w:val="28"/>
              </w:rPr>
            </w:pPr>
          </w:p>
        </w:tc>
        <w:tc>
          <w:tcPr>
            <w:tcW w:w="1418" w:type="dxa"/>
          </w:tcPr>
          <w:p w14:paraId="6AC3CB03" w14:textId="77777777" w:rsidR="00DB2A3A" w:rsidRPr="0093044F" w:rsidRDefault="00DB2A3A" w:rsidP="00DC01FC">
            <w:pPr>
              <w:spacing w:line="360" w:lineRule="auto"/>
              <w:ind w:firstLine="709"/>
              <w:rPr>
                <w:sz w:val="28"/>
                <w:szCs w:val="28"/>
              </w:rPr>
            </w:pPr>
          </w:p>
        </w:tc>
        <w:tc>
          <w:tcPr>
            <w:tcW w:w="1276" w:type="dxa"/>
          </w:tcPr>
          <w:p w14:paraId="74501418" w14:textId="77777777" w:rsidR="00DB2A3A" w:rsidRPr="0093044F" w:rsidRDefault="00DB2A3A" w:rsidP="00DC01FC">
            <w:pPr>
              <w:spacing w:line="360" w:lineRule="auto"/>
              <w:ind w:firstLine="709"/>
              <w:rPr>
                <w:sz w:val="28"/>
                <w:szCs w:val="28"/>
              </w:rPr>
            </w:pPr>
          </w:p>
        </w:tc>
        <w:tc>
          <w:tcPr>
            <w:tcW w:w="1134" w:type="dxa"/>
          </w:tcPr>
          <w:p w14:paraId="3F1FCD09" w14:textId="77777777" w:rsidR="00DB2A3A" w:rsidRPr="0093044F" w:rsidRDefault="00DB2A3A" w:rsidP="00DC01FC">
            <w:pPr>
              <w:spacing w:line="360" w:lineRule="auto"/>
              <w:ind w:firstLine="709"/>
              <w:rPr>
                <w:sz w:val="28"/>
                <w:szCs w:val="28"/>
              </w:rPr>
            </w:pPr>
          </w:p>
        </w:tc>
        <w:tc>
          <w:tcPr>
            <w:tcW w:w="1012" w:type="dxa"/>
          </w:tcPr>
          <w:p w14:paraId="4209B6E6" w14:textId="77777777" w:rsidR="00DB2A3A" w:rsidRPr="0093044F" w:rsidRDefault="00DB2A3A" w:rsidP="00DC01FC">
            <w:pPr>
              <w:spacing w:line="360" w:lineRule="auto"/>
              <w:ind w:firstLine="709"/>
              <w:rPr>
                <w:sz w:val="28"/>
                <w:szCs w:val="28"/>
              </w:rPr>
            </w:pPr>
          </w:p>
        </w:tc>
        <w:tc>
          <w:tcPr>
            <w:tcW w:w="688" w:type="dxa"/>
            <w:tcBorders>
              <w:right w:val="nil"/>
            </w:tcBorders>
          </w:tcPr>
          <w:p w14:paraId="09BA6D39" w14:textId="77777777" w:rsidR="00DB2A3A" w:rsidRPr="0093044F" w:rsidRDefault="00DB2A3A" w:rsidP="00DC01FC">
            <w:pPr>
              <w:spacing w:line="360" w:lineRule="auto"/>
              <w:ind w:firstLine="709"/>
              <w:rPr>
                <w:sz w:val="28"/>
                <w:szCs w:val="28"/>
              </w:rPr>
            </w:pPr>
          </w:p>
        </w:tc>
      </w:tr>
      <w:tr w:rsidR="00DB2A3A" w:rsidRPr="0093044F" w14:paraId="12E59FE6" w14:textId="77777777">
        <w:trPr>
          <w:trHeight w:val="321"/>
        </w:trPr>
        <w:tc>
          <w:tcPr>
            <w:tcW w:w="993" w:type="dxa"/>
            <w:tcBorders>
              <w:left w:val="nil"/>
            </w:tcBorders>
          </w:tcPr>
          <w:p w14:paraId="34D49559" w14:textId="77777777" w:rsidR="00DB2A3A" w:rsidRPr="0093044F" w:rsidRDefault="00DB2A3A" w:rsidP="00DC01FC">
            <w:pPr>
              <w:spacing w:line="360" w:lineRule="auto"/>
              <w:ind w:firstLine="709"/>
              <w:rPr>
                <w:sz w:val="28"/>
                <w:szCs w:val="28"/>
              </w:rPr>
            </w:pPr>
          </w:p>
        </w:tc>
        <w:tc>
          <w:tcPr>
            <w:tcW w:w="1275" w:type="dxa"/>
          </w:tcPr>
          <w:p w14:paraId="5A723AB1" w14:textId="77777777" w:rsidR="00DB2A3A" w:rsidRPr="0093044F" w:rsidRDefault="00DB2A3A" w:rsidP="00DC01FC">
            <w:pPr>
              <w:spacing w:line="360" w:lineRule="auto"/>
              <w:ind w:firstLine="709"/>
              <w:rPr>
                <w:sz w:val="28"/>
                <w:szCs w:val="28"/>
              </w:rPr>
            </w:pPr>
          </w:p>
        </w:tc>
        <w:tc>
          <w:tcPr>
            <w:tcW w:w="1276" w:type="dxa"/>
          </w:tcPr>
          <w:p w14:paraId="6B427D74" w14:textId="77777777" w:rsidR="00DB2A3A" w:rsidRPr="0093044F" w:rsidRDefault="00DB2A3A" w:rsidP="00DC01FC">
            <w:pPr>
              <w:spacing w:line="360" w:lineRule="auto"/>
              <w:ind w:firstLine="709"/>
              <w:rPr>
                <w:sz w:val="28"/>
                <w:szCs w:val="28"/>
              </w:rPr>
            </w:pPr>
          </w:p>
        </w:tc>
        <w:tc>
          <w:tcPr>
            <w:tcW w:w="992" w:type="dxa"/>
          </w:tcPr>
          <w:p w14:paraId="70D3AD38" w14:textId="77777777" w:rsidR="00DB2A3A" w:rsidRPr="0093044F" w:rsidRDefault="00DB2A3A" w:rsidP="00DC01FC">
            <w:pPr>
              <w:spacing w:line="360" w:lineRule="auto"/>
              <w:ind w:firstLine="709"/>
              <w:rPr>
                <w:sz w:val="28"/>
                <w:szCs w:val="28"/>
              </w:rPr>
            </w:pPr>
          </w:p>
        </w:tc>
        <w:tc>
          <w:tcPr>
            <w:tcW w:w="1418" w:type="dxa"/>
          </w:tcPr>
          <w:p w14:paraId="03A934B5" w14:textId="77777777" w:rsidR="00DB2A3A" w:rsidRPr="0093044F" w:rsidRDefault="00DB2A3A" w:rsidP="00DC01FC">
            <w:pPr>
              <w:spacing w:line="360" w:lineRule="auto"/>
              <w:ind w:firstLine="709"/>
              <w:rPr>
                <w:sz w:val="28"/>
                <w:szCs w:val="28"/>
              </w:rPr>
            </w:pPr>
          </w:p>
        </w:tc>
        <w:tc>
          <w:tcPr>
            <w:tcW w:w="1276" w:type="dxa"/>
          </w:tcPr>
          <w:p w14:paraId="0D57C4DF" w14:textId="77777777" w:rsidR="00DB2A3A" w:rsidRPr="0093044F" w:rsidRDefault="00DB2A3A" w:rsidP="00DC01FC">
            <w:pPr>
              <w:spacing w:line="360" w:lineRule="auto"/>
              <w:ind w:firstLine="709"/>
              <w:rPr>
                <w:sz w:val="28"/>
                <w:szCs w:val="28"/>
              </w:rPr>
            </w:pPr>
          </w:p>
        </w:tc>
        <w:tc>
          <w:tcPr>
            <w:tcW w:w="1134" w:type="dxa"/>
          </w:tcPr>
          <w:p w14:paraId="7B284C91" w14:textId="77777777" w:rsidR="00DB2A3A" w:rsidRPr="0093044F" w:rsidRDefault="00DB2A3A" w:rsidP="00DC01FC">
            <w:pPr>
              <w:spacing w:line="360" w:lineRule="auto"/>
              <w:ind w:firstLine="709"/>
              <w:rPr>
                <w:sz w:val="28"/>
                <w:szCs w:val="28"/>
              </w:rPr>
            </w:pPr>
          </w:p>
        </w:tc>
        <w:tc>
          <w:tcPr>
            <w:tcW w:w="1012" w:type="dxa"/>
          </w:tcPr>
          <w:p w14:paraId="540E414C" w14:textId="77777777" w:rsidR="00DB2A3A" w:rsidRPr="0093044F" w:rsidRDefault="00DB2A3A" w:rsidP="00DC01FC">
            <w:pPr>
              <w:spacing w:line="360" w:lineRule="auto"/>
              <w:ind w:firstLine="709"/>
              <w:rPr>
                <w:sz w:val="28"/>
                <w:szCs w:val="28"/>
              </w:rPr>
            </w:pPr>
          </w:p>
        </w:tc>
        <w:tc>
          <w:tcPr>
            <w:tcW w:w="688" w:type="dxa"/>
            <w:tcBorders>
              <w:right w:val="nil"/>
            </w:tcBorders>
          </w:tcPr>
          <w:p w14:paraId="41EBECBB" w14:textId="77777777" w:rsidR="00DB2A3A" w:rsidRPr="0093044F" w:rsidRDefault="00DB2A3A" w:rsidP="00DC01FC">
            <w:pPr>
              <w:spacing w:line="360" w:lineRule="auto"/>
              <w:ind w:firstLine="709"/>
              <w:rPr>
                <w:sz w:val="28"/>
                <w:szCs w:val="28"/>
              </w:rPr>
            </w:pPr>
          </w:p>
        </w:tc>
      </w:tr>
      <w:tr w:rsidR="00DB2A3A" w:rsidRPr="0093044F" w14:paraId="46C04385" w14:textId="77777777">
        <w:trPr>
          <w:trHeight w:val="321"/>
        </w:trPr>
        <w:tc>
          <w:tcPr>
            <w:tcW w:w="993" w:type="dxa"/>
            <w:tcBorders>
              <w:left w:val="nil"/>
            </w:tcBorders>
          </w:tcPr>
          <w:p w14:paraId="0E33E57E" w14:textId="77777777" w:rsidR="00DB2A3A" w:rsidRPr="0093044F" w:rsidRDefault="00DB2A3A" w:rsidP="00DC01FC">
            <w:pPr>
              <w:spacing w:line="360" w:lineRule="auto"/>
              <w:ind w:firstLine="709"/>
              <w:rPr>
                <w:sz w:val="28"/>
                <w:szCs w:val="28"/>
              </w:rPr>
            </w:pPr>
          </w:p>
        </w:tc>
        <w:tc>
          <w:tcPr>
            <w:tcW w:w="1275" w:type="dxa"/>
          </w:tcPr>
          <w:p w14:paraId="77F7C951" w14:textId="77777777" w:rsidR="00DB2A3A" w:rsidRPr="0093044F" w:rsidRDefault="00DB2A3A" w:rsidP="00DC01FC">
            <w:pPr>
              <w:spacing w:line="360" w:lineRule="auto"/>
              <w:ind w:firstLine="709"/>
              <w:rPr>
                <w:sz w:val="28"/>
                <w:szCs w:val="28"/>
              </w:rPr>
            </w:pPr>
          </w:p>
        </w:tc>
        <w:tc>
          <w:tcPr>
            <w:tcW w:w="1276" w:type="dxa"/>
          </w:tcPr>
          <w:p w14:paraId="77F3319E" w14:textId="77777777" w:rsidR="00DB2A3A" w:rsidRPr="0093044F" w:rsidRDefault="00DB2A3A" w:rsidP="00DC01FC">
            <w:pPr>
              <w:spacing w:line="360" w:lineRule="auto"/>
              <w:ind w:firstLine="709"/>
              <w:rPr>
                <w:sz w:val="28"/>
                <w:szCs w:val="28"/>
              </w:rPr>
            </w:pPr>
          </w:p>
        </w:tc>
        <w:tc>
          <w:tcPr>
            <w:tcW w:w="992" w:type="dxa"/>
          </w:tcPr>
          <w:p w14:paraId="47C36AB7" w14:textId="77777777" w:rsidR="00DB2A3A" w:rsidRPr="0093044F" w:rsidRDefault="00DB2A3A" w:rsidP="00DC01FC">
            <w:pPr>
              <w:spacing w:line="360" w:lineRule="auto"/>
              <w:ind w:firstLine="709"/>
              <w:rPr>
                <w:sz w:val="28"/>
                <w:szCs w:val="28"/>
              </w:rPr>
            </w:pPr>
          </w:p>
        </w:tc>
        <w:tc>
          <w:tcPr>
            <w:tcW w:w="1418" w:type="dxa"/>
          </w:tcPr>
          <w:p w14:paraId="2EE1D31C" w14:textId="77777777" w:rsidR="00DB2A3A" w:rsidRPr="0093044F" w:rsidRDefault="00DB2A3A" w:rsidP="00DC01FC">
            <w:pPr>
              <w:spacing w:line="360" w:lineRule="auto"/>
              <w:ind w:firstLine="709"/>
              <w:rPr>
                <w:sz w:val="28"/>
                <w:szCs w:val="28"/>
              </w:rPr>
            </w:pPr>
          </w:p>
        </w:tc>
        <w:tc>
          <w:tcPr>
            <w:tcW w:w="1276" w:type="dxa"/>
          </w:tcPr>
          <w:p w14:paraId="286CB0D7" w14:textId="77777777" w:rsidR="00DB2A3A" w:rsidRPr="0093044F" w:rsidRDefault="00DB2A3A" w:rsidP="00DC01FC">
            <w:pPr>
              <w:spacing w:line="360" w:lineRule="auto"/>
              <w:ind w:firstLine="709"/>
              <w:rPr>
                <w:sz w:val="28"/>
                <w:szCs w:val="28"/>
              </w:rPr>
            </w:pPr>
          </w:p>
        </w:tc>
        <w:tc>
          <w:tcPr>
            <w:tcW w:w="1134" w:type="dxa"/>
          </w:tcPr>
          <w:p w14:paraId="6CC8EF82" w14:textId="77777777" w:rsidR="00DB2A3A" w:rsidRPr="0093044F" w:rsidRDefault="00DB2A3A" w:rsidP="00DC01FC">
            <w:pPr>
              <w:spacing w:line="360" w:lineRule="auto"/>
              <w:ind w:firstLine="709"/>
              <w:rPr>
                <w:sz w:val="28"/>
                <w:szCs w:val="28"/>
              </w:rPr>
            </w:pPr>
          </w:p>
        </w:tc>
        <w:tc>
          <w:tcPr>
            <w:tcW w:w="1012" w:type="dxa"/>
          </w:tcPr>
          <w:p w14:paraId="73995266" w14:textId="77777777" w:rsidR="00DB2A3A" w:rsidRPr="0093044F" w:rsidRDefault="00DB2A3A" w:rsidP="00DC01FC">
            <w:pPr>
              <w:spacing w:line="360" w:lineRule="auto"/>
              <w:ind w:firstLine="709"/>
              <w:rPr>
                <w:sz w:val="28"/>
                <w:szCs w:val="28"/>
              </w:rPr>
            </w:pPr>
          </w:p>
        </w:tc>
        <w:tc>
          <w:tcPr>
            <w:tcW w:w="688" w:type="dxa"/>
            <w:tcBorders>
              <w:right w:val="nil"/>
            </w:tcBorders>
          </w:tcPr>
          <w:p w14:paraId="5BFAFCC7" w14:textId="77777777" w:rsidR="00DB2A3A" w:rsidRPr="0093044F" w:rsidRDefault="00DB2A3A" w:rsidP="00DC01FC">
            <w:pPr>
              <w:spacing w:line="360" w:lineRule="auto"/>
              <w:ind w:firstLine="709"/>
              <w:rPr>
                <w:sz w:val="28"/>
                <w:szCs w:val="28"/>
              </w:rPr>
            </w:pPr>
          </w:p>
        </w:tc>
      </w:tr>
      <w:tr w:rsidR="00DB2A3A" w:rsidRPr="0093044F" w14:paraId="4CB11E74" w14:textId="77777777">
        <w:trPr>
          <w:trHeight w:val="321"/>
        </w:trPr>
        <w:tc>
          <w:tcPr>
            <w:tcW w:w="993" w:type="dxa"/>
            <w:tcBorders>
              <w:left w:val="nil"/>
            </w:tcBorders>
          </w:tcPr>
          <w:p w14:paraId="58EB2E5D" w14:textId="77777777" w:rsidR="00DB2A3A" w:rsidRPr="0093044F" w:rsidRDefault="00DB2A3A" w:rsidP="00DC01FC">
            <w:pPr>
              <w:spacing w:line="360" w:lineRule="auto"/>
              <w:ind w:firstLine="709"/>
              <w:rPr>
                <w:sz w:val="28"/>
                <w:szCs w:val="28"/>
              </w:rPr>
            </w:pPr>
          </w:p>
        </w:tc>
        <w:tc>
          <w:tcPr>
            <w:tcW w:w="1275" w:type="dxa"/>
          </w:tcPr>
          <w:p w14:paraId="515E98F3" w14:textId="77777777" w:rsidR="00DB2A3A" w:rsidRPr="0093044F" w:rsidRDefault="00DB2A3A" w:rsidP="00DC01FC">
            <w:pPr>
              <w:spacing w:line="360" w:lineRule="auto"/>
              <w:ind w:firstLine="709"/>
              <w:rPr>
                <w:sz w:val="28"/>
                <w:szCs w:val="28"/>
              </w:rPr>
            </w:pPr>
          </w:p>
        </w:tc>
        <w:tc>
          <w:tcPr>
            <w:tcW w:w="1276" w:type="dxa"/>
          </w:tcPr>
          <w:p w14:paraId="351E8316" w14:textId="77777777" w:rsidR="00DB2A3A" w:rsidRPr="0093044F" w:rsidRDefault="00DB2A3A" w:rsidP="00DC01FC">
            <w:pPr>
              <w:spacing w:line="360" w:lineRule="auto"/>
              <w:ind w:firstLine="709"/>
              <w:rPr>
                <w:sz w:val="28"/>
                <w:szCs w:val="28"/>
              </w:rPr>
            </w:pPr>
          </w:p>
        </w:tc>
        <w:tc>
          <w:tcPr>
            <w:tcW w:w="992" w:type="dxa"/>
          </w:tcPr>
          <w:p w14:paraId="6E97B08A" w14:textId="77777777" w:rsidR="00DB2A3A" w:rsidRPr="0093044F" w:rsidRDefault="00DB2A3A" w:rsidP="00DC01FC">
            <w:pPr>
              <w:spacing w:line="360" w:lineRule="auto"/>
              <w:ind w:firstLine="709"/>
              <w:rPr>
                <w:sz w:val="28"/>
                <w:szCs w:val="28"/>
              </w:rPr>
            </w:pPr>
          </w:p>
        </w:tc>
        <w:tc>
          <w:tcPr>
            <w:tcW w:w="1418" w:type="dxa"/>
          </w:tcPr>
          <w:p w14:paraId="4C5C9E43" w14:textId="77777777" w:rsidR="00DB2A3A" w:rsidRPr="0093044F" w:rsidRDefault="00DB2A3A" w:rsidP="00DC01FC">
            <w:pPr>
              <w:spacing w:line="360" w:lineRule="auto"/>
              <w:ind w:firstLine="709"/>
              <w:rPr>
                <w:sz w:val="28"/>
                <w:szCs w:val="28"/>
              </w:rPr>
            </w:pPr>
          </w:p>
        </w:tc>
        <w:tc>
          <w:tcPr>
            <w:tcW w:w="1276" w:type="dxa"/>
          </w:tcPr>
          <w:p w14:paraId="18303B32" w14:textId="77777777" w:rsidR="00DB2A3A" w:rsidRPr="0093044F" w:rsidRDefault="00DB2A3A" w:rsidP="00DC01FC">
            <w:pPr>
              <w:spacing w:line="360" w:lineRule="auto"/>
              <w:ind w:firstLine="709"/>
              <w:rPr>
                <w:sz w:val="28"/>
                <w:szCs w:val="28"/>
              </w:rPr>
            </w:pPr>
          </w:p>
        </w:tc>
        <w:tc>
          <w:tcPr>
            <w:tcW w:w="1134" w:type="dxa"/>
          </w:tcPr>
          <w:p w14:paraId="0D5BB240" w14:textId="77777777" w:rsidR="00DB2A3A" w:rsidRPr="0093044F" w:rsidRDefault="00DB2A3A" w:rsidP="00DC01FC">
            <w:pPr>
              <w:spacing w:line="360" w:lineRule="auto"/>
              <w:ind w:firstLine="709"/>
              <w:rPr>
                <w:sz w:val="28"/>
                <w:szCs w:val="28"/>
              </w:rPr>
            </w:pPr>
          </w:p>
        </w:tc>
        <w:tc>
          <w:tcPr>
            <w:tcW w:w="1012" w:type="dxa"/>
          </w:tcPr>
          <w:p w14:paraId="11D206DD" w14:textId="77777777" w:rsidR="00DB2A3A" w:rsidRPr="0093044F" w:rsidRDefault="00DB2A3A" w:rsidP="00DC01FC">
            <w:pPr>
              <w:spacing w:line="360" w:lineRule="auto"/>
              <w:ind w:firstLine="709"/>
              <w:rPr>
                <w:sz w:val="28"/>
                <w:szCs w:val="28"/>
              </w:rPr>
            </w:pPr>
          </w:p>
        </w:tc>
        <w:tc>
          <w:tcPr>
            <w:tcW w:w="688" w:type="dxa"/>
            <w:tcBorders>
              <w:right w:val="nil"/>
            </w:tcBorders>
          </w:tcPr>
          <w:p w14:paraId="415DF5F2" w14:textId="77777777" w:rsidR="00DB2A3A" w:rsidRPr="0093044F" w:rsidRDefault="00DB2A3A" w:rsidP="00DC01FC">
            <w:pPr>
              <w:spacing w:line="360" w:lineRule="auto"/>
              <w:ind w:firstLine="709"/>
              <w:rPr>
                <w:sz w:val="28"/>
                <w:szCs w:val="28"/>
              </w:rPr>
            </w:pPr>
          </w:p>
        </w:tc>
      </w:tr>
      <w:tr w:rsidR="00DB2A3A" w:rsidRPr="0093044F" w14:paraId="0E44B6FA" w14:textId="77777777">
        <w:trPr>
          <w:trHeight w:val="321"/>
        </w:trPr>
        <w:tc>
          <w:tcPr>
            <w:tcW w:w="993" w:type="dxa"/>
            <w:tcBorders>
              <w:left w:val="nil"/>
            </w:tcBorders>
          </w:tcPr>
          <w:p w14:paraId="41EA244D" w14:textId="77777777" w:rsidR="00DB2A3A" w:rsidRPr="0093044F" w:rsidRDefault="00DB2A3A" w:rsidP="00DC01FC">
            <w:pPr>
              <w:spacing w:line="360" w:lineRule="auto"/>
              <w:ind w:firstLine="709"/>
              <w:rPr>
                <w:sz w:val="28"/>
                <w:szCs w:val="28"/>
              </w:rPr>
            </w:pPr>
          </w:p>
        </w:tc>
        <w:tc>
          <w:tcPr>
            <w:tcW w:w="1275" w:type="dxa"/>
          </w:tcPr>
          <w:p w14:paraId="4E7F87D9" w14:textId="77777777" w:rsidR="00DB2A3A" w:rsidRPr="0093044F" w:rsidRDefault="00DB2A3A" w:rsidP="00DC01FC">
            <w:pPr>
              <w:spacing w:line="360" w:lineRule="auto"/>
              <w:ind w:firstLine="709"/>
              <w:rPr>
                <w:sz w:val="28"/>
                <w:szCs w:val="28"/>
              </w:rPr>
            </w:pPr>
          </w:p>
        </w:tc>
        <w:tc>
          <w:tcPr>
            <w:tcW w:w="1276" w:type="dxa"/>
          </w:tcPr>
          <w:p w14:paraId="0D8B5C90" w14:textId="77777777" w:rsidR="00DB2A3A" w:rsidRPr="0093044F" w:rsidRDefault="00DB2A3A" w:rsidP="00DC01FC">
            <w:pPr>
              <w:spacing w:line="360" w:lineRule="auto"/>
              <w:ind w:firstLine="709"/>
              <w:rPr>
                <w:sz w:val="28"/>
                <w:szCs w:val="28"/>
              </w:rPr>
            </w:pPr>
          </w:p>
        </w:tc>
        <w:tc>
          <w:tcPr>
            <w:tcW w:w="992" w:type="dxa"/>
          </w:tcPr>
          <w:p w14:paraId="366AB3CA" w14:textId="77777777" w:rsidR="00DB2A3A" w:rsidRPr="0093044F" w:rsidRDefault="00DB2A3A" w:rsidP="00DC01FC">
            <w:pPr>
              <w:spacing w:line="360" w:lineRule="auto"/>
              <w:ind w:firstLine="709"/>
              <w:rPr>
                <w:sz w:val="28"/>
                <w:szCs w:val="28"/>
              </w:rPr>
            </w:pPr>
          </w:p>
        </w:tc>
        <w:tc>
          <w:tcPr>
            <w:tcW w:w="1418" w:type="dxa"/>
          </w:tcPr>
          <w:p w14:paraId="36801E0E" w14:textId="77777777" w:rsidR="00DB2A3A" w:rsidRPr="0093044F" w:rsidRDefault="00DB2A3A" w:rsidP="00DC01FC">
            <w:pPr>
              <w:spacing w:line="360" w:lineRule="auto"/>
              <w:ind w:firstLine="709"/>
              <w:rPr>
                <w:sz w:val="28"/>
                <w:szCs w:val="28"/>
              </w:rPr>
            </w:pPr>
          </w:p>
        </w:tc>
        <w:tc>
          <w:tcPr>
            <w:tcW w:w="1276" w:type="dxa"/>
          </w:tcPr>
          <w:p w14:paraId="6C0DD879" w14:textId="77777777" w:rsidR="00DB2A3A" w:rsidRPr="0093044F" w:rsidRDefault="00DB2A3A" w:rsidP="00DC01FC">
            <w:pPr>
              <w:spacing w:line="360" w:lineRule="auto"/>
              <w:ind w:firstLine="709"/>
              <w:rPr>
                <w:sz w:val="28"/>
                <w:szCs w:val="28"/>
              </w:rPr>
            </w:pPr>
          </w:p>
        </w:tc>
        <w:tc>
          <w:tcPr>
            <w:tcW w:w="1134" w:type="dxa"/>
          </w:tcPr>
          <w:p w14:paraId="6A368E8B" w14:textId="77777777" w:rsidR="00DB2A3A" w:rsidRPr="0093044F" w:rsidRDefault="00DB2A3A" w:rsidP="00DC01FC">
            <w:pPr>
              <w:spacing w:line="360" w:lineRule="auto"/>
              <w:ind w:firstLine="709"/>
              <w:rPr>
                <w:sz w:val="28"/>
                <w:szCs w:val="28"/>
              </w:rPr>
            </w:pPr>
          </w:p>
        </w:tc>
        <w:tc>
          <w:tcPr>
            <w:tcW w:w="1012" w:type="dxa"/>
          </w:tcPr>
          <w:p w14:paraId="4A075C9D" w14:textId="77777777" w:rsidR="00DB2A3A" w:rsidRPr="0093044F" w:rsidRDefault="00DB2A3A" w:rsidP="00DC01FC">
            <w:pPr>
              <w:spacing w:line="360" w:lineRule="auto"/>
              <w:ind w:firstLine="709"/>
              <w:rPr>
                <w:sz w:val="28"/>
                <w:szCs w:val="28"/>
              </w:rPr>
            </w:pPr>
          </w:p>
        </w:tc>
        <w:tc>
          <w:tcPr>
            <w:tcW w:w="688" w:type="dxa"/>
            <w:tcBorders>
              <w:right w:val="nil"/>
            </w:tcBorders>
          </w:tcPr>
          <w:p w14:paraId="1778BF04" w14:textId="77777777" w:rsidR="00DB2A3A" w:rsidRPr="0093044F" w:rsidRDefault="00DB2A3A" w:rsidP="00DC01FC">
            <w:pPr>
              <w:spacing w:line="360" w:lineRule="auto"/>
              <w:ind w:firstLine="709"/>
              <w:rPr>
                <w:sz w:val="28"/>
                <w:szCs w:val="28"/>
              </w:rPr>
            </w:pPr>
          </w:p>
        </w:tc>
      </w:tr>
      <w:tr w:rsidR="00DB2A3A" w:rsidRPr="0093044F" w14:paraId="3108B8F5" w14:textId="77777777">
        <w:trPr>
          <w:trHeight w:val="321"/>
        </w:trPr>
        <w:tc>
          <w:tcPr>
            <w:tcW w:w="993" w:type="dxa"/>
            <w:tcBorders>
              <w:left w:val="nil"/>
            </w:tcBorders>
          </w:tcPr>
          <w:p w14:paraId="7D2C42F9" w14:textId="77777777" w:rsidR="00DB2A3A" w:rsidRPr="0093044F" w:rsidRDefault="00DB2A3A" w:rsidP="00DC01FC">
            <w:pPr>
              <w:spacing w:line="360" w:lineRule="auto"/>
              <w:ind w:firstLine="709"/>
              <w:rPr>
                <w:sz w:val="28"/>
                <w:szCs w:val="28"/>
              </w:rPr>
            </w:pPr>
          </w:p>
        </w:tc>
        <w:tc>
          <w:tcPr>
            <w:tcW w:w="1275" w:type="dxa"/>
          </w:tcPr>
          <w:p w14:paraId="26124677" w14:textId="77777777" w:rsidR="00DB2A3A" w:rsidRPr="0093044F" w:rsidRDefault="00DB2A3A" w:rsidP="00DC01FC">
            <w:pPr>
              <w:spacing w:line="360" w:lineRule="auto"/>
              <w:ind w:firstLine="709"/>
              <w:rPr>
                <w:sz w:val="28"/>
                <w:szCs w:val="28"/>
              </w:rPr>
            </w:pPr>
          </w:p>
        </w:tc>
        <w:tc>
          <w:tcPr>
            <w:tcW w:w="1276" w:type="dxa"/>
          </w:tcPr>
          <w:p w14:paraId="26260E63" w14:textId="77777777" w:rsidR="00DB2A3A" w:rsidRPr="0093044F" w:rsidRDefault="00DB2A3A" w:rsidP="00DC01FC">
            <w:pPr>
              <w:spacing w:line="360" w:lineRule="auto"/>
              <w:ind w:firstLine="709"/>
              <w:rPr>
                <w:sz w:val="28"/>
                <w:szCs w:val="28"/>
              </w:rPr>
            </w:pPr>
          </w:p>
        </w:tc>
        <w:tc>
          <w:tcPr>
            <w:tcW w:w="992" w:type="dxa"/>
          </w:tcPr>
          <w:p w14:paraId="1D02A690" w14:textId="77777777" w:rsidR="00DB2A3A" w:rsidRPr="0093044F" w:rsidRDefault="00DB2A3A" w:rsidP="00DC01FC">
            <w:pPr>
              <w:spacing w:line="360" w:lineRule="auto"/>
              <w:ind w:firstLine="709"/>
              <w:rPr>
                <w:sz w:val="28"/>
                <w:szCs w:val="28"/>
              </w:rPr>
            </w:pPr>
          </w:p>
        </w:tc>
        <w:tc>
          <w:tcPr>
            <w:tcW w:w="1418" w:type="dxa"/>
          </w:tcPr>
          <w:p w14:paraId="09BC9771" w14:textId="77777777" w:rsidR="00DB2A3A" w:rsidRPr="0093044F" w:rsidRDefault="00DB2A3A" w:rsidP="00DC01FC">
            <w:pPr>
              <w:spacing w:line="360" w:lineRule="auto"/>
              <w:ind w:firstLine="709"/>
              <w:rPr>
                <w:sz w:val="28"/>
                <w:szCs w:val="28"/>
              </w:rPr>
            </w:pPr>
          </w:p>
        </w:tc>
        <w:tc>
          <w:tcPr>
            <w:tcW w:w="1276" w:type="dxa"/>
          </w:tcPr>
          <w:p w14:paraId="230A7536" w14:textId="77777777" w:rsidR="00DB2A3A" w:rsidRPr="0093044F" w:rsidRDefault="00DB2A3A" w:rsidP="00DC01FC">
            <w:pPr>
              <w:spacing w:line="360" w:lineRule="auto"/>
              <w:ind w:firstLine="709"/>
              <w:rPr>
                <w:sz w:val="28"/>
                <w:szCs w:val="28"/>
              </w:rPr>
            </w:pPr>
          </w:p>
        </w:tc>
        <w:tc>
          <w:tcPr>
            <w:tcW w:w="1134" w:type="dxa"/>
          </w:tcPr>
          <w:p w14:paraId="633F6411" w14:textId="77777777" w:rsidR="00DB2A3A" w:rsidRPr="0093044F" w:rsidRDefault="00DB2A3A" w:rsidP="00DC01FC">
            <w:pPr>
              <w:spacing w:line="360" w:lineRule="auto"/>
              <w:ind w:firstLine="709"/>
              <w:rPr>
                <w:sz w:val="28"/>
                <w:szCs w:val="28"/>
              </w:rPr>
            </w:pPr>
          </w:p>
        </w:tc>
        <w:tc>
          <w:tcPr>
            <w:tcW w:w="1012" w:type="dxa"/>
          </w:tcPr>
          <w:p w14:paraId="11EEDD02" w14:textId="77777777" w:rsidR="00DB2A3A" w:rsidRPr="0093044F" w:rsidRDefault="00DB2A3A" w:rsidP="00DC01FC">
            <w:pPr>
              <w:spacing w:line="360" w:lineRule="auto"/>
              <w:ind w:firstLine="709"/>
              <w:rPr>
                <w:sz w:val="28"/>
                <w:szCs w:val="28"/>
              </w:rPr>
            </w:pPr>
          </w:p>
        </w:tc>
        <w:tc>
          <w:tcPr>
            <w:tcW w:w="688" w:type="dxa"/>
            <w:tcBorders>
              <w:right w:val="nil"/>
            </w:tcBorders>
          </w:tcPr>
          <w:p w14:paraId="13A160BC" w14:textId="77777777" w:rsidR="00DB2A3A" w:rsidRPr="0093044F" w:rsidRDefault="00DB2A3A" w:rsidP="00DC01FC">
            <w:pPr>
              <w:spacing w:line="360" w:lineRule="auto"/>
              <w:ind w:firstLine="709"/>
              <w:rPr>
                <w:sz w:val="28"/>
                <w:szCs w:val="28"/>
              </w:rPr>
            </w:pPr>
          </w:p>
        </w:tc>
      </w:tr>
    </w:tbl>
    <w:p w14:paraId="689721C3" w14:textId="77777777" w:rsidR="00574C03" w:rsidRPr="0093044F" w:rsidRDefault="00574C03" w:rsidP="00DC01FC">
      <w:pPr>
        <w:spacing w:line="360" w:lineRule="auto"/>
        <w:ind w:firstLine="709"/>
        <w:rPr>
          <w:sz w:val="28"/>
          <w:szCs w:val="28"/>
        </w:rPr>
      </w:pPr>
    </w:p>
    <w:sectPr w:rsidR="00574C03" w:rsidRPr="0093044F" w:rsidSect="002B5495">
      <w:headerReference w:type="even" r:id="rId16"/>
      <w:headerReference w:type="default" r:id="rId17"/>
      <w:type w:val="continuous"/>
      <w:pgSz w:w="11906" w:h="16838" w:code="9"/>
      <w:pgMar w:top="567" w:right="546" w:bottom="1418" w:left="1420" w:header="142" w:footer="128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9723E" w14:textId="77777777" w:rsidR="0063468C" w:rsidRDefault="0063468C">
      <w:r>
        <w:separator/>
      </w:r>
    </w:p>
  </w:endnote>
  <w:endnote w:type="continuationSeparator" w:id="0">
    <w:p w14:paraId="4740CB9E" w14:textId="77777777" w:rsidR="0063468C" w:rsidRDefault="006346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45CB7B" w14:textId="76F8528B" w:rsidR="00A55C76" w:rsidRDefault="00A55C76">
    <w:pPr>
      <w:pStyle w:val="ac"/>
    </w:pPr>
    <w:r>
      <w:rPr>
        <w:noProof/>
      </w:rPr>
      <mc:AlternateContent>
        <mc:Choice Requires="wpg">
          <w:drawing>
            <wp:anchor distT="0" distB="0" distL="114300" distR="114300" simplePos="0" relativeHeight="251660288" behindDoc="0" locked="1" layoutInCell="1" allowOverlap="1" wp14:anchorId="561285AB" wp14:editId="39CC8ADF">
              <wp:simplePos x="0" y="0"/>
              <wp:positionH relativeFrom="page">
                <wp:posOffset>394335</wp:posOffset>
              </wp:positionH>
              <wp:positionV relativeFrom="page">
                <wp:posOffset>231140</wp:posOffset>
              </wp:positionV>
              <wp:extent cx="6817995" cy="10116185"/>
              <wp:effectExtent l="0" t="0" r="1905" b="0"/>
              <wp:wrapNone/>
              <wp:docPr id="282" name="Group 5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817995" cy="10116185"/>
                        <a:chOff x="454" y="454"/>
                        <a:chExt cx="11008" cy="15931"/>
                      </a:xfrm>
                    </wpg:grpSpPr>
                    <wpg:grpSp>
                      <wpg:cNvPr id="283" name="Group 600"/>
                      <wpg:cNvGrpSpPr>
                        <a:grpSpLocks/>
                      </wpg:cNvGrpSpPr>
                      <wpg:grpSpPr bwMode="auto">
                        <a:xfrm>
                          <a:off x="454" y="8149"/>
                          <a:ext cx="683" cy="8236"/>
                          <a:chOff x="395" y="8122"/>
                          <a:chExt cx="683" cy="8236"/>
                        </a:xfrm>
                      </wpg:grpSpPr>
                      <wpg:grpSp>
                        <wpg:cNvPr id="284" name="Group 601"/>
                        <wpg:cNvGrpSpPr>
                          <a:grpSpLocks/>
                        </wpg:cNvGrpSpPr>
                        <wpg:grpSpPr bwMode="auto">
                          <a:xfrm>
                            <a:off x="395" y="14938"/>
                            <a:ext cx="683" cy="1420"/>
                            <a:chOff x="395" y="14965"/>
                            <a:chExt cx="683" cy="1420"/>
                          </a:xfrm>
                        </wpg:grpSpPr>
                        <wps:wsp>
                          <wps:cNvPr id="285" name="Text Box 60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25213B9" w14:textId="77777777" w:rsidR="00A55C76" w:rsidRDefault="00A55C76">
                                <w:pPr>
                                  <w:jc w:val="center"/>
                                  <w:rPr>
                                    <w:sz w:val="16"/>
                                  </w:rPr>
                                </w:pPr>
                              </w:p>
                            </w:txbxContent>
                          </wps:txbx>
                          <wps:bodyPr rot="0" vert="vert270" wrap="square" lIns="0" tIns="0" rIns="0" bIns="0" anchor="t" anchorCtr="0" upright="1">
                            <a:noAutofit/>
                          </wps:bodyPr>
                        </wps:wsp>
                        <wps:wsp>
                          <wps:cNvPr id="286" name="Text Box 60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0BDAD97"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87" name="Group 604"/>
                        <wpg:cNvGrpSpPr>
                          <a:grpSpLocks/>
                        </wpg:cNvGrpSpPr>
                        <wpg:grpSpPr bwMode="auto">
                          <a:xfrm>
                            <a:off x="395" y="12950"/>
                            <a:ext cx="683" cy="1988"/>
                            <a:chOff x="395" y="14965"/>
                            <a:chExt cx="683" cy="1420"/>
                          </a:xfrm>
                        </wpg:grpSpPr>
                        <wps:wsp>
                          <wps:cNvPr id="288" name="Text Box 60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C7EDD52" w14:textId="77777777" w:rsidR="00A55C76" w:rsidRDefault="00A55C76">
                                <w:pPr>
                                  <w:jc w:val="center"/>
                                  <w:rPr>
                                    <w:sz w:val="16"/>
                                  </w:rPr>
                                </w:pPr>
                              </w:p>
                            </w:txbxContent>
                          </wps:txbx>
                          <wps:bodyPr rot="0" vert="vert270" wrap="square" lIns="0" tIns="0" rIns="0" bIns="0" anchor="t" anchorCtr="0" upright="1">
                            <a:noAutofit/>
                          </wps:bodyPr>
                        </wps:wsp>
                        <wps:wsp>
                          <wps:cNvPr id="289" name="Text Box 60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6605AA7"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90" name="Group 607"/>
                        <wpg:cNvGrpSpPr>
                          <a:grpSpLocks/>
                        </wpg:cNvGrpSpPr>
                        <wpg:grpSpPr bwMode="auto">
                          <a:xfrm>
                            <a:off x="395" y="11530"/>
                            <a:ext cx="683" cy="1420"/>
                            <a:chOff x="395" y="14965"/>
                            <a:chExt cx="683" cy="1420"/>
                          </a:xfrm>
                        </wpg:grpSpPr>
                        <wps:wsp>
                          <wps:cNvPr id="291" name="Text Box 60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B255CFE" w14:textId="77777777" w:rsidR="00A55C76" w:rsidRDefault="00A55C76">
                                <w:pPr>
                                  <w:jc w:val="center"/>
                                  <w:rPr>
                                    <w:sz w:val="16"/>
                                  </w:rPr>
                                </w:pPr>
                              </w:p>
                            </w:txbxContent>
                          </wps:txbx>
                          <wps:bodyPr rot="0" vert="vert270" wrap="square" lIns="0" tIns="0" rIns="0" bIns="0" anchor="t" anchorCtr="0" upright="1">
                            <a:noAutofit/>
                          </wps:bodyPr>
                        </wps:wsp>
                        <wps:wsp>
                          <wps:cNvPr id="292" name="Text Box 60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5C3DA50"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93" name="Group 610"/>
                        <wpg:cNvGrpSpPr>
                          <a:grpSpLocks/>
                        </wpg:cNvGrpSpPr>
                        <wpg:grpSpPr bwMode="auto">
                          <a:xfrm>
                            <a:off x="395" y="10110"/>
                            <a:ext cx="683" cy="1420"/>
                            <a:chOff x="395" y="14965"/>
                            <a:chExt cx="683" cy="1420"/>
                          </a:xfrm>
                        </wpg:grpSpPr>
                        <wps:wsp>
                          <wps:cNvPr id="294" name="Text Box 61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AF5D1F5" w14:textId="77777777" w:rsidR="00A55C76" w:rsidRDefault="00A55C76">
                                <w:pPr>
                                  <w:jc w:val="center"/>
                                  <w:rPr>
                                    <w:sz w:val="16"/>
                                  </w:rPr>
                                </w:pPr>
                              </w:p>
                            </w:txbxContent>
                          </wps:txbx>
                          <wps:bodyPr rot="0" vert="vert270" wrap="square" lIns="0" tIns="0" rIns="0" bIns="0" anchor="t" anchorCtr="0" upright="1">
                            <a:noAutofit/>
                          </wps:bodyPr>
                        </wps:wsp>
                        <wps:wsp>
                          <wps:cNvPr id="295" name="Text Box 61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96" name="Group 613"/>
                        <wpg:cNvGrpSpPr>
                          <a:grpSpLocks/>
                        </wpg:cNvGrpSpPr>
                        <wpg:grpSpPr bwMode="auto">
                          <a:xfrm>
                            <a:off x="395" y="8122"/>
                            <a:ext cx="683" cy="1988"/>
                            <a:chOff x="395" y="14965"/>
                            <a:chExt cx="683" cy="1420"/>
                          </a:xfrm>
                        </wpg:grpSpPr>
                        <wps:wsp>
                          <wps:cNvPr id="297" name="Text Box 61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8ACE4A3" w14:textId="77777777" w:rsidR="00A55C76" w:rsidRDefault="00A55C76">
                                <w:pPr>
                                  <w:jc w:val="center"/>
                                  <w:rPr>
                                    <w:sz w:val="16"/>
                                  </w:rPr>
                                </w:pPr>
                              </w:p>
                            </w:txbxContent>
                          </wps:txbx>
                          <wps:bodyPr rot="0" vert="vert270" wrap="square" lIns="0" tIns="0" rIns="0" bIns="0" anchor="t" anchorCtr="0" upright="1">
                            <a:noAutofit/>
                          </wps:bodyPr>
                        </wps:wsp>
                        <wps:wsp>
                          <wps:cNvPr id="298" name="Text Box 61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wps:txbx>
                          <wps:bodyPr rot="0" vert="vert270" wrap="square" lIns="36000" tIns="0" rIns="0" bIns="0" anchor="t" anchorCtr="0" upright="1">
                            <a:noAutofit/>
                          </wps:bodyPr>
                        </wps:wsp>
                      </wpg:grpSp>
                    </wpg:grpSp>
                    <wpg:grpSp>
                      <wpg:cNvPr id="299" name="Group 616"/>
                      <wpg:cNvGrpSpPr>
                        <a:grpSpLocks/>
                      </wpg:cNvGrpSpPr>
                      <wpg:grpSpPr bwMode="auto">
                        <a:xfrm>
                          <a:off x="1134" y="454"/>
                          <a:ext cx="10328" cy="15931"/>
                          <a:chOff x="1134" y="454"/>
                          <a:chExt cx="10328" cy="15931"/>
                        </a:xfrm>
                      </wpg:grpSpPr>
                      <wpg:grpSp>
                        <wpg:cNvPr id="300" name="Group 617"/>
                        <wpg:cNvGrpSpPr>
                          <a:grpSpLocks/>
                        </wpg:cNvGrpSpPr>
                        <wpg:grpSpPr bwMode="auto">
                          <a:xfrm>
                            <a:off x="1134" y="15518"/>
                            <a:ext cx="10328" cy="867"/>
                            <a:chOff x="1134" y="15518"/>
                            <a:chExt cx="10328" cy="867"/>
                          </a:xfrm>
                        </wpg:grpSpPr>
                        <wps:wsp>
                          <wps:cNvPr id="301" name="Text Box 61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D43ABC" w14:textId="77777777" w:rsidR="00A55C76" w:rsidRPr="00987148" w:rsidRDefault="00A55C76" w:rsidP="00987148"/>
                            </w:txbxContent>
                          </wps:txbx>
                          <wps:bodyPr rot="0" vert="horz" wrap="square" lIns="36000" tIns="36000" rIns="0" bIns="0" anchor="t" anchorCtr="0" upright="1">
                            <a:noAutofit/>
                          </wps:bodyPr>
                        </wps:wsp>
                        <wps:wsp>
                          <wps:cNvPr id="302" name="Text Box 61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3E25CBB" w14:textId="77777777" w:rsidR="00A55C76" w:rsidRDefault="00A55C76">
                                <w:pPr>
                                  <w:rPr>
                                    <w:szCs w:val="16"/>
                                  </w:rPr>
                                </w:pPr>
                              </w:p>
                            </w:txbxContent>
                          </wps:txbx>
                          <wps:bodyPr rot="0" vert="horz" wrap="square" lIns="36000" tIns="36000" rIns="0" bIns="0" anchor="t" anchorCtr="0" upright="1">
                            <a:noAutofit/>
                          </wps:bodyPr>
                        </wps:wsp>
                        <wps:wsp>
                          <wps:cNvPr id="303" name="Text Box 62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99B52E8" w14:textId="77777777" w:rsidR="00A55C76" w:rsidRDefault="00A55C76">
                                <w:pPr>
                                  <w:jc w:val="center"/>
                                  <w:rPr>
                                    <w:sz w:val="16"/>
                                  </w:rPr>
                                </w:pPr>
                              </w:p>
                              <w:p w14:paraId="26C83F23" w14:textId="77777777" w:rsidR="00A55C76" w:rsidRDefault="00A55C76">
                                <w:pPr>
                                  <w:jc w:val="center"/>
                                  <w:rPr>
                                    <w:sz w:val="16"/>
                                  </w:rPr>
                                </w:pPr>
                              </w:p>
                            </w:txbxContent>
                          </wps:txbx>
                          <wps:bodyPr rot="0" vert="horz" wrap="square" lIns="36000" tIns="36000" rIns="0" bIns="0" anchor="t" anchorCtr="0" upright="1">
                            <a:noAutofit/>
                          </wps:bodyPr>
                        </wps:wsp>
                        <wps:wsp>
                          <wps:cNvPr id="304" name="Text Box 62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B9EE05" w14:textId="77777777" w:rsidR="00A55C76" w:rsidRDefault="00A55C76"/>
                            </w:txbxContent>
                          </wps:txbx>
                          <wps:bodyPr rot="0" vert="horz" wrap="square" lIns="36000" tIns="36000" rIns="0" bIns="0" anchor="t" anchorCtr="0" upright="1">
                            <a:noAutofit/>
                          </wps:bodyPr>
                        </wps:wsp>
                        <wps:wsp>
                          <wps:cNvPr id="305" name="Text Box 62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8F59E8" w14:textId="77777777" w:rsidR="00A55C76" w:rsidRDefault="00A55C76">
                                <w:pPr>
                                  <w:rPr>
                                    <w:szCs w:val="16"/>
                                  </w:rPr>
                                </w:pPr>
                              </w:p>
                            </w:txbxContent>
                          </wps:txbx>
                          <wps:bodyPr rot="0" vert="horz" wrap="square" lIns="36000" tIns="36000" rIns="0" bIns="0" anchor="t" anchorCtr="0" upright="1">
                            <a:noAutofit/>
                          </wps:bodyPr>
                        </wps:wsp>
                        <wps:wsp>
                          <wps:cNvPr id="306" name="Text Box 62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5B6F31" w14:textId="77777777" w:rsidR="00A55C76" w:rsidRDefault="00A55C76">
                                <w:pPr>
                                  <w:rPr>
                                    <w:sz w:val="16"/>
                                  </w:rPr>
                                </w:pPr>
                              </w:p>
                            </w:txbxContent>
                          </wps:txbx>
                          <wps:bodyPr rot="0" vert="horz" wrap="square" lIns="36000" tIns="36000" rIns="0" bIns="0" anchor="t" anchorCtr="0" upright="1">
                            <a:noAutofit/>
                          </wps:bodyPr>
                        </wps:wsp>
                        <wps:wsp>
                          <wps:cNvPr id="307" name="Text Box 62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02EA52" w14:textId="77777777" w:rsidR="00A55C76" w:rsidRDefault="00A55C76"/>
                            </w:txbxContent>
                          </wps:txbx>
                          <wps:bodyPr rot="0" vert="horz" wrap="square" lIns="36000" tIns="36000" rIns="0" bIns="0" anchor="t" anchorCtr="0" upright="1">
                            <a:noAutofit/>
                          </wps:bodyPr>
                        </wps:wsp>
                        <wps:wsp>
                          <wps:cNvPr id="308" name="Text Box 62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E7B980A" w14:textId="77777777" w:rsidR="00A55C76" w:rsidRDefault="00A55C76">
                                <w:pPr>
                                  <w:rPr>
                                    <w:sz w:val="16"/>
                                  </w:rPr>
                                </w:pPr>
                              </w:p>
                            </w:txbxContent>
                          </wps:txbx>
                          <wps:bodyPr rot="0" vert="horz" wrap="square" lIns="36000" tIns="36000" rIns="0" bIns="0" anchor="t" anchorCtr="0" upright="1">
                            <a:noAutofit/>
                          </wps:bodyPr>
                        </wps:wsp>
                        <wps:wsp>
                          <wps:cNvPr id="309" name="Text Box 62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55DB12E" w14:textId="77777777" w:rsidR="00A55C76" w:rsidRDefault="00A55C76">
                                <w:pPr>
                                  <w:rPr>
                                    <w:sz w:val="16"/>
                                  </w:rPr>
                                </w:pPr>
                              </w:p>
                            </w:txbxContent>
                          </wps:txbx>
                          <wps:bodyPr rot="0" vert="horz" wrap="square" lIns="36000" tIns="36000" rIns="0" bIns="0" anchor="t" anchorCtr="0" upright="1">
                            <a:noAutofit/>
                          </wps:bodyPr>
                        </wps:wsp>
                        <wps:wsp>
                          <wps:cNvPr id="310" name="Text Box 62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0340C1" w14:textId="77777777" w:rsidR="00A55C76" w:rsidRPr="00987148" w:rsidRDefault="00A55C76" w:rsidP="00987148"/>
                            </w:txbxContent>
                          </wps:txbx>
                          <wps:bodyPr rot="0" vert="horz" wrap="square" lIns="0" tIns="36000" rIns="0" bIns="0" anchor="t" anchorCtr="0" upright="1">
                            <a:noAutofit/>
                          </wps:bodyPr>
                        </wps:wsp>
                        <wps:wsp>
                          <wps:cNvPr id="311" name="Text Box 62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A0AA67" w14:textId="77777777" w:rsidR="00A55C76" w:rsidRDefault="00A55C76">
                                <w:pPr>
                                  <w:jc w:val="center"/>
                                  <w:rPr>
                                    <w:sz w:val="16"/>
                                  </w:rPr>
                                </w:pPr>
                              </w:p>
                            </w:txbxContent>
                          </wps:txbx>
                          <wps:bodyPr rot="0" vert="horz" wrap="square" lIns="0" tIns="36000" rIns="0" bIns="0" anchor="t" anchorCtr="0" upright="1">
                            <a:noAutofit/>
                          </wps:bodyPr>
                        </wps:wsp>
                        <wps:wsp>
                          <wps:cNvPr id="312" name="Text Box 62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2A82FD" w14:textId="77777777" w:rsidR="00A55C76" w:rsidRDefault="00A55C76">
                                <w:pPr>
                                  <w:jc w:val="center"/>
                                  <w:rPr>
                                    <w:sz w:val="16"/>
                                  </w:rPr>
                                </w:pPr>
                              </w:p>
                              <w:p w14:paraId="53EFF3DC" w14:textId="77777777" w:rsidR="00A55C76" w:rsidRDefault="00A55C76">
                                <w:pPr>
                                  <w:rPr>
                                    <w:sz w:val="16"/>
                                  </w:rPr>
                                </w:pPr>
                              </w:p>
                            </w:txbxContent>
                          </wps:txbx>
                          <wps:bodyPr rot="0" vert="horz" wrap="square" lIns="0" tIns="36000" rIns="0" bIns="0" anchor="t" anchorCtr="0" upright="1">
                            <a:noAutofit/>
                          </wps:bodyPr>
                        </wps:wsp>
                        <wps:wsp>
                          <wps:cNvPr id="313" name="Text Box 63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18AEF0F" w14:textId="77777777" w:rsidR="00A55C76" w:rsidRDefault="00A55C76"/>
                            </w:txbxContent>
                          </wps:txbx>
                          <wps:bodyPr rot="0" vert="horz" wrap="square" lIns="0" tIns="36000" rIns="0" bIns="0" anchor="t" anchorCtr="0" upright="1">
                            <a:noAutofit/>
                          </wps:bodyPr>
                        </wps:wsp>
                        <wps:wsp>
                          <wps:cNvPr id="314" name="Text Box 63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BABBD" w14:textId="77777777" w:rsidR="00A55C76" w:rsidRDefault="00A55C76">
                                <w:pPr>
                                  <w:jc w:val="center"/>
                                  <w:rPr>
                                    <w:sz w:val="16"/>
                                  </w:rPr>
                                </w:pPr>
                              </w:p>
                            </w:txbxContent>
                          </wps:txbx>
                          <wps:bodyPr rot="0" vert="horz" wrap="square" lIns="0" tIns="36000" rIns="0" bIns="0" anchor="t" anchorCtr="0" upright="1">
                            <a:noAutofit/>
                          </wps:bodyPr>
                        </wps:wsp>
                        <wps:wsp>
                          <wps:cNvPr id="315" name="Text Box 63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7BBB9C" w14:textId="77777777" w:rsidR="00A55C76" w:rsidRDefault="00A55C76">
                                <w:pPr>
                                  <w:jc w:val="center"/>
                                  <w:rPr>
                                    <w:sz w:val="16"/>
                                  </w:rPr>
                                </w:pPr>
                              </w:p>
                              <w:p w14:paraId="37D9144F" w14:textId="77777777" w:rsidR="00A55C76" w:rsidRDefault="00A55C76">
                                <w:pPr>
                                  <w:jc w:val="center"/>
                                  <w:rPr>
                                    <w:sz w:val="16"/>
                                  </w:rPr>
                                </w:pPr>
                              </w:p>
                            </w:txbxContent>
                          </wps:txbx>
                          <wps:bodyPr rot="0" vert="horz" wrap="square" lIns="0" tIns="36000" rIns="0" bIns="0" anchor="t" anchorCtr="0" upright="1">
                            <a:noAutofit/>
                          </wps:bodyPr>
                        </wps:wsp>
                        <wps:wsp>
                          <wps:cNvPr id="316" name="Text Box 63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2E1CCAC" w14:textId="77777777" w:rsidR="00A55C76" w:rsidRDefault="00A55C76"/>
                            </w:txbxContent>
                          </wps:txbx>
                          <wps:bodyPr rot="0" vert="horz" wrap="square" lIns="0" tIns="36000" rIns="0" bIns="0" anchor="t" anchorCtr="0" upright="1">
                            <a:noAutofit/>
                          </wps:bodyPr>
                        </wps:wsp>
                        <wps:wsp>
                          <wps:cNvPr id="317" name="Text Box 63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64D238" w14:textId="77777777" w:rsidR="00A55C76" w:rsidRDefault="00A55C76"/>
                            </w:txbxContent>
                          </wps:txbx>
                          <wps:bodyPr rot="0" vert="horz" wrap="square" lIns="36000" tIns="36000" rIns="0" bIns="0" anchor="t" anchorCtr="0" upright="1">
                            <a:noAutofit/>
                          </wps:bodyPr>
                        </wps:wsp>
                        <wps:wsp>
                          <wps:cNvPr id="318" name="Text Box 63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wps:txbx>
                          <wps:bodyPr rot="0" vert="horz" wrap="square" lIns="91440" tIns="45720" rIns="91440" bIns="45720" anchor="ctr" anchorCtr="0" upright="1">
                            <a:noAutofit/>
                          </wps:bodyPr>
                        </wps:wsp>
                        <wps:wsp>
                          <wps:cNvPr id="319" name="Line 63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20" name="Line 63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1" name="Line 63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2" name="Line 63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323" name="Line 64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324" name="Rectangle 64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561285AB" id="Group 599" o:spid="_x0000_s1026" style="position:absolute;margin-left:31.05pt;margin-top:18.2pt;width:536.85pt;height:796.55pt;z-index:25166028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">
              <v:group id="Group 600" o:spid="_x0000_s1027"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">
                <v:group id="Group 601" o:spid="_x0000_s1028"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">
                  <v:shapetype id="_x0000_t202" coordsize="21600,21600" o:spt="202" path="m,l,21600r21600,l21600,xe">
                    <v:stroke joinstyle="miter"/>
                    <v:path gradientshapeok="t" o:connecttype="rect"/>
                  </v:shapetype>
                  <v:shape id="Text Box 602" o:spid="_x0000_s102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" filled="f" fillcolor="#9cf" strokeweight="1.5pt">
                    <v:textbox style="layout-flow:vertical;mso-layout-flow-alt:bottom-to-top" inset="0,0,0,0">
                      <w:txbxContent>
                        <w:p w14:paraId="225213B9" w14:textId="77777777" w:rsidR="00A55C76" w:rsidRDefault="00A55C76">
                          <w:pPr>
                            <w:jc w:val="center"/>
                            <w:rPr>
                              <w:sz w:val="16"/>
                            </w:rPr>
                          </w:pPr>
                        </w:p>
                      </w:txbxContent>
                    </v:textbox>
                  </v:shape>
                  <v:shape id="Text Box 603" o:spid="_x0000_s103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" filled="f" fillcolor="#9cf" strokeweight="1.5pt">
                    <v:textbox style="layout-flow:vertical;mso-layout-flow-alt:bottom-to-top" inset="1mm,0,0,0">
                      <w:txbxContent>
                        <w:p w14:paraId="30BDAD97" w14:textId="77777777" w:rsidR="00A55C76" w:rsidRDefault="00A55C76">
                          <w:pPr>
                            <w:jc w:val="center"/>
                            <w:rPr>
                              <w:sz w:val="16"/>
                            </w:rPr>
                          </w:pPr>
                          <w:r>
                            <w:rPr>
                              <w:sz w:val="16"/>
                            </w:rPr>
                            <w:t>Инв. № подл.</w:t>
                          </w:r>
                        </w:p>
                      </w:txbxContent>
                    </v:textbox>
                  </v:shape>
                </v:group>
                <v:group id="Group 604" o:spid="_x0000_s1031"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">
                  <v:shape id="Text Box 605" o:spid="_x0000_s103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" filled="f" fillcolor="#9cf" strokeweight="1.5pt">
                    <v:textbox style="layout-flow:vertical;mso-layout-flow-alt:bottom-to-top" inset="0,0,0,0">
                      <w:txbxContent>
                        <w:p w14:paraId="1C7EDD52" w14:textId="77777777" w:rsidR="00A55C76" w:rsidRDefault="00A55C76">
                          <w:pPr>
                            <w:jc w:val="center"/>
                            <w:rPr>
                              <w:sz w:val="16"/>
                            </w:rPr>
                          </w:pPr>
                        </w:p>
                      </w:txbxContent>
                    </v:textbox>
                  </v:shape>
                  <v:shape id="Text Box 606" o:spid="_x0000_s103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" filled="f" fillcolor="#9cf" strokeweight="1.5pt">
                    <v:textbox style="layout-flow:vertical;mso-layout-flow-alt:bottom-to-top" inset="1mm,0,0,0">
                      <w:txbxContent>
                        <w:p w14:paraId="16605AA7" w14:textId="77777777" w:rsidR="00A55C76" w:rsidRDefault="00A55C76">
                          <w:pPr>
                            <w:jc w:val="center"/>
                            <w:rPr>
                              <w:sz w:val="16"/>
                            </w:rPr>
                          </w:pPr>
                          <w:r>
                            <w:rPr>
                              <w:sz w:val="16"/>
                            </w:rPr>
                            <w:t>Подпись и дата</w:t>
                          </w:r>
                        </w:p>
                      </w:txbxContent>
                    </v:textbox>
                  </v:shape>
                </v:group>
                <v:group id="Group 607" o:spid="_x0000_s1034"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">
                  <v:shape id="Text Box 608" o:spid="_x0000_s103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" filled="f" fillcolor="#9cf" strokeweight="1.5pt">
                    <v:textbox style="layout-flow:vertical;mso-layout-flow-alt:bottom-to-top" inset="0,0,0,0">
                      <w:txbxContent>
                        <w:p w14:paraId="6B255CFE" w14:textId="77777777" w:rsidR="00A55C76" w:rsidRDefault="00A55C76">
                          <w:pPr>
                            <w:jc w:val="center"/>
                            <w:rPr>
                              <w:sz w:val="16"/>
                            </w:rPr>
                          </w:pPr>
                        </w:p>
                      </w:txbxContent>
                    </v:textbox>
                  </v:shape>
                  <v:shape id="Text Box 609" o:spid="_x0000_s103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" filled="f" fillcolor="#9cf" strokeweight="1.5pt">
                    <v:textbox style="layout-flow:vertical;mso-layout-flow-alt:bottom-to-top" inset="1mm,0,0,0">
                      <w:txbxContent>
                        <w:p w14:paraId="65C3DA50" w14:textId="77777777" w:rsidR="00A55C76" w:rsidRDefault="00A55C76">
                          <w:pPr>
                            <w:jc w:val="center"/>
                            <w:rPr>
                              <w:sz w:val="16"/>
                            </w:rPr>
                          </w:pPr>
                          <w:r>
                            <w:rPr>
                              <w:sz w:val="16"/>
                            </w:rPr>
                            <w:t>Взамен инв. №</w:t>
                          </w:r>
                        </w:p>
                      </w:txbxContent>
                    </v:textbox>
                  </v:shape>
                </v:group>
                <v:group id="Group 610" o:spid="_x0000_s1037"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">
                  <v:shape id="Text Box 611" o:spid="_x0000_s103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" filled="f" fillcolor="#9cf" strokeweight="1.5pt">
                    <v:textbox style="layout-flow:vertical;mso-layout-flow-alt:bottom-to-top" inset="0,0,0,0">
                      <w:txbxContent>
                        <w:p w14:paraId="4AF5D1F5" w14:textId="77777777" w:rsidR="00A55C76" w:rsidRDefault="00A55C76">
                          <w:pPr>
                            <w:jc w:val="center"/>
                            <w:rPr>
                              <w:sz w:val="16"/>
                            </w:rPr>
                          </w:pPr>
                        </w:p>
                      </w:txbxContent>
                    </v:textbox>
                  </v:shape>
                  <v:shape id="Text Box 612" o:spid="_x0000_s103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" filled="f" fillcolor="#9cf" strokeweight="1.5pt">
                    <v:textbox style="layout-flow:vertical;mso-layout-flow-alt:bottom-to-top" inset="1mm,0,0,0">
                      <w:txbxContent>
                        <w:p w14:paraId="1B4D0B1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613" o:spid="_x0000_s1040"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">
                  <v:shape id="Text Box 614" o:spid="_x0000_s104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" filled="f" fillcolor="#9cf" strokeweight="1.5pt">
                    <v:textbox style="layout-flow:vertical;mso-layout-flow-alt:bottom-to-top" inset="0,0,0,0">
                      <w:txbxContent>
                        <w:p w14:paraId="08ACE4A3" w14:textId="77777777" w:rsidR="00A55C76" w:rsidRDefault="00A55C76">
                          <w:pPr>
                            <w:jc w:val="center"/>
                            <w:rPr>
                              <w:sz w:val="16"/>
                            </w:rPr>
                          </w:pPr>
                        </w:p>
                      </w:txbxContent>
                    </v:textbox>
                  </v:shape>
                  <v:shape id="Text Box 615" o:spid="_x0000_s104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" filled="f" fillcolor="#9cf" strokeweight="1.5pt">
                    <v:textbox style="layout-flow:vertical;mso-layout-flow-alt:bottom-to-top" inset="1mm,0,0,0">
                      <w:txbxContent>
                        <w:p w14:paraId="0CBBA1DA" w14:textId="77777777" w:rsidR="00A55C76" w:rsidRDefault="00A55C76">
                          <w:pPr>
                            <w:jc w:val="center"/>
                            <w:rPr>
                              <w:sz w:val="16"/>
                            </w:rPr>
                          </w:pPr>
                          <w:r>
                            <w:rPr>
                              <w:sz w:val="16"/>
                            </w:rPr>
                            <w:t>Подпись и дата</w:t>
                          </w:r>
                        </w:p>
                        <w:p w14:paraId="153CE6C3" w14:textId="77777777" w:rsidR="00A55C76" w:rsidRDefault="00A55C76"/>
                      </w:txbxContent>
                    </v:textbox>
                  </v:shape>
                </v:group>
              </v:group>
              <v:group id="Group 616" o:spid="_x0000_s104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">
                <v:group id="Group 617" o:spid="_x0000_s1044"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">
                  <v:shape id="Text Box 618" o:spid="_x0000_s1045"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" filled="f" fillcolor="#cfc">
                    <v:textbox inset="1mm,1mm,0,0">
                      <w:txbxContent>
                        <w:p w14:paraId="72D43ABC" w14:textId="77777777" w:rsidR="00A55C76" w:rsidRPr="00987148" w:rsidRDefault="00A55C76" w:rsidP="00987148"/>
                      </w:txbxContent>
                    </v:textbox>
                  </v:shape>
                  <v:shape id="Text Box 619" o:spid="_x0000_s1046"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8JLs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KXJIXfM/EIyPkPAAAA//8DAFBLAQItABQABgAIAAAAIQDb4fbL7gAAAIUBAAATAAAAAAAA&#10;AAAAAAAAAAAAAABbQ29udGVudF9UeXBlc10ueG1sUEsBAi0AFAAGAAgAAAAhAFr0LFu/AAAAFQEA&#10;AAsAAAAAAAAAAAAAAAAAHwEAAF9yZWxzLy5yZWxzUEsBAi0AFAAGAAgAAAAhAJnwkuzHAAAA3AAA&#10;AA8AAAAAAAAAAAAAAAAABwIAAGRycy9kb3ducmV2LnhtbFBLBQYAAAAAAwADALcAAAD7AgAAAAA=&#10;" filled="f" fillcolor="#cfc">
                    <v:textbox inset="1mm,1mm,0,0">
                      <w:txbxContent>
                        <w:p w14:paraId="33E25CBB" w14:textId="77777777" w:rsidR="00A55C76" w:rsidRDefault="00A55C76">
                          <w:pPr>
                            <w:rPr>
                              <w:szCs w:val="16"/>
                            </w:rPr>
                          </w:pPr>
                        </w:p>
                      </w:txbxContent>
                    </v:textbox>
                  </v:shape>
                  <v:shape id="Text Box 620" o:spid="_x0000_s1047"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" filled="f" fillcolor="#cfc">
                    <v:textbox inset="1mm,1mm,0,0">
                      <w:txbxContent>
                        <w:p w14:paraId="099B52E8" w14:textId="77777777" w:rsidR="00A55C76" w:rsidRDefault="00A55C76">
                          <w:pPr>
                            <w:jc w:val="center"/>
                            <w:rPr>
                              <w:sz w:val="16"/>
                            </w:rPr>
                          </w:pPr>
                        </w:p>
                        <w:p w14:paraId="26C83F23" w14:textId="77777777" w:rsidR="00A55C76" w:rsidRDefault="00A55C76">
                          <w:pPr>
                            <w:jc w:val="center"/>
                            <w:rPr>
                              <w:sz w:val="16"/>
                            </w:rPr>
                          </w:pPr>
                        </w:p>
                      </w:txbxContent>
                    </v:textbox>
                  </v:shape>
                  <v:shape id="Text Box 621" o:spid="_x0000_s1048"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Va8DxwAAANwAAAAPAAAAZHJzL2Rvd25yZXYueG1sRI/dasJA&#10;FITvC77DcgRvSt1oi0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HlVrwPHAAAA3AAA&#10;AA8AAAAAAAAAAAAAAAAABwIAAGRycy9kb3ducmV2LnhtbFBLBQYAAAAAAwADALcAAAD7AgAAAAA=&#10;" filled="f" fillcolor="#cfc">
                    <v:textbox inset="1mm,1mm,0,0">
                      <w:txbxContent>
                        <w:p w14:paraId="67B9EE05" w14:textId="77777777" w:rsidR="00A55C76" w:rsidRDefault="00A55C76"/>
                      </w:txbxContent>
                    </v:textbox>
                  </v:shape>
                  <v:shape id="Text Box 622" o:spid="_x0000_s1049"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" filled="f" fillcolor="#cfc">
                    <v:textbox inset="1mm,1mm,0,0">
                      <w:txbxContent>
                        <w:p w14:paraId="3D8F59E8" w14:textId="77777777" w:rsidR="00A55C76" w:rsidRDefault="00A55C76">
                          <w:pPr>
                            <w:rPr>
                              <w:szCs w:val="16"/>
                            </w:rPr>
                          </w:pPr>
                        </w:p>
                      </w:txbxContent>
                    </v:textbox>
                  </v:shape>
                  <v:shape id="Text Box 623" o:spid="_x0000_s1050"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" filled="f" fillcolor="#cfc">
                    <v:textbox inset="1mm,1mm,0,0">
                      <w:txbxContent>
                        <w:p w14:paraId="1F5B6F31" w14:textId="77777777" w:rsidR="00A55C76" w:rsidRDefault="00A55C76">
                          <w:pPr>
                            <w:rPr>
                              <w:sz w:val="16"/>
                            </w:rPr>
                          </w:pPr>
                        </w:p>
                      </w:txbxContent>
                    </v:textbox>
                  </v:shape>
                  <v:shape id="Text Box 624" o:spid="_x0000_s1051"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" filled="f" fillcolor="#cfc">
                    <v:textbox inset="1mm,1mm,0,0">
                      <w:txbxContent>
                        <w:p w14:paraId="6002EA52" w14:textId="77777777" w:rsidR="00A55C76" w:rsidRDefault="00A55C76"/>
                      </w:txbxContent>
                    </v:textbox>
                  </v:shape>
                  <v:shape id="Text Box 625" o:spid="_x0000_s1052"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" filled="f" fillcolor="#cfc">
                    <v:textbox inset="1mm,1mm,0,0">
                      <w:txbxContent>
                        <w:p w14:paraId="4E7B980A" w14:textId="77777777" w:rsidR="00A55C76" w:rsidRDefault="00A55C76">
                          <w:pPr>
                            <w:rPr>
                              <w:sz w:val="16"/>
                            </w:rPr>
                          </w:pPr>
                        </w:p>
                      </w:txbxContent>
                    </v:textbox>
                  </v:shape>
                  <v:shape id="Text Box 626" o:spid="_x0000_s1053"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" filled="f" fillcolor="#cfc">
                    <v:textbox inset="1mm,1mm,0,0">
                      <w:txbxContent>
                        <w:p w14:paraId="555DB12E" w14:textId="77777777" w:rsidR="00A55C76" w:rsidRDefault="00A55C76">
                          <w:pPr>
                            <w:rPr>
                              <w:sz w:val="16"/>
                            </w:rPr>
                          </w:pPr>
                        </w:p>
                      </w:txbxContent>
                    </v:textbox>
                  </v:shape>
                  <v:shape id="Text Box 627" o:spid="_x0000_s1054"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" filled="f" fillcolor="#cfc">
                    <v:textbox inset="0,1mm,0,0">
                      <w:txbxContent>
                        <w:p w14:paraId="250340C1" w14:textId="77777777" w:rsidR="00A55C76" w:rsidRPr="00987148" w:rsidRDefault="00A55C76" w:rsidP="00987148"/>
                      </w:txbxContent>
                    </v:textbox>
                  </v:shape>
                  <v:shape id="Text Box 628" o:spid="_x0000_s1055"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" filled="f" fillcolor="#cfc">
                    <v:textbox inset="0,1mm,0,0">
                      <w:txbxContent>
                        <w:p w14:paraId="5DA0AA67" w14:textId="77777777" w:rsidR="00A55C76" w:rsidRDefault="00A55C76">
                          <w:pPr>
                            <w:jc w:val="center"/>
                            <w:rPr>
                              <w:sz w:val="16"/>
                            </w:rPr>
                          </w:pPr>
                        </w:p>
                      </w:txbxContent>
                    </v:textbox>
                  </v:shape>
                  <v:shape id="Text Box 629" o:spid="_x0000_s1056"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" filled="f" fillcolor="#cfc">
                    <v:textbox inset="0,1mm,0,0">
                      <w:txbxContent>
                        <w:p w14:paraId="222A82FD" w14:textId="77777777" w:rsidR="00A55C76" w:rsidRDefault="00A55C76">
                          <w:pPr>
                            <w:jc w:val="center"/>
                            <w:rPr>
                              <w:sz w:val="16"/>
                            </w:rPr>
                          </w:pPr>
                        </w:p>
                        <w:p w14:paraId="53EFF3DC" w14:textId="77777777" w:rsidR="00A55C76" w:rsidRDefault="00A55C76">
                          <w:pPr>
                            <w:rPr>
                              <w:sz w:val="16"/>
                            </w:rPr>
                          </w:pPr>
                        </w:p>
                      </w:txbxContent>
                    </v:textbox>
                  </v:shape>
                  <v:shape id="Text Box 630" o:spid="_x0000_s1057"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" filled="f" fillcolor="#cfc">
                    <v:textbox inset="0,1mm,0,0">
                      <w:txbxContent>
                        <w:p w14:paraId="218AEF0F" w14:textId="77777777" w:rsidR="00A55C76" w:rsidRDefault="00A55C76"/>
                      </w:txbxContent>
                    </v:textbox>
                  </v:shape>
                  <v:shape id="Text Box 631" o:spid="_x0000_s1058"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qYNdxgAAANwAAAAPAAAAZHJzL2Rvd25yZXYueG1sRI9Pa8JA&#10;EMXvBb/DMkJvdZMq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EKmDXcYAAADcAAAA&#10;DwAAAAAAAAAAAAAAAAAHAgAAZHJzL2Rvd25yZXYueG1sUEsFBgAAAAADAAMAtwAAAPoCAAAAAA==&#10;" filled="f" fillcolor="#cfc">
                    <v:textbox inset="0,1mm,0,0">
                      <w:txbxContent>
                        <w:p w14:paraId="636BABBD" w14:textId="77777777" w:rsidR="00A55C76" w:rsidRDefault="00A55C76">
                          <w:pPr>
                            <w:jc w:val="center"/>
                            <w:rPr>
                              <w:sz w:val="16"/>
                            </w:rPr>
                          </w:pPr>
                        </w:p>
                      </w:txbxContent>
                    </v:textbox>
                  </v:shape>
                  <v:shape id="Text Box 632" o:spid="_x0000_s1059"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" filled="f" fillcolor="#cfc">
                    <v:textbox inset="0,1mm,0,0">
                      <w:txbxContent>
                        <w:p w14:paraId="3A7BBB9C" w14:textId="77777777" w:rsidR="00A55C76" w:rsidRDefault="00A55C76">
                          <w:pPr>
                            <w:jc w:val="center"/>
                            <w:rPr>
                              <w:sz w:val="16"/>
                            </w:rPr>
                          </w:pPr>
                        </w:p>
                        <w:p w14:paraId="37D9144F" w14:textId="77777777" w:rsidR="00A55C76" w:rsidRDefault="00A55C76">
                          <w:pPr>
                            <w:jc w:val="center"/>
                            <w:rPr>
                              <w:sz w:val="16"/>
                            </w:rPr>
                          </w:pPr>
                        </w:p>
                      </w:txbxContent>
                    </v:textbox>
                  </v:shape>
                  <v:shape id="Text Box 633" o:spid="_x0000_s1060"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" filled="f" fillcolor="#cfc" strokeweight="1.5pt">
                    <v:textbox inset="0,1mm,0,0">
                      <w:txbxContent>
                        <w:p w14:paraId="22E1CCAC" w14:textId="77777777" w:rsidR="00A55C76" w:rsidRDefault="00A55C76"/>
                      </w:txbxContent>
                    </v:textbox>
                  </v:shape>
                  <v:shape id="Text Box 634" o:spid="_x0000_s1061"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" filled="f" fillcolor="#cfc" strokeweight="1.5pt">
                    <v:textbox inset="1mm,1mm,0,0">
                      <w:txbxContent>
                        <w:p w14:paraId="7E64D238" w14:textId="77777777" w:rsidR="00A55C76" w:rsidRDefault="00A55C76"/>
                      </w:txbxContent>
                    </v:textbox>
                  </v:shape>
                  <v:shape id="Text Box 635" o:spid="_x0000_s1062" type="#_x0000_t202" style="position:absolute;left:4832;top:15533;width:6066;height:85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" filled="f" fillcolor="#cfc" strokeweight="1.5pt">
                    <v:textbox>
                      <w:txbxContent>
                        <w:p w14:paraId="76E11A66" w14:textId="4C07BA70" w:rsidR="00A55C76" w:rsidRPr="00264D24" w:rsidRDefault="00A55C76" w:rsidP="00264D24">
                          <w:pPr>
                            <w:jc w:val="center"/>
                            <w:rPr>
                              <w:b/>
                              <w:sz w:val="32"/>
                            </w:rPr>
                          </w:pPr>
                          <w:r w:rsidRPr="003D2396">
                            <w:rPr>
                              <w:b/>
                              <w:sz w:val="32"/>
                            </w:rPr>
                            <w:t>МВАУ.466535.001</w:t>
                          </w:r>
                          <w:r>
                            <w:rPr>
                              <w:b/>
                              <w:sz w:val="32"/>
                            </w:rPr>
                            <w:t>ПМ</w:t>
                          </w:r>
                        </w:p>
                      </w:txbxContent>
                    </v:textbox>
                  </v:shape>
                  <v:line id="Line 636" o:spid="_x0000_s1063"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" strokeweight="1.75pt"/>
                  <v:line id="Line 637" o:spid="_x0000_s1064"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" strokeweight="1.5pt"/>
                  <v:line id="Line 638" o:spid="_x0000_s1065"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" strokeweight="1.5pt"/>
                  <v:line id="Line 639" o:spid="_x0000_s1066"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" strokeweight="1.5pt"/>
                  <v:line id="Line 640" o:spid="_x0000_s1067"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" strokeweight="1.5pt"/>
                </v:group>
                <v:rect id="Rectangle 641" o:spid="_x0000_s1068"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" filled="f" strokeweight="1.75pt"/>
              </v:group>
              <w10:wrap anchorx="page" anchory="page"/>
              <w10:anchorlock/>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33BDE9" w14:textId="5865E1C8" w:rsidR="00A55C76" w:rsidRDefault="00A55C76">
    <w:pPr>
      <w:pStyle w:val="ac"/>
    </w:pPr>
    <w:r>
      <w:rPr>
        <w:noProof/>
      </w:rPr>
      <mc:AlternateContent>
        <mc:Choice Requires="wpg">
          <w:drawing>
            <wp:anchor distT="0" distB="0" distL="114300" distR="114300" simplePos="0" relativeHeight="251659264" behindDoc="0" locked="1" layoutInCell="0" allowOverlap="1" wp14:anchorId="1F9ED899" wp14:editId="4E6D7672">
              <wp:simplePos x="0" y="0"/>
              <wp:positionH relativeFrom="page">
                <wp:posOffset>288290</wp:posOffset>
              </wp:positionH>
              <wp:positionV relativeFrom="page">
                <wp:posOffset>288290</wp:posOffset>
              </wp:positionV>
              <wp:extent cx="6990080" cy="10116185"/>
              <wp:effectExtent l="0" t="0" r="1270" b="0"/>
              <wp:wrapNone/>
              <wp:docPr id="239" name="Group 55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40" name="Group 557"/>
                      <wpg:cNvGrpSpPr>
                        <a:grpSpLocks/>
                      </wpg:cNvGrpSpPr>
                      <wpg:grpSpPr bwMode="auto">
                        <a:xfrm>
                          <a:off x="454" y="8149"/>
                          <a:ext cx="683" cy="8236"/>
                          <a:chOff x="395" y="8122"/>
                          <a:chExt cx="683" cy="8236"/>
                        </a:xfrm>
                      </wpg:grpSpPr>
                      <wpg:grpSp>
                        <wpg:cNvPr id="241" name="Group 558"/>
                        <wpg:cNvGrpSpPr>
                          <a:grpSpLocks/>
                        </wpg:cNvGrpSpPr>
                        <wpg:grpSpPr bwMode="auto">
                          <a:xfrm>
                            <a:off x="395" y="14938"/>
                            <a:ext cx="683" cy="1420"/>
                            <a:chOff x="395" y="14965"/>
                            <a:chExt cx="683" cy="1420"/>
                          </a:xfrm>
                        </wpg:grpSpPr>
                        <wps:wsp>
                          <wps:cNvPr id="242" name="Text Box 5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C6A8DD" w14:textId="77777777" w:rsidR="00A55C76" w:rsidRDefault="00A55C76">
                                <w:pPr>
                                  <w:jc w:val="center"/>
                                  <w:rPr>
                                    <w:sz w:val="16"/>
                                  </w:rPr>
                                </w:pPr>
                              </w:p>
                            </w:txbxContent>
                          </wps:txbx>
                          <wps:bodyPr rot="0" vert="vert270" wrap="square" lIns="0" tIns="0" rIns="0" bIns="0" anchor="t" anchorCtr="0" upright="1">
                            <a:noAutofit/>
                          </wps:bodyPr>
                        </wps:wsp>
                        <wps:wsp>
                          <wps:cNvPr id="243" name="Text Box 5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454D74A"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44" name="Group 561"/>
                        <wpg:cNvGrpSpPr>
                          <a:grpSpLocks/>
                        </wpg:cNvGrpSpPr>
                        <wpg:grpSpPr bwMode="auto">
                          <a:xfrm>
                            <a:off x="395" y="12950"/>
                            <a:ext cx="683" cy="1988"/>
                            <a:chOff x="395" y="14965"/>
                            <a:chExt cx="683" cy="1420"/>
                          </a:xfrm>
                        </wpg:grpSpPr>
                        <wps:wsp>
                          <wps:cNvPr id="245" name="Text Box 5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6284378" w14:textId="77777777" w:rsidR="00A55C76" w:rsidRDefault="00A55C76">
                                <w:pPr>
                                  <w:jc w:val="center"/>
                                  <w:rPr>
                                    <w:sz w:val="16"/>
                                  </w:rPr>
                                </w:pPr>
                              </w:p>
                            </w:txbxContent>
                          </wps:txbx>
                          <wps:bodyPr rot="0" vert="vert270" wrap="square" lIns="0" tIns="0" rIns="0" bIns="0" anchor="t" anchorCtr="0" upright="1">
                            <a:noAutofit/>
                          </wps:bodyPr>
                        </wps:wsp>
                        <wps:wsp>
                          <wps:cNvPr id="246" name="Text Box 5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7E0A6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47" name="Group 564"/>
                        <wpg:cNvGrpSpPr>
                          <a:grpSpLocks/>
                        </wpg:cNvGrpSpPr>
                        <wpg:grpSpPr bwMode="auto">
                          <a:xfrm>
                            <a:off x="395" y="11530"/>
                            <a:ext cx="683" cy="1420"/>
                            <a:chOff x="395" y="14965"/>
                            <a:chExt cx="683" cy="1420"/>
                          </a:xfrm>
                        </wpg:grpSpPr>
                        <wps:wsp>
                          <wps:cNvPr id="248" name="Text Box 5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A84A7C" w14:textId="77777777" w:rsidR="00A55C76" w:rsidRDefault="00A55C76">
                                <w:pPr>
                                  <w:jc w:val="center"/>
                                  <w:rPr>
                                    <w:sz w:val="16"/>
                                  </w:rPr>
                                </w:pPr>
                              </w:p>
                            </w:txbxContent>
                          </wps:txbx>
                          <wps:bodyPr rot="0" vert="vert270" wrap="square" lIns="0" tIns="0" rIns="0" bIns="0" anchor="t" anchorCtr="0" upright="1">
                            <a:noAutofit/>
                          </wps:bodyPr>
                        </wps:wsp>
                        <wps:wsp>
                          <wps:cNvPr id="249" name="Text Box 5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A2D8E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50" name="Group 567"/>
                        <wpg:cNvGrpSpPr>
                          <a:grpSpLocks/>
                        </wpg:cNvGrpSpPr>
                        <wpg:grpSpPr bwMode="auto">
                          <a:xfrm>
                            <a:off x="395" y="10110"/>
                            <a:ext cx="683" cy="1420"/>
                            <a:chOff x="395" y="14965"/>
                            <a:chExt cx="683" cy="1420"/>
                          </a:xfrm>
                        </wpg:grpSpPr>
                        <wps:wsp>
                          <wps:cNvPr id="251" name="Text Box 5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0DDF2FC" w14:textId="77777777" w:rsidR="00A55C76" w:rsidRDefault="00A55C76">
                                <w:pPr>
                                  <w:jc w:val="center"/>
                                  <w:rPr>
                                    <w:sz w:val="16"/>
                                  </w:rPr>
                                </w:pPr>
                              </w:p>
                            </w:txbxContent>
                          </wps:txbx>
                          <wps:bodyPr rot="0" vert="vert270" wrap="square" lIns="0" tIns="0" rIns="0" bIns="0" anchor="t" anchorCtr="0" upright="1">
                            <a:noAutofit/>
                          </wps:bodyPr>
                        </wps:wsp>
                        <wps:wsp>
                          <wps:cNvPr id="252" name="Text Box 5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53" name="Group 570"/>
                        <wpg:cNvGrpSpPr>
                          <a:grpSpLocks/>
                        </wpg:cNvGrpSpPr>
                        <wpg:grpSpPr bwMode="auto">
                          <a:xfrm>
                            <a:off x="395" y="8122"/>
                            <a:ext cx="683" cy="1988"/>
                            <a:chOff x="395" y="14965"/>
                            <a:chExt cx="683" cy="1420"/>
                          </a:xfrm>
                        </wpg:grpSpPr>
                        <wps:wsp>
                          <wps:cNvPr id="254" name="Text Box 57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02A7558" w14:textId="77777777" w:rsidR="00A55C76" w:rsidRDefault="00A55C76">
                                <w:pPr>
                                  <w:jc w:val="center"/>
                                  <w:rPr>
                                    <w:sz w:val="16"/>
                                  </w:rPr>
                                </w:pPr>
                              </w:p>
                            </w:txbxContent>
                          </wps:txbx>
                          <wps:bodyPr rot="0" vert="vert270" wrap="square" lIns="0" tIns="0" rIns="0" bIns="0" anchor="t" anchorCtr="0" upright="1">
                            <a:noAutofit/>
                          </wps:bodyPr>
                        </wps:wsp>
                        <wps:wsp>
                          <wps:cNvPr id="255" name="Text Box 57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wps:txbx>
                          <wps:bodyPr rot="0" vert="vert270" wrap="square" lIns="36000" tIns="0" rIns="0" bIns="0" anchor="t" anchorCtr="0" upright="1">
                            <a:noAutofit/>
                          </wps:bodyPr>
                        </wps:wsp>
                      </wpg:grpSp>
                    </wpg:grpSp>
                    <wpg:grpSp>
                      <wpg:cNvPr id="256" name="Group 573"/>
                      <wpg:cNvGrpSpPr>
                        <a:grpSpLocks/>
                      </wpg:cNvGrpSpPr>
                      <wpg:grpSpPr bwMode="auto">
                        <a:xfrm>
                          <a:off x="1134" y="454"/>
                          <a:ext cx="10328" cy="15931"/>
                          <a:chOff x="1134" y="454"/>
                          <a:chExt cx="10328" cy="15931"/>
                        </a:xfrm>
                      </wpg:grpSpPr>
                      <wpg:grpSp>
                        <wpg:cNvPr id="257" name="Group 574"/>
                        <wpg:cNvGrpSpPr>
                          <a:grpSpLocks/>
                        </wpg:cNvGrpSpPr>
                        <wpg:grpSpPr bwMode="auto">
                          <a:xfrm>
                            <a:off x="1134" y="15518"/>
                            <a:ext cx="10328" cy="867"/>
                            <a:chOff x="1134" y="15518"/>
                            <a:chExt cx="10328" cy="867"/>
                          </a:xfrm>
                        </wpg:grpSpPr>
                        <wps:wsp>
                          <wps:cNvPr id="258" name="Text Box 575"/>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457D302"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59" name="Text Box 576"/>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D0A1CD" w14:textId="77777777" w:rsidR="00A55C76" w:rsidRDefault="00A55C76">
                                <w:pPr>
                                  <w:jc w:val="center"/>
                                  <w:rPr>
                                    <w:sz w:val="16"/>
                                  </w:rPr>
                                </w:pPr>
                              </w:p>
                              <w:p w14:paraId="7ADC00EC" w14:textId="77777777" w:rsidR="00A55C76" w:rsidRDefault="00A55C76">
                                <w:pPr>
                                  <w:jc w:val="center"/>
                                  <w:rPr>
                                    <w:sz w:val="16"/>
                                  </w:rPr>
                                </w:pPr>
                              </w:p>
                            </w:txbxContent>
                          </wps:txbx>
                          <wps:bodyPr rot="0" vert="horz" wrap="square" lIns="36000" tIns="36000" rIns="0" bIns="0" anchor="t" anchorCtr="0" upright="1">
                            <a:noAutofit/>
                          </wps:bodyPr>
                        </wps:wsp>
                        <wps:wsp>
                          <wps:cNvPr id="260" name="Text Box 577"/>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CB37D5" w14:textId="77777777" w:rsidR="00A55C76" w:rsidRDefault="00A55C76">
                                <w:pPr>
                                  <w:jc w:val="center"/>
                                  <w:rPr>
                                    <w:sz w:val="16"/>
                                  </w:rPr>
                                </w:pPr>
                              </w:p>
                              <w:p w14:paraId="0E29A0FA" w14:textId="77777777" w:rsidR="00A55C76" w:rsidRDefault="00A55C76">
                                <w:pPr>
                                  <w:jc w:val="center"/>
                                  <w:rPr>
                                    <w:sz w:val="16"/>
                                  </w:rPr>
                                </w:pPr>
                              </w:p>
                            </w:txbxContent>
                          </wps:txbx>
                          <wps:bodyPr rot="0" vert="horz" wrap="square" lIns="36000" tIns="36000" rIns="0" bIns="0" anchor="t" anchorCtr="0" upright="1">
                            <a:noAutofit/>
                          </wps:bodyPr>
                        </wps:wsp>
                        <wps:wsp>
                          <wps:cNvPr id="261" name="Text Box 578"/>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89B5470"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62" name="Text Box 579"/>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C1F38C" w14:textId="77777777" w:rsidR="00A55C76" w:rsidRDefault="00A55C76">
                                <w:pPr>
                                  <w:rPr>
                                    <w:sz w:val="16"/>
                                  </w:rPr>
                                </w:pPr>
                              </w:p>
                            </w:txbxContent>
                          </wps:txbx>
                          <wps:bodyPr rot="0" vert="horz" wrap="square" lIns="36000" tIns="36000" rIns="0" bIns="0" anchor="t" anchorCtr="0" upright="1">
                            <a:noAutofit/>
                          </wps:bodyPr>
                        </wps:wsp>
                        <wps:wsp>
                          <wps:cNvPr id="263" name="Text Box 580"/>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5F4D4D" w14:textId="77777777" w:rsidR="00A55C76" w:rsidRDefault="00A55C76">
                                <w:pPr>
                                  <w:rPr>
                                    <w:sz w:val="16"/>
                                  </w:rPr>
                                </w:pPr>
                              </w:p>
                            </w:txbxContent>
                          </wps:txbx>
                          <wps:bodyPr rot="0" vert="horz" wrap="square" lIns="36000" tIns="36000" rIns="0" bIns="0" anchor="t" anchorCtr="0" upright="1">
                            <a:noAutofit/>
                          </wps:bodyPr>
                        </wps:wsp>
                        <wps:wsp>
                          <wps:cNvPr id="264" name="Text Box 581"/>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A19605"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65" name="Text Box 582"/>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A1AB84A" w14:textId="77777777" w:rsidR="00A55C76" w:rsidRDefault="00A55C76">
                                <w:pPr>
                                  <w:rPr>
                                    <w:sz w:val="16"/>
                                  </w:rPr>
                                </w:pPr>
                              </w:p>
                            </w:txbxContent>
                          </wps:txbx>
                          <wps:bodyPr rot="0" vert="horz" wrap="square" lIns="36000" tIns="36000" rIns="0" bIns="0" anchor="t" anchorCtr="0" upright="1">
                            <a:noAutofit/>
                          </wps:bodyPr>
                        </wps:wsp>
                        <wps:wsp>
                          <wps:cNvPr id="266" name="Text Box 583"/>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E99C77" w14:textId="77777777" w:rsidR="00A55C76" w:rsidRDefault="00A55C76">
                                <w:pPr>
                                  <w:rPr>
                                    <w:sz w:val="16"/>
                                  </w:rPr>
                                </w:pPr>
                              </w:p>
                            </w:txbxContent>
                          </wps:txbx>
                          <wps:bodyPr rot="0" vert="horz" wrap="square" lIns="36000" tIns="36000" rIns="0" bIns="0" anchor="t" anchorCtr="0" upright="1">
                            <a:noAutofit/>
                          </wps:bodyPr>
                        </wps:wsp>
                        <wps:wsp>
                          <wps:cNvPr id="267" name="Text Box 584"/>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6A6BD7"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268" name="Text Box 585"/>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CDCEE82" w14:textId="77777777" w:rsidR="00A55C76" w:rsidRDefault="00A55C76">
                                <w:pPr>
                                  <w:jc w:val="center"/>
                                  <w:rPr>
                                    <w:sz w:val="16"/>
                                  </w:rPr>
                                </w:pPr>
                              </w:p>
                            </w:txbxContent>
                          </wps:txbx>
                          <wps:bodyPr rot="0" vert="horz" wrap="square" lIns="0" tIns="36000" rIns="0" bIns="0" anchor="t" anchorCtr="0" upright="1">
                            <a:noAutofit/>
                          </wps:bodyPr>
                        </wps:wsp>
                        <wps:wsp>
                          <wps:cNvPr id="269" name="Text Box 586"/>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BE94247" w14:textId="77777777" w:rsidR="00A55C76" w:rsidRDefault="00A55C76">
                                <w:pPr>
                                  <w:jc w:val="center"/>
                                  <w:rPr>
                                    <w:sz w:val="16"/>
                                  </w:rPr>
                                </w:pPr>
                              </w:p>
                              <w:p w14:paraId="3EA09F92" w14:textId="77777777" w:rsidR="00A55C76" w:rsidRDefault="00A55C76">
                                <w:pPr>
                                  <w:rPr>
                                    <w:sz w:val="16"/>
                                  </w:rPr>
                                </w:pPr>
                              </w:p>
                            </w:txbxContent>
                          </wps:txbx>
                          <wps:bodyPr rot="0" vert="horz" wrap="square" lIns="0" tIns="36000" rIns="0" bIns="0" anchor="t" anchorCtr="0" upright="1">
                            <a:noAutofit/>
                          </wps:bodyPr>
                        </wps:wsp>
                        <wps:wsp>
                          <wps:cNvPr id="270" name="Text Box 587"/>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9D8CCA"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71" name="Text Box 588"/>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3988FB5" w14:textId="77777777" w:rsidR="00A55C76" w:rsidRDefault="00A55C76">
                                <w:pPr>
                                  <w:jc w:val="center"/>
                                  <w:rPr>
                                    <w:sz w:val="16"/>
                                  </w:rPr>
                                </w:pPr>
                              </w:p>
                              <w:p w14:paraId="5ECDDB0F" w14:textId="77777777" w:rsidR="00A55C76" w:rsidRDefault="00A55C76">
                                <w:pPr>
                                  <w:jc w:val="center"/>
                                  <w:rPr>
                                    <w:sz w:val="16"/>
                                  </w:rPr>
                                </w:pPr>
                              </w:p>
                            </w:txbxContent>
                          </wps:txbx>
                          <wps:bodyPr rot="0" vert="horz" wrap="square" lIns="0" tIns="36000" rIns="0" bIns="0" anchor="t" anchorCtr="0" upright="1">
                            <a:noAutofit/>
                          </wps:bodyPr>
                        </wps:wsp>
                        <wps:wsp>
                          <wps:cNvPr id="272" name="Text Box 589"/>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ABDCD" w14:textId="77777777" w:rsidR="00A55C76" w:rsidRDefault="00A55C76">
                                <w:pPr>
                                  <w:jc w:val="center"/>
                                  <w:rPr>
                                    <w:sz w:val="16"/>
                                  </w:rPr>
                                </w:pPr>
                              </w:p>
                              <w:p w14:paraId="2E904B1F" w14:textId="77777777" w:rsidR="00A55C76" w:rsidRDefault="00A55C76">
                                <w:pPr>
                                  <w:jc w:val="center"/>
                                  <w:rPr>
                                    <w:sz w:val="16"/>
                                  </w:rPr>
                                </w:pPr>
                              </w:p>
                            </w:txbxContent>
                          </wps:txbx>
                          <wps:bodyPr rot="0" vert="horz" wrap="square" lIns="0" tIns="36000" rIns="0" bIns="0" anchor="t" anchorCtr="0" upright="1">
                            <a:noAutofit/>
                          </wps:bodyPr>
                        </wps:wsp>
                        <wps:wsp>
                          <wps:cNvPr id="273" name="Text Box 590"/>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9C355C"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74" name="Text Box 591"/>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wps:txbx>
                          <wps:bodyPr rot="0" vert="horz" wrap="square" lIns="36000" tIns="36000" rIns="0" bIns="0" anchor="t" anchorCtr="0" upright="1">
                            <a:noAutofit/>
                          </wps:bodyPr>
                        </wps:wsp>
                        <wps:wsp>
                          <wps:cNvPr id="275" name="Text Box 592"/>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276" name="Line 593"/>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77" name="Line 594"/>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8" name="Line 595"/>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79" name="Line 596"/>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80" name="Line 597"/>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81" name="Rectangle 598"/>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1F9ED899" id="Group 556" o:spid="_x0000_s1069" style="position:absolute;margin-left:22.7pt;margin-top:22.7pt;width:550.4pt;height:796.55pt;z-index:251659264;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" o:allowincell="f">
              <v:group id="Group 557" o:spid="_x0000_s1070"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">
                <v:group id="Group 558" o:spid="_x0000_s1071"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">
                  <v:shapetype id="_x0000_t202" coordsize="21600,21600" o:spt="202" path="m,l,21600r21600,l21600,xe">
                    <v:stroke joinstyle="miter"/>
                    <v:path gradientshapeok="t" o:connecttype="rect"/>
                  </v:shapetype>
                  <v:shape id="Text Box 559" o:spid="_x0000_s107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" filled="f" fillcolor="#9cf" strokeweight="1.5pt">
                    <v:textbox style="layout-flow:vertical;mso-layout-flow-alt:bottom-to-top" inset="0,0,0,0">
                      <w:txbxContent>
                        <w:p w14:paraId="13C6A8DD" w14:textId="77777777" w:rsidR="00A55C76" w:rsidRDefault="00A55C76">
                          <w:pPr>
                            <w:jc w:val="center"/>
                            <w:rPr>
                              <w:sz w:val="16"/>
                            </w:rPr>
                          </w:pPr>
                        </w:p>
                      </w:txbxContent>
                    </v:textbox>
                  </v:shape>
                  <v:shape id="Text Box 560" o:spid="_x0000_s107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" filled="f" fillcolor="#9cf" strokeweight="1.5pt">
                    <v:textbox style="layout-flow:vertical;mso-layout-flow-alt:bottom-to-top" inset="1mm,0,0,0">
                      <w:txbxContent>
                        <w:p w14:paraId="5454D74A" w14:textId="77777777" w:rsidR="00A55C76" w:rsidRDefault="00A55C76">
                          <w:pPr>
                            <w:jc w:val="center"/>
                            <w:rPr>
                              <w:sz w:val="16"/>
                            </w:rPr>
                          </w:pPr>
                          <w:r>
                            <w:rPr>
                              <w:sz w:val="16"/>
                            </w:rPr>
                            <w:t>Инв. № подл.</w:t>
                          </w:r>
                        </w:p>
                      </w:txbxContent>
                    </v:textbox>
                  </v:shape>
                </v:group>
                <v:group id="Group 561" o:spid="_x0000_s1074"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">
                  <v:shape id="Text Box 562" o:spid="_x0000_s1075"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" filled="f" fillcolor="#9cf" strokeweight="1.5pt">
                    <v:textbox style="layout-flow:vertical;mso-layout-flow-alt:bottom-to-top" inset="0,0,0,0">
                      <w:txbxContent>
                        <w:p w14:paraId="46284378" w14:textId="77777777" w:rsidR="00A55C76" w:rsidRDefault="00A55C76">
                          <w:pPr>
                            <w:jc w:val="center"/>
                            <w:rPr>
                              <w:sz w:val="16"/>
                            </w:rPr>
                          </w:pPr>
                        </w:p>
                      </w:txbxContent>
                    </v:textbox>
                  </v:shape>
                  <v:shape id="Text Box 563" o:spid="_x0000_s1076"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" filled="f" fillcolor="#9cf" strokeweight="1.5pt">
                    <v:textbox style="layout-flow:vertical;mso-layout-flow-alt:bottom-to-top" inset="1mm,0,0,0">
                      <w:txbxContent>
                        <w:p w14:paraId="557E0A6F" w14:textId="77777777" w:rsidR="00A55C76" w:rsidRDefault="00A55C76">
                          <w:pPr>
                            <w:jc w:val="center"/>
                            <w:rPr>
                              <w:sz w:val="16"/>
                            </w:rPr>
                          </w:pPr>
                          <w:r>
                            <w:rPr>
                              <w:sz w:val="16"/>
                            </w:rPr>
                            <w:t>Подпись и дата</w:t>
                          </w:r>
                        </w:p>
                      </w:txbxContent>
                    </v:textbox>
                  </v:shape>
                </v:group>
                <v:group id="Group 564" o:spid="_x0000_s1077"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">
                  <v:shape id="Text Box 565" o:spid="_x0000_s1078"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" filled="f" fillcolor="#9cf" strokeweight="1.5pt">
                    <v:textbox style="layout-flow:vertical;mso-layout-flow-alt:bottom-to-top" inset="0,0,0,0">
                      <w:txbxContent>
                        <w:p w14:paraId="7AA84A7C" w14:textId="77777777" w:rsidR="00A55C76" w:rsidRDefault="00A55C76">
                          <w:pPr>
                            <w:jc w:val="center"/>
                            <w:rPr>
                              <w:sz w:val="16"/>
                            </w:rPr>
                          </w:pPr>
                        </w:p>
                      </w:txbxContent>
                    </v:textbox>
                  </v:shape>
                  <v:shape id="Text Box 566" o:spid="_x0000_s1079"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" filled="f" fillcolor="#9cf" strokeweight="1.5pt">
                    <v:textbox style="layout-flow:vertical;mso-layout-flow-alt:bottom-to-top" inset="1mm,0,0,0">
                      <w:txbxContent>
                        <w:p w14:paraId="66A2D8E4" w14:textId="77777777" w:rsidR="00A55C76" w:rsidRDefault="00A55C76">
                          <w:pPr>
                            <w:jc w:val="center"/>
                            <w:rPr>
                              <w:sz w:val="16"/>
                            </w:rPr>
                          </w:pPr>
                          <w:r>
                            <w:rPr>
                              <w:sz w:val="16"/>
                            </w:rPr>
                            <w:t>Взамен инв. №</w:t>
                          </w:r>
                        </w:p>
                      </w:txbxContent>
                    </v:textbox>
                  </v:shape>
                </v:group>
                <v:group id="Group 567" o:spid="_x0000_s1080"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">
                  <v:shape id="Text Box 568" o:spid="_x0000_s1081"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p2g8xAAAANwAAAAPAAAAZHJzL2Rvd25yZXYueG1sRI9Ba8JA&#10;FITvQv/D8gq96Uah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PqnaDzEAAAA3AAAAA8A&#10;AAAAAAAAAAAAAAAABwIAAGRycy9kb3ducmV2LnhtbFBLBQYAAAAAAwADALcAAAD4AgAAAAA=&#10;" filled="f" fillcolor="#9cf" strokeweight="1.5pt">
                    <v:textbox style="layout-flow:vertical;mso-layout-flow-alt:bottom-to-top" inset="0,0,0,0">
                      <w:txbxContent>
                        <w:p w14:paraId="70DDF2FC" w14:textId="77777777" w:rsidR="00A55C76" w:rsidRDefault="00A55C76">
                          <w:pPr>
                            <w:jc w:val="center"/>
                            <w:rPr>
                              <w:sz w:val="16"/>
                            </w:rPr>
                          </w:pPr>
                        </w:p>
                      </w:txbxContent>
                    </v:textbox>
                  </v:shape>
                  <v:shape id="Text Box 569" o:spid="_x0000_s1082"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" filled="f" fillcolor="#9cf" strokeweight="1.5pt">
                    <v:textbox style="layout-flow:vertical;mso-layout-flow-alt:bottom-to-top" inset="1mm,0,0,0">
                      <w:txbxContent>
                        <w:p w14:paraId="0A34F60F"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570" o:spid="_x0000_s1083"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">
                  <v:shape id="Text Box 571" o:spid="_x0000_s108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" filled="f" fillcolor="#9cf" strokeweight="1.5pt">
                    <v:textbox style="layout-flow:vertical;mso-layout-flow-alt:bottom-to-top" inset="0,0,0,0">
                      <w:txbxContent>
                        <w:p w14:paraId="502A7558" w14:textId="77777777" w:rsidR="00A55C76" w:rsidRDefault="00A55C76">
                          <w:pPr>
                            <w:jc w:val="center"/>
                            <w:rPr>
                              <w:sz w:val="16"/>
                            </w:rPr>
                          </w:pPr>
                        </w:p>
                      </w:txbxContent>
                    </v:textbox>
                  </v:shape>
                  <v:shape id="Text Box 572" o:spid="_x0000_s108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" filled="f" fillcolor="#9cf" strokeweight="1.5pt">
                    <v:textbox style="layout-flow:vertical;mso-layout-flow-alt:bottom-to-top" inset="1mm,0,0,0">
                      <w:txbxContent>
                        <w:p w14:paraId="67AAC1FA" w14:textId="77777777" w:rsidR="00A55C76" w:rsidRDefault="00A55C76">
                          <w:pPr>
                            <w:jc w:val="center"/>
                            <w:rPr>
                              <w:sz w:val="16"/>
                            </w:rPr>
                          </w:pPr>
                          <w:r>
                            <w:rPr>
                              <w:sz w:val="16"/>
                            </w:rPr>
                            <w:t>Подпись и дата</w:t>
                          </w:r>
                        </w:p>
                        <w:p w14:paraId="1CE0930D" w14:textId="77777777" w:rsidR="00A55C76" w:rsidRDefault="00A55C76"/>
                      </w:txbxContent>
                    </v:textbox>
                  </v:shape>
                </v:group>
              </v:group>
              <v:group id="Group 573" o:spid="_x0000_s1086"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">
                <v:group id="Group 574" o:spid="_x0000_s1087"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">
                  <v:shape id="Text Box 575" o:spid="_x0000_s1088"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" filled="f" fillcolor="#cfc">
                    <v:textbox inset="1mm,1mm,0,0">
                      <w:txbxContent>
                        <w:p w14:paraId="4457D302" w14:textId="77777777" w:rsidR="00A55C76" w:rsidRDefault="00A55C76">
                          <w:pPr>
                            <w:jc w:val="center"/>
                            <w:rPr>
                              <w:sz w:val="16"/>
                            </w:rPr>
                          </w:pPr>
                          <w:r>
                            <w:rPr>
                              <w:sz w:val="16"/>
                            </w:rPr>
                            <w:t>№ документа</w:t>
                          </w:r>
                        </w:p>
                      </w:txbxContent>
                    </v:textbox>
                  </v:shape>
                  <v:shape id="Text Box 576" o:spid="_x0000_s1089"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" filled="f" fillcolor="#cfc">
                    <v:textbox inset="1mm,1mm,0,0">
                      <w:txbxContent>
                        <w:p w14:paraId="4CD0A1CD" w14:textId="77777777" w:rsidR="00A55C76" w:rsidRDefault="00A55C76">
                          <w:pPr>
                            <w:jc w:val="center"/>
                            <w:rPr>
                              <w:sz w:val="16"/>
                            </w:rPr>
                          </w:pPr>
                        </w:p>
                        <w:p w14:paraId="7ADC00EC" w14:textId="77777777" w:rsidR="00A55C76" w:rsidRDefault="00A55C76">
                          <w:pPr>
                            <w:jc w:val="center"/>
                            <w:rPr>
                              <w:sz w:val="16"/>
                            </w:rPr>
                          </w:pPr>
                        </w:p>
                      </w:txbxContent>
                    </v:textbox>
                  </v:shape>
                  <v:shape id="Text Box 577" o:spid="_x0000_s1090"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" filled="f" fillcolor="#cfc">
                    <v:textbox inset="1mm,1mm,0,0">
                      <w:txbxContent>
                        <w:p w14:paraId="0BCB37D5" w14:textId="77777777" w:rsidR="00A55C76" w:rsidRDefault="00A55C76">
                          <w:pPr>
                            <w:jc w:val="center"/>
                            <w:rPr>
                              <w:sz w:val="16"/>
                            </w:rPr>
                          </w:pPr>
                        </w:p>
                        <w:p w14:paraId="0E29A0FA" w14:textId="77777777" w:rsidR="00A55C76" w:rsidRDefault="00A55C76">
                          <w:pPr>
                            <w:jc w:val="center"/>
                            <w:rPr>
                              <w:sz w:val="16"/>
                            </w:rPr>
                          </w:pPr>
                        </w:p>
                      </w:txbxContent>
                    </v:textbox>
                  </v:shape>
                  <v:shape id="Text Box 578" o:spid="_x0000_s1091"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" filled="f" fillcolor="#cfc">
                    <v:textbox inset="1mm,1mm,0,0">
                      <w:txbxContent>
                        <w:p w14:paraId="289B5470" w14:textId="77777777" w:rsidR="00A55C76" w:rsidRDefault="00A55C76">
                          <w:pPr>
                            <w:jc w:val="center"/>
                            <w:rPr>
                              <w:sz w:val="16"/>
                            </w:rPr>
                          </w:pPr>
                          <w:r>
                            <w:rPr>
                              <w:sz w:val="16"/>
                            </w:rPr>
                            <w:t>Подпись</w:t>
                          </w:r>
                        </w:p>
                      </w:txbxContent>
                    </v:textbox>
                  </v:shape>
                  <v:shape id="Text Box 579" o:spid="_x0000_s1092"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" filled="f" fillcolor="#cfc">
                    <v:textbox inset="1mm,1mm,0,0">
                      <w:txbxContent>
                        <w:p w14:paraId="13C1F38C" w14:textId="77777777" w:rsidR="00A55C76" w:rsidRDefault="00A55C76">
                          <w:pPr>
                            <w:rPr>
                              <w:sz w:val="16"/>
                            </w:rPr>
                          </w:pPr>
                        </w:p>
                      </w:txbxContent>
                    </v:textbox>
                  </v:shape>
                  <v:shape id="Text Box 580" o:spid="_x0000_s1093"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t1KxgAAANwAAAAPAAAAZHJzL2Rvd25yZXYueG1sRI/dasJA&#10;FITvC32H5RR6U3RjCi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XYLdSsYAAADcAAAA&#10;DwAAAAAAAAAAAAAAAAAHAgAAZHJzL2Rvd25yZXYueG1sUEsFBgAAAAADAAMAtwAAAPoCAAAAAA==&#10;" filled="f" fillcolor="#cfc">
                    <v:textbox inset="1mm,1mm,0,0">
                      <w:txbxContent>
                        <w:p w14:paraId="7A5F4D4D" w14:textId="77777777" w:rsidR="00A55C76" w:rsidRDefault="00A55C76">
                          <w:pPr>
                            <w:rPr>
                              <w:sz w:val="16"/>
                            </w:rPr>
                          </w:pPr>
                        </w:p>
                      </w:txbxContent>
                    </v:textbox>
                  </v:shape>
                  <v:shape id="Text Box 581" o:spid="_x0000_s1094"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0U+xgAAANwAAAAPAAAAZHJzL2Rvd25yZXYueG1sRI/dasJA&#10;FITvC32H5RR6U3RjK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0mtFPsYAAADcAAAA&#10;DwAAAAAAAAAAAAAAAAAHAgAAZHJzL2Rvd25yZXYueG1sUEsFBgAAAAADAAMAtwAAAPoCAAAAAA==&#10;" filled="f" fillcolor="#cfc">
                    <v:textbox inset="1mm,1mm,0,0">
                      <w:txbxContent>
                        <w:p w14:paraId="7CA19605" w14:textId="77777777" w:rsidR="00A55C76" w:rsidRDefault="00A55C76">
                          <w:pPr>
                            <w:jc w:val="center"/>
                            <w:rPr>
                              <w:sz w:val="16"/>
                            </w:rPr>
                          </w:pPr>
                          <w:r>
                            <w:rPr>
                              <w:sz w:val="16"/>
                            </w:rPr>
                            <w:t>Дата</w:t>
                          </w:r>
                        </w:p>
                      </w:txbxContent>
                    </v:textbox>
                  </v:shape>
                  <v:shape id="Text Box 582" o:spid="_x0000_s1095"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" filled="f" fillcolor="#cfc">
                    <v:textbox inset="1mm,1mm,0,0">
                      <w:txbxContent>
                        <w:p w14:paraId="0A1AB84A" w14:textId="77777777" w:rsidR="00A55C76" w:rsidRDefault="00A55C76">
                          <w:pPr>
                            <w:rPr>
                              <w:sz w:val="16"/>
                            </w:rPr>
                          </w:pPr>
                        </w:p>
                      </w:txbxContent>
                    </v:textbox>
                  </v:shape>
                  <v:shape id="Text Box 583" o:spid="_x0000_s1096"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" filled="f" fillcolor="#cfc">
                    <v:textbox inset="1mm,1mm,0,0">
                      <w:txbxContent>
                        <w:p w14:paraId="6AE99C77" w14:textId="77777777" w:rsidR="00A55C76" w:rsidRDefault="00A55C76">
                          <w:pPr>
                            <w:rPr>
                              <w:sz w:val="16"/>
                            </w:rPr>
                          </w:pPr>
                        </w:p>
                      </w:txbxContent>
                    </v:textbox>
                  </v:shape>
                  <v:shape id="Text Box 584" o:spid="_x0000_s1097"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" filled="f" fillcolor="#cfc">
                    <v:textbox inset="0,1mm,0,0">
                      <w:txbxContent>
                        <w:p w14:paraId="516A6BD7" w14:textId="77777777" w:rsidR="00A55C76" w:rsidRDefault="00A55C76">
                          <w:pPr>
                            <w:jc w:val="center"/>
                            <w:rPr>
                              <w:sz w:val="12"/>
                            </w:rPr>
                          </w:pPr>
                          <w:proofErr w:type="spellStart"/>
                          <w:r>
                            <w:rPr>
                              <w:sz w:val="16"/>
                            </w:rPr>
                            <w:t>Изм</w:t>
                          </w:r>
                          <w:proofErr w:type="spellEnd"/>
                        </w:p>
                      </w:txbxContent>
                    </v:textbox>
                  </v:shape>
                  <v:shape id="Text Box 585" o:spid="_x0000_s1098"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" filled="f" fillcolor="#cfc">
                    <v:textbox inset="0,1mm,0,0">
                      <w:txbxContent>
                        <w:p w14:paraId="7CDCEE82" w14:textId="77777777" w:rsidR="00A55C76" w:rsidRDefault="00A55C76">
                          <w:pPr>
                            <w:jc w:val="center"/>
                            <w:rPr>
                              <w:sz w:val="16"/>
                            </w:rPr>
                          </w:pPr>
                        </w:p>
                      </w:txbxContent>
                    </v:textbox>
                  </v:shape>
                  <v:shape id="Text Box 586" o:spid="_x0000_s1099"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" filled="f" fillcolor="#cfc">
                    <v:textbox inset="0,1mm,0,0">
                      <w:txbxContent>
                        <w:p w14:paraId="7BE94247" w14:textId="77777777" w:rsidR="00A55C76" w:rsidRDefault="00A55C76">
                          <w:pPr>
                            <w:jc w:val="center"/>
                            <w:rPr>
                              <w:sz w:val="16"/>
                            </w:rPr>
                          </w:pPr>
                        </w:p>
                        <w:p w14:paraId="3EA09F92" w14:textId="77777777" w:rsidR="00A55C76" w:rsidRDefault="00A55C76">
                          <w:pPr>
                            <w:rPr>
                              <w:sz w:val="16"/>
                            </w:rPr>
                          </w:pPr>
                        </w:p>
                      </w:txbxContent>
                    </v:textbox>
                  </v:shape>
                  <v:shape id="Text Box 587" o:spid="_x0000_s1100"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" filled="f" fillcolor="#cfc">
                    <v:textbox inset="0,1mm,0,0">
                      <w:txbxContent>
                        <w:p w14:paraId="7E9D8CCA" w14:textId="77777777" w:rsidR="00A55C76" w:rsidRDefault="00A55C76">
                          <w:pPr>
                            <w:jc w:val="center"/>
                            <w:rPr>
                              <w:sz w:val="14"/>
                            </w:rPr>
                          </w:pPr>
                          <w:r>
                            <w:rPr>
                              <w:sz w:val="16"/>
                            </w:rPr>
                            <w:t>Лист</w:t>
                          </w:r>
                        </w:p>
                      </w:txbxContent>
                    </v:textbox>
                  </v:shape>
                  <v:shape id="Text Box 588" o:spid="_x0000_s1101"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" filled="f" fillcolor="#cfc">
                    <v:textbox inset="0,1mm,0,0">
                      <w:txbxContent>
                        <w:p w14:paraId="13988FB5" w14:textId="77777777" w:rsidR="00A55C76" w:rsidRDefault="00A55C76">
                          <w:pPr>
                            <w:jc w:val="center"/>
                            <w:rPr>
                              <w:sz w:val="16"/>
                            </w:rPr>
                          </w:pPr>
                        </w:p>
                        <w:p w14:paraId="5ECDDB0F" w14:textId="77777777" w:rsidR="00A55C76" w:rsidRDefault="00A55C76">
                          <w:pPr>
                            <w:jc w:val="center"/>
                            <w:rPr>
                              <w:sz w:val="16"/>
                            </w:rPr>
                          </w:pPr>
                        </w:p>
                      </w:txbxContent>
                    </v:textbox>
                  </v:shape>
                  <v:shape id="Text Box 589" o:spid="_x0000_s1102"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" filled="f" fillcolor="#cfc">
                    <v:textbox inset="0,1mm,0,0">
                      <w:txbxContent>
                        <w:p w14:paraId="7E3ABDCD" w14:textId="77777777" w:rsidR="00A55C76" w:rsidRDefault="00A55C76">
                          <w:pPr>
                            <w:jc w:val="center"/>
                            <w:rPr>
                              <w:sz w:val="16"/>
                            </w:rPr>
                          </w:pPr>
                        </w:p>
                        <w:p w14:paraId="2E904B1F" w14:textId="77777777" w:rsidR="00A55C76" w:rsidRDefault="00A55C76">
                          <w:pPr>
                            <w:jc w:val="center"/>
                            <w:rPr>
                              <w:sz w:val="16"/>
                            </w:rPr>
                          </w:pPr>
                        </w:p>
                      </w:txbxContent>
                    </v:textbox>
                  </v:shape>
                  <v:shape id="Text Box 590" o:spid="_x0000_s1103"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" filled="f" fillcolor="#cfc" strokeweight="1.5pt">
                    <v:textbox inset="0,1mm,0,0">
                      <w:txbxContent>
                        <w:p w14:paraId="159C355C" w14:textId="77777777" w:rsidR="00A55C76" w:rsidRDefault="00A55C76">
                          <w:pPr>
                            <w:jc w:val="center"/>
                            <w:rPr>
                              <w:sz w:val="16"/>
                            </w:rPr>
                          </w:pPr>
                          <w:r>
                            <w:rPr>
                              <w:sz w:val="16"/>
                            </w:rPr>
                            <w:t>Лист</w:t>
                          </w:r>
                        </w:p>
                      </w:txbxContent>
                    </v:textbox>
                  </v:shape>
                  <v:shape id="Text Box 591" o:spid="_x0000_s1104"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" filled="f" fillcolor="#cfc" strokeweight="1.5pt">
                    <v:textbox inset="1mm,1mm,0,0">
                      <w:txbxContent>
                        <w:p w14:paraId="3B21CE0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4</w:t>
                          </w:r>
                          <w:r>
                            <w:rPr>
                              <w:rFonts w:ascii="Arial" w:hAnsi="Arial"/>
                              <w:b/>
                            </w:rPr>
                            <w:fldChar w:fldCharType="end"/>
                          </w:r>
                        </w:p>
                      </w:txbxContent>
                    </v:textbox>
                  </v:shape>
                  <v:shape id="Text Box 592" o:spid="_x0000_s1105"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" filled="f" fillcolor="#cfc" strokeweight="1.5pt">
                    <v:textbox>
                      <w:txbxContent>
                        <w:p w14:paraId="022959DF"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593" o:spid="_x0000_s1106"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" strokeweight="1.75pt"/>
                  <v:line id="Line 594" o:spid="_x0000_s1107"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" strokeweight="1.5pt"/>
                  <v:line id="Line 595" o:spid="_x0000_s1108"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" strokeweight="1.5pt"/>
                  <v:line id="Line 596" o:spid="_x0000_s1109"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" strokeweight="1.5pt"/>
                  <v:line id="Line 597" o:spid="_x0000_s1110"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" strokeweight="1.5pt"/>
                </v:group>
                <v:rect id="Rectangle 598" o:spid="_x0000_s1111"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" filled="f" strokeweight="1.75pt"/>
              </v:group>
              <w10:wrap anchorx="page" anchory="page"/>
              <w10:anchorlock/>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129940" w14:textId="090983D9" w:rsidR="00A55C76" w:rsidRDefault="00A55C76">
    <w:pPr>
      <w:pStyle w:val="ac"/>
    </w:pPr>
    <w:r>
      <w:rPr>
        <w:noProof/>
      </w:rPr>
      <mc:AlternateContent>
        <mc:Choice Requires="wpg">
          <w:drawing>
            <wp:anchor distT="0" distB="0" distL="114300" distR="114300" simplePos="0" relativeHeight="251657216" behindDoc="0" locked="1" layoutInCell="1" allowOverlap="1" wp14:anchorId="2BE83981" wp14:editId="3453AC66">
              <wp:simplePos x="0" y="0"/>
              <wp:positionH relativeFrom="page">
                <wp:posOffset>280035</wp:posOffset>
              </wp:positionH>
              <wp:positionV relativeFrom="page">
                <wp:posOffset>231140</wp:posOffset>
              </wp:positionV>
              <wp:extent cx="6990080" cy="10116185"/>
              <wp:effectExtent l="0" t="0" r="1270" b="0"/>
              <wp:wrapNone/>
              <wp:docPr id="163" name="Group 39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164" name="Group 395"/>
                      <wpg:cNvGrpSpPr>
                        <a:grpSpLocks/>
                      </wpg:cNvGrpSpPr>
                      <wpg:grpSpPr bwMode="auto">
                        <a:xfrm>
                          <a:off x="1134" y="454"/>
                          <a:ext cx="10328" cy="15931"/>
                          <a:chOff x="1134" y="454"/>
                          <a:chExt cx="10328" cy="15931"/>
                        </a:xfrm>
                      </wpg:grpSpPr>
                      <wps:wsp>
                        <wps:cNvPr id="165" name="Rectangle 396"/>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166" name="Group 397"/>
                        <wpg:cNvGrpSpPr>
                          <a:grpSpLocks/>
                        </wpg:cNvGrpSpPr>
                        <wpg:grpSpPr bwMode="auto">
                          <a:xfrm>
                            <a:off x="1134" y="14113"/>
                            <a:ext cx="10328" cy="2272"/>
                            <a:chOff x="1134" y="14113"/>
                            <a:chExt cx="10328" cy="2272"/>
                          </a:xfrm>
                        </wpg:grpSpPr>
                        <wpg:grpSp>
                          <wpg:cNvPr id="167" name="Group 398"/>
                          <wpg:cNvGrpSpPr>
                            <a:grpSpLocks/>
                          </wpg:cNvGrpSpPr>
                          <wpg:grpSpPr bwMode="auto">
                            <a:xfrm>
                              <a:off x="1134" y="14113"/>
                              <a:ext cx="10327" cy="2272"/>
                              <a:chOff x="1130" y="14086"/>
                              <a:chExt cx="10327" cy="2272"/>
                            </a:xfrm>
                          </wpg:grpSpPr>
                          <wps:wsp>
                            <wps:cNvPr id="168" name="Text Box 399"/>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18D8BD"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169" name="Text Box 400"/>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33FA2D"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170" name="Text Box 401"/>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171" name="Text Box 402"/>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E0BA51"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172" name="Text Box 403"/>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D051A0"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173" name="Text Box 404"/>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D863DCF" w14:textId="77777777" w:rsidR="00A55C76" w:rsidRDefault="00A55C76">
                                  <w:pPr>
                                    <w:spacing w:before="20"/>
                                    <w:rPr>
                                      <w:sz w:val="16"/>
                                    </w:rPr>
                                  </w:pPr>
                                </w:p>
                              </w:txbxContent>
                            </wps:txbx>
                            <wps:bodyPr rot="0" vert="horz" wrap="square" lIns="36000" tIns="0" rIns="0" bIns="0" anchor="t" anchorCtr="0" upright="1">
                              <a:noAutofit/>
                            </wps:bodyPr>
                          </wps:wsp>
                          <wps:wsp>
                            <wps:cNvPr id="174" name="Text Box 405"/>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95C1B3E" w14:textId="77777777" w:rsidR="00A55C76" w:rsidRPr="00AC3C24" w:rsidRDefault="00A55C76">
                                  <w:pPr>
                                    <w:rPr>
                                      <w:sz w:val="18"/>
                                      <w:szCs w:val="18"/>
                                    </w:rPr>
                                  </w:pPr>
                                </w:p>
                              </w:txbxContent>
                            </wps:txbx>
                            <wps:bodyPr rot="0" vert="horz" wrap="square" lIns="36000" tIns="0" rIns="0" bIns="0" anchor="t" anchorCtr="0" upright="1">
                              <a:noAutofit/>
                            </wps:bodyPr>
                          </wps:wsp>
                          <wps:wsp>
                            <wps:cNvPr id="175" name="Text Box 406"/>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D3080C2" w14:textId="77777777" w:rsidR="00A55C76" w:rsidRPr="00AC3C24" w:rsidRDefault="00A55C76">
                                  <w:pPr>
                                    <w:spacing w:before="20"/>
                                    <w:rPr>
                                      <w:sz w:val="18"/>
                                      <w:szCs w:val="18"/>
                                    </w:rPr>
                                  </w:pPr>
                                </w:p>
                              </w:txbxContent>
                            </wps:txbx>
                            <wps:bodyPr rot="0" vert="horz" wrap="square" lIns="36000" tIns="0" rIns="0" bIns="0" anchor="t" anchorCtr="0" upright="1">
                              <a:noAutofit/>
                            </wps:bodyPr>
                          </wps:wsp>
                          <wps:wsp>
                            <wps:cNvPr id="176" name="Text Box 407"/>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63ED2AA" w14:textId="77777777" w:rsidR="00A55C76" w:rsidRPr="0020377A" w:rsidRDefault="00A55C76" w:rsidP="0020377A">
                                  <w:pPr>
                                    <w:rPr>
                                      <w:sz w:val="18"/>
                                      <w:szCs w:val="18"/>
                                    </w:rPr>
                                  </w:pPr>
                                </w:p>
                              </w:txbxContent>
                            </wps:txbx>
                            <wps:bodyPr rot="0" vert="horz" wrap="square" lIns="36000" tIns="0" rIns="0" bIns="0" anchor="t" anchorCtr="0" upright="1">
                              <a:noAutofit/>
                            </wps:bodyPr>
                          </wps:wsp>
                          <wps:wsp>
                            <wps:cNvPr id="177" name="Text Box 408"/>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56CA60" w14:textId="77777777" w:rsidR="00A55C76" w:rsidRPr="008A5721" w:rsidRDefault="00A55C76" w:rsidP="008A5721">
                                  <w:pPr>
                                    <w:rPr>
                                      <w:sz w:val="18"/>
                                      <w:szCs w:val="18"/>
                                    </w:rPr>
                                  </w:pPr>
                                </w:p>
                              </w:txbxContent>
                            </wps:txbx>
                            <wps:bodyPr rot="0" vert="horz" wrap="square" lIns="36000" tIns="0" rIns="0" bIns="0" anchor="t" anchorCtr="0" upright="1">
                              <a:noAutofit/>
                            </wps:bodyPr>
                          </wps:wsp>
                          <wps:wsp>
                            <wps:cNvPr id="178" name="Text Box 409"/>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FB366D" w14:textId="77777777" w:rsidR="00A55C76" w:rsidRDefault="00A55C76">
                                  <w:pPr>
                                    <w:rPr>
                                      <w:sz w:val="16"/>
                                    </w:rPr>
                                  </w:pPr>
                                </w:p>
                              </w:txbxContent>
                            </wps:txbx>
                            <wps:bodyPr rot="0" vert="horz" wrap="square" lIns="36000" tIns="36000" rIns="0" bIns="0" anchor="t" anchorCtr="0" upright="1">
                              <a:noAutofit/>
                            </wps:bodyPr>
                          </wps:wsp>
                          <wps:wsp>
                            <wps:cNvPr id="179" name="Text Box 410"/>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542970A" w14:textId="77777777" w:rsidR="00A55C76" w:rsidRDefault="00A55C76">
                                  <w:pPr>
                                    <w:rPr>
                                      <w:sz w:val="16"/>
                                    </w:rPr>
                                  </w:pPr>
                                </w:p>
                              </w:txbxContent>
                            </wps:txbx>
                            <wps:bodyPr rot="0" vert="horz" wrap="square" lIns="36000" tIns="36000" rIns="0" bIns="0" anchor="t" anchorCtr="0" upright="1">
                              <a:noAutofit/>
                            </wps:bodyPr>
                          </wps:wsp>
                          <wps:wsp>
                            <wps:cNvPr id="180" name="Text Box 411"/>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3B3B11" w14:textId="77777777" w:rsidR="00A55C76" w:rsidRDefault="00A55C76">
                                  <w:pPr>
                                    <w:rPr>
                                      <w:sz w:val="16"/>
                                    </w:rPr>
                                  </w:pPr>
                                </w:p>
                              </w:txbxContent>
                            </wps:txbx>
                            <wps:bodyPr rot="0" vert="horz" wrap="square" lIns="36000" tIns="36000" rIns="0" bIns="0" anchor="t" anchorCtr="0" upright="1">
                              <a:noAutofit/>
                            </wps:bodyPr>
                          </wps:wsp>
                          <wps:wsp>
                            <wps:cNvPr id="181" name="Text Box 412"/>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F268" w14:textId="77777777" w:rsidR="00A55C76" w:rsidRDefault="00A55C76">
                                  <w:pPr>
                                    <w:rPr>
                                      <w:sz w:val="16"/>
                                    </w:rPr>
                                  </w:pPr>
                                </w:p>
                              </w:txbxContent>
                            </wps:txbx>
                            <wps:bodyPr rot="0" vert="horz" wrap="square" lIns="36000" tIns="36000" rIns="0" bIns="0" anchor="t" anchorCtr="0" upright="1">
                              <a:noAutofit/>
                            </wps:bodyPr>
                          </wps:wsp>
                          <wps:wsp>
                            <wps:cNvPr id="182" name="Text Box 413"/>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54C8A9" w14:textId="77777777" w:rsidR="00A55C76" w:rsidRDefault="00A55C76">
                                  <w:pPr>
                                    <w:rPr>
                                      <w:sz w:val="16"/>
                                    </w:rPr>
                                  </w:pPr>
                                </w:p>
                              </w:txbxContent>
                            </wps:txbx>
                            <wps:bodyPr rot="0" vert="horz" wrap="square" lIns="36000" tIns="36000" rIns="0" bIns="0" anchor="t" anchorCtr="0" upright="1">
                              <a:noAutofit/>
                            </wps:bodyPr>
                          </wps:wsp>
                          <wps:wsp>
                            <wps:cNvPr id="183" name="Text Box 414"/>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BBCB09" w14:textId="77777777" w:rsidR="00A55C76" w:rsidRDefault="00A55C76">
                                  <w:pPr>
                                    <w:rPr>
                                      <w:sz w:val="16"/>
                                    </w:rPr>
                                  </w:pPr>
                                </w:p>
                              </w:txbxContent>
                            </wps:txbx>
                            <wps:bodyPr rot="0" vert="horz" wrap="square" lIns="36000" tIns="36000" rIns="0" bIns="0" anchor="t" anchorCtr="0" upright="1">
                              <a:noAutofit/>
                            </wps:bodyPr>
                          </wps:wsp>
                          <wps:wsp>
                            <wps:cNvPr id="184" name="Text Box 415"/>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A639AD" w14:textId="77777777" w:rsidR="00A55C76" w:rsidRDefault="00A55C76">
                                  <w:pPr>
                                    <w:rPr>
                                      <w:sz w:val="16"/>
                                    </w:rPr>
                                  </w:pPr>
                                </w:p>
                              </w:txbxContent>
                            </wps:txbx>
                            <wps:bodyPr rot="0" vert="horz" wrap="square" lIns="36000" tIns="36000" rIns="0" bIns="0" anchor="t" anchorCtr="0" upright="1">
                              <a:noAutofit/>
                            </wps:bodyPr>
                          </wps:wsp>
                          <wps:wsp>
                            <wps:cNvPr id="185" name="Text Box 416"/>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28D1F4" w14:textId="77777777" w:rsidR="00A55C76" w:rsidRDefault="00A55C76">
                                  <w:pPr>
                                    <w:rPr>
                                      <w:sz w:val="16"/>
                                    </w:rPr>
                                  </w:pPr>
                                </w:p>
                              </w:txbxContent>
                            </wps:txbx>
                            <wps:bodyPr rot="0" vert="horz" wrap="square" lIns="36000" tIns="36000" rIns="0" bIns="0" anchor="t" anchorCtr="0" upright="1">
                              <a:noAutofit/>
                            </wps:bodyPr>
                          </wps:wsp>
                          <wps:wsp>
                            <wps:cNvPr id="186" name="Text Box 417"/>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15B167F" w14:textId="77777777" w:rsidR="00A55C76" w:rsidRDefault="00A55C76">
                                  <w:pPr>
                                    <w:rPr>
                                      <w:sz w:val="16"/>
                                    </w:rPr>
                                  </w:pPr>
                                </w:p>
                              </w:txbxContent>
                            </wps:txbx>
                            <wps:bodyPr rot="0" vert="horz" wrap="square" lIns="36000" tIns="36000" rIns="0" bIns="0" anchor="t" anchorCtr="0" upright="1">
                              <a:noAutofit/>
                            </wps:bodyPr>
                          </wps:wsp>
                          <wps:wsp>
                            <wps:cNvPr id="187" name="Text Box 418"/>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14606E" w14:textId="77777777" w:rsidR="00A55C76" w:rsidRDefault="00A55C76">
                                  <w:pPr>
                                    <w:rPr>
                                      <w:sz w:val="16"/>
                                    </w:rPr>
                                  </w:pPr>
                                </w:p>
                              </w:txbxContent>
                            </wps:txbx>
                            <wps:bodyPr rot="0" vert="horz" wrap="square" lIns="36000" tIns="36000" rIns="0" bIns="0" anchor="t" anchorCtr="0" upright="1">
                              <a:noAutofit/>
                            </wps:bodyPr>
                          </wps:wsp>
                          <wps:wsp>
                            <wps:cNvPr id="188" name="Text Box 419"/>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9C0A4F"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89" name="Text Box 420"/>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229EFBE"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190" name="Text Box 421"/>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D955357" w14:textId="77777777" w:rsidR="00A55C76" w:rsidRDefault="00A55C76">
                                  <w:pPr>
                                    <w:jc w:val="center"/>
                                    <w:rPr>
                                      <w:sz w:val="16"/>
                                    </w:rPr>
                                  </w:pPr>
                                </w:p>
                                <w:p w14:paraId="04AAF41F" w14:textId="77777777" w:rsidR="00A55C76" w:rsidRDefault="00A55C76">
                                  <w:pPr>
                                    <w:jc w:val="center"/>
                                    <w:rPr>
                                      <w:sz w:val="16"/>
                                    </w:rPr>
                                  </w:pPr>
                                </w:p>
                              </w:txbxContent>
                            </wps:txbx>
                            <wps:bodyPr rot="0" vert="horz" wrap="square" lIns="36000" tIns="36000" rIns="0" bIns="0" anchor="t" anchorCtr="0" upright="1">
                              <a:noAutofit/>
                            </wps:bodyPr>
                          </wps:wsp>
                          <wps:wsp>
                            <wps:cNvPr id="191" name="Text Box 422"/>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ECA6F6"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92" name="Text Box 423"/>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30FFF5" w14:textId="77777777" w:rsidR="00A55C76" w:rsidRDefault="00A55C76">
                                  <w:pPr>
                                    <w:rPr>
                                      <w:sz w:val="16"/>
                                      <w:szCs w:val="16"/>
                                    </w:rPr>
                                  </w:pPr>
                                </w:p>
                                <w:p w14:paraId="0FD8362B" w14:textId="77777777" w:rsidR="00A55C76" w:rsidRDefault="00A55C76">
                                  <w:pPr>
                                    <w:rPr>
                                      <w:sz w:val="16"/>
                                    </w:rPr>
                                  </w:pPr>
                                </w:p>
                              </w:txbxContent>
                            </wps:txbx>
                            <wps:bodyPr rot="0" vert="horz" wrap="square" lIns="36000" tIns="36000" rIns="0" bIns="0" anchor="t" anchorCtr="0" upright="1">
                              <a:noAutofit/>
                            </wps:bodyPr>
                          </wps:wsp>
                          <wps:wsp>
                            <wps:cNvPr id="193" name="Text Box 424"/>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58A8C14" w14:textId="77777777" w:rsidR="00A55C76" w:rsidRDefault="00A55C76">
                                  <w:pPr>
                                    <w:rPr>
                                      <w:sz w:val="16"/>
                                    </w:rPr>
                                  </w:pPr>
                                </w:p>
                              </w:txbxContent>
                            </wps:txbx>
                            <wps:bodyPr rot="0" vert="horz" wrap="square" lIns="36000" tIns="36000" rIns="0" bIns="0" anchor="t" anchorCtr="0" upright="1">
                              <a:noAutofit/>
                            </wps:bodyPr>
                          </wps:wsp>
                          <wps:wsp>
                            <wps:cNvPr id="194" name="Text Box 425"/>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2C9E7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95" name="Text Box 426"/>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8CADD21" w14:textId="77777777" w:rsidR="00A55C76" w:rsidRPr="003B239D" w:rsidRDefault="00A55C76">
                                  <w:pPr>
                                    <w:rPr>
                                      <w:spacing w:val="-12"/>
                                      <w:sz w:val="16"/>
                                      <w:lang w:val="en-US"/>
                                    </w:rPr>
                                  </w:pPr>
                                </w:p>
                              </w:txbxContent>
                            </wps:txbx>
                            <wps:bodyPr rot="0" vert="horz" wrap="square" lIns="36000" tIns="36000" rIns="0" bIns="0" anchor="t" anchorCtr="0" upright="1">
                              <a:noAutofit/>
                            </wps:bodyPr>
                          </wps:wsp>
                          <wps:wsp>
                            <wps:cNvPr id="196" name="Text Box 427"/>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3D2AF2F" w14:textId="77777777" w:rsidR="00A55C76" w:rsidRDefault="00A55C76">
                                  <w:pPr>
                                    <w:rPr>
                                      <w:sz w:val="16"/>
                                    </w:rPr>
                                  </w:pPr>
                                </w:p>
                              </w:txbxContent>
                            </wps:txbx>
                            <wps:bodyPr rot="0" vert="horz" wrap="square" lIns="36000" tIns="36000" rIns="0" bIns="0" anchor="t" anchorCtr="0" upright="1">
                              <a:noAutofit/>
                            </wps:bodyPr>
                          </wps:wsp>
                          <wps:wsp>
                            <wps:cNvPr id="197" name="Text Box 428"/>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6696981"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98" name="Text Box 429"/>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673EEC"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199" name="Text Box 430"/>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46F84E" w14:textId="77777777" w:rsidR="00A55C76" w:rsidRDefault="00A55C76">
                                  <w:pPr>
                                    <w:jc w:val="center"/>
                                    <w:rPr>
                                      <w:sz w:val="16"/>
                                    </w:rPr>
                                  </w:pPr>
                                </w:p>
                                <w:p w14:paraId="73B086F9" w14:textId="77777777" w:rsidR="00A55C76" w:rsidRDefault="00A55C76">
                                  <w:pPr>
                                    <w:rPr>
                                      <w:sz w:val="16"/>
                                    </w:rPr>
                                  </w:pPr>
                                </w:p>
                              </w:txbxContent>
                            </wps:txbx>
                            <wps:bodyPr rot="0" vert="horz" wrap="square" lIns="0" tIns="36000" rIns="0" bIns="0" anchor="t" anchorCtr="0" upright="1">
                              <a:noAutofit/>
                            </wps:bodyPr>
                          </wps:wsp>
                          <wps:wsp>
                            <wps:cNvPr id="200" name="Text Box 431"/>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5F9F4F9"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201" name="Text Box 432"/>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wps:txbx>
                            <wps:bodyPr rot="0" vert="horz" wrap="square" lIns="0" tIns="36000" rIns="0" bIns="0" anchor="t" anchorCtr="0" upright="1">
                              <a:noAutofit/>
                            </wps:bodyPr>
                          </wps:wsp>
                          <wps:wsp>
                            <wps:cNvPr id="202" name="Text Box 433"/>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256DEA" w14:textId="77777777" w:rsidR="00A55C76" w:rsidRDefault="00A55C76">
                                  <w:pPr>
                                    <w:jc w:val="center"/>
                                    <w:rPr>
                                      <w:sz w:val="16"/>
                                    </w:rPr>
                                  </w:pPr>
                                </w:p>
                                <w:p w14:paraId="7CF6A244" w14:textId="77777777" w:rsidR="00A55C76" w:rsidRDefault="00A55C76">
                                  <w:pPr>
                                    <w:jc w:val="center"/>
                                    <w:rPr>
                                      <w:sz w:val="16"/>
                                    </w:rPr>
                                  </w:pPr>
                                </w:p>
                              </w:txbxContent>
                            </wps:txbx>
                            <wps:bodyPr rot="0" vert="horz" wrap="square" lIns="0" tIns="36000" rIns="0" bIns="0" anchor="t" anchorCtr="0" upright="1">
                              <a:noAutofit/>
                            </wps:bodyPr>
                          </wps:wsp>
                          <wps:wsp>
                            <wps:cNvPr id="203" name="Text Box 434"/>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4F16CE"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204" name="Text Box 435"/>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EA8BC4"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205" name="Text Box 436"/>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B3116D"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206" name="Text Box 437"/>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wps:txbx>
                            <wps:bodyPr rot="0" vert="horz" wrap="square" lIns="36000" tIns="0" rIns="0" bIns="0" anchor="t" anchorCtr="0" upright="1">
                              <a:noAutofit/>
                            </wps:bodyPr>
                          </wps:wsp>
                          <wps:wsp>
                            <wps:cNvPr id="207" name="Text Box 438"/>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208" name="Text Box 439"/>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4F5E61" w14:textId="77777777" w:rsidR="00A55C76" w:rsidRDefault="00A55C76">
                                  <w:pPr>
                                    <w:jc w:val="center"/>
                                    <w:rPr>
                                      <w:sz w:val="16"/>
                                    </w:rPr>
                                  </w:pPr>
                                </w:p>
                              </w:txbxContent>
                            </wps:txbx>
                            <wps:bodyPr rot="0" vert="horz" wrap="square" lIns="36000" tIns="36000" rIns="0" bIns="0" anchor="t" anchorCtr="0" upright="1">
                              <a:noAutofit/>
                            </wps:bodyPr>
                          </wps:wsp>
                          <wps:wsp>
                            <wps:cNvPr id="209" name="Text Box 440"/>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56041F6" w14:textId="77777777" w:rsidR="00A55C76" w:rsidRDefault="00A55C76">
                                  <w:pPr>
                                    <w:jc w:val="center"/>
                                    <w:rPr>
                                      <w:sz w:val="16"/>
                                    </w:rPr>
                                  </w:pPr>
                                </w:p>
                              </w:txbxContent>
                            </wps:txbx>
                            <wps:bodyPr rot="0" vert="horz" wrap="square" lIns="36000" tIns="36000" rIns="0" bIns="0" anchor="t" anchorCtr="0" upright="1">
                              <a:noAutofit/>
                            </wps:bodyPr>
                          </wps:wsp>
                          <wps:wsp>
                            <wps:cNvPr id="210" name="Text Box 441"/>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A7E6623" w14:textId="77777777" w:rsidR="00A55C76" w:rsidRDefault="00A55C76">
                                  <w:pPr>
                                    <w:jc w:val="center"/>
                                    <w:rPr>
                                      <w:sz w:val="16"/>
                                    </w:rPr>
                                  </w:pPr>
                                </w:p>
                              </w:txbxContent>
                            </wps:txbx>
                            <wps:bodyPr rot="0" vert="horz" wrap="square" lIns="36000" tIns="36000" rIns="0" bIns="0" anchor="t" anchorCtr="0" upright="1">
                              <a:noAutofit/>
                            </wps:bodyPr>
                          </wps:wsp>
                          <wps:wsp>
                            <wps:cNvPr id="211" name="Rectangle 442"/>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212" name="Text Box 443"/>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wps:txbx>
                            <wps:bodyPr rot="0" vert="horz" wrap="square" lIns="91440" tIns="45720" rIns="91440" bIns="45720" anchor="t" anchorCtr="0" upright="1">
                              <a:noAutofit/>
                            </wps:bodyPr>
                          </wps:wsp>
                          <wps:wsp>
                            <wps:cNvPr id="213" name="Text Box 444"/>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wps:txbx>
                            <wps:bodyPr rot="0" vert="horz" wrap="square" lIns="91440" tIns="45720" rIns="91440" bIns="45720" anchor="t" anchorCtr="0" upright="1">
                              <a:noAutofit/>
                            </wps:bodyPr>
                          </wps:wsp>
                          <wps:wsp>
                            <wps:cNvPr id="214" name="Line 445"/>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5" name="Line 446"/>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6" name="Line 447"/>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7" name="Line 448"/>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8" name="Line 449"/>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19" name="Line 450"/>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0" name="Line 451"/>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221" name="Line 452"/>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222" name="Line 453"/>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223" name="Group 454"/>
                      <wpg:cNvGrpSpPr>
                        <a:grpSpLocks/>
                      </wpg:cNvGrpSpPr>
                      <wpg:grpSpPr bwMode="auto">
                        <a:xfrm>
                          <a:off x="454" y="8149"/>
                          <a:ext cx="683" cy="8236"/>
                          <a:chOff x="395" y="8122"/>
                          <a:chExt cx="683" cy="8236"/>
                        </a:xfrm>
                      </wpg:grpSpPr>
                      <wpg:grpSp>
                        <wpg:cNvPr id="224" name="Group 455"/>
                        <wpg:cNvGrpSpPr>
                          <a:grpSpLocks/>
                        </wpg:cNvGrpSpPr>
                        <wpg:grpSpPr bwMode="auto">
                          <a:xfrm>
                            <a:off x="395" y="14938"/>
                            <a:ext cx="683" cy="1420"/>
                            <a:chOff x="395" y="14965"/>
                            <a:chExt cx="683" cy="1420"/>
                          </a:xfrm>
                        </wpg:grpSpPr>
                        <wps:wsp>
                          <wps:cNvPr id="225" name="Text Box 45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D5701D6" w14:textId="77777777" w:rsidR="00A55C76" w:rsidRDefault="00A55C76">
                                <w:pPr>
                                  <w:jc w:val="center"/>
                                  <w:rPr>
                                    <w:sz w:val="16"/>
                                  </w:rPr>
                                </w:pPr>
                              </w:p>
                            </w:txbxContent>
                          </wps:txbx>
                          <wps:bodyPr rot="0" vert="vert270" wrap="square" lIns="0" tIns="0" rIns="0" bIns="0" anchor="t" anchorCtr="0" upright="1">
                            <a:noAutofit/>
                          </wps:bodyPr>
                        </wps:wsp>
                        <wps:wsp>
                          <wps:cNvPr id="226" name="Text Box 45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BA513CE"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227" name="Group 458"/>
                        <wpg:cNvGrpSpPr>
                          <a:grpSpLocks/>
                        </wpg:cNvGrpSpPr>
                        <wpg:grpSpPr bwMode="auto">
                          <a:xfrm>
                            <a:off x="395" y="12950"/>
                            <a:ext cx="683" cy="1988"/>
                            <a:chOff x="395" y="14965"/>
                            <a:chExt cx="683" cy="1420"/>
                          </a:xfrm>
                        </wpg:grpSpPr>
                        <wps:wsp>
                          <wps:cNvPr id="228" name="Text Box 45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A430743" w14:textId="77777777" w:rsidR="00A55C76" w:rsidRDefault="00A55C76">
                                <w:pPr>
                                  <w:jc w:val="center"/>
                                  <w:rPr>
                                    <w:sz w:val="16"/>
                                  </w:rPr>
                                </w:pPr>
                              </w:p>
                            </w:txbxContent>
                          </wps:txbx>
                          <wps:bodyPr rot="0" vert="vert270" wrap="square" lIns="0" tIns="0" rIns="0" bIns="0" anchor="t" anchorCtr="0" upright="1">
                            <a:noAutofit/>
                          </wps:bodyPr>
                        </wps:wsp>
                        <wps:wsp>
                          <wps:cNvPr id="229" name="Text Box 46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D31B25"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230" name="Group 461"/>
                        <wpg:cNvGrpSpPr>
                          <a:grpSpLocks/>
                        </wpg:cNvGrpSpPr>
                        <wpg:grpSpPr bwMode="auto">
                          <a:xfrm>
                            <a:off x="395" y="11530"/>
                            <a:ext cx="683" cy="1420"/>
                            <a:chOff x="395" y="14965"/>
                            <a:chExt cx="683" cy="1420"/>
                          </a:xfrm>
                        </wpg:grpSpPr>
                        <wps:wsp>
                          <wps:cNvPr id="231" name="Text Box 46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DB3C20A" w14:textId="77777777" w:rsidR="00A55C76" w:rsidRDefault="00A55C76">
                                <w:pPr>
                                  <w:jc w:val="center"/>
                                  <w:rPr>
                                    <w:sz w:val="16"/>
                                  </w:rPr>
                                </w:pPr>
                              </w:p>
                            </w:txbxContent>
                          </wps:txbx>
                          <wps:bodyPr rot="0" vert="vert270" wrap="square" lIns="0" tIns="0" rIns="0" bIns="0" anchor="t" anchorCtr="0" upright="1">
                            <a:noAutofit/>
                          </wps:bodyPr>
                        </wps:wsp>
                        <wps:wsp>
                          <wps:cNvPr id="232" name="Text Box 46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971944"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233" name="Group 464"/>
                        <wpg:cNvGrpSpPr>
                          <a:grpSpLocks/>
                        </wpg:cNvGrpSpPr>
                        <wpg:grpSpPr bwMode="auto">
                          <a:xfrm>
                            <a:off x="395" y="10110"/>
                            <a:ext cx="683" cy="1420"/>
                            <a:chOff x="395" y="14965"/>
                            <a:chExt cx="683" cy="1420"/>
                          </a:xfrm>
                        </wpg:grpSpPr>
                        <wps:wsp>
                          <wps:cNvPr id="234" name="Text Box 46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402D575" w14:textId="77777777" w:rsidR="00A55C76" w:rsidRDefault="00A55C76">
                                <w:pPr>
                                  <w:jc w:val="center"/>
                                  <w:rPr>
                                    <w:sz w:val="16"/>
                                  </w:rPr>
                                </w:pPr>
                              </w:p>
                            </w:txbxContent>
                          </wps:txbx>
                          <wps:bodyPr rot="0" vert="vert270" wrap="square" lIns="0" tIns="0" rIns="0" bIns="0" anchor="t" anchorCtr="0" upright="1">
                            <a:noAutofit/>
                          </wps:bodyPr>
                        </wps:wsp>
                        <wps:wsp>
                          <wps:cNvPr id="235" name="Text Box 46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236" name="Group 467"/>
                        <wpg:cNvGrpSpPr>
                          <a:grpSpLocks/>
                        </wpg:cNvGrpSpPr>
                        <wpg:grpSpPr bwMode="auto">
                          <a:xfrm>
                            <a:off x="395" y="8122"/>
                            <a:ext cx="683" cy="1988"/>
                            <a:chOff x="395" y="14965"/>
                            <a:chExt cx="683" cy="1420"/>
                          </a:xfrm>
                        </wpg:grpSpPr>
                        <wps:wsp>
                          <wps:cNvPr id="237" name="Text Box 46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1076894" w14:textId="77777777" w:rsidR="00A55C76" w:rsidRDefault="00A55C76">
                                <w:pPr>
                                  <w:jc w:val="center"/>
                                  <w:rPr>
                                    <w:sz w:val="16"/>
                                  </w:rPr>
                                </w:pPr>
                              </w:p>
                            </w:txbxContent>
                          </wps:txbx>
                          <wps:bodyPr rot="0" vert="vert270" wrap="square" lIns="0" tIns="0" rIns="0" bIns="0" anchor="t" anchorCtr="0" upright="1">
                            <a:noAutofit/>
                          </wps:bodyPr>
                        </wps:wsp>
                        <wps:wsp>
                          <wps:cNvPr id="238" name="Text Box 46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2BE83981" id="Group 394" o:spid="_x0000_s1112" style="position:absolute;margin-left:22.05pt;margin-top:18.2pt;width:550.4pt;height:796.55pt;z-index:251657216;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">
              <v:group id="Group 395" o:spid="_x0000_s1113"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">
                <v:rect id="Rectangle 396" o:spid="_x0000_s1114"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" filled="f" strokeweight="1.75pt"/>
                <v:group id="Group 397" o:spid="_x0000_s1115"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">
                  <v:group id="Group 398" o:spid="_x0000_s1116"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">
                    <v:shapetype id="_x0000_t202" coordsize="21600,21600" o:spt="202" path="m,l,21600r21600,l21600,xe">
                      <v:stroke joinstyle="miter"/>
                      <v:path gradientshapeok="t" o:connecttype="rect"/>
                    </v:shapetype>
                    <v:shape id="Text Box 399" o:spid="_x0000_s1117"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" filled="f" fillcolor="#cfc">
                      <v:textbox inset="1mm,1mm,0,0">
                        <w:txbxContent>
                          <w:p w14:paraId="7318D8BD" w14:textId="77777777" w:rsidR="00A55C76" w:rsidRDefault="00A55C76">
                            <w:pPr>
                              <w:rPr>
                                <w:sz w:val="16"/>
                              </w:rPr>
                            </w:pPr>
                            <w:r>
                              <w:rPr>
                                <w:sz w:val="16"/>
                              </w:rPr>
                              <w:t>Н.</w:t>
                            </w:r>
                            <w:r>
                              <w:rPr>
                                <w:sz w:val="16"/>
                                <w:lang w:val="en-US"/>
                              </w:rPr>
                              <w:t xml:space="preserve"> </w:t>
                            </w:r>
                            <w:r>
                              <w:rPr>
                                <w:sz w:val="16"/>
                              </w:rPr>
                              <w:t>контр.</w:t>
                            </w:r>
                          </w:p>
                        </w:txbxContent>
                      </v:textbox>
                    </v:shape>
                    <v:shape id="Text Box 400" o:spid="_x0000_s1118"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" filled="f" fillcolor="#cfc">
                      <v:textbox inset="1mm,1mm,0,0">
                        <w:txbxContent>
                          <w:p w14:paraId="7633FA2D" w14:textId="77777777" w:rsidR="00A55C76" w:rsidRDefault="00A55C76">
                            <w:pPr>
                              <w:rPr>
                                <w:sz w:val="16"/>
                              </w:rPr>
                            </w:pPr>
                            <w:r>
                              <w:rPr>
                                <w:sz w:val="16"/>
                              </w:rPr>
                              <w:t>Утвердил</w:t>
                            </w:r>
                          </w:p>
                        </w:txbxContent>
                      </v:textbox>
                    </v:shape>
                    <v:shape id="Text Box 401" o:spid="_x0000_s1119"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rLSc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vjwjE+jFFQAA//8DAFBLAQItABQABgAIAAAAIQDb4fbL7gAAAIUBAAATAAAAAAAA&#10;AAAAAAAAAAAAAABbQ29udGVudF9UeXBlc10ueG1sUEsBAi0AFAAGAAgAAAAhAFr0LFu/AAAAFQEA&#10;AAsAAAAAAAAAAAAAAAAAHwEAAF9yZWxzLy5yZWxzUEsBAi0AFAAGAAgAAAAhAPOstJzHAAAA3AAA&#10;AA8AAAAAAAAAAAAAAAAABwIAAGRycy9kb3ducmV2LnhtbFBLBQYAAAAAAwADALcAAAD7AgAAAAA=&#10;" filled="f" fillcolor="#cfc">
                      <v:textbox inset="1mm,1mm,0,0">
                        <w:txbxContent>
                          <w:p w14:paraId="0FAD5365"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402" o:spid="_x0000_s1120"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" filled="f" fillcolor="#cfc">
                      <v:textbox inset="1mm,1mm,0,0">
                        <w:txbxContent>
                          <w:p w14:paraId="49E0BA51" w14:textId="77777777" w:rsidR="00A55C76" w:rsidRDefault="00A55C76">
                            <w:pPr>
                              <w:rPr>
                                <w:sz w:val="16"/>
                              </w:rPr>
                            </w:pPr>
                            <w:r>
                              <w:rPr>
                                <w:sz w:val="16"/>
                              </w:rPr>
                              <w:t>Проверил</w:t>
                            </w:r>
                          </w:p>
                        </w:txbxContent>
                      </v:textbox>
                    </v:shape>
                    <v:shape id="Text Box 403" o:spid="_x0000_s1121"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" filled="f" fillcolor="#cfc">
                      <v:textbox inset="1mm,1mm,0,0">
                        <w:txbxContent>
                          <w:p w14:paraId="59D051A0" w14:textId="77777777" w:rsidR="00A55C76" w:rsidRDefault="00A55C76">
                            <w:pPr>
                              <w:rPr>
                                <w:sz w:val="16"/>
                              </w:rPr>
                            </w:pPr>
                            <w:r>
                              <w:rPr>
                                <w:sz w:val="16"/>
                              </w:rPr>
                              <w:t>Разработал</w:t>
                            </w:r>
                          </w:p>
                        </w:txbxContent>
                      </v:textbox>
                    </v:shape>
                    <v:shape id="Text Box 404" o:spid="_x0000_s1122"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WTBaxQAAANwAAAAPAAAAZHJzL2Rvd25yZXYueG1sRE9La8JA&#10;EL4X/A/LCL3VjRa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AUWTBaxQAAANwAAAAP&#10;AAAAAAAAAAAAAAAAAAcCAABkcnMvZG93bnJldi54bWxQSwUGAAAAAAMAAwC3AAAA+QIAAAAA&#10;" filled="f" fillcolor="#cfc">
                      <v:textbox inset="1mm,0,0,0">
                        <w:txbxContent>
                          <w:p w14:paraId="2D863DCF" w14:textId="77777777" w:rsidR="00A55C76" w:rsidRDefault="00A55C76">
                            <w:pPr>
                              <w:spacing w:before="20"/>
                              <w:rPr>
                                <w:sz w:val="16"/>
                              </w:rPr>
                            </w:pPr>
                          </w:p>
                        </w:txbxContent>
                      </v:textbox>
                    </v:shape>
                    <v:shape id="Text Box 405" o:spid="_x0000_s1123"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" filled="f" fillcolor="#cfc">
                      <v:textbox inset="1mm,0,0,0">
                        <w:txbxContent>
                          <w:p w14:paraId="595C1B3E" w14:textId="77777777" w:rsidR="00A55C76" w:rsidRPr="00AC3C24" w:rsidRDefault="00A55C76">
                            <w:pPr>
                              <w:rPr>
                                <w:sz w:val="18"/>
                                <w:szCs w:val="18"/>
                              </w:rPr>
                            </w:pPr>
                          </w:p>
                        </w:txbxContent>
                      </v:textbox>
                    </v:shape>
                    <v:shape id="Text Box 406" o:spid="_x0000_s1124"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" filled="f" fillcolor="#cfc">
                      <v:textbox inset="1mm,0,0,0">
                        <w:txbxContent>
                          <w:p w14:paraId="0D3080C2" w14:textId="77777777" w:rsidR="00A55C76" w:rsidRPr="00AC3C24" w:rsidRDefault="00A55C76">
                            <w:pPr>
                              <w:spacing w:before="20"/>
                              <w:rPr>
                                <w:sz w:val="18"/>
                                <w:szCs w:val="18"/>
                              </w:rPr>
                            </w:pPr>
                          </w:p>
                        </w:txbxContent>
                      </v:textbox>
                    </v:shape>
                    <v:shape id="Text Box 407" o:spid="_x0000_s1125"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" filled="f" fillcolor="#cfc">
                      <v:textbox inset="1mm,0,0,0">
                        <w:txbxContent>
                          <w:p w14:paraId="563ED2AA" w14:textId="77777777" w:rsidR="00A55C76" w:rsidRPr="0020377A" w:rsidRDefault="00A55C76" w:rsidP="0020377A">
                            <w:pPr>
                              <w:rPr>
                                <w:sz w:val="18"/>
                                <w:szCs w:val="18"/>
                              </w:rPr>
                            </w:pPr>
                          </w:p>
                        </w:txbxContent>
                      </v:textbox>
                    </v:shape>
                    <v:shape id="Text Box 408" o:spid="_x0000_s1126"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" filled="f" fillcolor="#cfc">
                      <v:textbox inset="1mm,0,0,0">
                        <w:txbxContent>
                          <w:p w14:paraId="7156CA60" w14:textId="77777777" w:rsidR="00A55C76" w:rsidRPr="008A5721" w:rsidRDefault="00A55C76" w:rsidP="008A5721">
                            <w:pPr>
                              <w:rPr>
                                <w:sz w:val="18"/>
                                <w:szCs w:val="18"/>
                              </w:rPr>
                            </w:pPr>
                          </w:p>
                        </w:txbxContent>
                      </v:textbox>
                    </v:shape>
                    <v:shape id="Text Box 409" o:spid="_x0000_s1127"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" filled="f" fillcolor="#cfc">
                      <v:textbox inset="1mm,1mm,0,0">
                        <w:txbxContent>
                          <w:p w14:paraId="4BFB366D" w14:textId="77777777" w:rsidR="00A55C76" w:rsidRDefault="00A55C76">
                            <w:pPr>
                              <w:rPr>
                                <w:sz w:val="16"/>
                              </w:rPr>
                            </w:pPr>
                          </w:p>
                        </w:txbxContent>
                      </v:textbox>
                    </v:shape>
                    <v:shape id="Text Box 410" o:spid="_x0000_s1128"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" filled="f" fillcolor="#cfc">
                      <v:textbox inset="1mm,1mm,0,0">
                        <w:txbxContent>
                          <w:p w14:paraId="3542970A" w14:textId="77777777" w:rsidR="00A55C76" w:rsidRDefault="00A55C76">
                            <w:pPr>
                              <w:rPr>
                                <w:sz w:val="16"/>
                              </w:rPr>
                            </w:pPr>
                          </w:p>
                        </w:txbxContent>
                      </v:textbox>
                    </v:shape>
                    <v:shape id="Text Box 411" o:spid="_x0000_s1129"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cS7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Lw5RmZQK//AAAA//8DAFBLAQItABQABgAIAAAAIQDb4fbL7gAAAIUBAAATAAAAAAAA&#10;AAAAAAAAAAAAAABbQ29udGVudF9UeXBlc10ueG1sUEsBAi0AFAAGAAgAAAAhAFr0LFu/AAAAFQEA&#10;AAsAAAAAAAAAAAAAAAAAHwEAAF9yZWxzLy5yZWxzUEsBAi0AFAAGAAgAAAAhAMZ5xLvHAAAA3AAA&#10;AA8AAAAAAAAAAAAAAAAABwIAAGRycy9kb3ducmV2LnhtbFBLBQYAAAAAAwADALcAAAD7AgAAAAA=&#10;" filled="f" fillcolor="#cfc">
                      <v:textbox inset="1mm,1mm,0,0">
                        <w:txbxContent>
                          <w:p w14:paraId="313B3B11" w14:textId="77777777" w:rsidR="00A55C76" w:rsidRDefault="00A55C76">
                            <w:pPr>
                              <w:rPr>
                                <w:sz w:val="16"/>
                              </w:rPr>
                            </w:pPr>
                          </w:p>
                        </w:txbxContent>
                      </v:textbox>
                    </v:shape>
                    <v:shape id="Text Box 412" o:spid="_x0000_s1130"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" filled="f" fillcolor="#cfc">
                      <v:textbox inset="1mm,1mm,0,0">
                        <w:txbxContent>
                          <w:p w14:paraId="1C86F268" w14:textId="77777777" w:rsidR="00A55C76" w:rsidRDefault="00A55C76">
                            <w:pPr>
                              <w:rPr>
                                <w:sz w:val="16"/>
                              </w:rPr>
                            </w:pPr>
                          </w:p>
                        </w:txbxContent>
                      </v:textbox>
                    </v:shape>
                    <v:shape id="Text Box 413" o:spid="_x0000_s1131"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" filled="f" fillcolor="#cfc">
                      <v:textbox inset="1mm,1mm,0,0">
                        <w:txbxContent>
                          <w:p w14:paraId="4054C8A9" w14:textId="77777777" w:rsidR="00A55C76" w:rsidRDefault="00A55C76">
                            <w:pPr>
                              <w:rPr>
                                <w:sz w:val="16"/>
                              </w:rPr>
                            </w:pPr>
                          </w:p>
                        </w:txbxContent>
                      </v:textbox>
                    </v:shape>
                    <v:shape id="Text Box 414" o:spid="_x0000_s1132"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1rMxAAAANwAAAAPAAAAZHJzL2Rvd25yZXYueG1sRE/fa8Iw&#10;EH4f7H8IJ/gyNFVh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DarWszEAAAA3AAAAA8A&#10;AAAAAAAAAAAAAAAABwIAAGRycy9kb3ducmV2LnhtbFBLBQYAAAAAAwADALcAAAD4AgAAAAA=&#10;" filled="f" fillcolor="#cfc">
                      <v:textbox inset="1mm,1mm,0,0">
                        <w:txbxContent>
                          <w:p w14:paraId="73BBCB09" w14:textId="77777777" w:rsidR="00A55C76" w:rsidRDefault="00A55C76">
                            <w:pPr>
                              <w:rPr>
                                <w:sz w:val="16"/>
                              </w:rPr>
                            </w:pPr>
                          </w:p>
                        </w:txbxContent>
                      </v:textbox>
                    </v:shape>
                    <v:shape id="Text Box 415" o:spid="_x0000_s1133"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QsK4xAAAANwAAAAPAAAAZHJzL2Rvd25yZXYueG1sRE/fa8Iw&#10;EH4f7H8IJ/gyNFVk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LlCwrjEAAAA3AAAAA8A&#10;AAAAAAAAAAAAAAAABwIAAGRycy9kb3ducmV2LnhtbFBLBQYAAAAAAwADALcAAAD4AgAAAAA=&#10;" filled="f" fillcolor="#cfc">
                      <v:textbox inset="1mm,1mm,0,0">
                        <w:txbxContent>
                          <w:p w14:paraId="07A639AD" w14:textId="77777777" w:rsidR="00A55C76" w:rsidRDefault="00A55C76">
                            <w:pPr>
                              <w:rPr>
                                <w:sz w:val="16"/>
                              </w:rPr>
                            </w:pPr>
                          </w:p>
                        </w:txbxContent>
                      </v:textbox>
                    </v:shape>
                    <v:shape id="Text Box 416" o:spid="_x0000_s1134"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" filled="f" fillcolor="#cfc">
                      <v:textbox inset="1mm,1mm,0,0">
                        <w:txbxContent>
                          <w:p w14:paraId="7328D1F4" w14:textId="77777777" w:rsidR="00A55C76" w:rsidRDefault="00A55C76">
                            <w:pPr>
                              <w:rPr>
                                <w:sz w:val="16"/>
                              </w:rPr>
                            </w:pPr>
                          </w:p>
                        </w:txbxContent>
                      </v:textbox>
                    </v:shape>
                    <v:shape id="Text Box 417" o:spid="_x0000_s1135"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" filled="f" fillcolor="#cfc">
                      <v:textbox inset="1mm,1mm,0,0">
                        <w:txbxContent>
                          <w:p w14:paraId="515B167F" w14:textId="77777777" w:rsidR="00A55C76" w:rsidRDefault="00A55C76">
                            <w:pPr>
                              <w:rPr>
                                <w:sz w:val="16"/>
                              </w:rPr>
                            </w:pPr>
                          </w:p>
                        </w:txbxContent>
                      </v:textbox>
                    </v:shape>
                    <v:shape id="Text Box 418" o:spid="_x0000_s1136"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" filled="f" fillcolor="#cfc">
                      <v:textbox inset="1mm,1mm,0,0">
                        <w:txbxContent>
                          <w:p w14:paraId="3D14606E" w14:textId="77777777" w:rsidR="00A55C76" w:rsidRDefault="00A55C76">
                            <w:pPr>
                              <w:rPr>
                                <w:sz w:val="16"/>
                              </w:rPr>
                            </w:pPr>
                          </w:p>
                        </w:txbxContent>
                      </v:textbox>
                    </v:shape>
                    <v:shape id="Text Box 419" o:spid="_x0000_s1137"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" filled="f" fillcolor="#cfc">
                      <v:textbox inset="1mm,1mm,0,0">
                        <w:txbxContent>
                          <w:p w14:paraId="6C9C0A4F" w14:textId="77777777" w:rsidR="00A55C76" w:rsidRDefault="00A55C76">
                            <w:pPr>
                              <w:jc w:val="center"/>
                              <w:rPr>
                                <w:sz w:val="16"/>
                              </w:rPr>
                            </w:pPr>
                            <w:r>
                              <w:rPr>
                                <w:sz w:val="16"/>
                              </w:rPr>
                              <w:t>№ документа</w:t>
                            </w:r>
                          </w:p>
                        </w:txbxContent>
                      </v:textbox>
                    </v:shape>
                    <v:shape id="Text Box 420" o:spid="_x0000_s1138"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" filled="f" fillcolor="#cfc">
                      <v:textbox inset="1mm,1mm,0,0">
                        <w:txbxContent>
                          <w:p w14:paraId="1229EFBE" w14:textId="77777777" w:rsidR="00A55C76" w:rsidRPr="003B239D" w:rsidRDefault="00A55C76" w:rsidP="003B239D">
                            <w:pPr>
                              <w:rPr>
                                <w:sz w:val="16"/>
                                <w:szCs w:val="16"/>
                              </w:rPr>
                            </w:pPr>
                          </w:p>
                        </w:txbxContent>
                      </v:textbox>
                    </v:shape>
                    <v:shape id="Text Box 421" o:spid="_x0000_s1139"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" filled="f" fillcolor="#cfc">
                      <v:textbox inset="1mm,1mm,0,0">
                        <w:txbxContent>
                          <w:p w14:paraId="1D955357" w14:textId="77777777" w:rsidR="00A55C76" w:rsidRDefault="00A55C76">
                            <w:pPr>
                              <w:jc w:val="center"/>
                              <w:rPr>
                                <w:sz w:val="16"/>
                              </w:rPr>
                            </w:pPr>
                          </w:p>
                          <w:p w14:paraId="04AAF41F" w14:textId="77777777" w:rsidR="00A55C76" w:rsidRDefault="00A55C76">
                            <w:pPr>
                              <w:jc w:val="center"/>
                              <w:rPr>
                                <w:sz w:val="16"/>
                              </w:rPr>
                            </w:pPr>
                          </w:p>
                        </w:txbxContent>
                      </v:textbox>
                    </v:shape>
                    <v:shape id="Text Box 422" o:spid="_x0000_s1140"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" filled="f" fillcolor="#cfc">
                      <v:textbox inset="1mm,1mm,0,0">
                        <w:txbxContent>
                          <w:p w14:paraId="6DECA6F6" w14:textId="77777777" w:rsidR="00A55C76" w:rsidRDefault="00A55C76">
                            <w:pPr>
                              <w:jc w:val="center"/>
                              <w:rPr>
                                <w:sz w:val="16"/>
                              </w:rPr>
                            </w:pPr>
                            <w:r>
                              <w:rPr>
                                <w:sz w:val="16"/>
                              </w:rPr>
                              <w:t>Подпись</w:t>
                            </w:r>
                          </w:p>
                        </w:txbxContent>
                      </v:textbox>
                    </v:shape>
                    <v:shape id="Text Box 423" o:spid="_x0000_s1141"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" filled="f" fillcolor="#cfc">
                      <v:textbox inset="1mm,1mm,0,0">
                        <w:txbxContent>
                          <w:p w14:paraId="4130FFF5" w14:textId="77777777" w:rsidR="00A55C76" w:rsidRDefault="00A55C76">
                            <w:pPr>
                              <w:rPr>
                                <w:sz w:val="16"/>
                                <w:szCs w:val="16"/>
                              </w:rPr>
                            </w:pPr>
                          </w:p>
                          <w:p w14:paraId="0FD8362B" w14:textId="77777777" w:rsidR="00A55C76" w:rsidRDefault="00A55C76">
                            <w:pPr>
                              <w:rPr>
                                <w:sz w:val="16"/>
                              </w:rPr>
                            </w:pPr>
                          </w:p>
                        </w:txbxContent>
                      </v:textbox>
                    </v:shape>
                    <v:shape id="Text Box 424" o:spid="_x0000_s1142"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cswRxAAAANwAAAAPAAAAZHJzL2Rvd25yZXYueG1sRE/basJA&#10;EH0X+g/LFHyRuqmC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LNyzBHEAAAA3AAAAA8A&#10;AAAAAAAAAAAAAAAABwIAAGRycy9kb3ducmV2LnhtbFBLBQYAAAAAAwADALcAAAD4AgAAAAA=&#10;" filled="f" fillcolor="#cfc">
                      <v:textbox inset="1mm,1mm,0,0">
                        <w:txbxContent>
                          <w:p w14:paraId="258A8C14" w14:textId="77777777" w:rsidR="00A55C76" w:rsidRDefault="00A55C76">
                            <w:pPr>
                              <w:rPr>
                                <w:sz w:val="16"/>
                              </w:rPr>
                            </w:pPr>
                          </w:p>
                        </w:txbxContent>
                      </v:textbox>
                    </v:shape>
                    <v:shape id="Text Box 425" o:spid="_x0000_s1143"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1RlxAAAANwAAAAPAAAAZHJzL2Rvd25yZXYueG1sRE/basJA&#10;EH0X+g/LFHyRuqmI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DybVGXEAAAA3AAAAA8A&#10;AAAAAAAAAAAAAAAABwIAAGRycy9kb3ducmV2LnhtbFBLBQYAAAAAAwADALcAAAD4AgAAAAA=&#10;" filled="f" fillcolor="#cfc">
                      <v:textbox inset="1mm,1mm,0,0">
                        <w:txbxContent>
                          <w:p w14:paraId="012C9E7C" w14:textId="77777777" w:rsidR="00A55C76" w:rsidRDefault="00A55C76">
                            <w:pPr>
                              <w:jc w:val="center"/>
                              <w:rPr>
                                <w:sz w:val="16"/>
                              </w:rPr>
                            </w:pPr>
                            <w:r>
                              <w:rPr>
                                <w:sz w:val="16"/>
                              </w:rPr>
                              <w:t>Дата</w:t>
                            </w:r>
                          </w:p>
                        </w:txbxContent>
                      </v:textbox>
                    </v:shape>
                    <v:shape id="Text Box 426" o:spid="_x0000_s1144"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" filled="f" fillcolor="#cfc">
                      <v:textbox inset="1mm,1mm,0,0">
                        <w:txbxContent>
                          <w:p w14:paraId="58CADD21" w14:textId="77777777" w:rsidR="00A55C76" w:rsidRPr="003B239D" w:rsidRDefault="00A55C76">
                            <w:pPr>
                              <w:rPr>
                                <w:spacing w:val="-12"/>
                                <w:sz w:val="16"/>
                                <w:lang w:val="en-US"/>
                              </w:rPr>
                            </w:pPr>
                          </w:p>
                        </w:txbxContent>
                      </v:textbox>
                    </v:shape>
                    <v:shape id="Text Box 427" o:spid="_x0000_s1145"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" filled="f" fillcolor="#cfc">
                      <v:textbox inset="1mm,1mm,0,0">
                        <w:txbxContent>
                          <w:p w14:paraId="73D2AF2F" w14:textId="77777777" w:rsidR="00A55C76" w:rsidRDefault="00A55C76">
                            <w:pPr>
                              <w:rPr>
                                <w:sz w:val="16"/>
                              </w:rPr>
                            </w:pPr>
                          </w:p>
                        </w:txbxContent>
                      </v:textbox>
                    </v:shape>
                    <v:shape id="Text Box 428" o:spid="_x0000_s1146"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" filled="f" fillcolor="#cfc">
                      <v:textbox inset="0,1mm,0,0">
                        <w:txbxContent>
                          <w:p w14:paraId="76696981" w14:textId="77777777" w:rsidR="00A55C76" w:rsidRDefault="00A55C76">
                            <w:pPr>
                              <w:jc w:val="center"/>
                              <w:rPr>
                                <w:sz w:val="12"/>
                              </w:rPr>
                            </w:pPr>
                            <w:proofErr w:type="spellStart"/>
                            <w:r>
                              <w:rPr>
                                <w:sz w:val="16"/>
                              </w:rPr>
                              <w:t>Изм</w:t>
                            </w:r>
                            <w:proofErr w:type="spellEnd"/>
                          </w:p>
                        </w:txbxContent>
                      </v:textbox>
                    </v:shape>
                    <v:shape id="Text Box 429" o:spid="_x0000_s1147"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" filled="f" fillcolor="#cfc">
                      <v:textbox inset="0,1mm,0,0">
                        <w:txbxContent>
                          <w:p w14:paraId="63673EEC" w14:textId="77777777" w:rsidR="00A55C76" w:rsidRDefault="00A55C76">
                            <w:pPr>
                              <w:jc w:val="center"/>
                              <w:rPr>
                                <w:sz w:val="16"/>
                              </w:rPr>
                            </w:pPr>
                            <w:proofErr w:type="spellStart"/>
                            <w:r>
                              <w:rPr>
                                <w:sz w:val="16"/>
                              </w:rPr>
                              <w:t>в.в</w:t>
                            </w:r>
                            <w:proofErr w:type="spellEnd"/>
                            <w:r>
                              <w:rPr>
                                <w:sz w:val="16"/>
                              </w:rPr>
                              <w:t>.</w:t>
                            </w:r>
                          </w:p>
                        </w:txbxContent>
                      </v:textbox>
                    </v:shape>
                    <v:shape id="Text Box 430" o:spid="_x0000_s1148"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" filled="f" fillcolor="#cfc">
                      <v:textbox inset="0,1mm,0,0">
                        <w:txbxContent>
                          <w:p w14:paraId="2E46F84E" w14:textId="77777777" w:rsidR="00A55C76" w:rsidRDefault="00A55C76">
                            <w:pPr>
                              <w:jc w:val="center"/>
                              <w:rPr>
                                <w:sz w:val="16"/>
                              </w:rPr>
                            </w:pPr>
                          </w:p>
                          <w:p w14:paraId="73B086F9" w14:textId="77777777" w:rsidR="00A55C76" w:rsidRDefault="00A55C76">
                            <w:pPr>
                              <w:rPr>
                                <w:sz w:val="16"/>
                              </w:rPr>
                            </w:pPr>
                          </w:p>
                        </w:txbxContent>
                      </v:textbox>
                    </v:shape>
                    <v:shape id="Text Box 431" o:spid="_x0000_s1149"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" filled="f" fillcolor="#cfc">
                      <v:textbox inset="0,1mm,0,0">
                        <w:txbxContent>
                          <w:p w14:paraId="15F9F4F9" w14:textId="77777777" w:rsidR="00A55C76" w:rsidRDefault="00A55C76">
                            <w:pPr>
                              <w:jc w:val="center"/>
                              <w:rPr>
                                <w:sz w:val="14"/>
                              </w:rPr>
                            </w:pPr>
                            <w:r>
                              <w:rPr>
                                <w:sz w:val="16"/>
                              </w:rPr>
                              <w:t>Лист</w:t>
                            </w:r>
                          </w:p>
                        </w:txbxContent>
                      </v:textbox>
                    </v:shape>
                    <v:shape id="Text Box 432" o:spid="_x0000_s1150"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" filled="f" fillcolor="#cfc">
                      <v:textbox inset="0,1mm,0,0">
                        <w:txbxContent>
                          <w:p w14:paraId="411DD762" w14:textId="77777777" w:rsidR="00A55C76" w:rsidRDefault="00A55C76">
                            <w:pPr>
                              <w:jc w:val="center"/>
                              <w:rPr>
                                <w:sz w:val="16"/>
                              </w:rPr>
                            </w:pPr>
                            <w:r>
                              <w:rPr>
                                <w:sz w:val="16"/>
                              </w:rPr>
                              <w:t>Сл.</w:t>
                            </w:r>
                          </w:p>
                          <w:p w14:paraId="30DC95D5" w14:textId="77777777" w:rsidR="00A55C76" w:rsidRDefault="00A55C76">
                            <w:pPr>
                              <w:jc w:val="center"/>
                              <w:rPr>
                                <w:sz w:val="16"/>
                              </w:rPr>
                            </w:pPr>
                          </w:p>
                        </w:txbxContent>
                      </v:textbox>
                    </v:shape>
                    <v:shape id="Text Box 433" o:spid="_x0000_s1151"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" filled="f" fillcolor="#cfc">
                      <v:textbox inset="0,1mm,0,0">
                        <w:txbxContent>
                          <w:p w14:paraId="7E256DEA" w14:textId="77777777" w:rsidR="00A55C76" w:rsidRDefault="00A55C76">
                            <w:pPr>
                              <w:jc w:val="center"/>
                              <w:rPr>
                                <w:sz w:val="16"/>
                              </w:rPr>
                            </w:pPr>
                          </w:p>
                          <w:p w14:paraId="7CF6A244" w14:textId="77777777" w:rsidR="00A55C76" w:rsidRDefault="00A55C76">
                            <w:pPr>
                              <w:jc w:val="center"/>
                              <w:rPr>
                                <w:sz w:val="16"/>
                              </w:rPr>
                            </w:pPr>
                          </w:p>
                        </w:txbxContent>
                      </v:textbox>
                    </v:shape>
                    <v:shape id="Text Box 434" o:spid="_x0000_s1152"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" filled="f" fillcolor="#cfc">
                      <v:textbox inset="1mm,1mm,0,0">
                        <w:txbxContent>
                          <w:p w14:paraId="724F16CE" w14:textId="77777777" w:rsidR="00A55C76" w:rsidRDefault="00A55C76">
                            <w:pPr>
                              <w:jc w:val="center"/>
                              <w:rPr>
                                <w:sz w:val="16"/>
                              </w:rPr>
                            </w:pPr>
                            <w:r>
                              <w:rPr>
                                <w:sz w:val="16"/>
                              </w:rPr>
                              <w:t>Листов</w:t>
                            </w:r>
                          </w:p>
                        </w:txbxContent>
                      </v:textbox>
                    </v:shape>
                    <v:shape id="Text Box 435" o:spid="_x0000_s1153"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kRodxgAAANwAAAAPAAAAZHJzL2Rvd25yZXYueG1sRI/BasMw&#10;EETvhf6D2EJvjRxTWu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45EaHcYAAADcAAAA&#10;DwAAAAAAAAAAAAAAAAAHAgAAZHJzL2Rvd25yZXYueG1sUEsFBgAAAAADAAMAtwAAAPoCAAAAAA==&#10;" filled="f" fillcolor="#cfc">
                      <v:textbox inset="0,1mm,0,0">
                        <w:txbxContent>
                          <w:p w14:paraId="08EA8BC4" w14:textId="77777777" w:rsidR="00A55C76" w:rsidRDefault="00A55C76">
                            <w:pPr>
                              <w:jc w:val="center"/>
                              <w:rPr>
                                <w:sz w:val="16"/>
                              </w:rPr>
                            </w:pPr>
                            <w:r>
                              <w:rPr>
                                <w:sz w:val="16"/>
                              </w:rPr>
                              <w:t>Лист</w:t>
                            </w:r>
                          </w:p>
                        </w:txbxContent>
                      </v:textbox>
                    </v:shape>
                    <v:shape id="Text Box 436" o:spid="_x0000_s1154"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" filled="f" fillcolor="#cfc">
                      <v:textbox inset="0,1mm,0,0">
                        <w:txbxContent>
                          <w:p w14:paraId="18B3116D" w14:textId="77777777" w:rsidR="00A55C76" w:rsidRDefault="00A55C76">
                            <w:pPr>
                              <w:jc w:val="center"/>
                              <w:rPr>
                                <w:sz w:val="16"/>
                              </w:rPr>
                            </w:pPr>
                            <w:r>
                              <w:rPr>
                                <w:sz w:val="16"/>
                              </w:rPr>
                              <w:t>Лит.</w:t>
                            </w:r>
                          </w:p>
                        </w:txbxContent>
                      </v:textbox>
                    </v:shape>
                    <v:shape id="Text Box 437" o:spid="_x0000_s1155"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" filled="f" fillcolor="#cfc">
                      <v:textbox inset="1mm,0,0,0">
                        <w:txbxContent>
                          <w:p w14:paraId="0B3CA6E6" w14:textId="74EF8628" w:rsidR="00A55C76" w:rsidRPr="00E70AF4" w:rsidRDefault="00206CE3" w:rsidP="00121F71">
                            <w:pPr>
                              <w:jc w:val="center"/>
                              <w:rPr>
                                <w:rFonts w:ascii="Arial" w:hAnsi="Arial" w:cs="Arial"/>
                                <w:b/>
                              </w:rPr>
                            </w:pPr>
                            <w:r>
                              <w:rPr>
                                <w:rFonts w:ascii="Arial" w:hAnsi="Arial" w:cs="Arial"/>
                                <w:b/>
                              </w:rPr>
                              <w:t>19</w:t>
                            </w:r>
                          </w:p>
                        </w:txbxContent>
                      </v:textbox>
                    </v:shape>
                    <v:shape id="Text Box 438" o:spid="_x0000_s1156"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" filled="f" fillcolor="#cfc">
                      <v:textbox inset="1mm,0,0,0">
                        <w:txbxContent>
                          <w:p w14:paraId="6C66349B" w14:textId="0620180E"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A44A10">
                              <w:rPr>
                                <w:rFonts w:ascii="Arial" w:hAnsi="Arial"/>
                                <w:b/>
                                <w:noProof/>
                              </w:rPr>
                              <w:t>2</w:t>
                            </w:r>
                            <w:r>
                              <w:rPr>
                                <w:rFonts w:ascii="Arial" w:hAnsi="Arial"/>
                                <w:b/>
                              </w:rPr>
                              <w:fldChar w:fldCharType="end"/>
                            </w:r>
                          </w:p>
                        </w:txbxContent>
                      </v:textbox>
                    </v:shape>
                    <v:shape id="Text Box 439" o:spid="_x0000_s1157"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" filled="f" fillcolor="#cfc">
                      <v:textbox inset="1mm,1mm,0,0">
                        <w:txbxContent>
                          <w:p w14:paraId="314F5E61" w14:textId="77777777" w:rsidR="00A55C76" w:rsidRDefault="00A55C76">
                            <w:pPr>
                              <w:jc w:val="center"/>
                              <w:rPr>
                                <w:sz w:val="16"/>
                              </w:rPr>
                            </w:pPr>
                          </w:p>
                        </w:txbxContent>
                      </v:textbox>
                    </v:shape>
                    <v:shape id="Text Box 440" o:spid="_x0000_s1158"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" filled="f" fillcolor="#cfc">
                      <v:textbox inset="1mm,1mm,0,0">
                        <w:txbxContent>
                          <w:p w14:paraId="756041F6" w14:textId="77777777" w:rsidR="00A55C76" w:rsidRDefault="00A55C76">
                            <w:pPr>
                              <w:jc w:val="center"/>
                              <w:rPr>
                                <w:sz w:val="16"/>
                              </w:rPr>
                            </w:pPr>
                          </w:p>
                        </w:txbxContent>
                      </v:textbox>
                    </v:shape>
                    <v:shape id="Text Box 441" o:spid="_x0000_s1159"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" filled="f" fillcolor="#cfc">
                      <v:textbox inset="1mm,1mm,0,0">
                        <w:txbxContent>
                          <w:p w14:paraId="1A7E6623" w14:textId="77777777" w:rsidR="00A55C76" w:rsidRDefault="00A55C76">
                            <w:pPr>
                              <w:jc w:val="center"/>
                              <w:rPr>
                                <w:sz w:val="16"/>
                              </w:rPr>
                            </w:pPr>
                          </w:p>
                        </w:txbxContent>
                      </v:textbox>
                    </v:shape>
                    <v:rect id="Rectangle 442" o:spid="_x0000_s1160"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" filled="f" fillcolor="#cfc" strokeweight="1.5pt"/>
                    <v:shape id="Text Box 443" o:spid="_x0000_s1161"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" filled="f" fillcolor="#cfc" strokeweight="1.5pt">
                      <v:textbox>
                        <w:txbxContent>
                          <w:p w14:paraId="540B3E38" w14:textId="6A6ED99B" w:rsidR="00A55C76" w:rsidRDefault="00A55C76" w:rsidP="00506AC8">
                            <w:pPr>
                              <w:spacing w:line="360" w:lineRule="auto"/>
                              <w:jc w:val="center"/>
                              <w:rPr>
                                <w:b/>
                                <w:sz w:val="44"/>
                                <w:szCs w:val="44"/>
                              </w:rPr>
                            </w:pPr>
                            <w:r w:rsidRPr="003D2396">
                              <w:rPr>
                                <w:b/>
                                <w:sz w:val="44"/>
                                <w:szCs w:val="44"/>
                              </w:rPr>
                              <w:t>МВАУ.</w:t>
                            </w:r>
                            <w:r>
                              <w:rPr>
                                <w:b/>
                                <w:sz w:val="44"/>
                                <w:szCs w:val="44"/>
                                <w:lang w:val="en-US"/>
                              </w:rPr>
                              <w:t>XXXXXX</w:t>
                            </w:r>
                            <w:r>
                              <w:rPr>
                                <w:b/>
                                <w:sz w:val="44"/>
                                <w:szCs w:val="44"/>
                              </w:rPr>
                              <w:t>.002ПМ</w:t>
                            </w:r>
                          </w:p>
                        </w:txbxContent>
                      </v:textbox>
                    </v:shape>
                    <v:shape id="Text Box 444" o:spid="_x0000_s1162"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" filled="f" fillcolor="#cfc" strokeweight="1.5pt">
                      <v:textbox>
                        <w:txbxContent>
                          <w:p w14:paraId="4AEC8177" w14:textId="77777777"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ПАК ВИК</w:t>
                            </w:r>
                          </w:p>
                          <w:p w14:paraId="2EDF846D" w14:textId="77777777" w:rsidR="00A55C76" w:rsidRPr="003E4DBC" w:rsidRDefault="00A55C76" w:rsidP="003E4DBC">
                            <w:pPr>
                              <w:tabs>
                                <w:tab w:val="left" w:pos="495"/>
                              </w:tabs>
                              <w:jc w:val="center"/>
                              <w:rPr>
                                <w:rFonts w:ascii="Arial" w:hAnsi="Arial" w:cs="Arial"/>
                                <w:sz w:val="24"/>
                                <w:szCs w:val="24"/>
                              </w:rPr>
                            </w:pPr>
                          </w:p>
                          <w:p w14:paraId="370B4D17" w14:textId="4EC0B435" w:rsidR="00A55C76" w:rsidRPr="003E4DBC" w:rsidRDefault="00A55C76" w:rsidP="003E4DBC">
                            <w:pPr>
                              <w:tabs>
                                <w:tab w:val="left" w:pos="495"/>
                              </w:tabs>
                              <w:jc w:val="center"/>
                              <w:rPr>
                                <w:rFonts w:ascii="Arial" w:hAnsi="Arial" w:cs="Arial"/>
                                <w:sz w:val="24"/>
                                <w:szCs w:val="24"/>
                              </w:rPr>
                            </w:pPr>
                            <w:r w:rsidRPr="003E4DBC">
                              <w:rPr>
                                <w:rFonts w:ascii="Arial" w:hAnsi="Arial" w:cs="Arial"/>
                                <w:sz w:val="24"/>
                                <w:szCs w:val="24"/>
                              </w:rPr>
                              <w:t>Программа и методики испытаний</w:t>
                            </w:r>
                          </w:p>
                        </w:txbxContent>
                      </v:textbox>
                    </v:shape>
                    <v:line id="Line 445" o:spid="_x0000_s1163"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" strokeweight="1.5pt"/>
                    <v:line id="Line 446" o:spid="_x0000_s1164"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" strokeweight="1.5pt"/>
                    <v:line id="Line 447" o:spid="_x0000_s1165"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" strokeweight="1.5pt"/>
                    <v:line id="Line 448" o:spid="_x0000_s1166"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" strokeweight="1.5pt"/>
                    <v:line id="Line 449" o:spid="_x0000_s1167"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" strokeweight="1.5pt"/>
                    <v:line id="Line 450" o:spid="_x0000_s1168"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" strokeweight="1.5pt"/>
                    <v:line id="Line 451" o:spid="_x0000_s1169"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" strokeweight="1.5pt"/>
                    <v:line id="Line 452" o:spid="_x0000_s1170"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" strokeweight="1.5pt"/>
                  </v:group>
                  <v:line id="Line 453" o:spid="_x0000_s1171"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" strokeweight="1.75pt"/>
                </v:group>
              </v:group>
              <v:group id="Group 454" o:spid="_x0000_s1172"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">
                <v:group id="Group 455" o:spid="_x0000_s1173"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">
                  <v:shape id="Text Box 456" o:spid="_x0000_s1174"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" filled="f" fillcolor="#9cf" strokeweight="1.5pt">
                    <v:textbox style="layout-flow:vertical;mso-layout-flow-alt:bottom-to-top" inset="0,0,0,0">
                      <w:txbxContent>
                        <w:p w14:paraId="4D5701D6" w14:textId="77777777" w:rsidR="00A55C76" w:rsidRDefault="00A55C76">
                          <w:pPr>
                            <w:jc w:val="center"/>
                            <w:rPr>
                              <w:sz w:val="16"/>
                            </w:rPr>
                          </w:pPr>
                        </w:p>
                      </w:txbxContent>
                    </v:textbox>
                  </v:shape>
                  <v:shape id="Text Box 457" o:spid="_x0000_s1175"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" filled="f" fillcolor="#9cf" strokeweight="1.5pt">
                    <v:textbox style="layout-flow:vertical;mso-layout-flow-alt:bottom-to-top" inset="1mm,0,0,0">
                      <w:txbxContent>
                        <w:p w14:paraId="5BA513CE" w14:textId="77777777" w:rsidR="00A55C76" w:rsidRDefault="00A55C76">
                          <w:pPr>
                            <w:jc w:val="center"/>
                            <w:rPr>
                              <w:sz w:val="16"/>
                            </w:rPr>
                          </w:pPr>
                          <w:r>
                            <w:rPr>
                              <w:sz w:val="16"/>
                            </w:rPr>
                            <w:t>Инв. № подл.</w:t>
                          </w:r>
                        </w:p>
                      </w:txbxContent>
                    </v:textbox>
                  </v:shape>
                </v:group>
                <v:group id="Group 458" o:spid="_x0000_s1176"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">
                  <v:shape id="Text Box 459" o:spid="_x0000_s117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" filled="f" fillcolor="#9cf" strokeweight="1.5pt">
                    <v:textbox style="layout-flow:vertical;mso-layout-flow-alt:bottom-to-top" inset="0,0,0,0">
                      <w:txbxContent>
                        <w:p w14:paraId="7A430743" w14:textId="77777777" w:rsidR="00A55C76" w:rsidRDefault="00A55C76">
                          <w:pPr>
                            <w:jc w:val="center"/>
                            <w:rPr>
                              <w:sz w:val="16"/>
                            </w:rPr>
                          </w:pPr>
                        </w:p>
                      </w:txbxContent>
                    </v:textbox>
                  </v:shape>
                  <v:shape id="Text Box 460" o:spid="_x0000_s117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" filled="f" fillcolor="#9cf" strokeweight="1.5pt">
                    <v:textbox style="layout-flow:vertical;mso-layout-flow-alt:bottom-to-top" inset="1mm,0,0,0">
                      <w:txbxContent>
                        <w:p w14:paraId="12D31B25" w14:textId="77777777" w:rsidR="00A55C76" w:rsidRDefault="00A55C76">
                          <w:pPr>
                            <w:jc w:val="center"/>
                            <w:rPr>
                              <w:sz w:val="16"/>
                            </w:rPr>
                          </w:pPr>
                          <w:r>
                            <w:rPr>
                              <w:sz w:val="16"/>
                            </w:rPr>
                            <w:t>Подпись и дата</w:t>
                          </w:r>
                        </w:p>
                      </w:txbxContent>
                    </v:textbox>
                  </v:shape>
                </v:group>
                <v:group id="Group 461" o:spid="_x0000_s1179"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">
                  <v:shape id="Text Box 462" o:spid="_x0000_s118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" filled="f" fillcolor="#9cf" strokeweight="1.5pt">
                    <v:textbox style="layout-flow:vertical;mso-layout-flow-alt:bottom-to-top" inset="0,0,0,0">
                      <w:txbxContent>
                        <w:p w14:paraId="6DB3C20A" w14:textId="77777777" w:rsidR="00A55C76" w:rsidRDefault="00A55C76">
                          <w:pPr>
                            <w:jc w:val="center"/>
                            <w:rPr>
                              <w:sz w:val="16"/>
                            </w:rPr>
                          </w:pPr>
                        </w:p>
                      </w:txbxContent>
                    </v:textbox>
                  </v:shape>
                  <v:shape id="Text Box 463" o:spid="_x0000_s118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" filled="f" fillcolor="#9cf" strokeweight="1.5pt">
                    <v:textbox style="layout-flow:vertical;mso-layout-flow-alt:bottom-to-top" inset="1mm,0,0,0">
                      <w:txbxContent>
                        <w:p w14:paraId="2C971944" w14:textId="77777777" w:rsidR="00A55C76" w:rsidRDefault="00A55C76">
                          <w:pPr>
                            <w:jc w:val="center"/>
                            <w:rPr>
                              <w:sz w:val="16"/>
                            </w:rPr>
                          </w:pPr>
                          <w:r>
                            <w:rPr>
                              <w:sz w:val="16"/>
                            </w:rPr>
                            <w:t>Взамен инв. №</w:t>
                          </w:r>
                        </w:p>
                      </w:txbxContent>
                    </v:textbox>
                  </v:shape>
                </v:group>
                <v:group id="Group 464" o:spid="_x0000_s1182"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">
                  <v:shape id="Text Box 465" o:spid="_x0000_s118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" filled="f" fillcolor="#9cf" strokeweight="1.5pt">
                    <v:textbox style="layout-flow:vertical;mso-layout-flow-alt:bottom-to-top" inset="0,0,0,0">
                      <w:txbxContent>
                        <w:p w14:paraId="1402D575" w14:textId="77777777" w:rsidR="00A55C76" w:rsidRDefault="00A55C76">
                          <w:pPr>
                            <w:jc w:val="center"/>
                            <w:rPr>
                              <w:sz w:val="16"/>
                            </w:rPr>
                          </w:pPr>
                        </w:p>
                      </w:txbxContent>
                    </v:textbox>
                  </v:shape>
                  <v:shape id="Text Box 466" o:spid="_x0000_s118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" filled="f" fillcolor="#9cf" strokeweight="1.5pt">
                    <v:textbox style="layout-flow:vertical;mso-layout-flow-alt:bottom-to-top" inset="1mm,0,0,0">
                      <w:txbxContent>
                        <w:p w14:paraId="2B86AE0E"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67" o:spid="_x0000_s1185"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">
                  <v:shape id="Text Box 468" o:spid="_x0000_s118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" filled="f" fillcolor="#9cf" strokeweight="1.5pt">
                    <v:textbox style="layout-flow:vertical;mso-layout-flow-alt:bottom-to-top" inset="0,0,0,0">
                      <w:txbxContent>
                        <w:p w14:paraId="11076894" w14:textId="77777777" w:rsidR="00A55C76" w:rsidRDefault="00A55C76">
                          <w:pPr>
                            <w:jc w:val="center"/>
                            <w:rPr>
                              <w:sz w:val="16"/>
                            </w:rPr>
                          </w:pPr>
                        </w:p>
                      </w:txbxContent>
                    </v:textbox>
                  </v:shape>
                  <v:shape id="Text Box 469" o:spid="_x0000_s118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" filled="f" fillcolor="#9cf" strokeweight="1.5pt">
                    <v:textbox style="layout-flow:vertical;mso-layout-flow-alt:bottom-to-top" inset="1mm,0,0,0">
                      <w:txbxContent>
                        <w:p w14:paraId="15E27D1E" w14:textId="77777777" w:rsidR="00A55C76" w:rsidRDefault="00A55C76">
                          <w:pPr>
                            <w:jc w:val="center"/>
                            <w:rPr>
                              <w:sz w:val="16"/>
                            </w:rPr>
                          </w:pPr>
                          <w:r>
                            <w:rPr>
                              <w:sz w:val="16"/>
                            </w:rPr>
                            <w:t>Подпись и дата</w:t>
                          </w:r>
                        </w:p>
                        <w:p w14:paraId="2CE69C0D" w14:textId="77777777" w:rsidR="00A55C76" w:rsidRDefault="00A55C76"/>
                      </w:txbxContent>
                    </v:textbox>
                  </v:shape>
                </v:group>
              </v:group>
              <w10:wrap anchorx="page" anchory="page"/>
              <w10:anchorlock/>
            </v:group>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350557" w14:textId="77A0DE23" w:rsidR="00A55C76" w:rsidRDefault="00A55C76">
    <w:pPr>
      <w:pStyle w:val="ac"/>
    </w:pPr>
    <w:r>
      <w:rPr>
        <w:noProof/>
      </w:rPr>
      <mc:AlternateContent>
        <mc:Choice Requires="wpg">
          <w:drawing>
            <wp:anchor distT="0" distB="0" distL="114300" distR="114300" simplePos="0" relativeHeight="251655168" behindDoc="0" locked="1" layoutInCell="0" allowOverlap="1" wp14:anchorId="06F2CE20" wp14:editId="5B58C595">
              <wp:simplePos x="0" y="0"/>
              <wp:positionH relativeFrom="page">
                <wp:posOffset>288290</wp:posOffset>
              </wp:positionH>
              <wp:positionV relativeFrom="page">
                <wp:posOffset>288290</wp:posOffset>
              </wp:positionV>
              <wp:extent cx="6990080" cy="10116185"/>
              <wp:effectExtent l="0" t="0" r="1270" b="0"/>
              <wp:wrapNone/>
              <wp:docPr id="87" name="Group 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88" name="Group 78"/>
                      <wpg:cNvGrpSpPr>
                        <a:grpSpLocks/>
                      </wpg:cNvGrpSpPr>
                      <wpg:grpSpPr bwMode="auto">
                        <a:xfrm>
                          <a:off x="1134" y="454"/>
                          <a:ext cx="10328" cy="15931"/>
                          <a:chOff x="1134" y="454"/>
                          <a:chExt cx="10328" cy="15931"/>
                        </a:xfrm>
                      </wpg:grpSpPr>
                      <wps:wsp>
                        <wps:cNvPr id="89" name="Rectangle 79"/>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cNvPr id="90" name="Group 80"/>
                        <wpg:cNvGrpSpPr>
                          <a:grpSpLocks/>
                        </wpg:cNvGrpSpPr>
                        <wpg:grpSpPr bwMode="auto">
                          <a:xfrm>
                            <a:off x="1134" y="14113"/>
                            <a:ext cx="10328" cy="2272"/>
                            <a:chOff x="1134" y="14113"/>
                            <a:chExt cx="10328" cy="2272"/>
                          </a:xfrm>
                        </wpg:grpSpPr>
                        <wpg:grpSp>
                          <wpg:cNvPr id="91" name="Group 81"/>
                          <wpg:cNvGrpSpPr>
                            <a:grpSpLocks/>
                          </wpg:cNvGrpSpPr>
                          <wpg:grpSpPr bwMode="auto">
                            <a:xfrm>
                              <a:off x="1134" y="14113"/>
                              <a:ext cx="10327" cy="2272"/>
                              <a:chOff x="1130" y="14086"/>
                              <a:chExt cx="10327" cy="2272"/>
                            </a:xfrm>
                          </wpg:grpSpPr>
                          <wps:wsp>
                            <wps:cNvPr id="92" name="Text Box 82"/>
                            <wps:cNvSpPr txBox="1">
                              <a:spLocks noChangeArrowheads="1"/>
                            </wps:cNvSpPr>
                            <wps:spPr bwMode="auto">
                              <a:xfrm>
                                <a:off x="1136"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B42445" w14:textId="77777777" w:rsidR="00A55C76" w:rsidRDefault="00A55C76">
                                  <w:pPr>
                                    <w:rPr>
                                      <w:sz w:val="16"/>
                                    </w:rPr>
                                  </w:pPr>
                                  <w:r>
                                    <w:rPr>
                                      <w:sz w:val="16"/>
                                    </w:rPr>
                                    <w:t>Н.</w:t>
                                  </w:r>
                                  <w:r>
                                    <w:rPr>
                                      <w:sz w:val="16"/>
                                      <w:lang w:val="en-US"/>
                                    </w:rPr>
                                    <w:t xml:space="preserve"> </w:t>
                                  </w:r>
                                  <w:r>
                                    <w:rPr>
                                      <w:sz w:val="16"/>
                                    </w:rPr>
                                    <w:t>контр.</w:t>
                                  </w:r>
                                </w:p>
                              </w:txbxContent>
                            </wps:txbx>
                            <wps:bodyPr rot="0" vert="horz" wrap="square" lIns="36000" tIns="36000" rIns="0" bIns="0" anchor="t" anchorCtr="0" upright="1">
                              <a:noAutofit/>
                            </wps:bodyPr>
                          </wps:wsp>
                          <wps:wsp>
                            <wps:cNvPr id="93" name="Text Box 83"/>
                            <wps:cNvSpPr txBox="1">
                              <a:spLocks noChangeArrowheads="1"/>
                            </wps:cNvSpPr>
                            <wps:spPr bwMode="auto">
                              <a:xfrm>
                                <a:off x="1136"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8C45A64" w14:textId="77777777" w:rsidR="00A55C76" w:rsidRDefault="00A55C76">
                                  <w:pPr>
                                    <w:rPr>
                                      <w:sz w:val="16"/>
                                    </w:rPr>
                                  </w:pPr>
                                  <w:r>
                                    <w:rPr>
                                      <w:sz w:val="16"/>
                                    </w:rPr>
                                    <w:t>Утвердил</w:t>
                                  </w:r>
                                </w:p>
                              </w:txbxContent>
                            </wps:txbx>
                            <wps:bodyPr rot="0" vert="horz" wrap="square" lIns="36000" tIns="36000" rIns="0" bIns="0" anchor="t" anchorCtr="0" upright="1">
                              <a:noAutofit/>
                            </wps:bodyPr>
                          </wps:wsp>
                          <wps:wsp>
                            <wps:cNvPr id="94" name="Text Box 84"/>
                            <wps:cNvSpPr txBox="1">
                              <a:spLocks noChangeArrowheads="1"/>
                            </wps:cNvSpPr>
                            <wps:spPr bwMode="auto">
                              <a:xfrm>
                                <a:off x="1136"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wps:txbx>
                            <wps:bodyPr rot="0" vert="horz" wrap="square" lIns="36000" tIns="36000" rIns="0" bIns="0" anchor="t" anchorCtr="0" upright="1">
                              <a:noAutofit/>
                            </wps:bodyPr>
                          </wps:wsp>
                          <wps:wsp>
                            <wps:cNvPr id="95" name="Text Box 85"/>
                            <wps:cNvSpPr txBox="1">
                              <a:spLocks noChangeArrowheads="1"/>
                            </wps:cNvSpPr>
                            <wps:spPr bwMode="auto">
                              <a:xfrm>
                                <a:off x="113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DCF900E" w14:textId="77777777" w:rsidR="00A55C76" w:rsidRDefault="00A55C76">
                                  <w:pPr>
                                    <w:rPr>
                                      <w:sz w:val="16"/>
                                    </w:rPr>
                                  </w:pPr>
                                  <w:r>
                                    <w:rPr>
                                      <w:sz w:val="16"/>
                                    </w:rPr>
                                    <w:t>Проверил</w:t>
                                  </w:r>
                                </w:p>
                              </w:txbxContent>
                            </wps:txbx>
                            <wps:bodyPr rot="0" vert="horz" wrap="square" lIns="36000" tIns="36000" rIns="0" bIns="0" anchor="t" anchorCtr="0" upright="1">
                              <a:noAutofit/>
                            </wps:bodyPr>
                          </wps:wsp>
                          <wps:wsp>
                            <wps:cNvPr id="96" name="Text Box 86"/>
                            <wps:cNvSpPr txBox="1">
                              <a:spLocks noChangeArrowheads="1"/>
                            </wps:cNvSpPr>
                            <wps:spPr bwMode="auto">
                              <a:xfrm>
                                <a:off x="113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CC9B028" w14:textId="77777777" w:rsidR="00A55C76" w:rsidRDefault="00A55C76">
                                  <w:pPr>
                                    <w:rPr>
                                      <w:sz w:val="16"/>
                                    </w:rPr>
                                  </w:pPr>
                                  <w:r>
                                    <w:rPr>
                                      <w:sz w:val="16"/>
                                    </w:rPr>
                                    <w:t>Разработал</w:t>
                                  </w:r>
                                </w:p>
                              </w:txbxContent>
                            </wps:txbx>
                            <wps:bodyPr rot="0" vert="horz" wrap="square" lIns="36000" tIns="36000" rIns="0" bIns="0" anchor="t" anchorCtr="0" upright="1">
                              <a:noAutofit/>
                            </wps:bodyPr>
                          </wps:wsp>
                          <wps:wsp>
                            <wps:cNvPr id="97" name="Text Box 87"/>
                            <wps:cNvSpPr txBox="1">
                              <a:spLocks noChangeArrowheads="1"/>
                            </wps:cNvSpPr>
                            <wps:spPr bwMode="auto">
                              <a:xfrm>
                                <a:off x="1988" y="1579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7C19F" w14:textId="77777777" w:rsidR="00A55C76" w:rsidRDefault="00A55C76">
                                  <w:pPr>
                                    <w:spacing w:before="20"/>
                                    <w:rPr>
                                      <w:sz w:val="16"/>
                                    </w:rPr>
                                  </w:pPr>
                                </w:p>
                              </w:txbxContent>
                            </wps:txbx>
                            <wps:bodyPr rot="0" vert="horz" wrap="square" lIns="36000" tIns="0" rIns="0" bIns="0" anchor="t" anchorCtr="0" upright="1">
                              <a:noAutofit/>
                            </wps:bodyPr>
                          </wps:wsp>
                          <wps:wsp>
                            <wps:cNvPr id="98" name="Text Box 88"/>
                            <wps:cNvSpPr txBox="1">
                              <a:spLocks noChangeArrowheads="1"/>
                            </wps:cNvSpPr>
                            <wps:spPr bwMode="auto">
                              <a:xfrm>
                                <a:off x="1988" y="1607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3C12DB2" w14:textId="77777777" w:rsidR="00A55C76" w:rsidRDefault="00A55C76">
                                  <w:pPr>
                                    <w:rPr>
                                      <w:sz w:val="16"/>
                                    </w:rPr>
                                  </w:pPr>
                                </w:p>
                              </w:txbxContent>
                            </wps:txbx>
                            <wps:bodyPr rot="0" vert="horz" wrap="square" lIns="36000" tIns="0" rIns="0" bIns="0" anchor="t" anchorCtr="0" upright="1">
                              <a:noAutofit/>
                            </wps:bodyPr>
                          </wps:wsp>
                          <wps:wsp>
                            <wps:cNvPr id="99" name="Text Box 89"/>
                            <wps:cNvSpPr txBox="1">
                              <a:spLocks noChangeArrowheads="1"/>
                            </wps:cNvSpPr>
                            <wps:spPr bwMode="auto">
                              <a:xfrm>
                                <a:off x="1988" y="1550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7BC714" w14:textId="77777777" w:rsidR="00A55C76" w:rsidRDefault="00A55C76">
                                  <w:pPr>
                                    <w:spacing w:before="20"/>
                                    <w:rPr>
                                      <w:sz w:val="16"/>
                                    </w:rPr>
                                  </w:pPr>
                                </w:p>
                              </w:txbxContent>
                            </wps:txbx>
                            <wps:bodyPr rot="0" vert="horz" wrap="square" lIns="36000" tIns="0" rIns="0" bIns="0" anchor="t" anchorCtr="0" upright="1">
                              <a:noAutofit/>
                            </wps:bodyPr>
                          </wps:wsp>
                          <wps:wsp>
                            <wps:cNvPr id="100" name="Text Box 90"/>
                            <wps:cNvSpPr txBox="1">
                              <a:spLocks noChangeArrowheads="1"/>
                            </wps:cNvSpPr>
                            <wps:spPr bwMode="auto">
                              <a:xfrm>
                                <a:off x="1988" y="15222"/>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FD554F9" w14:textId="77777777" w:rsidR="00A55C76" w:rsidRDefault="00A55C76">
                                  <w:pPr>
                                    <w:spacing w:before="20"/>
                                    <w:rPr>
                                      <w:sz w:val="16"/>
                                    </w:rPr>
                                  </w:pPr>
                                </w:p>
                              </w:txbxContent>
                            </wps:txbx>
                            <wps:bodyPr rot="0" vert="horz" wrap="square" lIns="36000" tIns="0" rIns="0" bIns="0" anchor="t" anchorCtr="0" upright="1">
                              <a:noAutofit/>
                            </wps:bodyPr>
                          </wps:wsp>
                          <wps:wsp>
                            <wps:cNvPr id="101" name="Text Box 91"/>
                            <wps:cNvSpPr txBox="1">
                              <a:spLocks noChangeArrowheads="1"/>
                            </wps:cNvSpPr>
                            <wps:spPr bwMode="auto">
                              <a:xfrm>
                                <a:off x="1988" y="14935"/>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6C92A8" w14:textId="77777777" w:rsidR="00A55C76" w:rsidRDefault="00A55C76">
                                  <w:pPr>
                                    <w:spacing w:before="20"/>
                                    <w:rPr>
                                      <w:rFonts w:ascii="Arial" w:hAnsi="Arial"/>
                                    </w:rPr>
                                  </w:pPr>
                                </w:p>
                              </w:txbxContent>
                            </wps:txbx>
                            <wps:bodyPr rot="0" vert="horz" wrap="square" lIns="36000" tIns="0" rIns="0" bIns="0" anchor="t" anchorCtr="0" upright="1">
                              <a:noAutofit/>
                            </wps:bodyPr>
                          </wps:wsp>
                          <wps:wsp>
                            <wps:cNvPr id="102" name="Text Box 92"/>
                            <wps:cNvSpPr txBox="1">
                              <a:spLocks noChangeArrowheads="1"/>
                            </wps:cNvSpPr>
                            <wps:spPr bwMode="auto">
                              <a:xfrm>
                                <a:off x="3408" y="1579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CF2788" w14:textId="77777777" w:rsidR="00A55C76" w:rsidRDefault="00A55C76">
                                  <w:pPr>
                                    <w:rPr>
                                      <w:sz w:val="16"/>
                                    </w:rPr>
                                  </w:pPr>
                                </w:p>
                              </w:txbxContent>
                            </wps:txbx>
                            <wps:bodyPr rot="0" vert="horz" wrap="square" lIns="36000" tIns="36000" rIns="0" bIns="0" anchor="t" anchorCtr="0" upright="1">
                              <a:noAutofit/>
                            </wps:bodyPr>
                          </wps:wsp>
                          <wps:wsp>
                            <wps:cNvPr id="103" name="Text Box 93"/>
                            <wps:cNvSpPr txBox="1">
                              <a:spLocks noChangeArrowheads="1"/>
                            </wps:cNvSpPr>
                            <wps:spPr bwMode="auto">
                              <a:xfrm>
                                <a:off x="3408" y="1607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D53BB2" w14:textId="77777777" w:rsidR="00A55C76" w:rsidRDefault="00A55C76">
                                  <w:pPr>
                                    <w:rPr>
                                      <w:sz w:val="16"/>
                                    </w:rPr>
                                  </w:pPr>
                                </w:p>
                              </w:txbxContent>
                            </wps:txbx>
                            <wps:bodyPr rot="0" vert="horz" wrap="square" lIns="36000" tIns="36000" rIns="0" bIns="0" anchor="t" anchorCtr="0" upright="1">
                              <a:noAutofit/>
                            </wps:bodyPr>
                          </wps:wsp>
                          <wps:wsp>
                            <wps:cNvPr id="104" name="Text Box 94"/>
                            <wps:cNvSpPr txBox="1">
                              <a:spLocks noChangeArrowheads="1"/>
                            </wps:cNvSpPr>
                            <wps:spPr bwMode="auto">
                              <a:xfrm>
                                <a:off x="3408" y="1550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3A76D05" w14:textId="77777777" w:rsidR="00A55C76" w:rsidRDefault="00A55C76">
                                  <w:pPr>
                                    <w:rPr>
                                      <w:sz w:val="16"/>
                                    </w:rPr>
                                  </w:pPr>
                                </w:p>
                              </w:txbxContent>
                            </wps:txbx>
                            <wps:bodyPr rot="0" vert="horz" wrap="square" lIns="36000" tIns="36000" rIns="0" bIns="0" anchor="t" anchorCtr="0" upright="1">
                              <a:noAutofit/>
                            </wps:bodyPr>
                          </wps:wsp>
                          <wps:wsp>
                            <wps:cNvPr id="105" name="Text Box 95"/>
                            <wps:cNvSpPr txBox="1">
                              <a:spLocks noChangeArrowheads="1"/>
                            </wps:cNvSpPr>
                            <wps:spPr bwMode="auto">
                              <a:xfrm>
                                <a:off x="3408"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64908B0" w14:textId="77777777" w:rsidR="00A55C76" w:rsidRDefault="00A55C76">
                                  <w:pPr>
                                    <w:rPr>
                                      <w:sz w:val="16"/>
                                    </w:rPr>
                                  </w:pPr>
                                </w:p>
                              </w:txbxContent>
                            </wps:txbx>
                            <wps:bodyPr rot="0" vert="horz" wrap="square" lIns="36000" tIns="36000" rIns="0" bIns="0" anchor="t" anchorCtr="0" upright="1">
                              <a:noAutofit/>
                            </wps:bodyPr>
                          </wps:wsp>
                          <wps:wsp>
                            <wps:cNvPr id="106" name="Text Box 96"/>
                            <wps:cNvSpPr txBox="1">
                              <a:spLocks noChangeArrowheads="1"/>
                            </wps:cNvSpPr>
                            <wps:spPr bwMode="auto">
                              <a:xfrm>
                                <a:off x="3408"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0E8D40" w14:textId="77777777" w:rsidR="00A55C76" w:rsidRDefault="00A55C76">
                                  <w:pPr>
                                    <w:rPr>
                                      <w:sz w:val="16"/>
                                    </w:rPr>
                                  </w:pPr>
                                </w:p>
                              </w:txbxContent>
                            </wps:txbx>
                            <wps:bodyPr rot="0" vert="horz" wrap="square" lIns="36000" tIns="36000" rIns="0" bIns="0" anchor="t" anchorCtr="0" upright="1">
                              <a:noAutofit/>
                            </wps:bodyPr>
                          </wps:wsp>
                          <wps:wsp>
                            <wps:cNvPr id="107" name="Text Box 97"/>
                            <wps:cNvSpPr txBox="1">
                              <a:spLocks noChangeArrowheads="1"/>
                            </wps:cNvSpPr>
                            <wps:spPr bwMode="auto">
                              <a:xfrm>
                                <a:off x="4260" y="1579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09F9939" w14:textId="77777777" w:rsidR="00A55C76" w:rsidRDefault="00A55C76">
                                  <w:pPr>
                                    <w:rPr>
                                      <w:sz w:val="16"/>
                                    </w:rPr>
                                  </w:pPr>
                                </w:p>
                              </w:txbxContent>
                            </wps:txbx>
                            <wps:bodyPr rot="0" vert="horz" wrap="square" lIns="36000" tIns="36000" rIns="0" bIns="0" anchor="t" anchorCtr="0" upright="1">
                              <a:noAutofit/>
                            </wps:bodyPr>
                          </wps:wsp>
                          <wps:wsp>
                            <wps:cNvPr id="108" name="Text Box 98"/>
                            <wps:cNvSpPr txBox="1">
                              <a:spLocks noChangeArrowheads="1"/>
                            </wps:cNvSpPr>
                            <wps:spPr bwMode="auto">
                              <a:xfrm>
                                <a:off x="4260" y="1607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0B8A1F" w14:textId="77777777" w:rsidR="00A55C76" w:rsidRDefault="00A55C76">
                                  <w:pPr>
                                    <w:rPr>
                                      <w:sz w:val="16"/>
                                    </w:rPr>
                                  </w:pPr>
                                </w:p>
                              </w:txbxContent>
                            </wps:txbx>
                            <wps:bodyPr rot="0" vert="horz" wrap="square" lIns="36000" tIns="36000" rIns="0" bIns="0" anchor="t" anchorCtr="0" upright="1">
                              <a:noAutofit/>
                            </wps:bodyPr>
                          </wps:wsp>
                          <wps:wsp>
                            <wps:cNvPr id="109" name="Text Box 99"/>
                            <wps:cNvSpPr txBox="1">
                              <a:spLocks noChangeArrowheads="1"/>
                            </wps:cNvSpPr>
                            <wps:spPr bwMode="auto">
                              <a:xfrm>
                                <a:off x="4260" y="1550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1593030" w14:textId="77777777" w:rsidR="00A55C76" w:rsidRDefault="00A55C76">
                                  <w:pPr>
                                    <w:rPr>
                                      <w:sz w:val="16"/>
                                    </w:rPr>
                                  </w:pPr>
                                </w:p>
                              </w:txbxContent>
                            </wps:txbx>
                            <wps:bodyPr rot="0" vert="horz" wrap="square" lIns="36000" tIns="36000" rIns="0" bIns="0" anchor="t" anchorCtr="0" upright="1">
                              <a:noAutofit/>
                            </wps:bodyPr>
                          </wps:wsp>
                          <wps:wsp>
                            <wps:cNvPr id="110" name="Text Box 100"/>
                            <wps:cNvSpPr txBox="1">
                              <a:spLocks noChangeArrowheads="1"/>
                            </wps:cNvSpPr>
                            <wps:spPr bwMode="auto">
                              <a:xfrm>
                                <a:off x="4260" y="15222"/>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EE8ED76" w14:textId="77777777" w:rsidR="00A55C76" w:rsidRDefault="00A55C76">
                                  <w:pPr>
                                    <w:rPr>
                                      <w:sz w:val="16"/>
                                    </w:rPr>
                                  </w:pPr>
                                </w:p>
                              </w:txbxContent>
                            </wps:txbx>
                            <wps:bodyPr rot="0" vert="horz" wrap="square" lIns="36000" tIns="36000" rIns="0" bIns="0" anchor="t" anchorCtr="0" upright="1">
                              <a:noAutofit/>
                            </wps:bodyPr>
                          </wps:wsp>
                          <wps:wsp>
                            <wps:cNvPr id="111" name="Text Box 101"/>
                            <wps:cNvSpPr txBox="1">
                              <a:spLocks noChangeArrowheads="1"/>
                            </wps:cNvSpPr>
                            <wps:spPr bwMode="auto">
                              <a:xfrm>
                                <a:off x="4260" y="14938"/>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86CBB6" w14:textId="77777777" w:rsidR="00A55C76" w:rsidRDefault="00A55C76">
                                  <w:pPr>
                                    <w:rPr>
                                      <w:sz w:val="16"/>
                                    </w:rPr>
                                  </w:pPr>
                                </w:p>
                              </w:txbxContent>
                            </wps:txbx>
                            <wps:bodyPr rot="0" vert="horz" wrap="square" lIns="36000" tIns="36000" rIns="0" bIns="0" anchor="t" anchorCtr="0" upright="1">
                              <a:noAutofit/>
                            </wps:bodyPr>
                          </wps:wsp>
                          <wps:wsp>
                            <wps:cNvPr id="112" name="Text Box 102"/>
                            <wps:cNvSpPr txBox="1">
                              <a:spLocks noChangeArrowheads="1"/>
                            </wps:cNvSpPr>
                            <wps:spPr bwMode="auto">
                              <a:xfrm>
                                <a:off x="1988" y="14654"/>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96065"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113" name="Text Box 103"/>
                            <wps:cNvSpPr txBox="1">
                              <a:spLocks noChangeArrowheads="1"/>
                            </wps:cNvSpPr>
                            <wps:spPr bwMode="auto">
                              <a:xfrm>
                                <a:off x="1988" y="14370"/>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C0F27B" w14:textId="77777777" w:rsidR="00A55C76" w:rsidRDefault="00A55C76">
                                  <w:pPr>
                                    <w:jc w:val="center"/>
                                    <w:rPr>
                                      <w:sz w:val="16"/>
                                    </w:rPr>
                                  </w:pPr>
                                </w:p>
                                <w:p w14:paraId="2423100F" w14:textId="77777777" w:rsidR="00A55C76" w:rsidRDefault="00A55C76">
                                  <w:pPr>
                                    <w:jc w:val="center"/>
                                    <w:rPr>
                                      <w:sz w:val="16"/>
                                    </w:rPr>
                                  </w:pPr>
                                </w:p>
                              </w:txbxContent>
                            </wps:txbx>
                            <wps:bodyPr rot="0" vert="horz" wrap="square" lIns="36000" tIns="36000" rIns="0" bIns="0" anchor="t" anchorCtr="0" upright="1">
                              <a:noAutofit/>
                            </wps:bodyPr>
                          </wps:wsp>
                          <wps:wsp>
                            <wps:cNvPr id="114" name="Text Box 104"/>
                            <wps:cNvSpPr txBox="1">
                              <a:spLocks noChangeArrowheads="1"/>
                            </wps:cNvSpPr>
                            <wps:spPr bwMode="auto">
                              <a:xfrm>
                                <a:off x="1988" y="14086"/>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37E061" w14:textId="77777777" w:rsidR="00A55C76" w:rsidRDefault="00A55C76">
                                  <w:pPr>
                                    <w:jc w:val="center"/>
                                    <w:rPr>
                                      <w:sz w:val="16"/>
                                    </w:rPr>
                                  </w:pPr>
                                </w:p>
                                <w:p w14:paraId="09A7CB06" w14:textId="77777777" w:rsidR="00A55C76" w:rsidRDefault="00A55C76">
                                  <w:pPr>
                                    <w:jc w:val="center"/>
                                    <w:rPr>
                                      <w:sz w:val="16"/>
                                    </w:rPr>
                                  </w:pPr>
                                </w:p>
                              </w:txbxContent>
                            </wps:txbx>
                            <wps:bodyPr rot="0" vert="horz" wrap="square" lIns="36000" tIns="36000" rIns="0" bIns="0" anchor="t" anchorCtr="0" upright="1">
                              <a:noAutofit/>
                            </wps:bodyPr>
                          </wps:wsp>
                          <wps:wsp>
                            <wps:cNvPr id="115" name="Text Box 105"/>
                            <wps:cNvSpPr txBox="1">
                              <a:spLocks noChangeArrowheads="1"/>
                            </wps:cNvSpPr>
                            <wps:spPr bwMode="auto">
                              <a:xfrm>
                                <a:off x="3408" y="14654"/>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EA653FC"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116" name="Text Box 106"/>
                            <wps:cNvSpPr txBox="1">
                              <a:spLocks noChangeArrowheads="1"/>
                            </wps:cNvSpPr>
                            <wps:spPr bwMode="auto">
                              <a:xfrm>
                                <a:off x="3408" y="14370"/>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E0CB25" w14:textId="77777777" w:rsidR="00A55C76" w:rsidRDefault="00A55C76">
                                  <w:pPr>
                                    <w:rPr>
                                      <w:sz w:val="16"/>
                                    </w:rPr>
                                  </w:pPr>
                                </w:p>
                              </w:txbxContent>
                            </wps:txbx>
                            <wps:bodyPr rot="0" vert="horz" wrap="square" lIns="36000" tIns="36000" rIns="0" bIns="0" anchor="t" anchorCtr="0" upright="1">
                              <a:noAutofit/>
                            </wps:bodyPr>
                          </wps:wsp>
                          <wps:wsp>
                            <wps:cNvPr id="117" name="Text Box 107"/>
                            <wps:cNvSpPr txBox="1">
                              <a:spLocks noChangeArrowheads="1"/>
                            </wps:cNvSpPr>
                            <wps:spPr bwMode="auto">
                              <a:xfrm>
                                <a:off x="3408" y="14086"/>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B0E593" w14:textId="77777777" w:rsidR="00A55C76" w:rsidRDefault="00A55C76">
                                  <w:pPr>
                                    <w:rPr>
                                      <w:sz w:val="16"/>
                                    </w:rPr>
                                  </w:pPr>
                                </w:p>
                              </w:txbxContent>
                            </wps:txbx>
                            <wps:bodyPr rot="0" vert="horz" wrap="square" lIns="36000" tIns="36000" rIns="0" bIns="0" anchor="t" anchorCtr="0" upright="1">
                              <a:noAutofit/>
                            </wps:bodyPr>
                          </wps:wsp>
                          <wps:wsp>
                            <wps:cNvPr id="118" name="Text Box 108"/>
                            <wps:cNvSpPr txBox="1">
                              <a:spLocks noChangeArrowheads="1"/>
                            </wps:cNvSpPr>
                            <wps:spPr bwMode="auto">
                              <a:xfrm>
                                <a:off x="4260" y="14654"/>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1907A92"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119" name="Text Box 109"/>
                            <wps:cNvSpPr txBox="1">
                              <a:spLocks noChangeArrowheads="1"/>
                            </wps:cNvSpPr>
                            <wps:spPr bwMode="auto">
                              <a:xfrm>
                                <a:off x="4260" y="14370"/>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BC124B0" w14:textId="77777777" w:rsidR="00A55C76" w:rsidRDefault="00A55C76">
                                  <w:pPr>
                                    <w:rPr>
                                      <w:sz w:val="16"/>
                                    </w:rPr>
                                  </w:pPr>
                                </w:p>
                              </w:txbxContent>
                            </wps:txbx>
                            <wps:bodyPr rot="0" vert="horz" wrap="square" lIns="36000" tIns="36000" rIns="0" bIns="0" anchor="t" anchorCtr="0" upright="1">
                              <a:noAutofit/>
                            </wps:bodyPr>
                          </wps:wsp>
                          <wps:wsp>
                            <wps:cNvPr id="120" name="Text Box 110"/>
                            <wps:cNvSpPr txBox="1">
                              <a:spLocks noChangeArrowheads="1"/>
                            </wps:cNvSpPr>
                            <wps:spPr bwMode="auto">
                              <a:xfrm>
                                <a:off x="4260" y="14086"/>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C5673D" w14:textId="77777777" w:rsidR="00A55C76" w:rsidRDefault="00A55C76">
                                  <w:pPr>
                                    <w:rPr>
                                      <w:sz w:val="16"/>
                                    </w:rPr>
                                  </w:pPr>
                                </w:p>
                              </w:txbxContent>
                            </wps:txbx>
                            <wps:bodyPr rot="0" vert="horz" wrap="square" lIns="36000" tIns="36000" rIns="0" bIns="0" anchor="t" anchorCtr="0" upright="1">
                              <a:noAutofit/>
                            </wps:bodyPr>
                          </wps:wsp>
                          <wps:wsp>
                            <wps:cNvPr id="121" name="Text Box 111"/>
                            <wps:cNvSpPr txBox="1">
                              <a:spLocks noChangeArrowheads="1"/>
                            </wps:cNvSpPr>
                            <wps:spPr bwMode="auto">
                              <a:xfrm>
                                <a:off x="1136" y="14654"/>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E8FD699"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122" name="Text Box 112"/>
                            <wps:cNvSpPr txBox="1">
                              <a:spLocks noChangeArrowheads="1"/>
                            </wps:cNvSpPr>
                            <wps:spPr bwMode="auto">
                              <a:xfrm>
                                <a:off x="1130" y="14370"/>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298BAB3" w14:textId="77777777" w:rsidR="00A55C76" w:rsidRDefault="00A55C76">
                                  <w:pPr>
                                    <w:jc w:val="center"/>
                                    <w:rPr>
                                      <w:sz w:val="16"/>
                                    </w:rPr>
                                  </w:pPr>
                                </w:p>
                              </w:txbxContent>
                            </wps:txbx>
                            <wps:bodyPr rot="0" vert="horz" wrap="square" lIns="0" tIns="36000" rIns="0" bIns="0" anchor="t" anchorCtr="0" upright="1">
                              <a:noAutofit/>
                            </wps:bodyPr>
                          </wps:wsp>
                          <wps:wsp>
                            <wps:cNvPr id="123" name="Text Box 113"/>
                            <wps:cNvSpPr txBox="1">
                              <a:spLocks noChangeArrowheads="1"/>
                            </wps:cNvSpPr>
                            <wps:spPr bwMode="auto">
                              <a:xfrm>
                                <a:off x="1136" y="14086"/>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227053F" w14:textId="77777777" w:rsidR="00A55C76" w:rsidRDefault="00A55C76">
                                  <w:pPr>
                                    <w:jc w:val="center"/>
                                    <w:rPr>
                                      <w:sz w:val="16"/>
                                    </w:rPr>
                                  </w:pPr>
                                </w:p>
                                <w:p w14:paraId="0E012E3D" w14:textId="77777777" w:rsidR="00A55C76" w:rsidRDefault="00A55C76">
                                  <w:pPr>
                                    <w:rPr>
                                      <w:sz w:val="16"/>
                                    </w:rPr>
                                  </w:pPr>
                                </w:p>
                              </w:txbxContent>
                            </wps:txbx>
                            <wps:bodyPr rot="0" vert="horz" wrap="square" lIns="0" tIns="36000" rIns="0" bIns="0" anchor="t" anchorCtr="0" upright="1">
                              <a:noAutofit/>
                            </wps:bodyPr>
                          </wps:wsp>
                          <wps:wsp>
                            <wps:cNvPr id="124" name="Text Box 114"/>
                            <wps:cNvSpPr txBox="1">
                              <a:spLocks noChangeArrowheads="1"/>
                            </wps:cNvSpPr>
                            <wps:spPr bwMode="auto">
                              <a:xfrm>
                                <a:off x="1469" y="14654"/>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DE1CEE8"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125" name="Text Box 115"/>
                            <wps:cNvSpPr txBox="1">
                              <a:spLocks noChangeArrowheads="1"/>
                            </wps:cNvSpPr>
                            <wps:spPr bwMode="auto">
                              <a:xfrm>
                                <a:off x="1469" y="14370"/>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AD393B1" w14:textId="77777777" w:rsidR="00A55C76" w:rsidRDefault="00A55C76">
                                  <w:pPr>
                                    <w:jc w:val="center"/>
                                    <w:rPr>
                                      <w:sz w:val="16"/>
                                    </w:rPr>
                                  </w:pPr>
                                </w:p>
                                <w:p w14:paraId="11D5C618" w14:textId="77777777" w:rsidR="00A55C76" w:rsidRDefault="00A55C76">
                                  <w:pPr>
                                    <w:jc w:val="center"/>
                                    <w:rPr>
                                      <w:sz w:val="16"/>
                                    </w:rPr>
                                  </w:pPr>
                                </w:p>
                              </w:txbxContent>
                            </wps:txbx>
                            <wps:bodyPr rot="0" vert="horz" wrap="square" lIns="0" tIns="36000" rIns="0" bIns="0" anchor="t" anchorCtr="0" upright="1">
                              <a:noAutofit/>
                            </wps:bodyPr>
                          </wps:wsp>
                          <wps:wsp>
                            <wps:cNvPr id="126" name="Text Box 116"/>
                            <wps:cNvSpPr txBox="1">
                              <a:spLocks noChangeArrowheads="1"/>
                            </wps:cNvSpPr>
                            <wps:spPr bwMode="auto">
                              <a:xfrm>
                                <a:off x="1469" y="14086"/>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AB5B1AB" w14:textId="77777777" w:rsidR="00A55C76" w:rsidRDefault="00A55C76">
                                  <w:pPr>
                                    <w:jc w:val="center"/>
                                    <w:rPr>
                                      <w:sz w:val="16"/>
                                    </w:rPr>
                                  </w:pPr>
                                </w:p>
                                <w:p w14:paraId="576DDC77" w14:textId="77777777" w:rsidR="00A55C76" w:rsidRDefault="00A55C76">
                                  <w:pPr>
                                    <w:jc w:val="center"/>
                                    <w:rPr>
                                      <w:sz w:val="16"/>
                                    </w:rPr>
                                  </w:pPr>
                                </w:p>
                              </w:txbxContent>
                            </wps:txbx>
                            <wps:bodyPr rot="0" vert="horz" wrap="square" lIns="0" tIns="36000" rIns="0" bIns="0" anchor="t" anchorCtr="0" upright="1">
                              <a:noAutofit/>
                            </wps:bodyPr>
                          </wps:wsp>
                          <wps:wsp>
                            <wps:cNvPr id="127" name="Text Box 117"/>
                            <wps:cNvSpPr txBox="1">
                              <a:spLocks noChangeArrowheads="1"/>
                            </wps:cNvSpPr>
                            <wps:spPr bwMode="auto">
                              <a:xfrm>
                                <a:off x="10508" y="14938"/>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6418A4" w14:textId="77777777" w:rsidR="00A55C76" w:rsidRDefault="00A55C76">
                                  <w:pPr>
                                    <w:jc w:val="center"/>
                                    <w:rPr>
                                      <w:sz w:val="16"/>
                                    </w:rPr>
                                  </w:pPr>
                                  <w:r>
                                    <w:rPr>
                                      <w:sz w:val="16"/>
                                    </w:rPr>
                                    <w:t>Листов</w:t>
                                  </w:r>
                                </w:p>
                              </w:txbxContent>
                            </wps:txbx>
                            <wps:bodyPr rot="0" vert="horz" wrap="square" lIns="36000" tIns="36000" rIns="0" bIns="0" anchor="t" anchorCtr="0" upright="1">
                              <a:noAutofit/>
                            </wps:bodyPr>
                          </wps:wsp>
                          <wps:wsp>
                            <wps:cNvPr id="128" name="Text Box 118"/>
                            <wps:cNvSpPr txBox="1">
                              <a:spLocks noChangeArrowheads="1"/>
                            </wps:cNvSpPr>
                            <wps:spPr bwMode="auto">
                              <a:xfrm>
                                <a:off x="9656"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122A71"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129" name="Text Box 119"/>
                            <wps:cNvSpPr txBox="1">
                              <a:spLocks noChangeArrowheads="1"/>
                            </wps:cNvSpPr>
                            <wps:spPr bwMode="auto">
                              <a:xfrm>
                                <a:off x="8804" y="14938"/>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944C299" w14:textId="77777777" w:rsidR="00A55C76" w:rsidRDefault="00A55C76">
                                  <w:pPr>
                                    <w:jc w:val="center"/>
                                    <w:rPr>
                                      <w:sz w:val="16"/>
                                    </w:rPr>
                                  </w:pPr>
                                  <w:r>
                                    <w:rPr>
                                      <w:sz w:val="16"/>
                                    </w:rPr>
                                    <w:t>Лит.</w:t>
                                  </w:r>
                                </w:p>
                              </w:txbxContent>
                            </wps:txbx>
                            <wps:bodyPr rot="0" vert="horz" wrap="square" lIns="0" tIns="36000" rIns="0" bIns="0" anchor="t" anchorCtr="0" upright="1">
                              <a:noAutofit/>
                            </wps:bodyPr>
                          </wps:wsp>
                          <wps:wsp>
                            <wps:cNvPr id="130" name="Text Box 120"/>
                            <wps:cNvSpPr txBox="1">
                              <a:spLocks noChangeArrowheads="1"/>
                            </wps:cNvSpPr>
                            <wps:spPr bwMode="auto">
                              <a:xfrm>
                                <a:off x="10508" y="15222"/>
                                <a:ext cx="94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wps:txbx>
                            <wps:bodyPr rot="0" vert="horz" wrap="square" lIns="36000" tIns="0" rIns="0" bIns="0" anchor="t" anchorCtr="0" upright="1">
                              <a:noAutofit/>
                            </wps:bodyPr>
                          </wps:wsp>
                          <wps:wsp>
                            <wps:cNvPr id="131" name="Text Box 121"/>
                            <wps:cNvSpPr txBox="1">
                              <a:spLocks noChangeArrowheads="1"/>
                            </wps:cNvSpPr>
                            <wps:spPr bwMode="auto">
                              <a:xfrm>
                                <a:off x="9656" y="15222"/>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wps:txbx>
                            <wps:bodyPr rot="0" vert="horz" wrap="square" lIns="36000" tIns="0" rIns="0" bIns="0" anchor="t" anchorCtr="0" upright="1">
                              <a:noAutofit/>
                            </wps:bodyPr>
                          </wps:wsp>
                          <wps:wsp>
                            <wps:cNvPr id="132" name="Text Box 122"/>
                            <wps:cNvSpPr txBox="1">
                              <a:spLocks noChangeArrowheads="1"/>
                            </wps:cNvSpPr>
                            <wps:spPr bwMode="auto">
                              <a:xfrm>
                                <a:off x="9372"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C703C08" w14:textId="77777777" w:rsidR="00A55C76" w:rsidRDefault="00A55C76">
                                  <w:pPr>
                                    <w:jc w:val="center"/>
                                    <w:rPr>
                                      <w:sz w:val="16"/>
                                    </w:rPr>
                                  </w:pPr>
                                </w:p>
                              </w:txbxContent>
                            </wps:txbx>
                            <wps:bodyPr rot="0" vert="horz" wrap="square" lIns="36000" tIns="36000" rIns="0" bIns="0" anchor="t" anchorCtr="0" upright="1">
                              <a:noAutofit/>
                            </wps:bodyPr>
                          </wps:wsp>
                          <wps:wsp>
                            <wps:cNvPr id="133" name="Text Box 123"/>
                            <wps:cNvSpPr txBox="1">
                              <a:spLocks noChangeArrowheads="1"/>
                            </wps:cNvSpPr>
                            <wps:spPr bwMode="auto">
                              <a:xfrm>
                                <a:off x="9088"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B4E53DA" w14:textId="77777777" w:rsidR="00A55C76" w:rsidRDefault="00A55C76">
                                  <w:pPr>
                                    <w:jc w:val="center"/>
                                    <w:rPr>
                                      <w:sz w:val="16"/>
                                    </w:rPr>
                                  </w:pPr>
                                </w:p>
                              </w:txbxContent>
                            </wps:txbx>
                            <wps:bodyPr rot="0" vert="horz" wrap="square" lIns="36000" tIns="36000" rIns="0" bIns="0" anchor="t" anchorCtr="0" upright="1">
                              <a:noAutofit/>
                            </wps:bodyPr>
                          </wps:wsp>
                          <wps:wsp>
                            <wps:cNvPr id="134" name="Text Box 124"/>
                            <wps:cNvSpPr txBox="1">
                              <a:spLocks noChangeArrowheads="1"/>
                            </wps:cNvSpPr>
                            <wps:spPr bwMode="auto">
                              <a:xfrm>
                                <a:off x="8804" y="15222"/>
                                <a:ext cx="284"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97E1095" w14:textId="77777777" w:rsidR="00A55C76" w:rsidRDefault="00A55C76">
                                  <w:pPr>
                                    <w:jc w:val="center"/>
                                    <w:rPr>
                                      <w:sz w:val="16"/>
                                    </w:rPr>
                                  </w:pPr>
                                </w:p>
                              </w:txbxContent>
                            </wps:txbx>
                            <wps:bodyPr rot="0" vert="horz" wrap="square" lIns="36000" tIns="36000" rIns="0" bIns="0" anchor="t" anchorCtr="0" upright="1">
                              <a:noAutofit/>
                            </wps:bodyPr>
                          </wps:wsp>
                          <wps:wsp>
                            <wps:cNvPr id="135" name="Rectangle 125"/>
                            <wps:cNvSpPr>
                              <a:spLocks noChangeArrowheads="1"/>
                            </wps:cNvSpPr>
                            <wps:spPr bwMode="auto">
                              <a:xfrm>
                                <a:off x="8804" y="15506"/>
                                <a:ext cx="2653"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bodyPr rot="0" vert="horz" wrap="square" lIns="91440" tIns="45720" rIns="91440" bIns="45720" anchor="t" anchorCtr="0" upright="1">
                              <a:noAutofit/>
                            </wps:bodyPr>
                          </wps:wsp>
                          <wps:wsp>
                            <wps:cNvPr id="136" name="Text Box 126"/>
                            <wps:cNvSpPr txBox="1">
                              <a:spLocks noChangeArrowheads="1"/>
                            </wps:cNvSpPr>
                            <wps:spPr bwMode="auto">
                              <a:xfrm>
                                <a:off x="4828" y="14086"/>
                                <a:ext cx="6629"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137" name="Text Box 127"/>
                            <wps:cNvSpPr txBox="1">
                              <a:spLocks noChangeArrowheads="1"/>
                            </wps:cNvSpPr>
                            <wps:spPr bwMode="auto">
                              <a:xfrm>
                                <a:off x="4828" y="14938"/>
                                <a:ext cx="3976"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wps:txbx>
                            <wps:bodyPr rot="0" vert="horz" wrap="square" lIns="91440" tIns="45720" rIns="91440" bIns="45720" anchor="t" anchorCtr="0" upright="1">
                              <a:noAutofit/>
                            </wps:bodyPr>
                          </wps:wsp>
                          <wps:wsp>
                            <wps:cNvPr id="138" name="Line 128"/>
                            <wps:cNvCnPr>
                              <a:cxnSpLocks noChangeShapeType="1"/>
                            </wps:cNvCnPr>
                            <wps:spPr bwMode="auto">
                              <a:xfrm>
                                <a:off x="1140" y="14086"/>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39" name="Line 129"/>
                            <wps:cNvCnPr>
                              <a:cxnSpLocks noChangeShapeType="1"/>
                            </wps:cNvCnPr>
                            <wps:spPr bwMode="auto">
                              <a:xfrm>
                                <a:off x="1140" y="14938"/>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0" name="Line 130"/>
                            <wps:cNvCnPr>
                              <a:cxnSpLocks noChangeShapeType="1"/>
                            </wps:cNvCnPr>
                            <wps:spPr bwMode="auto">
                              <a:xfrm>
                                <a:off x="1140" y="14654"/>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1" name="Line 131"/>
                            <wps:cNvCnPr>
                              <a:cxnSpLocks noChangeShapeType="1"/>
                            </wps:cNvCnPr>
                            <wps:spPr bwMode="auto">
                              <a:xfrm>
                                <a:off x="198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2" name="Line 132"/>
                            <wps:cNvCnPr>
                              <a:cxnSpLocks noChangeShapeType="1"/>
                            </wps:cNvCnPr>
                            <wps:spPr bwMode="auto">
                              <a:xfrm>
                                <a:off x="3408"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3" name="Line 133"/>
                            <wps:cNvCnPr>
                              <a:cxnSpLocks noChangeShapeType="1"/>
                            </wps:cNvCnPr>
                            <wps:spPr bwMode="auto">
                              <a:xfrm>
                                <a:off x="4260" y="14086"/>
                                <a:ext cx="0" cy="2272"/>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4" name="Line 134"/>
                            <wps:cNvCnPr>
                              <a:cxnSpLocks noChangeShapeType="1"/>
                            </wps:cNvCnPr>
                            <wps:spPr bwMode="auto">
                              <a:xfrm>
                                <a:off x="9656"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145" name="Line 135"/>
                            <wps:cNvCnPr>
                              <a:cxnSpLocks noChangeShapeType="1"/>
                            </wps:cNvCnPr>
                            <wps:spPr bwMode="auto">
                              <a:xfrm>
                                <a:off x="10508" y="14938"/>
                                <a:ext cx="0" cy="568"/>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146" name="Line 136"/>
                          <wps:cNvCnPr>
                            <a:cxnSpLocks noChangeShapeType="1"/>
                          </wps:cNvCnPr>
                          <wps:spPr bwMode="auto">
                            <a:xfrm>
                              <a:off x="1144" y="1411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grpSp>
                    </wpg:grpSp>
                    <wpg:grpSp>
                      <wpg:cNvPr id="147" name="Group 137"/>
                      <wpg:cNvGrpSpPr>
                        <a:grpSpLocks/>
                      </wpg:cNvGrpSpPr>
                      <wpg:grpSpPr bwMode="auto">
                        <a:xfrm>
                          <a:off x="454" y="8149"/>
                          <a:ext cx="683" cy="8236"/>
                          <a:chOff x="395" y="8122"/>
                          <a:chExt cx="683" cy="8236"/>
                        </a:xfrm>
                      </wpg:grpSpPr>
                      <wpg:grpSp>
                        <wpg:cNvPr id="148" name="Group 138"/>
                        <wpg:cNvGrpSpPr>
                          <a:grpSpLocks/>
                        </wpg:cNvGrpSpPr>
                        <wpg:grpSpPr bwMode="auto">
                          <a:xfrm>
                            <a:off x="395" y="14938"/>
                            <a:ext cx="683" cy="1420"/>
                            <a:chOff x="395" y="14965"/>
                            <a:chExt cx="683" cy="1420"/>
                          </a:xfrm>
                        </wpg:grpSpPr>
                        <wps:wsp>
                          <wps:cNvPr id="149" name="Text Box 13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6C09D75" w14:textId="77777777" w:rsidR="00A55C76" w:rsidRDefault="00A55C76">
                                <w:pPr>
                                  <w:jc w:val="center"/>
                                  <w:rPr>
                                    <w:sz w:val="16"/>
                                  </w:rPr>
                                </w:pPr>
                              </w:p>
                            </w:txbxContent>
                          </wps:txbx>
                          <wps:bodyPr rot="0" vert="vert270" wrap="square" lIns="0" tIns="0" rIns="0" bIns="0" anchor="t" anchorCtr="0" upright="1">
                            <a:noAutofit/>
                          </wps:bodyPr>
                        </wps:wsp>
                        <wps:wsp>
                          <wps:cNvPr id="150" name="Text Box 14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EC7DEA0"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151" name="Group 141"/>
                        <wpg:cNvGrpSpPr>
                          <a:grpSpLocks/>
                        </wpg:cNvGrpSpPr>
                        <wpg:grpSpPr bwMode="auto">
                          <a:xfrm>
                            <a:off x="395" y="12950"/>
                            <a:ext cx="683" cy="1988"/>
                            <a:chOff x="395" y="14965"/>
                            <a:chExt cx="683" cy="1420"/>
                          </a:xfrm>
                        </wpg:grpSpPr>
                        <wps:wsp>
                          <wps:cNvPr id="152" name="Text Box 14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EF379A6" w14:textId="77777777" w:rsidR="00A55C76" w:rsidRDefault="00A55C76">
                                <w:pPr>
                                  <w:jc w:val="center"/>
                                  <w:rPr>
                                    <w:sz w:val="16"/>
                                  </w:rPr>
                                </w:pPr>
                              </w:p>
                            </w:txbxContent>
                          </wps:txbx>
                          <wps:bodyPr rot="0" vert="vert270" wrap="square" lIns="0" tIns="0" rIns="0" bIns="0" anchor="t" anchorCtr="0" upright="1">
                            <a:noAutofit/>
                          </wps:bodyPr>
                        </wps:wsp>
                        <wps:wsp>
                          <wps:cNvPr id="153" name="Text Box 14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2F3B1DD"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154" name="Group 144"/>
                        <wpg:cNvGrpSpPr>
                          <a:grpSpLocks/>
                        </wpg:cNvGrpSpPr>
                        <wpg:grpSpPr bwMode="auto">
                          <a:xfrm>
                            <a:off x="395" y="11530"/>
                            <a:ext cx="683" cy="1420"/>
                            <a:chOff x="395" y="14965"/>
                            <a:chExt cx="683" cy="1420"/>
                          </a:xfrm>
                        </wpg:grpSpPr>
                        <wps:wsp>
                          <wps:cNvPr id="155" name="Text Box 14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D7CCA67" w14:textId="77777777" w:rsidR="00A55C76" w:rsidRDefault="00A55C76">
                                <w:pPr>
                                  <w:jc w:val="center"/>
                                  <w:rPr>
                                    <w:sz w:val="16"/>
                                  </w:rPr>
                                </w:pPr>
                              </w:p>
                            </w:txbxContent>
                          </wps:txbx>
                          <wps:bodyPr rot="0" vert="vert270" wrap="square" lIns="0" tIns="0" rIns="0" bIns="0" anchor="t" anchorCtr="0" upright="1">
                            <a:noAutofit/>
                          </wps:bodyPr>
                        </wps:wsp>
                        <wps:wsp>
                          <wps:cNvPr id="156" name="Text Box 14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2F70FAE"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57" name="Group 147"/>
                        <wpg:cNvGrpSpPr>
                          <a:grpSpLocks/>
                        </wpg:cNvGrpSpPr>
                        <wpg:grpSpPr bwMode="auto">
                          <a:xfrm>
                            <a:off x="395" y="10110"/>
                            <a:ext cx="683" cy="1420"/>
                            <a:chOff x="395" y="14965"/>
                            <a:chExt cx="683" cy="1420"/>
                          </a:xfrm>
                        </wpg:grpSpPr>
                        <wps:wsp>
                          <wps:cNvPr id="158" name="Text Box 14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35A983" w14:textId="77777777" w:rsidR="00A55C76" w:rsidRDefault="00A55C76">
                                <w:pPr>
                                  <w:jc w:val="center"/>
                                  <w:rPr>
                                    <w:sz w:val="16"/>
                                  </w:rPr>
                                </w:pPr>
                              </w:p>
                            </w:txbxContent>
                          </wps:txbx>
                          <wps:bodyPr rot="0" vert="vert270" wrap="square" lIns="0" tIns="0" rIns="0" bIns="0" anchor="t" anchorCtr="0" upright="1">
                            <a:noAutofit/>
                          </wps:bodyPr>
                        </wps:wsp>
                        <wps:wsp>
                          <wps:cNvPr id="159" name="Text Box 14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60" name="Group 150"/>
                        <wpg:cNvGrpSpPr>
                          <a:grpSpLocks/>
                        </wpg:cNvGrpSpPr>
                        <wpg:grpSpPr bwMode="auto">
                          <a:xfrm>
                            <a:off x="395" y="8122"/>
                            <a:ext cx="683" cy="1988"/>
                            <a:chOff x="395" y="14965"/>
                            <a:chExt cx="683" cy="1420"/>
                          </a:xfrm>
                        </wpg:grpSpPr>
                        <wps:wsp>
                          <wps:cNvPr id="161" name="Text Box 15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FC6AE4" w14:textId="77777777" w:rsidR="00A55C76" w:rsidRDefault="00A55C76">
                                <w:pPr>
                                  <w:jc w:val="center"/>
                                  <w:rPr>
                                    <w:sz w:val="16"/>
                                  </w:rPr>
                                </w:pPr>
                              </w:p>
                            </w:txbxContent>
                          </wps:txbx>
                          <wps:bodyPr rot="0" vert="vert270" wrap="square" lIns="0" tIns="0" rIns="0" bIns="0" anchor="t" anchorCtr="0" upright="1">
                            <a:noAutofit/>
                          </wps:bodyPr>
                        </wps:wsp>
                        <wps:wsp>
                          <wps:cNvPr id="162" name="Text Box 15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wps:txbx>
                          <wps:bodyPr rot="0" vert="vert270" wrap="square" lIns="36000" tIns="0" rIns="0" bIns="0" anchor="t" anchorCtr="0" upright="1">
                            <a:noAutofit/>
                          </wps:bodyPr>
                        </wps:wsp>
                      </wpg:grpSp>
                    </wpg:grpSp>
                  </wpg:wgp>
                </a:graphicData>
              </a:graphic>
              <wp14:sizeRelH relativeFrom="page">
                <wp14:pctWidth>0</wp14:pctWidth>
              </wp14:sizeRelH>
              <wp14:sizeRelV relativeFrom="page">
                <wp14:pctHeight>0</wp14:pctHeight>
              </wp14:sizeRelV>
            </wp:anchor>
          </w:drawing>
        </mc:Choice>
        <mc:Fallback>
          <w:pict>
            <v:group w14:anchorId="06F2CE20" id="Group 77" o:spid="_x0000_s1188" style="position:absolute;margin-left:22.7pt;margin-top:22.7pt;width:550.4pt;height:796.55pt;z-index:251655168;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" o:allowincell="f">
              <v:group id="Group 78" o:spid="_x0000_s1189"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">
                <v:rect id="Rectangle 79" o:spid="_x0000_s1190"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" filled="f" strokeweight="1.75pt"/>
                <v:group id="Group 80" o:spid="_x0000_s1191" style="position:absolute;left:1134;top:14113;width:10328;height:2272" coordorigin="1134,14113" coordsize="10328,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group id="Group 81" o:spid="_x0000_s1192" style="position:absolute;left:1134;top:14113;width:10327;height:2272" coordorigin="1130,14086" coordsize="10327,2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">
                    <v:shapetype id="_x0000_t202" coordsize="21600,21600" o:spt="202" path="m,l,21600r21600,l21600,xe">
                      <v:stroke joinstyle="miter"/>
                      <v:path gradientshapeok="t" o:connecttype="rect"/>
                    </v:shapetype>
                    <v:shape id="Text Box 82" o:spid="_x0000_s1193" type="#_x0000_t202" style="position:absolute;left:1136;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" filled="f" fillcolor="#cfc">
                      <v:textbox inset="1mm,1mm,0,0">
                        <w:txbxContent>
                          <w:p w14:paraId="04B42445" w14:textId="77777777" w:rsidR="00A55C76" w:rsidRDefault="00A55C76">
                            <w:pPr>
                              <w:rPr>
                                <w:sz w:val="16"/>
                              </w:rPr>
                            </w:pPr>
                            <w:r>
                              <w:rPr>
                                <w:sz w:val="16"/>
                              </w:rPr>
                              <w:t>Н.</w:t>
                            </w:r>
                            <w:r>
                              <w:rPr>
                                <w:sz w:val="16"/>
                                <w:lang w:val="en-US"/>
                              </w:rPr>
                              <w:t xml:space="preserve"> </w:t>
                            </w:r>
                            <w:r>
                              <w:rPr>
                                <w:sz w:val="16"/>
                              </w:rPr>
                              <w:t>контр.</w:t>
                            </w:r>
                          </w:p>
                        </w:txbxContent>
                      </v:textbox>
                    </v:shape>
                    <v:shape id="Text Box 83" o:spid="_x0000_s1194" type="#_x0000_t202" style="position:absolute;left:1136;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MPXxgAAANsAAAAPAAAAZHJzL2Rvd25yZXYueG1sRI/dasJA&#10;FITvhb7DcgreSN1UQW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gMDD18YAAADbAAAA&#10;DwAAAAAAAAAAAAAAAAAHAgAAZHJzL2Rvd25yZXYueG1sUEsFBgAAAAADAAMAtwAAAPoCAAAAAA==&#10;" filled="f" fillcolor="#cfc">
                      <v:textbox inset="1mm,1mm,0,0">
                        <w:txbxContent>
                          <w:p w14:paraId="68C45A64" w14:textId="77777777" w:rsidR="00A55C76" w:rsidRDefault="00A55C76">
                            <w:pPr>
                              <w:rPr>
                                <w:sz w:val="16"/>
                              </w:rPr>
                            </w:pPr>
                            <w:r>
                              <w:rPr>
                                <w:sz w:val="16"/>
                              </w:rPr>
                              <w:t>Утвердил</w:t>
                            </w:r>
                          </w:p>
                        </w:txbxContent>
                      </v:textbox>
                    </v:shape>
                    <v:shape id="Text Box 84" o:spid="_x0000_s1195" type="#_x0000_t202" style="position:absolute;left:1136;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KVujxgAAANsAAAAPAAAAZHJzL2Rvd25yZXYueG1sRI/dasJA&#10;FITvhb7DcgreSN1UR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Dylbo8YAAADbAAAA&#10;DwAAAAAAAAAAAAAAAAAHAgAAZHJzL2Rvd25yZXYueG1sUEsFBgAAAAADAAMAtwAAAPoCAAAAAA==&#10;" filled="f" fillcolor="#cfc">
                      <v:textbox inset="1mm,1mm,0,0">
                        <w:txbxContent>
                          <w:p w14:paraId="7930F602" w14:textId="77777777" w:rsidR="00A55C76" w:rsidRDefault="00A55C76">
                            <w:pPr>
                              <w:rPr>
                                <w:sz w:val="16"/>
                              </w:rPr>
                            </w:pPr>
                            <w:r>
                              <w:rPr>
                                <w:sz w:val="16"/>
                              </w:rPr>
                              <w:t>Нач.</w:t>
                            </w:r>
                            <w:r>
                              <w:rPr>
                                <w:sz w:val="16"/>
                                <w:lang w:val="en-US"/>
                              </w:rPr>
                              <w:t xml:space="preserve"> </w:t>
                            </w:r>
                            <w:r>
                              <w:rPr>
                                <w:sz w:val="16"/>
                              </w:rPr>
                              <w:t>бриг.</w:t>
                            </w:r>
                          </w:p>
                        </w:txbxContent>
                      </v:textbox>
                    </v:shape>
                    <v:shape id="Text Box 85" o:spid="_x0000_s1196" type="#_x0000_t202" style="position:absolute;left:113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" filled="f" fillcolor="#cfc">
                      <v:textbox inset="1mm,1mm,0,0">
                        <w:txbxContent>
                          <w:p w14:paraId="3DCF900E" w14:textId="77777777" w:rsidR="00A55C76" w:rsidRDefault="00A55C76">
                            <w:pPr>
                              <w:rPr>
                                <w:sz w:val="16"/>
                              </w:rPr>
                            </w:pPr>
                            <w:r>
                              <w:rPr>
                                <w:sz w:val="16"/>
                              </w:rPr>
                              <w:t>Проверил</w:t>
                            </w:r>
                          </w:p>
                        </w:txbxContent>
                      </v:textbox>
                    </v:shape>
                    <v:shape id="Text Box 86" o:spid="_x0000_s1197" type="#_x0000_t202" style="position:absolute;left:113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" filled="f" fillcolor="#cfc">
                      <v:textbox inset="1mm,1mm,0,0">
                        <w:txbxContent>
                          <w:p w14:paraId="5CC9B028" w14:textId="77777777" w:rsidR="00A55C76" w:rsidRDefault="00A55C76">
                            <w:pPr>
                              <w:rPr>
                                <w:sz w:val="16"/>
                              </w:rPr>
                            </w:pPr>
                            <w:r>
                              <w:rPr>
                                <w:sz w:val="16"/>
                              </w:rPr>
                              <w:t>Разработал</w:t>
                            </w:r>
                          </w:p>
                        </w:txbxContent>
                      </v:textbox>
                    </v:shape>
                    <v:shape id="Text Box 87" o:spid="_x0000_s1198" type="#_x0000_t202" style="position:absolute;left:1988;top:1579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" filled="f" fillcolor="#cfc">
                      <v:textbox inset="1mm,0,0,0">
                        <w:txbxContent>
                          <w:p w14:paraId="5017C19F" w14:textId="77777777" w:rsidR="00A55C76" w:rsidRDefault="00A55C76">
                            <w:pPr>
                              <w:spacing w:before="20"/>
                              <w:rPr>
                                <w:sz w:val="16"/>
                              </w:rPr>
                            </w:pPr>
                          </w:p>
                        </w:txbxContent>
                      </v:textbox>
                    </v:shape>
                    <v:shape id="Text Box 88" o:spid="_x0000_s1199" type="#_x0000_t202" style="position:absolute;left:1988;top:1607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" filled="f" fillcolor="#cfc">
                      <v:textbox inset="1mm,0,0,0">
                        <w:txbxContent>
                          <w:p w14:paraId="53C12DB2" w14:textId="77777777" w:rsidR="00A55C76" w:rsidRDefault="00A55C76">
                            <w:pPr>
                              <w:rPr>
                                <w:sz w:val="16"/>
                              </w:rPr>
                            </w:pPr>
                          </w:p>
                        </w:txbxContent>
                      </v:textbox>
                    </v:shape>
                    <v:shape id="Text Box 89" o:spid="_x0000_s1200" type="#_x0000_t202" style="position:absolute;left:1988;top:1550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" filled="f" fillcolor="#cfc">
                      <v:textbox inset="1mm,0,0,0">
                        <w:txbxContent>
                          <w:p w14:paraId="4A7BC714" w14:textId="77777777" w:rsidR="00A55C76" w:rsidRDefault="00A55C76">
                            <w:pPr>
                              <w:spacing w:before="20"/>
                              <w:rPr>
                                <w:sz w:val="16"/>
                              </w:rPr>
                            </w:pPr>
                          </w:p>
                        </w:txbxContent>
                      </v:textbox>
                    </v:shape>
                    <v:shape id="Text Box 90" o:spid="_x0000_s1201" type="#_x0000_t202" style="position:absolute;left:1988;top:15222;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" filled="f" fillcolor="#cfc">
                      <v:textbox inset="1mm,0,0,0">
                        <w:txbxContent>
                          <w:p w14:paraId="1FD554F9" w14:textId="77777777" w:rsidR="00A55C76" w:rsidRDefault="00A55C76">
                            <w:pPr>
                              <w:spacing w:before="20"/>
                              <w:rPr>
                                <w:sz w:val="16"/>
                              </w:rPr>
                            </w:pPr>
                          </w:p>
                        </w:txbxContent>
                      </v:textbox>
                    </v:shape>
                    <v:shape id="Text Box 91" o:spid="_x0000_s1202" type="#_x0000_t202" style="position:absolute;left:1988;top:14935;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" filled="f" fillcolor="#cfc">
                      <v:textbox inset="1mm,0,0,0">
                        <w:txbxContent>
                          <w:p w14:paraId="176C92A8" w14:textId="77777777" w:rsidR="00A55C76" w:rsidRDefault="00A55C76">
                            <w:pPr>
                              <w:spacing w:before="20"/>
                              <w:rPr>
                                <w:rFonts w:ascii="Arial" w:hAnsi="Arial"/>
                              </w:rPr>
                            </w:pPr>
                          </w:p>
                        </w:txbxContent>
                      </v:textbox>
                    </v:shape>
                    <v:shape id="Text Box 92" o:spid="_x0000_s1203" type="#_x0000_t202" style="position:absolute;left:3408;top:1579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" filled="f" fillcolor="#cfc">
                      <v:textbox inset="1mm,1mm,0,0">
                        <w:txbxContent>
                          <w:p w14:paraId="11CF2788" w14:textId="77777777" w:rsidR="00A55C76" w:rsidRDefault="00A55C76">
                            <w:pPr>
                              <w:rPr>
                                <w:sz w:val="16"/>
                              </w:rPr>
                            </w:pPr>
                          </w:p>
                        </w:txbxContent>
                      </v:textbox>
                    </v:shape>
                    <v:shape id="Text Box 93" o:spid="_x0000_s1204" type="#_x0000_t202" style="position:absolute;left:3408;top:1607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eFmWxAAAANwAAAAPAAAAZHJzL2Rvd25yZXYueG1sRE/fa8Iw&#10;EH4X9j+EG/gimk5h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Ft4WZbEAAAA3AAAAA8A&#10;AAAAAAAAAAAAAAAABwIAAGRycy9kb3ducmV2LnhtbFBLBQYAAAAAAwADALcAAAD4AgAAAAA=&#10;" filled="f" fillcolor="#cfc">
                      <v:textbox inset="1mm,1mm,0,0">
                        <w:txbxContent>
                          <w:p w14:paraId="62D53BB2" w14:textId="77777777" w:rsidR="00A55C76" w:rsidRDefault="00A55C76">
                            <w:pPr>
                              <w:rPr>
                                <w:sz w:val="16"/>
                              </w:rPr>
                            </w:pPr>
                          </w:p>
                        </w:txbxContent>
                      </v:textbox>
                    </v:shape>
                    <v:shape id="Text Box 94" o:spid="_x0000_s1205" type="#_x0000_t202" style="position:absolute;left:3408;top:1550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kcHixAAAANwAAAAPAAAAZHJzL2Rvd25yZXYueG1sRE/fa8Iw&#10;EH4X9j+EG/gimk5k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NSRweLEAAAA3AAAAA8A&#10;AAAAAAAAAAAAAAAABwIAAGRycy9kb3ducmV2LnhtbFBLBQYAAAAAAwADALcAAAD4AgAAAAA=&#10;" filled="f" fillcolor="#cfc">
                      <v:textbox inset="1mm,1mm,0,0">
                        <w:txbxContent>
                          <w:p w14:paraId="63A76D05" w14:textId="77777777" w:rsidR="00A55C76" w:rsidRDefault="00A55C76">
                            <w:pPr>
                              <w:rPr>
                                <w:sz w:val="16"/>
                              </w:rPr>
                            </w:pPr>
                          </w:p>
                        </w:txbxContent>
                      </v:textbox>
                    </v:shape>
                    <v:shape id="Text Box 95" o:spid="_x0000_s1206" type="#_x0000_t202" style="position:absolute;left:3408;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" filled="f" fillcolor="#cfc">
                      <v:textbox inset="1mm,1mm,0,0">
                        <w:txbxContent>
                          <w:p w14:paraId="264908B0" w14:textId="77777777" w:rsidR="00A55C76" w:rsidRDefault="00A55C76">
                            <w:pPr>
                              <w:rPr>
                                <w:sz w:val="16"/>
                              </w:rPr>
                            </w:pPr>
                          </w:p>
                        </w:txbxContent>
                      </v:textbox>
                    </v:shape>
                    <v:shape id="Text Box 96" o:spid="_x0000_s1207" type="#_x0000_t202" style="position:absolute;left:3408;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" filled="f" fillcolor="#cfc">
                      <v:textbox inset="1mm,1mm,0,0">
                        <w:txbxContent>
                          <w:p w14:paraId="3C0E8D40" w14:textId="77777777" w:rsidR="00A55C76" w:rsidRDefault="00A55C76">
                            <w:pPr>
                              <w:rPr>
                                <w:sz w:val="16"/>
                              </w:rPr>
                            </w:pPr>
                          </w:p>
                        </w:txbxContent>
                      </v:textbox>
                    </v:shape>
                    <v:shape id="Text Box 97" o:spid="_x0000_s1208" type="#_x0000_t202" style="position:absolute;left:4260;top:1579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" filled="f" fillcolor="#cfc">
                      <v:textbox inset="1mm,1mm,0,0">
                        <w:txbxContent>
                          <w:p w14:paraId="609F9939" w14:textId="77777777" w:rsidR="00A55C76" w:rsidRDefault="00A55C76">
                            <w:pPr>
                              <w:rPr>
                                <w:sz w:val="16"/>
                              </w:rPr>
                            </w:pPr>
                          </w:p>
                        </w:txbxContent>
                      </v:textbox>
                    </v:shape>
                    <v:shape id="Text Box 98" o:spid="_x0000_s1209" type="#_x0000_t202" style="position:absolute;left:4260;top:1607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" filled="f" fillcolor="#cfc">
                      <v:textbox inset="1mm,1mm,0,0">
                        <w:txbxContent>
                          <w:p w14:paraId="790B8A1F" w14:textId="77777777" w:rsidR="00A55C76" w:rsidRDefault="00A55C76">
                            <w:pPr>
                              <w:rPr>
                                <w:sz w:val="16"/>
                              </w:rPr>
                            </w:pPr>
                          </w:p>
                        </w:txbxContent>
                      </v:textbox>
                    </v:shape>
                    <v:shape id="Text Box 99" o:spid="_x0000_s1210" type="#_x0000_t202" style="position:absolute;left:4260;top:1550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" filled="f" fillcolor="#cfc">
                      <v:textbox inset="1mm,1mm,0,0">
                        <w:txbxContent>
                          <w:p w14:paraId="11593030" w14:textId="77777777" w:rsidR="00A55C76" w:rsidRDefault="00A55C76">
                            <w:pPr>
                              <w:rPr>
                                <w:sz w:val="16"/>
                              </w:rPr>
                            </w:pPr>
                          </w:p>
                        </w:txbxContent>
                      </v:textbox>
                    </v:shape>
                    <v:shape id="Text Box 100" o:spid="_x0000_s1211" type="#_x0000_t202" style="position:absolute;left:4260;top:15222;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" filled="f" fillcolor="#cfc">
                      <v:textbox inset="1mm,1mm,0,0">
                        <w:txbxContent>
                          <w:p w14:paraId="2EE8ED76" w14:textId="77777777" w:rsidR="00A55C76" w:rsidRDefault="00A55C76">
                            <w:pPr>
                              <w:rPr>
                                <w:sz w:val="16"/>
                              </w:rPr>
                            </w:pPr>
                          </w:p>
                        </w:txbxContent>
                      </v:textbox>
                    </v:shape>
                    <v:shape id="Text Box 101" o:spid="_x0000_s1212" type="#_x0000_t202" style="position:absolute;left:4260;top:14938;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" filled="f" fillcolor="#cfc">
                      <v:textbox inset="1mm,1mm,0,0">
                        <w:txbxContent>
                          <w:p w14:paraId="1C86CBB6" w14:textId="77777777" w:rsidR="00A55C76" w:rsidRDefault="00A55C76">
                            <w:pPr>
                              <w:rPr>
                                <w:sz w:val="16"/>
                              </w:rPr>
                            </w:pPr>
                          </w:p>
                        </w:txbxContent>
                      </v:textbox>
                    </v:shape>
                    <v:shape id="Text Box 102" o:spid="_x0000_s1213" type="#_x0000_t202" style="position:absolute;left:1988;top:14654;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" filled="f" fillcolor="#cfc">
                      <v:textbox inset="1mm,1mm,0,0">
                        <w:txbxContent>
                          <w:p w14:paraId="4A896065" w14:textId="77777777" w:rsidR="00A55C76" w:rsidRDefault="00A55C76">
                            <w:pPr>
                              <w:jc w:val="center"/>
                              <w:rPr>
                                <w:sz w:val="16"/>
                              </w:rPr>
                            </w:pPr>
                            <w:r>
                              <w:rPr>
                                <w:sz w:val="16"/>
                              </w:rPr>
                              <w:t>№ документа</w:t>
                            </w:r>
                          </w:p>
                        </w:txbxContent>
                      </v:textbox>
                    </v:shape>
                    <v:shape id="Text Box 103" o:spid="_x0000_s1214" type="#_x0000_t202" style="position:absolute;left:1988;top:14370;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oc9LxAAAANwAAAAPAAAAZHJzL2Rvd25yZXYueG1sRE/basJA&#10;EH0X/IdlhL5Is9GC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N6hz0vEAAAA3AAAAA8A&#10;AAAAAAAAAAAAAAAABwIAAGRycy9kb3ducmV2LnhtbFBLBQYAAAAAAwADALcAAAD4AgAAAAA=&#10;" filled="f" fillcolor="#cfc">
                      <v:textbox inset="1mm,1mm,0,0">
                        <w:txbxContent>
                          <w:p w14:paraId="2BC0F27B" w14:textId="77777777" w:rsidR="00A55C76" w:rsidRDefault="00A55C76">
                            <w:pPr>
                              <w:jc w:val="center"/>
                              <w:rPr>
                                <w:sz w:val="16"/>
                              </w:rPr>
                            </w:pPr>
                          </w:p>
                          <w:p w14:paraId="2423100F" w14:textId="77777777" w:rsidR="00A55C76" w:rsidRDefault="00A55C76">
                            <w:pPr>
                              <w:jc w:val="center"/>
                              <w:rPr>
                                <w:sz w:val="16"/>
                              </w:rPr>
                            </w:pPr>
                          </w:p>
                        </w:txbxContent>
                      </v:textbox>
                    </v:shape>
                    <v:shape id="Text Box 104" o:spid="_x0000_s1215" type="#_x0000_t202" style="position:absolute;left:1988;top:14086;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SFc/xAAAANwAAAAPAAAAZHJzL2Rvd25yZXYueG1sRE/basJA&#10;EH0X/IdlhL5Is1GK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FFIVz/EAAAA3AAAAA8A&#10;AAAAAAAAAAAAAAAABwIAAGRycy9kb3ducmV2LnhtbFBLBQYAAAAAAwADALcAAAD4AgAAAAA=&#10;" filled="f" fillcolor="#cfc">
                      <v:textbox inset="1mm,1mm,0,0">
                        <w:txbxContent>
                          <w:p w14:paraId="5B37E061" w14:textId="77777777" w:rsidR="00A55C76" w:rsidRDefault="00A55C76">
                            <w:pPr>
                              <w:jc w:val="center"/>
                              <w:rPr>
                                <w:sz w:val="16"/>
                              </w:rPr>
                            </w:pPr>
                          </w:p>
                          <w:p w14:paraId="09A7CB06" w14:textId="77777777" w:rsidR="00A55C76" w:rsidRDefault="00A55C76">
                            <w:pPr>
                              <w:jc w:val="center"/>
                              <w:rPr>
                                <w:sz w:val="16"/>
                              </w:rPr>
                            </w:pPr>
                          </w:p>
                        </w:txbxContent>
                      </v:textbox>
                    </v:shape>
                    <v:shape id="Text Box 105" o:spid="_x0000_s1216" type="#_x0000_t202" style="position:absolute;left:3408;top:14654;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" filled="f" fillcolor="#cfc">
                      <v:textbox inset="1mm,1mm,0,0">
                        <w:txbxContent>
                          <w:p w14:paraId="5EA653FC" w14:textId="77777777" w:rsidR="00A55C76" w:rsidRDefault="00A55C76">
                            <w:pPr>
                              <w:jc w:val="center"/>
                              <w:rPr>
                                <w:sz w:val="16"/>
                              </w:rPr>
                            </w:pPr>
                            <w:r>
                              <w:rPr>
                                <w:sz w:val="16"/>
                              </w:rPr>
                              <w:t>Подпись</w:t>
                            </w:r>
                          </w:p>
                        </w:txbxContent>
                      </v:textbox>
                    </v:shape>
                    <v:shape id="Text Box 106" o:spid="_x0000_s1217" type="#_x0000_t202" style="position:absolute;left:3408;top:14370;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" filled="f" fillcolor="#cfc">
                      <v:textbox inset="1mm,1mm,0,0">
                        <w:txbxContent>
                          <w:p w14:paraId="0CE0CB25" w14:textId="77777777" w:rsidR="00A55C76" w:rsidRDefault="00A55C76">
                            <w:pPr>
                              <w:rPr>
                                <w:sz w:val="16"/>
                              </w:rPr>
                            </w:pPr>
                          </w:p>
                        </w:txbxContent>
                      </v:textbox>
                    </v:shape>
                    <v:shape id="Text Box 107" o:spid="_x0000_s1218" type="#_x0000_t202" style="position:absolute;left:3408;top:14086;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" filled="f" fillcolor="#cfc">
                      <v:textbox inset="1mm,1mm,0,0">
                        <w:txbxContent>
                          <w:p w14:paraId="2BB0E593" w14:textId="77777777" w:rsidR="00A55C76" w:rsidRDefault="00A55C76">
                            <w:pPr>
                              <w:rPr>
                                <w:sz w:val="16"/>
                              </w:rPr>
                            </w:pPr>
                          </w:p>
                        </w:txbxContent>
                      </v:textbox>
                    </v:shape>
                    <v:shape id="Text Box 108" o:spid="_x0000_s1219" type="#_x0000_t202" style="position:absolute;left:4260;top:14654;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" filled="f" fillcolor="#cfc">
                      <v:textbox inset="1mm,1mm,0,0">
                        <w:txbxContent>
                          <w:p w14:paraId="61907A92" w14:textId="77777777" w:rsidR="00A55C76" w:rsidRDefault="00A55C76">
                            <w:pPr>
                              <w:jc w:val="center"/>
                              <w:rPr>
                                <w:sz w:val="16"/>
                              </w:rPr>
                            </w:pPr>
                            <w:r>
                              <w:rPr>
                                <w:sz w:val="16"/>
                              </w:rPr>
                              <w:t>Дата</w:t>
                            </w:r>
                          </w:p>
                        </w:txbxContent>
                      </v:textbox>
                    </v:shape>
                    <v:shape id="Text Box 109" o:spid="_x0000_s1220" type="#_x0000_t202" style="position:absolute;left:4260;top:14370;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" filled="f" fillcolor="#cfc">
                      <v:textbox inset="1mm,1mm,0,0">
                        <w:txbxContent>
                          <w:p w14:paraId="6BC124B0" w14:textId="77777777" w:rsidR="00A55C76" w:rsidRDefault="00A55C76">
                            <w:pPr>
                              <w:rPr>
                                <w:sz w:val="16"/>
                              </w:rPr>
                            </w:pPr>
                          </w:p>
                        </w:txbxContent>
                      </v:textbox>
                    </v:shape>
                    <v:shape id="Text Box 110" o:spid="_x0000_s1221" type="#_x0000_t202" style="position:absolute;left:4260;top:14086;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" filled="f" fillcolor="#cfc">
                      <v:textbox inset="1mm,1mm,0,0">
                        <w:txbxContent>
                          <w:p w14:paraId="5DC5673D" w14:textId="77777777" w:rsidR="00A55C76" w:rsidRDefault="00A55C76">
                            <w:pPr>
                              <w:rPr>
                                <w:sz w:val="16"/>
                              </w:rPr>
                            </w:pPr>
                          </w:p>
                        </w:txbxContent>
                      </v:textbox>
                    </v:shape>
                    <v:shape id="Text Box 111" o:spid="_x0000_s1222" type="#_x0000_t202" style="position:absolute;left:1136;top:14654;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" filled="f" fillcolor="#cfc">
                      <v:textbox inset="0,1mm,0,0">
                        <w:txbxContent>
                          <w:p w14:paraId="6E8FD699" w14:textId="77777777" w:rsidR="00A55C76" w:rsidRDefault="00A55C76">
                            <w:pPr>
                              <w:jc w:val="center"/>
                              <w:rPr>
                                <w:sz w:val="12"/>
                              </w:rPr>
                            </w:pPr>
                            <w:proofErr w:type="spellStart"/>
                            <w:r>
                              <w:rPr>
                                <w:sz w:val="16"/>
                              </w:rPr>
                              <w:t>Изм</w:t>
                            </w:r>
                            <w:proofErr w:type="spellEnd"/>
                          </w:p>
                        </w:txbxContent>
                      </v:textbox>
                    </v:shape>
                    <v:shape id="Text Box 112" o:spid="_x0000_s1223" type="#_x0000_t202" style="position:absolute;left:1130;top:14370;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" filled="f" fillcolor="#cfc">
                      <v:textbox inset="0,1mm,0,0">
                        <w:txbxContent>
                          <w:p w14:paraId="7298BAB3" w14:textId="77777777" w:rsidR="00A55C76" w:rsidRDefault="00A55C76">
                            <w:pPr>
                              <w:jc w:val="center"/>
                              <w:rPr>
                                <w:sz w:val="16"/>
                              </w:rPr>
                            </w:pPr>
                          </w:p>
                        </w:txbxContent>
                      </v:textbox>
                    </v:shape>
                    <v:shape id="Text Box 113" o:spid="_x0000_s1224" type="#_x0000_t202" style="position:absolute;left:1136;top:14086;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6L91xgAAANwAAAAPAAAAZHJzL2Rvd25yZXYueG1sRI9Ba8Mw&#10;DIXvhf4Ho8JurdMM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Oi/dcYAAADcAAAA&#10;DwAAAAAAAAAAAAAAAAAHAgAAZHJzL2Rvd25yZXYueG1sUEsFBgAAAAADAAMAtwAAAPoCAAAAAA==&#10;" filled="f" fillcolor="#cfc">
                      <v:textbox inset="0,1mm,0,0">
                        <w:txbxContent>
                          <w:p w14:paraId="6227053F" w14:textId="77777777" w:rsidR="00A55C76" w:rsidRDefault="00A55C76">
                            <w:pPr>
                              <w:jc w:val="center"/>
                              <w:rPr>
                                <w:sz w:val="16"/>
                              </w:rPr>
                            </w:pPr>
                          </w:p>
                          <w:p w14:paraId="0E012E3D" w14:textId="77777777" w:rsidR="00A55C76" w:rsidRDefault="00A55C76">
                            <w:pPr>
                              <w:rPr>
                                <w:sz w:val="16"/>
                              </w:rPr>
                            </w:pPr>
                          </w:p>
                        </w:txbxContent>
                      </v:textbox>
                    </v:shape>
                    <v:shape id="Text Box 114" o:spid="_x0000_s1225" type="#_x0000_t202" style="position:absolute;left:1469;top:14654;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AScBxgAAANwAAAAPAAAAZHJzL2Rvd25yZXYueG1sRI9Ba8Mw&#10;DIXvhf4Ho8JurdMw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cwEnAcYAAADcAAAA&#10;DwAAAAAAAAAAAAAAAAAHAgAAZHJzL2Rvd25yZXYueG1sUEsFBgAAAAADAAMAtwAAAPoCAAAAAA==&#10;" filled="f" fillcolor="#cfc">
                      <v:textbox inset="0,1mm,0,0">
                        <w:txbxContent>
                          <w:p w14:paraId="5DE1CEE8" w14:textId="77777777" w:rsidR="00A55C76" w:rsidRDefault="00A55C76">
                            <w:pPr>
                              <w:jc w:val="center"/>
                              <w:rPr>
                                <w:sz w:val="14"/>
                              </w:rPr>
                            </w:pPr>
                            <w:r>
                              <w:rPr>
                                <w:sz w:val="16"/>
                              </w:rPr>
                              <w:t>Лист</w:t>
                            </w:r>
                          </w:p>
                        </w:txbxContent>
                      </v:textbox>
                    </v:shape>
                    <v:shape id="Text Box 115" o:spid="_x0000_s1226" type="#_x0000_t202" style="position:absolute;left:1469;top:14370;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" filled="f" fillcolor="#cfc">
                      <v:textbox inset="0,1mm,0,0">
                        <w:txbxContent>
                          <w:p w14:paraId="2AD393B1" w14:textId="77777777" w:rsidR="00A55C76" w:rsidRDefault="00A55C76">
                            <w:pPr>
                              <w:jc w:val="center"/>
                              <w:rPr>
                                <w:sz w:val="16"/>
                              </w:rPr>
                            </w:pPr>
                          </w:p>
                          <w:p w14:paraId="11D5C618" w14:textId="77777777" w:rsidR="00A55C76" w:rsidRDefault="00A55C76">
                            <w:pPr>
                              <w:jc w:val="center"/>
                              <w:rPr>
                                <w:sz w:val="16"/>
                              </w:rPr>
                            </w:pPr>
                          </w:p>
                        </w:txbxContent>
                      </v:textbox>
                    </v:shape>
                    <v:shape id="Text Box 116" o:spid="_x0000_s1227" type="#_x0000_t202" style="position:absolute;left:1469;top:14086;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" filled="f" fillcolor="#cfc">
                      <v:textbox inset="0,1mm,0,0">
                        <w:txbxContent>
                          <w:p w14:paraId="6AB5B1AB" w14:textId="77777777" w:rsidR="00A55C76" w:rsidRDefault="00A55C76">
                            <w:pPr>
                              <w:jc w:val="center"/>
                              <w:rPr>
                                <w:sz w:val="16"/>
                              </w:rPr>
                            </w:pPr>
                          </w:p>
                          <w:p w14:paraId="576DDC77" w14:textId="77777777" w:rsidR="00A55C76" w:rsidRDefault="00A55C76">
                            <w:pPr>
                              <w:jc w:val="center"/>
                              <w:rPr>
                                <w:sz w:val="16"/>
                              </w:rPr>
                            </w:pPr>
                          </w:p>
                        </w:txbxContent>
                      </v:textbox>
                    </v:shape>
                    <v:shape id="Text Box 117" o:spid="_x0000_s1228" type="#_x0000_t202" style="position:absolute;left:10508;top:14938;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" filled="f" fillcolor="#cfc">
                      <v:textbox inset="1mm,1mm,0,0">
                        <w:txbxContent>
                          <w:p w14:paraId="676418A4" w14:textId="77777777" w:rsidR="00A55C76" w:rsidRDefault="00A55C76">
                            <w:pPr>
                              <w:jc w:val="center"/>
                              <w:rPr>
                                <w:sz w:val="16"/>
                              </w:rPr>
                            </w:pPr>
                            <w:r>
                              <w:rPr>
                                <w:sz w:val="16"/>
                              </w:rPr>
                              <w:t>Листов</w:t>
                            </w:r>
                          </w:p>
                        </w:txbxContent>
                      </v:textbox>
                    </v:shape>
                    <v:shape id="Text Box 118" o:spid="_x0000_s1229" type="#_x0000_t202" style="position:absolute;left:9656;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" filled="f" fillcolor="#cfc">
                      <v:textbox inset="0,1mm,0,0">
                        <w:txbxContent>
                          <w:p w14:paraId="04122A71" w14:textId="77777777" w:rsidR="00A55C76" w:rsidRDefault="00A55C76">
                            <w:pPr>
                              <w:jc w:val="center"/>
                              <w:rPr>
                                <w:sz w:val="16"/>
                              </w:rPr>
                            </w:pPr>
                            <w:r>
                              <w:rPr>
                                <w:sz w:val="16"/>
                              </w:rPr>
                              <w:t>Лист</w:t>
                            </w:r>
                          </w:p>
                        </w:txbxContent>
                      </v:textbox>
                    </v:shape>
                    <v:shape id="Text Box 119" o:spid="_x0000_s1230" type="#_x0000_t202" style="position:absolute;left:8804;top:14938;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" filled="f" fillcolor="#cfc">
                      <v:textbox inset="0,1mm,0,0">
                        <w:txbxContent>
                          <w:p w14:paraId="4944C299" w14:textId="77777777" w:rsidR="00A55C76" w:rsidRDefault="00A55C76">
                            <w:pPr>
                              <w:jc w:val="center"/>
                              <w:rPr>
                                <w:sz w:val="16"/>
                              </w:rPr>
                            </w:pPr>
                            <w:r>
                              <w:rPr>
                                <w:sz w:val="16"/>
                              </w:rPr>
                              <w:t>Лит.</w:t>
                            </w:r>
                          </w:p>
                        </w:txbxContent>
                      </v:textbox>
                    </v:shape>
                    <v:shape id="Text Box 120" o:spid="_x0000_s1231" type="#_x0000_t202" style="position:absolute;left:10508;top:15222;width:94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" filled="f" fillcolor="#cfc">
                      <v:textbox inset="1mm,0,0,0">
                        <w:txbxContent>
                          <w:p w14:paraId="4FA0151D" w14:textId="5D631C92" w:rsidR="00A55C76" w:rsidRDefault="00A55C76">
                            <w:pPr>
                              <w:jc w:val="center"/>
                              <w:rPr>
                                <w:b/>
                              </w:rPr>
                            </w:pPr>
                            <w:r>
                              <w:rPr>
                                <w:rFonts w:ascii="Arial" w:hAnsi="Arial"/>
                                <w:b/>
                                <w:noProof/>
                              </w:rPr>
                              <w:fldChar w:fldCharType="begin"/>
                            </w:r>
                            <w:r>
                              <w:rPr>
                                <w:rFonts w:ascii="Arial" w:hAnsi="Arial"/>
                                <w:b/>
                                <w:noProof/>
                              </w:rPr>
                              <w:instrText xml:space="preserve"> NUMPAGES  \* MERGEFORMAT </w:instrText>
                            </w:r>
                            <w:r>
                              <w:rPr>
                                <w:rFonts w:ascii="Arial" w:hAnsi="Arial"/>
                                <w:b/>
                                <w:noProof/>
                              </w:rPr>
                              <w:fldChar w:fldCharType="separate"/>
                            </w:r>
                            <w:r>
                              <w:rPr>
                                <w:rFonts w:ascii="Arial" w:hAnsi="Arial"/>
                                <w:b/>
                                <w:noProof/>
                              </w:rPr>
                              <w:t>21</w:t>
                            </w:r>
                            <w:r>
                              <w:rPr>
                                <w:rFonts w:ascii="Arial" w:hAnsi="Arial"/>
                                <w:b/>
                                <w:noProof/>
                              </w:rPr>
                              <w:fldChar w:fldCharType="end"/>
                            </w:r>
                          </w:p>
                        </w:txbxContent>
                      </v:textbox>
                    </v:shape>
                    <v:shape id="Text Box 121" o:spid="_x0000_s1232" type="#_x0000_t202" style="position:absolute;left:9656;top:15222;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" filled="f" fillcolor="#cfc">
                      <v:textbox inset="1mm,0,0,0">
                        <w:txbxContent>
                          <w:p w14:paraId="5B2BF03D"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2</w:t>
                            </w:r>
                            <w:r>
                              <w:rPr>
                                <w:rFonts w:ascii="Arial" w:hAnsi="Arial"/>
                                <w:b/>
                              </w:rPr>
                              <w:fldChar w:fldCharType="end"/>
                            </w:r>
                          </w:p>
                        </w:txbxContent>
                      </v:textbox>
                    </v:shape>
                    <v:shape id="Text Box 122" o:spid="_x0000_s1233" type="#_x0000_t202" style="position:absolute;left:9372;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" filled="f" fillcolor="#cfc">
                      <v:textbox inset="1mm,1mm,0,0">
                        <w:txbxContent>
                          <w:p w14:paraId="4C703C08" w14:textId="77777777" w:rsidR="00A55C76" w:rsidRDefault="00A55C76">
                            <w:pPr>
                              <w:jc w:val="center"/>
                              <w:rPr>
                                <w:sz w:val="16"/>
                              </w:rPr>
                            </w:pPr>
                          </w:p>
                        </w:txbxContent>
                      </v:textbox>
                    </v:shape>
                    <v:shape id="Text Box 123" o:spid="_x0000_s1234" type="#_x0000_t202" style="position:absolute;left:9088;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" filled="f" fillcolor="#cfc">
                      <v:textbox inset="1mm,1mm,0,0">
                        <w:txbxContent>
                          <w:p w14:paraId="2B4E53DA" w14:textId="77777777" w:rsidR="00A55C76" w:rsidRDefault="00A55C76">
                            <w:pPr>
                              <w:jc w:val="center"/>
                              <w:rPr>
                                <w:sz w:val="16"/>
                              </w:rPr>
                            </w:pPr>
                          </w:p>
                        </w:txbxContent>
                      </v:textbox>
                    </v:shape>
                    <v:shape id="Text Box 124" o:spid="_x0000_s1235" type="#_x0000_t202" style="position:absolute;left:8804;top:15222;width:284;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" filled="f" fillcolor="#cfc">
                      <v:textbox inset="1mm,1mm,0,0">
                        <w:txbxContent>
                          <w:p w14:paraId="797E1095" w14:textId="77777777" w:rsidR="00A55C76" w:rsidRDefault="00A55C76">
                            <w:pPr>
                              <w:jc w:val="center"/>
                              <w:rPr>
                                <w:sz w:val="16"/>
                              </w:rPr>
                            </w:pPr>
                          </w:p>
                        </w:txbxContent>
                      </v:textbox>
                    </v:shape>
                    <v:rect id="Rectangle 125" o:spid="_x0000_s1236" style="position:absolute;left:8804;top:15506;width:2653;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" filled="f" fillcolor="#cfc" strokeweight="1.5pt"/>
                    <v:shape id="Text Box 126" o:spid="_x0000_s1237" type="#_x0000_t202" style="position:absolute;left:4828;top:14086;width:6629;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" filled="f" fillcolor="#cfc" strokeweight="1.5pt">
                      <v:textbox>
                        <w:txbxContent>
                          <w:p w14:paraId="18C4BE90"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shape id="Text Box 127" o:spid="_x0000_s1238" type="#_x0000_t202" style="position:absolute;left:4828;top:14938;width:3976;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" filled="f" fillcolor="#cfc" strokeweight="1.5pt">
                      <v:textbox>
                        <w:txbxContent>
                          <w:p w14:paraId="040FF73A" w14:textId="77777777" w:rsidR="00A55C76" w:rsidRDefault="00A55C76">
                            <w:pPr>
                              <w:jc w:val="center"/>
                              <w:rPr>
                                <w:rFonts w:ascii="Arial" w:hAnsi="Arial"/>
                                <w:b/>
                                <w:lang w:val="en-US"/>
                              </w:rPr>
                            </w:pPr>
                            <w:r>
                              <w:rPr>
                                <w:rFonts w:ascii="Arial" w:hAnsi="Arial"/>
                                <w:b/>
                              </w:rPr>
                              <w:t>ХХХХХХХХХХХХХХХХХХХХХХХХХХХХХ</w:t>
                            </w:r>
                          </w:p>
                          <w:p w14:paraId="738C2D7B" w14:textId="77777777" w:rsidR="00A55C76" w:rsidRDefault="00A55C76">
                            <w:pPr>
                              <w:jc w:val="center"/>
                              <w:rPr>
                                <w:rFonts w:ascii="Arial" w:hAnsi="Arial"/>
                                <w:b/>
                                <w:lang w:val="en-US"/>
                              </w:rPr>
                            </w:pPr>
                          </w:p>
                        </w:txbxContent>
                      </v:textbox>
                    </v:shape>
                    <v:line id="Line 128" o:spid="_x0000_s1239" style="position:absolute;visibility:visible;mso-wrap-style:square" from="1140,14086" to="4845,1408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" strokeweight="1.5pt"/>
                    <v:line id="Line 129" o:spid="_x0000_s1240" style="position:absolute;visibility:visible;mso-wrap-style:square" from="1140,14938" to="4845,1493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" strokeweight="1.5pt"/>
                    <v:line id="Line 130" o:spid="_x0000_s1241" style="position:absolute;visibility:visible;mso-wrap-style:square" from="1140,14654" to="4845,1465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" strokeweight="1.5pt"/>
                    <v:line id="Line 131" o:spid="_x0000_s1242" style="position:absolute;visibility:visible;mso-wrap-style:square" from="1988,14086" to="198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" strokeweight="1.5pt"/>
                    <v:line id="Line 132" o:spid="_x0000_s1243" style="position:absolute;visibility:visible;mso-wrap-style:square" from="3408,14086" to="3408,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" strokeweight="1.5pt"/>
                    <v:line id="Line 133" o:spid="_x0000_s1244" style="position:absolute;visibility:visible;mso-wrap-style:square" from="4260,14086" to="4260,1635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" strokeweight="1.5pt"/>
                    <v:line id="Line 134" o:spid="_x0000_s1245" style="position:absolute;visibility:visible;mso-wrap-style:square" from="9656,14938" to="9656,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" strokeweight="1.5pt"/>
                    <v:line id="Line 135" o:spid="_x0000_s1246" style="position:absolute;visibility:visible;mso-wrap-style:square" from="10508,14938" to="10508,1550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" strokeweight="1.5pt"/>
                  </v:group>
                  <v:line id="Line 136" o:spid="_x0000_s1247" style="position:absolute;visibility:visible;mso-wrap-style:square" from="1144,14113" to="11462,1411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" strokeweight="1.75pt"/>
                </v:group>
              </v:group>
              <v:group id="Group 137" o:spid="_x0000_s124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">
                <v:group id="Group 138" o:spid="_x0000_s124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">
                  <v:shape id="Text Box 139" o:spid="_x0000_s125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" filled="f" fillcolor="#9cf" strokeweight="1.5pt">
                    <v:textbox style="layout-flow:vertical;mso-layout-flow-alt:bottom-to-top" inset="0,0,0,0">
                      <w:txbxContent>
                        <w:p w14:paraId="66C09D75" w14:textId="77777777" w:rsidR="00A55C76" w:rsidRDefault="00A55C76">
                          <w:pPr>
                            <w:jc w:val="center"/>
                            <w:rPr>
                              <w:sz w:val="16"/>
                            </w:rPr>
                          </w:pPr>
                        </w:p>
                      </w:txbxContent>
                    </v:textbox>
                  </v:shape>
                  <v:shape id="Text Box 140" o:spid="_x0000_s125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" filled="f" fillcolor="#9cf" strokeweight="1.5pt">
                    <v:textbox style="layout-flow:vertical;mso-layout-flow-alt:bottom-to-top" inset="1mm,0,0,0">
                      <w:txbxContent>
                        <w:p w14:paraId="7EC7DEA0" w14:textId="77777777" w:rsidR="00A55C76" w:rsidRDefault="00A55C76">
                          <w:pPr>
                            <w:jc w:val="center"/>
                            <w:rPr>
                              <w:sz w:val="16"/>
                            </w:rPr>
                          </w:pPr>
                          <w:r>
                            <w:rPr>
                              <w:sz w:val="16"/>
                            </w:rPr>
                            <w:t>Инв. № подл.</w:t>
                          </w:r>
                        </w:p>
                      </w:txbxContent>
                    </v:textbox>
                  </v:shape>
                </v:group>
                <v:group id="Group 141" o:spid="_x0000_s125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">
                  <v:shape id="Text Box 142" o:spid="_x0000_s125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" filled="f" fillcolor="#9cf" strokeweight="1.5pt">
                    <v:textbox style="layout-flow:vertical;mso-layout-flow-alt:bottom-to-top" inset="0,0,0,0">
                      <w:txbxContent>
                        <w:p w14:paraId="2EF379A6" w14:textId="77777777" w:rsidR="00A55C76" w:rsidRDefault="00A55C76">
                          <w:pPr>
                            <w:jc w:val="center"/>
                            <w:rPr>
                              <w:sz w:val="16"/>
                            </w:rPr>
                          </w:pPr>
                        </w:p>
                      </w:txbxContent>
                    </v:textbox>
                  </v:shape>
                  <v:shape id="Text Box 143" o:spid="_x0000_s125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" filled="f" fillcolor="#9cf" strokeweight="1.5pt">
                    <v:textbox style="layout-flow:vertical;mso-layout-flow-alt:bottom-to-top" inset="1mm,0,0,0">
                      <w:txbxContent>
                        <w:p w14:paraId="72F3B1DD" w14:textId="77777777" w:rsidR="00A55C76" w:rsidRDefault="00A55C76">
                          <w:pPr>
                            <w:jc w:val="center"/>
                            <w:rPr>
                              <w:sz w:val="16"/>
                            </w:rPr>
                          </w:pPr>
                          <w:r>
                            <w:rPr>
                              <w:sz w:val="16"/>
                            </w:rPr>
                            <w:t>Подпись и дата</w:t>
                          </w:r>
                        </w:p>
                      </w:txbxContent>
                    </v:textbox>
                  </v:shape>
                </v:group>
                <v:group id="Group 144" o:spid="_x0000_s125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">
                  <v:shape id="Text Box 145" o:spid="_x0000_s125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" filled="f" fillcolor="#9cf" strokeweight="1.5pt">
                    <v:textbox style="layout-flow:vertical;mso-layout-flow-alt:bottom-to-top" inset="0,0,0,0">
                      <w:txbxContent>
                        <w:p w14:paraId="0D7CCA67" w14:textId="77777777" w:rsidR="00A55C76" w:rsidRDefault="00A55C76">
                          <w:pPr>
                            <w:jc w:val="center"/>
                            <w:rPr>
                              <w:sz w:val="16"/>
                            </w:rPr>
                          </w:pPr>
                        </w:p>
                      </w:txbxContent>
                    </v:textbox>
                  </v:shape>
                  <v:shape id="Text Box 146" o:spid="_x0000_s125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" filled="f" fillcolor="#9cf" strokeweight="1.5pt">
                    <v:textbox style="layout-flow:vertical;mso-layout-flow-alt:bottom-to-top" inset="1mm,0,0,0">
                      <w:txbxContent>
                        <w:p w14:paraId="12F70FAE" w14:textId="77777777" w:rsidR="00A55C76" w:rsidRDefault="00A55C76">
                          <w:pPr>
                            <w:jc w:val="center"/>
                            <w:rPr>
                              <w:sz w:val="16"/>
                            </w:rPr>
                          </w:pPr>
                          <w:r>
                            <w:rPr>
                              <w:sz w:val="16"/>
                            </w:rPr>
                            <w:t>Взамен инв. №</w:t>
                          </w:r>
                        </w:p>
                      </w:txbxContent>
                    </v:textbox>
                  </v:shape>
                </v:group>
                <v:group id="Group 147" o:spid="_x0000_s125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">
                  <v:shape id="Text Box 148" o:spid="_x0000_s125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" filled="f" fillcolor="#9cf" strokeweight="1.5pt">
                    <v:textbox style="layout-flow:vertical;mso-layout-flow-alt:bottom-to-top" inset="0,0,0,0">
                      <w:txbxContent>
                        <w:p w14:paraId="3735A983" w14:textId="77777777" w:rsidR="00A55C76" w:rsidRDefault="00A55C76">
                          <w:pPr>
                            <w:jc w:val="center"/>
                            <w:rPr>
                              <w:sz w:val="16"/>
                            </w:rPr>
                          </w:pPr>
                        </w:p>
                      </w:txbxContent>
                    </v:textbox>
                  </v:shape>
                  <v:shape id="Text Box 149" o:spid="_x0000_s126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" filled="f" fillcolor="#9cf" strokeweight="1.5pt">
                    <v:textbox style="layout-flow:vertical;mso-layout-flow-alt:bottom-to-top" inset="1mm,0,0,0">
                      <w:txbxContent>
                        <w:p w14:paraId="550759A9"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150" o:spid="_x0000_s126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">
                  <v:shape id="Text Box 151" o:spid="_x0000_s126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" filled="f" fillcolor="#9cf" strokeweight="1.5pt">
                    <v:textbox style="layout-flow:vertical;mso-layout-flow-alt:bottom-to-top" inset="0,0,0,0">
                      <w:txbxContent>
                        <w:p w14:paraId="38FC6AE4" w14:textId="77777777" w:rsidR="00A55C76" w:rsidRDefault="00A55C76">
                          <w:pPr>
                            <w:jc w:val="center"/>
                            <w:rPr>
                              <w:sz w:val="16"/>
                            </w:rPr>
                          </w:pPr>
                        </w:p>
                      </w:txbxContent>
                    </v:textbox>
                  </v:shape>
                  <v:shape id="Text Box 152" o:spid="_x0000_s126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" filled="f" fillcolor="#9cf" strokeweight="1.5pt">
                    <v:textbox style="layout-flow:vertical;mso-layout-flow-alt:bottom-to-top" inset="1mm,0,0,0">
                      <w:txbxContent>
                        <w:p w14:paraId="253E348B" w14:textId="77777777" w:rsidR="00A55C76" w:rsidRDefault="00A55C76">
                          <w:pPr>
                            <w:jc w:val="center"/>
                            <w:rPr>
                              <w:sz w:val="16"/>
                            </w:rPr>
                          </w:pPr>
                          <w:r>
                            <w:rPr>
                              <w:sz w:val="16"/>
                            </w:rPr>
                            <w:t>Подпись и дата</w:t>
                          </w:r>
                        </w:p>
                        <w:p w14:paraId="5E72849F" w14:textId="77777777" w:rsidR="00A55C76" w:rsidRDefault="00A55C76"/>
                      </w:txbxContent>
                    </v:textbox>
                  </v:shape>
                </v:group>
              </v:group>
              <w10:wrap anchorx="page" anchory="page"/>
              <w10:anchorlock/>
            </v:group>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DD377D1" w14:textId="35CEA810" w:rsidR="00A55C76" w:rsidRDefault="00A55C76">
    <w:pPr>
      <w:pStyle w:val="ac"/>
    </w:pPr>
    <w:r>
      <w:rPr>
        <w:noProof/>
      </w:rPr>
      <mc:AlternateContent>
        <mc:Choice Requires="wpg">
          <w:drawing>
            <wp:anchor distT="0" distB="0" distL="114300" distR="114300" simplePos="0" relativeHeight="251658240" behindDoc="0" locked="1" layoutInCell="0" allowOverlap="1" wp14:anchorId="2BDA674F" wp14:editId="621409F3">
              <wp:simplePos x="0" y="0"/>
              <wp:positionH relativeFrom="page">
                <wp:posOffset>289560</wp:posOffset>
              </wp:positionH>
              <wp:positionV relativeFrom="page">
                <wp:posOffset>289560</wp:posOffset>
              </wp:positionV>
              <wp:extent cx="6990080" cy="10116185"/>
              <wp:effectExtent l="13335" t="13335" r="16510" b="14605"/>
              <wp:wrapNone/>
              <wp:docPr id="44"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45" name="Group 471"/>
                      <wpg:cNvGrpSpPr>
                        <a:grpSpLocks/>
                      </wpg:cNvGrpSpPr>
                      <wpg:grpSpPr bwMode="auto">
                        <a:xfrm>
                          <a:off x="454" y="8149"/>
                          <a:ext cx="683" cy="8236"/>
                          <a:chOff x="395" y="8122"/>
                          <a:chExt cx="683" cy="8236"/>
                        </a:xfrm>
                      </wpg:grpSpPr>
                      <wpg:grpSp>
                        <wpg:cNvPr id="46" name="Group 472"/>
                        <wpg:cNvGrpSpPr>
                          <a:grpSpLocks/>
                        </wpg:cNvGrpSpPr>
                        <wpg:grpSpPr bwMode="auto">
                          <a:xfrm>
                            <a:off x="395" y="14938"/>
                            <a:ext cx="683" cy="1420"/>
                            <a:chOff x="395" y="14965"/>
                            <a:chExt cx="683" cy="1420"/>
                          </a:xfrm>
                        </wpg:grpSpPr>
                        <wps:wsp>
                          <wps:cNvPr id="47" name="Text Box 473"/>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BA73E69" w14:textId="77777777" w:rsidR="00A55C76" w:rsidRDefault="00A55C76">
                                <w:pPr>
                                  <w:jc w:val="center"/>
                                  <w:rPr>
                                    <w:sz w:val="16"/>
                                  </w:rPr>
                                </w:pPr>
                              </w:p>
                            </w:txbxContent>
                          </wps:txbx>
                          <wps:bodyPr rot="0" vert="vert270" wrap="square" lIns="0" tIns="0" rIns="0" bIns="0" anchor="t" anchorCtr="0" upright="1">
                            <a:noAutofit/>
                          </wps:bodyPr>
                        </wps:wsp>
                        <wps:wsp>
                          <wps:cNvPr id="48" name="Text Box 474"/>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D846C6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49" name="Group 475"/>
                        <wpg:cNvGrpSpPr>
                          <a:grpSpLocks/>
                        </wpg:cNvGrpSpPr>
                        <wpg:grpSpPr bwMode="auto">
                          <a:xfrm>
                            <a:off x="395" y="12950"/>
                            <a:ext cx="683" cy="1988"/>
                            <a:chOff x="395" y="14965"/>
                            <a:chExt cx="683" cy="1420"/>
                          </a:xfrm>
                        </wpg:grpSpPr>
                        <wps:wsp>
                          <wps:cNvPr id="50" name="Text Box 476"/>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EC1D662" w14:textId="77777777" w:rsidR="00A55C76" w:rsidRDefault="00A55C76">
                                <w:pPr>
                                  <w:jc w:val="center"/>
                                  <w:rPr>
                                    <w:sz w:val="16"/>
                                  </w:rPr>
                                </w:pPr>
                              </w:p>
                            </w:txbxContent>
                          </wps:txbx>
                          <wps:bodyPr rot="0" vert="vert270" wrap="square" lIns="0" tIns="0" rIns="0" bIns="0" anchor="t" anchorCtr="0" upright="1">
                            <a:noAutofit/>
                          </wps:bodyPr>
                        </wps:wsp>
                        <wps:wsp>
                          <wps:cNvPr id="51" name="Text Box 477"/>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F14D73F"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52" name="Group 478"/>
                        <wpg:cNvGrpSpPr>
                          <a:grpSpLocks/>
                        </wpg:cNvGrpSpPr>
                        <wpg:grpSpPr bwMode="auto">
                          <a:xfrm>
                            <a:off x="395" y="11530"/>
                            <a:ext cx="683" cy="1420"/>
                            <a:chOff x="395" y="14965"/>
                            <a:chExt cx="683" cy="1420"/>
                          </a:xfrm>
                        </wpg:grpSpPr>
                        <wps:wsp>
                          <wps:cNvPr id="53" name="Text Box 479"/>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87CF264" w14:textId="77777777" w:rsidR="00A55C76" w:rsidRDefault="00A55C76">
                                <w:pPr>
                                  <w:jc w:val="center"/>
                                  <w:rPr>
                                    <w:sz w:val="16"/>
                                  </w:rPr>
                                </w:pPr>
                              </w:p>
                            </w:txbxContent>
                          </wps:txbx>
                          <wps:bodyPr rot="0" vert="vert270" wrap="square" lIns="0" tIns="0" rIns="0" bIns="0" anchor="t" anchorCtr="0" upright="1">
                            <a:noAutofit/>
                          </wps:bodyPr>
                        </wps:wsp>
                        <wps:wsp>
                          <wps:cNvPr id="54" name="Text Box 480"/>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E1C7342"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55" name="Group 481"/>
                        <wpg:cNvGrpSpPr>
                          <a:grpSpLocks/>
                        </wpg:cNvGrpSpPr>
                        <wpg:grpSpPr bwMode="auto">
                          <a:xfrm>
                            <a:off x="395" y="10110"/>
                            <a:ext cx="683" cy="1420"/>
                            <a:chOff x="395" y="14965"/>
                            <a:chExt cx="683" cy="1420"/>
                          </a:xfrm>
                        </wpg:grpSpPr>
                        <wps:wsp>
                          <wps:cNvPr id="56" name="Text Box 48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2D16D95" w14:textId="77777777" w:rsidR="00A55C76" w:rsidRDefault="00A55C76">
                                <w:pPr>
                                  <w:jc w:val="center"/>
                                  <w:rPr>
                                    <w:sz w:val="16"/>
                                  </w:rPr>
                                </w:pPr>
                              </w:p>
                            </w:txbxContent>
                          </wps:txbx>
                          <wps:bodyPr rot="0" vert="vert270" wrap="square" lIns="0" tIns="0" rIns="0" bIns="0" anchor="t" anchorCtr="0" upright="1">
                            <a:noAutofit/>
                          </wps:bodyPr>
                        </wps:wsp>
                        <wps:wsp>
                          <wps:cNvPr id="57" name="Text Box 48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58" name="Group 484"/>
                        <wpg:cNvGrpSpPr>
                          <a:grpSpLocks/>
                        </wpg:cNvGrpSpPr>
                        <wpg:grpSpPr bwMode="auto">
                          <a:xfrm>
                            <a:off x="395" y="8122"/>
                            <a:ext cx="683" cy="1988"/>
                            <a:chOff x="395" y="14965"/>
                            <a:chExt cx="683" cy="1420"/>
                          </a:xfrm>
                        </wpg:grpSpPr>
                        <wps:wsp>
                          <wps:cNvPr id="59" name="Text Box 48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32BF867" w14:textId="77777777" w:rsidR="00A55C76" w:rsidRDefault="00A55C76">
                                <w:pPr>
                                  <w:jc w:val="center"/>
                                  <w:rPr>
                                    <w:sz w:val="16"/>
                                  </w:rPr>
                                </w:pPr>
                              </w:p>
                            </w:txbxContent>
                          </wps:txbx>
                          <wps:bodyPr rot="0" vert="vert270" wrap="square" lIns="0" tIns="0" rIns="0" bIns="0" anchor="t" anchorCtr="0" upright="1">
                            <a:noAutofit/>
                          </wps:bodyPr>
                        </wps:wsp>
                        <wps:wsp>
                          <wps:cNvPr id="60" name="Text Box 48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wps:txbx>
                          <wps:bodyPr rot="0" vert="vert270" wrap="square" lIns="36000" tIns="0" rIns="0" bIns="0" anchor="t" anchorCtr="0" upright="1">
                            <a:noAutofit/>
                          </wps:bodyPr>
                        </wps:wsp>
                      </wpg:grpSp>
                    </wpg:grpSp>
                    <wpg:grpSp>
                      <wpg:cNvPr id="61" name="Group 487"/>
                      <wpg:cNvGrpSpPr>
                        <a:grpSpLocks/>
                      </wpg:cNvGrpSpPr>
                      <wpg:grpSpPr bwMode="auto">
                        <a:xfrm>
                          <a:off x="1134" y="454"/>
                          <a:ext cx="10328" cy="15931"/>
                          <a:chOff x="1134" y="454"/>
                          <a:chExt cx="10328" cy="15931"/>
                        </a:xfrm>
                      </wpg:grpSpPr>
                      <wpg:grpSp>
                        <wpg:cNvPr id="62" name="Group 488"/>
                        <wpg:cNvGrpSpPr>
                          <a:grpSpLocks/>
                        </wpg:cNvGrpSpPr>
                        <wpg:grpSpPr bwMode="auto">
                          <a:xfrm>
                            <a:off x="1134" y="15518"/>
                            <a:ext cx="10328" cy="867"/>
                            <a:chOff x="1134" y="15518"/>
                            <a:chExt cx="10328" cy="867"/>
                          </a:xfrm>
                        </wpg:grpSpPr>
                        <wps:wsp>
                          <wps:cNvPr id="63" name="Text Box 489"/>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990C83"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64" name="Text Box 490"/>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2BCF58" w14:textId="77777777" w:rsidR="00A55C76" w:rsidRPr="003B239D" w:rsidRDefault="00A55C76" w:rsidP="003B239D">
                                <w:pPr>
                                  <w:rPr>
                                    <w:sz w:val="16"/>
                                    <w:szCs w:val="16"/>
                                  </w:rPr>
                                </w:pPr>
                              </w:p>
                            </w:txbxContent>
                          </wps:txbx>
                          <wps:bodyPr rot="0" vert="horz" wrap="square" lIns="36000" tIns="36000" rIns="0" bIns="0" anchor="t" anchorCtr="0" upright="1">
                            <a:noAutofit/>
                          </wps:bodyPr>
                        </wps:wsp>
                        <wps:wsp>
                          <wps:cNvPr id="65" name="Text Box 491"/>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C00A71" w14:textId="77777777" w:rsidR="00A55C76" w:rsidRDefault="00A55C76">
                                <w:pPr>
                                  <w:jc w:val="center"/>
                                  <w:rPr>
                                    <w:sz w:val="16"/>
                                  </w:rPr>
                                </w:pPr>
                              </w:p>
                              <w:p w14:paraId="285D8BDC" w14:textId="77777777" w:rsidR="00A55C76" w:rsidRDefault="00A55C76">
                                <w:pPr>
                                  <w:jc w:val="center"/>
                                  <w:rPr>
                                    <w:sz w:val="16"/>
                                  </w:rPr>
                                </w:pPr>
                              </w:p>
                            </w:txbxContent>
                          </wps:txbx>
                          <wps:bodyPr rot="0" vert="horz" wrap="square" lIns="36000" tIns="36000" rIns="0" bIns="0" anchor="t" anchorCtr="0" upright="1">
                            <a:noAutofit/>
                          </wps:bodyPr>
                        </wps:wsp>
                        <wps:wsp>
                          <wps:cNvPr id="66" name="Text Box 492"/>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C3CADA7"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67" name="Text Box 493"/>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0D8C966" w14:textId="77777777" w:rsidR="00A55C76" w:rsidRDefault="00A55C76">
                                <w:pPr>
                                  <w:rPr>
                                    <w:sz w:val="16"/>
                                    <w:szCs w:val="16"/>
                                  </w:rPr>
                                </w:pPr>
                              </w:p>
                              <w:p w14:paraId="57B33049" w14:textId="77777777" w:rsidR="00A55C76" w:rsidRDefault="00A55C76">
                                <w:pPr>
                                  <w:rPr>
                                    <w:sz w:val="16"/>
                                  </w:rPr>
                                </w:pPr>
                              </w:p>
                            </w:txbxContent>
                          </wps:txbx>
                          <wps:bodyPr rot="0" vert="horz" wrap="square" lIns="36000" tIns="36000" rIns="0" bIns="0" anchor="t" anchorCtr="0" upright="1">
                            <a:noAutofit/>
                          </wps:bodyPr>
                        </wps:wsp>
                        <wps:wsp>
                          <wps:cNvPr id="68" name="Text Box 494"/>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19C446D" w14:textId="77777777" w:rsidR="00A55C76" w:rsidRDefault="00A55C76">
                                <w:pPr>
                                  <w:rPr>
                                    <w:sz w:val="16"/>
                                  </w:rPr>
                                </w:pPr>
                              </w:p>
                            </w:txbxContent>
                          </wps:txbx>
                          <wps:bodyPr rot="0" vert="horz" wrap="square" lIns="36000" tIns="36000" rIns="0" bIns="0" anchor="t" anchorCtr="0" upright="1">
                            <a:noAutofit/>
                          </wps:bodyPr>
                        </wps:wsp>
                        <wps:wsp>
                          <wps:cNvPr id="69" name="Text Box 495"/>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C233CFC"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70" name="Text Box 496"/>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BC90EE8" w14:textId="77777777" w:rsidR="00A55C76" w:rsidRDefault="00A55C76" w:rsidP="00F54A5A">
                                <w:pPr>
                                  <w:ind w:right="-79"/>
                                  <w:rPr>
                                    <w:sz w:val="16"/>
                                  </w:rPr>
                                </w:pPr>
                              </w:p>
                            </w:txbxContent>
                          </wps:txbx>
                          <wps:bodyPr rot="0" vert="horz" wrap="square" lIns="36000" tIns="36000" rIns="0" bIns="0" anchor="t" anchorCtr="0" upright="1">
                            <a:noAutofit/>
                          </wps:bodyPr>
                        </wps:wsp>
                        <wps:wsp>
                          <wps:cNvPr id="71" name="Text Box 497"/>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1A19CCE" w14:textId="77777777" w:rsidR="00A55C76" w:rsidRDefault="00A55C76">
                                <w:pPr>
                                  <w:rPr>
                                    <w:sz w:val="16"/>
                                  </w:rPr>
                                </w:pPr>
                              </w:p>
                            </w:txbxContent>
                          </wps:txbx>
                          <wps:bodyPr rot="0" vert="horz" wrap="square" lIns="36000" tIns="36000" rIns="0" bIns="0" anchor="t" anchorCtr="0" upright="1">
                            <a:noAutofit/>
                          </wps:bodyPr>
                        </wps:wsp>
                        <wps:wsp>
                          <wps:cNvPr id="72" name="Text Box 498"/>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D6BF773"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73" name="Text Box 499"/>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709B17" w14:textId="77777777" w:rsidR="00A55C76" w:rsidRDefault="00A55C76">
                                <w:pPr>
                                  <w:jc w:val="center"/>
                                  <w:rPr>
                                    <w:sz w:val="16"/>
                                  </w:rPr>
                                </w:pPr>
                                <w:proofErr w:type="spellStart"/>
                                <w:r>
                                  <w:rPr>
                                    <w:sz w:val="16"/>
                                  </w:rPr>
                                  <w:t>в.в</w:t>
                                </w:r>
                                <w:proofErr w:type="spellEnd"/>
                                <w:r>
                                  <w:rPr>
                                    <w:sz w:val="16"/>
                                  </w:rPr>
                                  <w:t>.</w:t>
                                </w:r>
                              </w:p>
                            </w:txbxContent>
                          </wps:txbx>
                          <wps:bodyPr rot="0" vert="horz" wrap="square" lIns="0" tIns="36000" rIns="0" bIns="0" anchor="t" anchorCtr="0" upright="1">
                            <a:noAutofit/>
                          </wps:bodyPr>
                        </wps:wsp>
                        <wps:wsp>
                          <wps:cNvPr id="74" name="Text Box 500"/>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B0F341A" w14:textId="77777777" w:rsidR="00A55C76" w:rsidRDefault="00A55C76">
                                <w:pPr>
                                  <w:jc w:val="center"/>
                                  <w:rPr>
                                    <w:sz w:val="16"/>
                                  </w:rPr>
                                </w:pPr>
                              </w:p>
                              <w:p w14:paraId="214EA60F" w14:textId="77777777" w:rsidR="00A55C76" w:rsidRDefault="00A55C76">
                                <w:pPr>
                                  <w:rPr>
                                    <w:sz w:val="16"/>
                                  </w:rPr>
                                </w:pPr>
                              </w:p>
                            </w:txbxContent>
                          </wps:txbx>
                          <wps:bodyPr rot="0" vert="horz" wrap="square" lIns="0" tIns="36000" rIns="0" bIns="0" anchor="t" anchorCtr="0" upright="1">
                            <a:noAutofit/>
                          </wps:bodyPr>
                        </wps:wsp>
                        <wps:wsp>
                          <wps:cNvPr id="75" name="Text Box 501"/>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BC3F425"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76" name="Text Box 502"/>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wps:txbx>
                          <wps:bodyPr rot="0" vert="horz" wrap="square" lIns="0" tIns="36000" rIns="0" bIns="0" anchor="t" anchorCtr="0" upright="1">
                            <a:noAutofit/>
                          </wps:bodyPr>
                        </wps:wsp>
                        <wps:wsp>
                          <wps:cNvPr id="77" name="Text Box 503"/>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8B17B4" w14:textId="77777777" w:rsidR="00A55C76" w:rsidRDefault="00A55C76">
                                <w:pPr>
                                  <w:jc w:val="center"/>
                                  <w:rPr>
                                    <w:sz w:val="16"/>
                                  </w:rPr>
                                </w:pPr>
                              </w:p>
                              <w:p w14:paraId="5B190398" w14:textId="77777777" w:rsidR="00A55C76" w:rsidRDefault="00A55C76">
                                <w:pPr>
                                  <w:jc w:val="center"/>
                                  <w:rPr>
                                    <w:sz w:val="16"/>
                                  </w:rPr>
                                </w:pPr>
                              </w:p>
                            </w:txbxContent>
                          </wps:txbx>
                          <wps:bodyPr rot="0" vert="horz" wrap="square" lIns="0" tIns="36000" rIns="0" bIns="0" anchor="t" anchorCtr="0" upright="1">
                            <a:noAutofit/>
                          </wps:bodyPr>
                        </wps:wsp>
                        <wps:wsp>
                          <wps:cNvPr id="78" name="Text Box 504"/>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E3F0C68"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79" name="Text Box 505"/>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wps:txbx>
                          <wps:bodyPr rot="0" vert="horz" wrap="square" lIns="36000" tIns="36000" rIns="0" bIns="0" anchor="t" anchorCtr="0" upright="1">
                            <a:noAutofit/>
                          </wps:bodyPr>
                        </wps:wsp>
                        <wps:wsp>
                          <wps:cNvPr id="80" name="Text Box 506"/>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wps:txbx>
                          <wps:bodyPr rot="0" vert="horz" wrap="square" lIns="91440" tIns="45720" rIns="91440" bIns="45720" anchor="t" anchorCtr="0" upright="1">
                            <a:noAutofit/>
                          </wps:bodyPr>
                        </wps:wsp>
                        <wps:wsp>
                          <wps:cNvPr id="81" name="Line 507"/>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82" name="Line 508"/>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3" name="Line 509"/>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4" name="Line 510"/>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85" name="Line 511"/>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86" name="Rectangle 512"/>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2BDA674F" id="Group 470" o:spid="_x0000_s1264" style="position:absolute;margin-left:22.8pt;margin-top:22.8pt;width:550.4pt;height:796.55pt;z-index:251658240;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" o:allowincell="f">
              <v:group id="Group 471" o:spid="_x0000_s1265"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">
                <v:group id="Group 472" o:spid="_x0000_s1266"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shapetype id="_x0000_t202" coordsize="21600,21600" o:spt="202" path="m,l,21600r21600,l21600,xe">
                    <v:stroke joinstyle="miter"/>
                    <v:path gradientshapeok="t" o:connecttype="rect"/>
                  </v:shapetype>
                  <v:shape id="Text Box 473" o:spid="_x0000_s1267"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" filled="f" fillcolor="#9cf" strokeweight="1.5pt">
                    <v:textbox style="layout-flow:vertical;mso-layout-flow-alt:bottom-to-top" inset="0,0,0,0">
                      <w:txbxContent>
                        <w:p w14:paraId="1BA73E69" w14:textId="77777777" w:rsidR="00A55C76" w:rsidRDefault="00A55C76">
                          <w:pPr>
                            <w:jc w:val="center"/>
                            <w:rPr>
                              <w:sz w:val="16"/>
                            </w:rPr>
                          </w:pPr>
                        </w:p>
                      </w:txbxContent>
                    </v:textbox>
                  </v:shape>
                  <v:shape id="Text Box 474" o:spid="_x0000_s1268"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" filled="f" fillcolor="#9cf" strokeweight="1.5pt">
                    <v:textbox style="layout-flow:vertical;mso-layout-flow-alt:bottom-to-top" inset="1mm,0,0,0">
                      <w:txbxContent>
                        <w:p w14:paraId="1D846C63" w14:textId="77777777" w:rsidR="00A55C76" w:rsidRDefault="00A55C76">
                          <w:pPr>
                            <w:jc w:val="center"/>
                            <w:rPr>
                              <w:sz w:val="16"/>
                            </w:rPr>
                          </w:pPr>
                          <w:r>
                            <w:rPr>
                              <w:sz w:val="16"/>
                            </w:rPr>
                            <w:t>Инв. № подл.</w:t>
                          </w:r>
                        </w:p>
                      </w:txbxContent>
                    </v:textbox>
                  </v:shape>
                </v:group>
                <v:group id="Group 475" o:spid="_x0000_s1269"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shape id="Text Box 476" o:spid="_x0000_s127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" filled="f" fillcolor="#9cf" strokeweight="1.5pt">
                    <v:textbox style="layout-flow:vertical;mso-layout-flow-alt:bottom-to-top" inset="0,0,0,0">
                      <w:txbxContent>
                        <w:p w14:paraId="0EC1D662" w14:textId="77777777" w:rsidR="00A55C76" w:rsidRDefault="00A55C76">
                          <w:pPr>
                            <w:jc w:val="center"/>
                            <w:rPr>
                              <w:sz w:val="16"/>
                            </w:rPr>
                          </w:pPr>
                        </w:p>
                      </w:txbxContent>
                    </v:textbox>
                  </v:shape>
                  <v:shape id="Text Box 477" o:spid="_x0000_s127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" filled="f" fillcolor="#9cf" strokeweight="1.5pt">
                    <v:textbox style="layout-flow:vertical;mso-layout-flow-alt:bottom-to-top" inset="1mm,0,0,0">
                      <w:txbxContent>
                        <w:p w14:paraId="5F14D73F" w14:textId="77777777" w:rsidR="00A55C76" w:rsidRDefault="00A55C76">
                          <w:pPr>
                            <w:jc w:val="center"/>
                            <w:rPr>
                              <w:sz w:val="16"/>
                            </w:rPr>
                          </w:pPr>
                          <w:r>
                            <w:rPr>
                              <w:sz w:val="16"/>
                            </w:rPr>
                            <w:t>Подпись и дата</w:t>
                          </w:r>
                        </w:p>
                      </w:txbxContent>
                    </v:textbox>
                  </v:shape>
                </v:group>
                <v:group id="Group 478" o:spid="_x0000_s1272"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shape id="Text Box 479" o:spid="_x0000_s127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" filled="f" fillcolor="#9cf" strokeweight="1.5pt">
                    <v:textbox style="layout-flow:vertical;mso-layout-flow-alt:bottom-to-top" inset="0,0,0,0">
                      <w:txbxContent>
                        <w:p w14:paraId="387CF264" w14:textId="77777777" w:rsidR="00A55C76" w:rsidRDefault="00A55C76">
                          <w:pPr>
                            <w:jc w:val="center"/>
                            <w:rPr>
                              <w:sz w:val="16"/>
                            </w:rPr>
                          </w:pPr>
                        </w:p>
                      </w:txbxContent>
                    </v:textbox>
                  </v:shape>
                  <v:shape id="Text Box 480" o:spid="_x0000_s127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" filled="f" fillcolor="#9cf" strokeweight="1.5pt">
                    <v:textbox style="layout-flow:vertical;mso-layout-flow-alt:bottom-to-top" inset="1mm,0,0,0">
                      <w:txbxContent>
                        <w:p w14:paraId="3E1C7342" w14:textId="77777777" w:rsidR="00A55C76" w:rsidRDefault="00A55C76">
                          <w:pPr>
                            <w:jc w:val="center"/>
                            <w:rPr>
                              <w:sz w:val="16"/>
                            </w:rPr>
                          </w:pPr>
                          <w:r>
                            <w:rPr>
                              <w:sz w:val="16"/>
                            </w:rPr>
                            <w:t>Взамен инв. №</w:t>
                          </w:r>
                        </w:p>
                      </w:txbxContent>
                    </v:textbox>
                  </v:shape>
                </v:group>
                <v:group id="Group 481" o:spid="_x0000_s1275"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">
                  <v:shape id="Text Box 482" o:spid="_x0000_s127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" filled="f" fillcolor="#9cf" strokeweight="1.5pt">
                    <v:textbox style="layout-flow:vertical;mso-layout-flow-alt:bottom-to-top" inset="0,0,0,0">
                      <w:txbxContent>
                        <w:p w14:paraId="62D16D95" w14:textId="77777777" w:rsidR="00A55C76" w:rsidRDefault="00A55C76">
                          <w:pPr>
                            <w:jc w:val="center"/>
                            <w:rPr>
                              <w:sz w:val="16"/>
                            </w:rPr>
                          </w:pPr>
                        </w:p>
                      </w:txbxContent>
                    </v:textbox>
                  </v:shape>
                  <v:shape id="Text Box 483" o:spid="_x0000_s127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" filled="f" fillcolor="#9cf" strokeweight="1.5pt">
                    <v:textbox style="layout-flow:vertical;mso-layout-flow-alt:bottom-to-top" inset="1mm,0,0,0">
                      <w:txbxContent>
                        <w:p w14:paraId="37FED936"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484" o:spid="_x0000_s1278"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">
                  <v:shape id="Text Box 485" o:spid="_x0000_s127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" filled="f" fillcolor="#9cf" strokeweight="1.5pt">
                    <v:textbox style="layout-flow:vertical;mso-layout-flow-alt:bottom-to-top" inset="0,0,0,0">
                      <w:txbxContent>
                        <w:p w14:paraId="132BF867" w14:textId="77777777" w:rsidR="00A55C76" w:rsidRDefault="00A55C76">
                          <w:pPr>
                            <w:jc w:val="center"/>
                            <w:rPr>
                              <w:sz w:val="16"/>
                            </w:rPr>
                          </w:pPr>
                        </w:p>
                      </w:txbxContent>
                    </v:textbox>
                  </v:shape>
                  <v:shape id="Text Box 486" o:spid="_x0000_s128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" filled="f" fillcolor="#9cf" strokeweight="1.5pt">
                    <v:textbox style="layout-flow:vertical;mso-layout-flow-alt:bottom-to-top" inset="1mm,0,0,0">
                      <w:txbxContent>
                        <w:p w14:paraId="2C64BCA0" w14:textId="77777777" w:rsidR="00A55C76" w:rsidRDefault="00A55C76">
                          <w:pPr>
                            <w:jc w:val="center"/>
                            <w:rPr>
                              <w:sz w:val="16"/>
                            </w:rPr>
                          </w:pPr>
                          <w:r>
                            <w:rPr>
                              <w:sz w:val="16"/>
                            </w:rPr>
                            <w:t>Подпись и дата</w:t>
                          </w:r>
                        </w:p>
                        <w:p w14:paraId="2FA50A3C" w14:textId="77777777" w:rsidR="00A55C76" w:rsidRDefault="00A55C76"/>
                      </w:txbxContent>
                    </v:textbox>
                  </v:shape>
                </v:group>
              </v:group>
              <v:group id="Group 487" o:spid="_x0000_s1281"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">
                <v:group id="Group 488" o:spid="_x0000_s1282"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">
                  <v:shape id="Text Box 489" o:spid="_x0000_s1283"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FbPwxgAAANsAAAAPAAAAZHJzL2Rvd25yZXYueG1sRI/dasJA&#10;FITvC32H5RS8KXVTB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tRWz8MYAAADbAAAA&#10;DwAAAAAAAAAAAAAAAAAHAgAAZHJzL2Rvd25yZXYueG1sUEsFBgAAAAADAAMAtwAAAPoCAAAAAA==&#10;" filled="f" fillcolor="#cfc">
                    <v:textbox inset="1mm,1mm,0,0">
                      <w:txbxContent>
                        <w:p w14:paraId="67990C83" w14:textId="77777777" w:rsidR="00A55C76" w:rsidRDefault="00A55C76">
                          <w:pPr>
                            <w:jc w:val="center"/>
                            <w:rPr>
                              <w:sz w:val="16"/>
                            </w:rPr>
                          </w:pPr>
                          <w:r>
                            <w:rPr>
                              <w:sz w:val="16"/>
                            </w:rPr>
                            <w:t>№ документа</w:t>
                          </w:r>
                        </w:p>
                      </w:txbxContent>
                    </v:textbox>
                  </v:shape>
                  <v:shape id="Text Box 490" o:spid="_x0000_s1284"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CuExgAAANsAAAAPAAAAZHJzL2Rvd25yZXYueG1sRI/dasJA&#10;FITvC32H5RS8KXVTE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OvwrhMYAAADbAAAA&#10;DwAAAAAAAAAAAAAAAAAHAgAAZHJzL2Rvd25yZXYueG1sUEsFBgAAAAADAAMAtwAAAPoCAAAAAA==&#10;" filled="f" fillcolor="#cfc">
                    <v:textbox inset="1mm,1mm,0,0">
                      <w:txbxContent>
                        <w:p w14:paraId="162BCF58" w14:textId="77777777" w:rsidR="00A55C76" w:rsidRPr="003B239D" w:rsidRDefault="00A55C76" w:rsidP="003B239D">
                          <w:pPr>
                            <w:rPr>
                              <w:sz w:val="16"/>
                              <w:szCs w:val="16"/>
                            </w:rPr>
                          </w:pPr>
                        </w:p>
                      </w:txbxContent>
                    </v:textbox>
                  </v:shape>
                  <v:shape id="Text Box 491" o:spid="_x0000_s1285"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" filled="f" fillcolor="#cfc">
                    <v:textbox inset="1mm,1mm,0,0">
                      <w:txbxContent>
                        <w:p w14:paraId="7EC00A71" w14:textId="77777777" w:rsidR="00A55C76" w:rsidRDefault="00A55C76">
                          <w:pPr>
                            <w:jc w:val="center"/>
                            <w:rPr>
                              <w:sz w:val="16"/>
                            </w:rPr>
                          </w:pPr>
                        </w:p>
                        <w:p w14:paraId="285D8BDC" w14:textId="77777777" w:rsidR="00A55C76" w:rsidRDefault="00A55C76">
                          <w:pPr>
                            <w:jc w:val="center"/>
                            <w:rPr>
                              <w:sz w:val="16"/>
                            </w:rPr>
                          </w:pPr>
                        </w:p>
                      </w:txbxContent>
                    </v:textbox>
                  </v:shape>
                  <v:shape id="Text Box 492" o:spid="_x0000_s1286"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" filled="f" fillcolor="#cfc">
                    <v:textbox inset="1mm,1mm,0,0">
                      <w:txbxContent>
                        <w:p w14:paraId="3C3CADA7" w14:textId="77777777" w:rsidR="00A55C76" w:rsidRDefault="00A55C76">
                          <w:pPr>
                            <w:jc w:val="center"/>
                            <w:rPr>
                              <w:sz w:val="16"/>
                            </w:rPr>
                          </w:pPr>
                          <w:r>
                            <w:rPr>
                              <w:sz w:val="16"/>
                            </w:rPr>
                            <w:t>Подпись</w:t>
                          </w:r>
                        </w:p>
                      </w:txbxContent>
                    </v:textbox>
                  </v:shape>
                  <v:shape id="Text Box 493" o:spid="_x0000_s1287"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" filled="f" fillcolor="#cfc">
                    <v:textbox inset="1mm,1mm,0,0">
                      <w:txbxContent>
                        <w:p w14:paraId="40D8C966" w14:textId="77777777" w:rsidR="00A55C76" w:rsidRDefault="00A55C76">
                          <w:pPr>
                            <w:rPr>
                              <w:sz w:val="16"/>
                              <w:szCs w:val="16"/>
                            </w:rPr>
                          </w:pPr>
                        </w:p>
                        <w:p w14:paraId="57B33049" w14:textId="77777777" w:rsidR="00A55C76" w:rsidRDefault="00A55C76">
                          <w:pPr>
                            <w:rPr>
                              <w:sz w:val="16"/>
                            </w:rPr>
                          </w:pPr>
                        </w:p>
                      </w:txbxContent>
                    </v:textbox>
                  </v:shape>
                  <v:shape id="Text Box 494" o:spid="_x0000_s1288"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" filled="f" fillcolor="#cfc">
                    <v:textbox inset="1mm,1mm,0,0">
                      <w:txbxContent>
                        <w:p w14:paraId="719C446D" w14:textId="77777777" w:rsidR="00A55C76" w:rsidRDefault="00A55C76">
                          <w:pPr>
                            <w:rPr>
                              <w:sz w:val="16"/>
                            </w:rPr>
                          </w:pPr>
                        </w:p>
                      </w:txbxContent>
                    </v:textbox>
                  </v:shape>
                  <v:shape id="Text Box 495" o:spid="_x0000_s1289"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" filled="f" fillcolor="#cfc">
                    <v:textbox inset="1mm,1mm,0,0">
                      <w:txbxContent>
                        <w:p w14:paraId="1C233CFC" w14:textId="77777777" w:rsidR="00A55C76" w:rsidRDefault="00A55C76">
                          <w:pPr>
                            <w:jc w:val="center"/>
                            <w:rPr>
                              <w:sz w:val="16"/>
                            </w:rPr>
                          </w:pPr>
                          <w:r>
                            <w:rPr>
                              <w:sz w:val="16"/>
                            </w:rPr>
                            <w:t>Дата</w:t>
                          </w:r>
                        </w:p>
                      </w:txbxContent>
                    </v:textbox>
                  </v:shape>
                  <v:shape id="Text Box 496" o:spid="_x0000_s1290"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" filled="f" fillcolor="#cfc">
                    <v:textbox inset="1mm,1mm,0,0">
                      <w:txbxContent>
                        <w:p w14:paraId="5BC90EE8" w14:textId="77777777" w:rsidR="00A55C76" w:rsidRDefault="00A55C76" w:rsidP="00F54A5A">
                          <w:pPr>
                            <w:ind w:right="-79"/>
                            <w:rPr>
                              <w:sz w:val="16"/>
                            </w:rPr>
                          </w:pPr>
                        </w:p>
                      </w:txbxContent>
                    </v:textbox>
                  </v:shape>
                  <v:shape id="Text Box 497" o:spid="_x0000_s1291"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" filled="f" fillcolor="#cfc">
                    <v:textbox inset="1mm,1mm,0,0">
                      <w:txbxContent>
                        <w:p w14:paraId="01A19CCE" w14:textId="77777777" w:rsidR="00A55C76" w:rsidRDefault="00A55C76">
                          <w:pPr>
                            <w:rPr>
                              <w:sz w:val="16"/>
                            </w:rPr>
                          </w:pPr>
                        </w:p>
                      </w:txbxContent>
                    </v:textbox>
                  </v:shape>
                  <v:shape id="Text Box 498" o:spid="_x0000_s1292"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" filled="f" fillcolor="#cfc">
                    <v:textbox inset="0,1mm,0,0">
                      <w:txbxContent>
                        <w:p w14:paraId="6D6BF773" w14:textId="77777777" w:rsidR="00A55C76" w:rsidRDefault="00A55C76">
                          <w:pPr>
                            <w:jc w:val="center"/>
                            <w:rPr>
                              <w:sz w:val="12"/>
                            </w:rPr>
                          </w:pPr>
                          <w:proofErr w:type="spellStart"/>
                          <w:r>
                            <w:rPr>
                              <w:sz w:val="16"/>
                            </w:rPr>
                            <w:t>Изм</w:t>
                          </w:r>
                          <w:proofErr w:type="spellEnd"/>
                        </w:p>
                      </w:txbxContent>
                    </v:textbox>
                  </v:shape>
                  <v:shape id="Text Box 499" o:spid="_x0000_s1293"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54VExAAAANsAAAAPAAAAZHJzL2Rvd25yZXYueG1sRI9Pi8Iw&#10;EMXvgt8hjLA3TXVB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CfnhUTEAAAA2wAAAA8A&#10;AAAAAAAAAAAAAAAABwIAAGRycy9kb3ducmV2LnhtbFBLBQYAAAAAAwADALcAAAD4AgAAAAA=&#10;" filled="f" fillcolor="#cfc">
                    <v:textbox inset="0,1mm,0,0">
                      <w:txbxContent>
                        <w:p w14:paraId="57709B17" w14:textId="77777777" w:rsidR="00A55C76" w:rsidRDefault="00A55C76">
                          <w:pPr>
                            <w:jc w:val="center"/>
                            <w:rPr>
                              <w:sz w:val="16"/>
                            </w:rPr>
                          </w:pPr>
                          <w:proofErr w:type="spellStart"/>
                          <w:r>
                            <w:rPr>
                              <w:sz w:val="16"/>
                            </w:rPr>
                            <w:t>в.в</w:t>
                          </w:r>
                          <w:proofErr w:type="spellEnd"/>
                          <w:r>
                            <w:rPr>
                              <w:sz w:val="16"/>
                            </w:rPr>
                            <w:t>.</w:t>
                          </w:r>
                        </w:p>
                      </w:txbxContent>
                    </v:textbox>
                  </v:shape>
                  <v:shape id="Text Box 500" o:spid="_x0000_s1294"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Dh0wxAAAANsAAAAPAAAAZHJzL2Rvd25yZXYueG1sRI9Pi8Iw&#10;EMXvgt8hjLA3TZVF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KgOHTDEAAAA2wAAAA8A&#10;AAAAAAAAAAAAAAAABwIAAGRycy9kb3ducmV2LnhtbFBLBQYAAAAAAwADALcAAAD4AgAAAAA=&#10;" filled="f" fillcolor="#cfc">
                    <v:textbox inset="0,1mm,0,0">
                      <w:txbxContent>
                        <w:p w14:paraId="4B0F341A" w14:textId="77777777" w:rsidR="00A55C76" w:rsidRDefault="00A55C76">
                          <w:pPr>
                            <w:jc w:val="center"/>
                            <w:rPr>
                              <w:sz w:val="16"/>
                            </w:rPr>
                          </w:pPr>
                        </w:p>
                        <w:p w14:paraId="214EA60F" w14:textId="77777777" w:rsidR="00A55C76" w:rsidRDefault="00A55C76">
                          <w:pPr>
                            <w:rPr>
                              <w:sz w:val="16"/>
                            </w:rPr>
                          </w:pPr>
                        </w:p>
                      </w:txbxContent>
                    </v:textbox>
                  </v:shape>
                  <v:shape id="Text Box 501" o:spid="_x0000_s1295"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" filled="f" fillcolor="#cfc">
                    <v:textbox inset="0,1mm,0,0">
                      <w:txbxContent>
                        <w:p w14:paraId="3BC3F425" w14:textId="77777777" w:rsidR="00A55C76" w:rsidRDefault="00A55C76">
                          <w:pPr>
                            <w:jc w:val="center"/>
                            <w:rPr>
                              <w:sz w:val="14"/>
                            </w:rPr>
                          </w:pPr>
                          <w:r>
                            <w:rPr>
                              <w:sz w:val="16"/>
                            </w:rPr>
                            <w:t>Лист</w:t>
                          </w:r>
                        </w:p>
                      </w:txbxContent>
                    </v:textbox>
                  </v:shape>
                  <v:shape id="Text Box 502" o:spid="_x0000_s1296"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" filled="f" fillcolor="#cfc">
                    <v:textbox inset="0,1mm,0,0">
                      <w:txbxContent>
                        <w:p w14:paraId="50191CF3" w14:textId="77777777" w:rsidR="00A55C76" w:rsidRDefault="00A55C76">
                          <w:pPr>
                            <w:jc w:val="center"/>
                            <w:rPr>
                              <w:sz w:val="16"/>
                            </w:rPr>
                          </w:pPr>
                          <w:r>
                            <w:rPr>
                              <w:sz w:val="16"/>
                            </w:rPr>
                            <w:t>Сл.</w:t>
                          </w:r>
                        </w:p>
                        <w:p w14:paraId="6E78671F" w14:textId="77777777" w:rsidR="00A55C76" w:rsidRDefault="00A55C76">
                          <w:pPr>
                            <w:jc w:val="center"/>
                            <w:rPr>
                              <w:sz w:val="16"/>
                            </w:rPr>
                          </w:pPr>
                        </w:p>
                      </w:txbxContent>
                    </v:textbox>
                  </v:shape>
                  <v:shape id="Text Box 503" o:spid="_x0000_s1297"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" filled="f" fillcolor="#cfc">
                    <v:textbox inset="0,1mm,0,0">
                      <w:txbxContent>
                        <w:p w14:paraId="088B17B4" w14:textId="77777777" w:rsidR="00A55C76" w:rsidRDefault="00A55C76">
                          <w:pPr>
                            <w:jc w:val="center"/>
                            <w:rPr>
                              <w:sz w:val="16"/>
                            </w:rPr>
                          </w:pPr>
                        </w:p>
                        <w:p w14:paraId="5B190398" w14:textId="77777777" w:rsidR="00A55C76" w:rsidRDefault="00A55C76">
                          <w:pPr>
                            <w:jc w:val="center"/>
                            <w:rPr>
                              <w:sz w:val="16"/>
                            </w:rPr>
                          </w:pPr>
                        </w:p>
                      </w:txbxContent>
                    </v:textbox>
                  </v:shape>
                  <v:shape id="Text Box 504" o:spid="_x0000_s1298"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" filled="f" fillcolor="#cfc" strokeweight="1.5pt">
                    <v:textbox inset="0,1mm,0,0">
                      <w:txbxContent>
                        <w:p w14:paraId="7E3F0C68" w14:textId="77777777" w:rsidR="00A55C76" w:rsidRDefault="00A55C76">
                          <w:pPr>
                            <w:jc w:val="center"/>
                            <w:rPr>
                              <w:sz w:val="16"/>
                            </w:rPr>
                          </w:pPr>
                          <w:r>
                            <w:rPr>
                              <w:sz w:val="16"/>
                            </w:rPr>
                            <w:t>Лист</w:t>
                          </w:r>
                        </w:p>
                      </w:txbxContent>
                    </v:textbox>
                  </v:shape>
                  <v:shape id="Text Box 505" o:spid="_x0000_s1299"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" filled="f" fillcolor="#cfc" strokeweight="1.5pt">
                    <v:textbox inset="1mm,1mm,0,0">
                      <w:txbxContent>
                        <w:p w14:paraId="52DE18FB" w14:textId="42DD4CC5"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sidR="00723529" w:rsidRPr="00723529">
                            <w:rPr>
                              <w:rFonts w:ascii="Arial" w:hAnsi="Arial"/>
                              <w:b/>
                              <w:noProof/>
                              <w:lang w:val="en-US"/>
                            </w:rPr>
                            <w:t>19</w:t>
                          </w:r>
                          <w:r>
                            <w:rPr>
                              <w:rFonts w:ascii="Arial" w:hAnsi="Arial"/>
                              <w:b/>
                            </w:rPr>
                            <w:fldChar w:fldCharType="end"/>
                          </w:r>
                        </w:p>
                      </w:txbxContent>
                    </v:textbox>
                  </v:shape>
                  <v:shape id="Text Box 506" o:spid="_x0000_s1300"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" filled="f" fillcolor="#cfc" strokeweight="1.5pt">
                    <v:textbox>
                      <w:txbxContent>
                        <w:p w14:paraId="6CA6CE02" w14:textId="4F6B4761" w:rsidR="00A55C76" w:rsidRPr="009D70D8" w:rsidRDefault="00A55C76" w:rsidP="009D70D8">
                          <w:pPr>
                            <w:jc w:val="center"/>
                            <w:rPr>
                              <w:b/>
                              <w:sz w:val="44"/>
                              <w:szCs w:val="44"/>
                            </w:rPr>
                          </w:pPr>
                          <w:r w:rsidRPr="003D2396">
                            <w:rPr>
                              <w:b/>
                              <w:sz w:val="44"/>
                              <w:szCs w:val="44"/>
                            </w:rPr>
                            <w:t>МВАУ.</w:t>
                          </w:r>
                          <w:r>
                            <w:rPr>
                              <w:b/>
                              <w:sz w:val="44"/>
                              <w:szCs w:val="44"/>
                            </w:rPr>
                            <w:t>ХХХХХХ.002ПМ</w:t>
                          </w:r>
                        </w:p>
                      </w:txbxContent>
                    </v:textbox>
                  </v:shape>
                  <v:line id="Line 507" o:spid="_x0000_s1301"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" strokeweight="1.75pt"/>
                  <v:line id="Line 508" o:spid="_x0000_s1302"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" strokeweight="1.5pt"/>
                  <v:line id="Line 509" o:spid="_x0000_s1303"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" strokeweight="1.5pt"/>
                  <v:line id="Line 510" o:spid="_x0000_s1304"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FIfqwwAAANsAAAAPAAAAZHJzL2Rvd25yZXYueG1sRI9Ba8JA&#10;FITvBf/D8gRvdWMt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mRSH6sMAAADbAAAADwAA&#10;AAAAAAAAAAAAAAAHAgAAZHJzL2Rvd25yZXYueG1sUEsFBgAAAAADAAMAtwAAAPcCAAAAAA==&#10;" strokeweight="1.5pt"/>
                  <v:line id="Line 511" o:spid="_x0000_s1305"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" strokeweight="1.5pt"/>
                </v:group>
                <v:rect id="Rectangle 512" o:spid="_x0000_s1306"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" filled="f" strokeweight="1.75pt"/>
              </v:group>
              <w10:wrap anchorx="page" anchory="page"/>
              <w10:anchorlock/>
            </v:group>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EC2EC08" w14:textId="214F8794" w:rsidR="00A55C76" w:rsidRDefault="00A55C76">
    <w:pPr>
      <w:pStyle w:val="ac"/>
    </w:pPr>
    <w:r>
      <w:rPr>
        <w:noProof/>
      </w:rPr>
      <mc:AlternateContent>
        <mc:Choice Requires="wpg">
          <w:drawing>
            <wp:anchor distT="0" distB="0" distL="114300" distR="114300" simplePos="0" relativeHeight="251656192" behindDoc="0" locked="1" layoutInCell="0" allowOverlap="1" wp14:anchorId="74BA18B0" wp14:editId="0B14355A">
              <wp:simplePos x="0" y="0"/>
              <wp:positionH relativeFrom="page">
                <wp:posOffset>288290</wp:posOffset>
              </wp:positionH>
              <wp:positionV relativeFrom="page">
                <wp:posOffset>288290</wp:posOffset>
              </wp:positionV>
              <wp:extent cx="6990080" cy="10116185"/>
              <wp:effectExtent l="12065" t="12065" r="17780" b="15875"/>
              <wp:wrapNone/>
              <wp:docPr id="1"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990080" cy="10116185"/>
                        <a:chOff x="454" y="454"/>
                        <a:chExt cx="11008" cy="15931"/>
                      </a:xfrm>
                    </wpg:grpSpPr>
                    <wpg:grpSp>
                      <wpg:cNvPr id="2" name="Group 230"/>
                      <wpg:cNvGrpSpPr>
                        <a:grpSpLocks/>
                      </wpg:cNvGrpSpPr>
                      <wpg:grpSpPr bwMode="auto">
                        <a:xfrm>
                          <a:off x="454" y="8149"/>
                          <a:ext cx="683" cy="8236"/>
                          <a:chOff x="395" y="8122"/>
                          <a:chExt cx="683" cy="8236"/>
                        </a:xfrm>
                      </wpg:grpSpPr>
                      <wpg:grpSp>
                        <wpg:cNvPr id="3" name="Group 231"/>
                        <wpg:cNvGrpSpPr>
                          <a:grpSpLocks/>
                        </wpg:cNvGrpSpPr>
                        <wpg:grpSpPr bwMode="auto">
                          <a:xfrm>
                            <a:off x="395" y="14938"/>
                            <a:ext cx="683" cy="1420"/>
                            <a:chOff x="395" y="14965"/>
                            <a:chExt cx="683" cy="1420"/>
                          </a:xfrm>
                        </wpg:grpSpPr>
                        <wps:wsp>
                          <wps:cNvPr id="4" name="Text Box 232"/>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0F8BB3F0" w14:textId="77777777" w:rsidR="00A55C76" w:rsidRDefault="00A55C76">
                                <w:pPr>
                                  <w:jc w:val="center"/>
                                  <w:rPr>
                                    <w:sz w:val="16"/>
                                  </w:rPr>
                                </w:pPr>
                              </w:p>
                            </w:txbxContent>
                          </wps:txbx>
                          <wps:bodyPr rot="0" vert="vert270" wrap="square" lIns="0" tIns="0" rIns="0" bIns="0" anchor="t" anchorCtr="0" upright="1">
                            <a:noAutofit/>
                          </wps:bodyPr>
                        </wps:wsp>
                        <wps:wsp>
                          <wps:cNvPr id="5" name="Text Box 233"/>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1AD52DB3" w14:textId="77777777" w:rsidR="00A55C76" w:rsidRDefault="00A55C76">
                                <w:pPr>
                                  <w:jc w:val="center"/>
                                  <w:rPr>
                                    <w:sz w:val="16"/>
                                  </w:rPr>
                                </w:pPr>
                                <w:r>
                                  <w:rPr>
                                    <w:sz w:val="16"/>
                                  </w:rPr>
                                  <w:t>Инв. № подл.</w:t>
                                </w:r>
                              </w:p>
                            </w:txbxContent>
                          </wps:txbx>
                          <wps:bodyPr rot="0" vert="vert270" wrap="square" lIns="36000" tIns="0" rIns="0" bIns="0" anchor="t" anchorCtr="0" upright="1">
                            <a:noAutofit/>
                          </wps:bodyPr>
                        </wps:wsp>
                      </wpg:grpSp>
                      <wpg:grpSp>
                        <wpg:cNvPr id="6" name="Group 234"/>
                        <wpg:cNvGrpSpPr>
                          <a:grpSpLocks/>
                        </wpg:cNvGrpSpPr>
                        <wpg:grpSpPr bwMode="auto">
                          <a:xfrm>
                            <a:off x="395" y="12950"/>
                            <a:ext cx="683" cy="1988"/>
                            <a:chOff x="395" y="14965"/>
                            <a:chExt cx="683" cy="1420"/>
                          </a:xfrm>
                        </wpg:grpSpPr>
                        <wps:wsp>
                          <wps:cNvPr id="7" name="Text Box 235"/>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5D66649F" w14:textId="77777777" w:rsidR="00A55C76" w:rsidRDefault="00A55C76">
                                <w:pPr>
                                  <w:jc w:val="center"/>
                                  <w:rPr>
                                    <w:sz w:val="16"/>
                                  </w:rPr>
                                </w:pPr>
                              </w:p>
                            </w:txbxContent>
                          </wps:txbx>
                          <wps:bodyPr rot="0" vert="vert270" wrap="square" lIns="0" tIns="0" rIns="0" bIns="0" anchor="t" anchorCtr="0" upright="1">
                            <a:noAutofit/>
                          </wps:bodyPr>
                        </wps:wsp>
                        <wps:wsp>
                          <wps:cNvPr id="8" name="Text Box 236"/>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71D348D2" w14:textId="77777777" w:rsidR="00A55C76" w:rsidRDefault="00A55C76">
                                <w:pPr>
                                  <w:jc w:val="center"/>
                                  <w:rPr>
                                    <w:sz w:val="16"/>
                                  </w:rPr>
                                </w:pPr>
                                <w:r>
                                  <w:rPr>
                                    <w:sz w:val="16"/>
                                  </w:rPr>
                                  <w:t>Подпись и дата</w:t>
                                </w:r>
                              </w:p>
                            </w:txbxContent>
                          </wps:txbx>
                          <wps:bodyPr rot="0" vert="vert270" wrap="square" lIns="36000" tIns="0" rIns="0" bIns="0" anchor="t" anchorCtr="0" upright="1">
                            <a:noAutofit/>
                          </wps:bodyPr>
                        </wps:wsp>
                      </wpg:grpSp>
                      <wpg:grpSp>
                        <wpg:cNvPr id="9" name="Group 237"/>
                        <wpg:cNvGrpSpPr>
                          <a:grpSpLocks/>
                        </wpg:cNvGrpSpPr>
                        <wpg:grpSpPr bwMode="auto">
                          <a:xfrm>
                            <a:off x="395" y="11530"/>
                            <a:ext cx="683" cy="1420"/>
                            <a:chOff x="395" y="14965"/>
                            <a:chExt cx="683" cy="1420"/>
                          </a:xfrm>
                        </wpg:grpSpPr>
                        <wps:wsp>
                          <wps:cNvPr id="10" name="Text Box 238"/>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7F789F4" w14:textId="77777777" w:rsidR="00A55C76" w:rsidRDefault="00A55C76">
                                <w:pPr>
                                  <w:jc w:val="center"/>
                                  <w:rPr>
                                    <w:sz w:val="16"/>
                                  </w:rPr>
                                </w:pPr>
                              </w:p>
                            </w:txbxContent>
                          </wps:txbx>
                          <wps:bodyPr rot="0" vert="vert270" wrap="square" lIns="0" tIns="0" rIns="0" bIns="0" anchor="t" anchorCtr="0" upright="1">
                            <a:noAutofit/>
                          </wps:bodyPr>
                        </wps:wsp>
                        <wps:wsp>
                          <wps:cNvPr id="11" name="Text Box 239"/>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25D366F5" w14:textId="77777777" w:rsidR="00A55C76" w:rsidRDefault="00A55C76">
                                <w:pPr>
                                  <w:jc w:val="center"/>
                                  <w:rPr>
                                    <w:sz w:val="16"/>
                                  </w:rPr>
                                </w:pPr>
                                <w:r>
                                  <w:rPr>
                                    <w:sz w:val="16"/>
                                  </w:rPr>
                                  <w:t>Взамен инв. №</w:t>
                                </w:r>
                              </w:p>
                            </w:txbxContent>
                          </wps:txbx>
                          <wps:bodyPr rot="0" vert="vert270" wrap="square" lIns="36000" tIns="0" rIns="0" bIns="0" anchor="t" anchorCtr="0" upright="1">
                            <a:noAutofit/>
                          </wps:bodyPr>
                        </wps:wsp>
                      </wpg:grpSp>
                      <wpg:grpSp>
                        <wpg:cNvPr id="12" name="Group 240"/>
                        <wpg:cNvGrpSpPr>
                          <a:grpSpLocks/>
                        </wpg:cNvGrpSpPr>
                        <wpg:grpSpPr bwMode="auto">
                          <a:xfrm>
                            <a:off x="395" y="10110"/>
                            <a:ext cx="683" cy="1420"/>
                            <a:chOff x="395" y="14965"/>
                            <a:chExt cx="683" cy="1420"/>
                          </a:xfrm>
                        </wpg:grpSpPr>
                        <wps:wsp>
                          <wps:cNvPr id="13" name="Text Box 241"/>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35FA401A" w14:textId="77777777" w:rsidR="00A55C76" w:rsidRDefault="00A55C76">
                                <w:pPr>
                                  <w:jc w:val="center"/>
                                  <w:rPr>
                                    <w:sz w:val="16"/>
                                  </w:rPr>
                                </w:pPr>
                              </w:p>
                            </w:txbxContent>
                          </wps:txbx>
                          <wps:bodyPr rot="0" vert="vert270" wrap="square" lIns="0" tIns="0" rIns="0" bIns="0" anchor="t" anchorCtr="0" upright="1">
                            <a:noAutofit/>
                          </wps:bodyPr>
                        </wps:wsp>
                        <wps:wsp>
                          <wps:cNvPr id="14" name="Text Box 242"/>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wps:txbx>
                          <wps:bodyPr rot="0" vert="vert270" wrap="square" lIns="36000" tIns="0" rIns="0" bIns="0" anchor="t" anchorCtr="0" upright="1">
                            <a:noAutofit/>
                          </wps:bodyPr>
                        </wps:wsp>
                      </wpg:grpSp>
                      <wpg:grpSp>
                        <wpg:cNvPr id="15" name="Group 243"/>
                        <wpg:cNvGrpSpPr>
                          <a:grpSpLocks/>
                        </wpg:cNvGrpSpPr>
                        <wpg:grpSpPr bwMode="auto">
                          <a:xfrm>
                            <a:off x="395" y="8122"/>
                            <a:ext cx="683" cy="1988"/>
                            <a:chOff x="395" y="14965"/>
                            <a:chExt cx="683" cy="1420"/>
                          </a:xfrm>
                        </wpg:grpSpPr>
                        <wps:wsp>
                          <wps:cNvPr id="16" name="Text Box 244"/>
                          <wps:cNvSpPr txBox="1">
                            <a:spLocks noChangeArrowheads="1"/>
                          </wps:cNvSpPr>
                          <wps:spPr bwMode="auto">
                            <a:xfrm>
                              <a:off x="681" y="14965"/>
                              <a:ext cx="397"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730832D" w14:textId="77777777" w:rsidR="00A55C76" w:rsidRDefault="00A55C76">
                                <w:pPr>
                                  <w:jc w:val="center"/>
                                  <w:rPr>
                                    <w:sz w:val="16"/>
                                  </w:rPr>
                                </w:pPr>
                              </w:p>
                            </w:txbxContent>
                          </wps:txbx>
                          <wps:bodyPr rot="0" vert="vert270" wrap="square" lIns="0" tIns="0" rIns="0" bIns="0" anchor="t" anchorCtr="0" upright="1">
                            <a:noAutofit/>
                          </wps:bodyPr>
                        </wps:wsp>
                        <wps:wsp>
                          <wps:cNvPr id="17" name="Text Box 245"/>
                          <wps:cNvSpPr txBox="1">
                            <a:spLocks noChangeArrowheads="1"/>
                          </wps:cNvSpPr>
                          <wps:spPr bwMode="auto">
                            <a:xfrm>
                              <a:off x="395" y="14965"/>
                              <a:ext cx="283" cy="1420"/>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99CCFF"/>
                                  </a:solidFill>
                                </a14:hiddenFill>
                              </a:ext>
                            </a:extLst>
                          </wps:spPr>
                          <wps:txbx>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wps:txbx>
                          <wps:bodyPr rot="0" vert="vert270" wrap="square" lIns="36000" tIns="0" rIns="0" bIns="0" anchor="t" anchorCtr="0" upright="1">
                            <a:noAutofit/>
                          </wps:bodyPr>
                        </wps:wsp>
                      </wpg:grpSp>
                    </wpg:grpSp>
                    <wpg:grpSp>
                      <wpg:cNvPr id="18" name="Group 246"/>
                      <wpg:cNvGrpSpPr>
                        <a:grpSpLocks/>
                      </wpg:cNvGrpSpPr>
                      <wpg:grpSpPr bwMode="auto">
                        <a:xfrm>
                          <a:off x="1134" y="454"/>
                          <a:ext cx="10328" cy="15931"/>
                          <a:chOff x="1134" y="454"/>
                          <a:chExt cx="10328" cy="15931"/>
                        </a:xfrm>
                      </wpg:grpSpPr>
                      <wpg:grpSp>
                        <wpg:cNvPr id="19" name="Group 247"/>
                        <wpg:cNvGrpSpPr>
                          <a:grpSpLocks/>
                        </wpg:cNvGrpSpPr>
                        <wpg:grpSpPr bwMode="auto">
                          <a:xfrm>
                            <a:off x="1134" y="15518"/>
                            <a:ext cx="10328" cy="867"/>
                            <a:chOff x="1134" y="15518"/>
                            <a:chExt cx="10328" cy="867"/>
                          </a:xfrm>
                        </wpg:grpSpPr>
                        <wps:wsp>
                          <wps:cNvPr id="20" name="Text Box 248"/>
                          <wps:cNvSpPr txBox="1">
                            <a:spLocks noChangeArrowheads="1"/>
                          </wps:cNvSpPr>
                          <wps:spPr bwMode="auto">
                            <a:xfrm>
                              <a:off x="1992" y="16101"/>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0873B4" w14:textId="77777777" w:rsidR="00A55C76" w:rsidRDefault="00A55C76">
                                <w:pPr>
                                  <w:jc w:val="center"/>
                                  <w:rPr>
                                    <w:sz w:val="16"/>
                                  </w:rPr>
                                </w:pPr>
                                <w:r>
                                  <w:rPr>
                                    <w:sz w:val="16"/>
                                  </w:rPr>
                                  <w:t>№ документа</w:t>
                                </w:r>
                              </w:p>
                            </w:txbxContent>
                          </wps:txbx>
                          <wps:bodyPr rot="0" vert="horz" wrap="square" lIns="36000" tIns="36000" rIns="0" bIns="0" anchor="t" anchorCtr="0" upright="1">
                            <a:noAutofit/>
                          </wps:bodyPr>
                        </wps:wsp>
                        <wps:wsp>
                          <wps:cNvPr id="21" name="Text Box 249"/>
                          <wps:cNvSpPr txBox="1">
                            <a:spLocks noChangeArrowheads="1"/>
                          </wps:cNvSpPr>
                          <wps:spPr bwMode="auto">
                            <a:xfrm>
                              <a:off x="1992" y="15817"/>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7EB25DB" w14:textId="77777777" w:rsidR="00A55C76" w:rsidRDefault="00A55C76">
                                <w:pPr>
                                  <w:jc w:val="center"/>
                                  <w:rPr>
                                    <w:sz w:val="16"/>
                                  </w:rPr>
                                </w:pPr>
                              </w:p>
                              <w:p w14:paraId="73181F64" w14:textId="77777777" w:rsidR="00A55C76" w:rsidRDefault="00A55C76">
                                <w:pPr>
                                  <w:jc w:val="center"/>
                                  <w:rPr>
                                    <w:sz w:val="16"/>
                                  </w:rPr>
                                </w:pPr>
                              </w:p>
                            </w:txbxContent>
                          </wps:txbx>
                          <wps:bodyPr rot="0" vert="horz" wrap="square" lIns="36000" tIns="36000" rIns="0" bIns="0" anchor="t" anchorCtr="0" upright="1">
                            <a:noAutofit/>
                          </wps:bodyPr>
                        </wps:wsp>
                        <wps:wsp>
                          <wps:cNvPr id="22" name="Text Box 250"/>
                          <wps:cNvSpPr txBox="1">
                            <a:spLocks noChangeArrowheads="1"/>
                          </wps:cNvSpPr>
                          <wps:spPr bwMode="auto">
                            <a:xfrm>
                              <a:off x="1992" y="15533"/>
                              <a:ext cx="1420"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9D4B2BC" w14:textId="77777777" w:rsidR="00A55C76" w:rsidRDefault="00A55C76">
                                <w:pPr>
                                  <w:jc w:val="center"/>
                                  <w:rPr>
                                    <w:sz w:val="16"/>
                                  </w:rPr>
                                </w:pPr>
                              </w:p>
                              <w:p w14:paraId="1FD9C186" w14:textId="77777777" w:rsidR="00A55C76" w:rsidRDefault="00A55C76">
                                <w:pPr>
                                  <w:jc w:val="center"/>
                                  <w:rPr>
                                    <w:sz w:val="16"/>
                                  </w:rPr>
                                </w:pPr>
                              </w:p>
                            </w:txbxContent>
                          </wps:txbx>
                          <wps:bodyPr rot="0" vert="horz" wrap="square" lIns="36000" tIns="36000" rIns="0" bIns="0" anchor="t" anchorCtr="0" upright="1">
                            <a:noAutofit/>
                          </wps:bodyPr>
                        </wps:wsp>
                        <wps:wsp>
                          <wps:cNvPr id="23" name="Text Box 251"/>
                          <wps:cNvSpPr txBox="1">
                            <a:spLocks noChangeArrowheads="1"/>
                          </wps:cNvSpPr>
                          <wps:spPr bwMode="auto">
                            <a:xfrm>
                              <a:off x="3412" y="16101"/>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7B6A5FE" w14:textId="77777777" w:rsidR="00A55C76" w:rsidRDefault="00A55C76">
                                <w:pPr>
                                  <w:jc w:val="center"/>
                                  <w:rPr>
                                    <w:sz w:val="16"/>
                                  </w:rPr>
                                </w:pPr>
                                <w:r>
                                  <w:rPr>
                                    <w:sz w:val="16"/>
                                  </w:rPr>
                                  <w:t>Подпись</w:t>
                                </w:r>
                              </w:p>
                            </w:txbxContent>
                          </wps:txbx>
                          <wps:bodyPr rot="0" vert="horz" wrap="square" lIns="36000" tIns="36000" rIns="0" bIns="0" anchor="t" anchorCtr="0" upright="1">
                            <a:noAutofit/>
                          </wps:bodyPr>
                        </wps:wsp>
                        <wps:wsp>
                          <wps:cNvPr id="24" name="Text Box 252"/>
                          <wps:cNvSpPr txBox="1">
                            <a:spLocks noChangeArrowheads="1"/>
                          </wps:cNvSpPr>
                          <wps:spPr bwMode="auto">
                            <a:xfrm>
                              <a:off x="3412" y="15817"/>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6913DC1" w14:textId="77777777" w:rsidR="00A55C76" w:rsidRDefault="00A55C76">
                                <w:pPr>
                                  <w:rPr>
                                    <w:sz w:val="16"/>
                                  </w:rPr>
                                </w:pPr>
                              </w:p>
                            </w:txbxContent>
                          </wps:txbx>
                          <wps:bodyPr rot="0" vert="horz" wrap="square" lIns="36000" tIns="36000" rIns="0" bIns="0" anchor="t" anchorCtr="0" upright="1">
                            <a:noAutofit/>
                          </wps:bodyPr>
                        </wps:wsp>
                        <wps:wsp>
                          <wps:cNvPr id="25" name="Text Box 253"/>
                          <wps:cNvSpPr txBox="1">
                            <a:spLocks noChangeArrowheads="1"/>
                          </wps:cNvSpPr>
                          <wps:spPr bwMode="auto">
                            <a:xfrm>
                              <a:off x="3412" y="15533"/>
                              <a:ext cx="852"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1B7B1FB4" w14:textId="77777777" w:rsidR="00A55C76" w:rsidRDefault="00A55C76">
                                <w:pPr>
                                  <w:rPr>
                                    <w:sz w:val="16"/>
                                  </w:rPr>
                                </w:pPr>
                              </w:p>
                            </w:txbxContent>
                          </wps:txbx>
                          <wps:bodyPr rot="0" vert="horz" wrap="square" lIns="36000" tIns="36000" rIns="0" bIns="0" anchor="t" anchorCtr="0" upright="1">
                            <a:noAutofit/>
                          </wps:bodyPr>
                        </wps:wsp>
                        <wps:wsp>
                          <wps:cNvPr id="26" name="Text Box 254"/>
                          <wps:cNvSpPr txBox="1">
                            <a:spLocks noChangeArrowheads="1"/>
                          </wps:cNvSpPr>
                          <wps:spPr bwMode="auto">
                            <a:xfrm>
                              <a:off x="4264" y="16101"/>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8519670" w14:textId="77777777" w:rsidR="00A55C76" w:rsidRDefault="00A55C76">
                                <w:pPr>
                                  <w:jc w:val="center"/>
                                  <w:rPr>
                                    <w:sz w:val="16"/>
                                  </w:rPr>
                                </w:pPr>
                                <w:r>
                                  <w:rPr>
                                    <w:sz w:val="16"/>
                                  </w:rPr>
                                  <w:t>Дата</w:t>
                                </w:r>
                              </w:p>
                            </w:txbxContent>
                          </wps:txbx>
                          <wps:bodyPr rot="0" vert="horz" wrap="square" lIns="36000" tIns="36000" rIns="0" bIns="0" anchor="t" anchorCtr="0" upright="1">
                            <a:noAutofit/>
                          </wps:bodyPr>
                        </wps:wsp>
                        <wps:wsp>
                          <wps:cNvPr id="27" name="Text Box 255"/>
                          <wps:cNvSpPr txBox="1">
                            <a:spLocks noChangeArrowheads="1"/>
                          </wps:cNvSpPr>
                          <wps:spPr bwMode="auto">
                            <a:xfrm>
                              <a:off x="4264" y="15817"/>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A7E189D" w14:textId="77777777" w:rsidR="00A55C76" w:rsidRDefault="00A55C76">
                                <w:pPr>
                                  <w:rPr>
                                    <w:sz w:val="16"/>
                                  </w:rPr>
                                </w:pPr>
                              </w:p>
                            </w:txbxContent>
                          </wps:txbx>
                          <wps:bodyPr rot="0" vert="horz" wrap="square" lIns="36000" tIns="36000" rIns="0" bIns="0" anchor="t" anchorCtr="0" upright="1">
                            <a:noAutofit/>
                          </wps:bodyPr>
                        </wps:wsp>
                        <wps:wsp>
                          <wps:cNvPr id="28" name="Text Box 256"/>
                          <wps:cNvSpPr txBox="1">
                            <a:spLocks noChangeArrowheads="1"/>
                          </wps:cNvSpPr>
                          <wps:spPr bwMode="auto">
                            <a:xfrm>
                              <a:off x="4264" y="15533"/>
                              <a:ext cx="568"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CBF7FB5" w14:textId="77777777" w:rsidR="00A55C76" w:rsidRDefault="00A55C76">
                                <w:pPr>
                                  <w:rPr>
                                    <w:sz w:val="16"/>
                                  </w:rPr>
                                </w:pPr>
                              </w:p>
                            </w:txbxContent>
                          </wps:txbx>
                          <wps:bodyPr rot="0" vert="horz" wrap="square" lIns="36000" tIns="36000" rIns="0" bIns="0" anchor="t" anchorCtr="0" upright="1">
                            <a:noAutofit/>
                          </wps:bodyPr>
                        </wps:wsp>
                        <wps:wsp>
                          <wps:cNvPr id="29" name="Text Box 257"/>
                          <wps:cNvSpPr txBox="1">
                            <a:spLocks noChangeArrowheads="1"/>
                          </wps:cNvSpPr>
                          <wps:spPr bwMode="auto">
                            <a:xfrm>
                              <a:off x="1140" y="16101"/>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8448CDB" w14:textId="77777777" w:rsidR="00A55C76" w:rsidRDefault="00A55C76">
                                <w:pPr>
                                  <w:jc w:val="center"/>
                                  <w:rPr>
                                    <w:sz w:val="12"/>
                                  </w:rPr>
                                </w:pPr>
                                <w:proofErr w:type="spellStart"/>
                                <w:r>
                                  <w:rPr>
                                    <w:sz w:val="16"/>
                                  </w:rPr>
                                  <w:t>Изм</w:t>
                                </w:r>
                                <w:proofErr w:type="spellEnd"/>
                              </w:p>
                            </w:txbxContent>
                          </wps:txbx>
                          <wps:bodyPr rot="0" vert="horz" wrap="square" lIns="0" tIns="36000" rIns="0" bIns="0" anchor="t" anchorCtr="0" upright="1">
                            <a:noAutofit/>
                          </wps:bodyPr>
                        </wps:wsp>
                        <wps:wsp>
                          <wps:cNvPr id="30" name="Text Box 258"/>
                          <wps:cNvSpPr txBox="1">
                            <a:spLocks noChangeArrowheads="1"/>
                          </wps:cNvSpPr>
                          <wps:spPr bwMode="auto">
                            <a:xfrm>
                              <a:off x="1134" y="15817"/>
                              <a:ext cx="33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4A8EBBEA" w14:textId="77777777" w:rsidR="00A55C76" w:rsidRDefault="00A55C76">
                                <w:pPr>
                                  <w:jc w:val="center"/>
                                  <w:rPr>
                                    <w:sz w:val="16"/>
                                  </w:rPr>
                                </w:pPr>
                              </w:p>
                            </w:txbxContent>
                          </wps:txbx>
                          <wps:bodyPr rot="0" vert="horz" wrap="square" lIns="0" tIns="36000" rIns="0" bIns="0" anchor="t" anchorCtr="0" upright="1">
                            <a:noAutofit/>
                          </wps:bodyPr>
                        </wps:wsp>
                        <wps:wsp>
                          <wps:cNvPr id="31" name="Text Box 259"/>
                          <wps:cNvSpPr txBox="1">
                            <a:spLocks noChangeArrowheads="1"/>
                          </wps:cNvSpPr>
                          <wps:spPr bwMode="auto">
                            <a:xfrm>
                              <a:off x="1140" y="15533"/>
                              <a:ext cx="333"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076E4BA3" w14:textId="77777777" w:rsidR="00A55C76" w:rsidRDefault="00A55C76">
                                <w:pPr>
                                  <w:jc w:val="center"/>
                                  <w:rPr>
                                    <w:sz w:val="16"/>
                                  </w:rPr>
                                </w:pPr>
                              </w:p>
                              <w:p w14:paraId="2D58635D" w14:textId="77777777" w:rsidR="00A55C76" w:rsidRDefault="00A55C76">
                                <w:pPr>
                                  <w:rPr>
                                    <w:sz w:val="16"/>
                                  </w:rPr>
                                </w:pPr>
                              </w:p>
                            </w:txbxContent>
                          </wps:txbx>
                          <wps:bodyPr rot="0" vert="horz" wrap="square" lIns="0" tIns="36000" rIns="0" bIns="0" anchor="t" anchorCtr="0" upright="1">
                            <a:noAutofit/>
                          </wps:bodyPr>
                        </wps:wsp>
                        <wps:wsp>
                          <wps:cNvPr id="32" name="Text Box 260"/>
                          <wps:cNvSpPr txBox="1">
                            <a:spLocks noChangeArrowheads="1"/>
                          </wps:cNvSpPr>
                          <wps:spPr bwMode="auto">
                            <a:xfrm>
                              <a:off x="1473" y="16101"/>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2466A07E" w14:textId="77777777" w:rsidR="00A55C76" w:rsidRDefault="00A55C76">
                                <w:pPr>
                                  <w:jc w:val="center"/>
                                  <w:rPr>
                                    <w:sz w:val="14"/>
                                  </w:rPr>
                                </w:pPr>
                                <w:r>
                                  <w:rPr>
                                    <w:sz w:val="16"/>
                                  </w:rPr>
                                  <w:t>Лист</w:t>
                                </w:r>
                              </w:p>
                            </w:txbxContent>
                          </wps:txbx>
                          <wps:bodyPr rot="0" vert="horz" wrap="square" lIns="0" tIns="36000" rIns="0" bIns="0" anchor="t" anchorCtr="0" upright="1">
                            <a:noAutofit/>
                          </wps:bodyPr>
                        </wps:wsp>
                        <wps:wsp>
                          <wps:cNvPr id="33" name="Text Box 261"/>
                          <wps:cNvSpPr txBox="1">
                            <a:spLocks noChangeArrowheads="1"/>
                          </wps:cNvSpPr>
                          <wps:spPr bwMode="auto">
                            <a:xfrm>
                              <a:off x="1473" y="15817"/>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5F63DE48" w14:textId="77777777" w:rsidR="00A55C76" w:rsidRDefault="00A55C76">
                                <w:pPr>
                                  <w:jc w:val="center"/>
                                  <w:rPr>
                                    <w:sz w:val="16"/>
                                  </w:rPr>
                                </w:pPr>
                              </w:p>
                              <w:p w14:paraId="15535649" w14:textId="77777777" w:rsidR="00A55C76" w:rsidRDefault="00A55C76">
                                <w:pPr>
                                  <w:jc w:val="center"/>
                                  <w:rPr>
                                    <w:sz w:val="16"/>
                                  </w:rPr>
                                </w:pPr>
                              </w:p>
                            </w:txbxContent>
                          </wps:txbx>
                          <wps:bodyPr rot="0" vert="horz" wrap="square" lIns="0" tIns="36000" rIns="0" bIns="0" anchor="t" anchorCtr="0" upright="1">
                            <a:noAutofit/>
                          </wps:bodyPr>
                        </wps:wsp>
                        <wps:wsp>
                          <wps:cNvPr id="34" name="Text Box 262"/>
                          <wps:cNvSpPr txBox="1">
                            <a:spLocks noChangeArrowheads="1"/>
                          </wps:cNvSpPr>
                          <wps:spPr bwMode="auto">
                            <a:xfrm>
                              <a:off x="1473" y="15533"/>
                              <a:ext cx="519" cy="284"/>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6737BF28" w14:textId="77777777" w:rsidR="00A55C76" w:rsidRDefault="00A55C76">
                                <w:pPr>
                                  <w:jc w:val="center"/>
                                  <w:rPr>
                                    <w:sz w:val="16"/>
                                  </w:rPr>
                                </w:pPr>
                              </w:p>
                              <w:p w14:paraId="60AD46D5" w14:textId="77777777" w:rsidR="00A55C76" w:rsidRDefault="00A55C76">
                                <w:pPr>
                                  <w:jc w:val="center"/>
                                  <w:rPr>
                                    <w:sz w:val="16"/>
                                  </w:rPr>
                                </w:pPr>
                              </w:p>
                            </w:txbxContent>
                          </wps:txbx>
                          <wps:bodyPr rot="0" vert="horz" wrap="square" lIns="0" tIns="36000" rIns="0" bIns="0" anchor="t" anchorCtr="0" upright="1">
                            <a:noAutofit/>
                          </wps:bodyPr>
                        </wps:wsp>
                        <wps:wsp>
                          <wps:cNvPr id="35" name="Text Box 263"/>
                          <wps:cNvSpPr txBox="1">
                            <a:spLocks noChangeArrowheads="1"/>
                          </wps:cNvSpPr>
                          <wps:spPr bwMode="auto">
                            <a:xfrm>
                              <a:off x="10891" y="15533"/>
                              <a:ext cx="567" cy="397"/>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1A396BD" w14:textId="77777777" w:rsidR="00A55C76" w:rsidRDefault="00A55C76">
                                <w:pPr>
                                  <w:jc w:val="center"/>
                                  <w:rPr>
                                    <w:sz w:val="16"/>
                                  </w:rPr>
                                </w:pPr>
                                <w:r>
                                  <w:rPr>
                                    <w:sz w:val="16"/>
                                  </w:rPr>
                                  <w:t>Лист</w:t>
                                </w:r>
                              </w:p>
                            </w:txbxContent>
                          </wps:txbx>
                          <wps:bodyPr rot="0" vert="horz" wrap="square" lIns="0" tIns="36000" rIns="0" bIns="0" anchor="t" anchorCtr="0" upright="1">
                            <a:noAutofit/>
                          </wps:bodyPr>
                        </wps:wsp>
                        <wps:wsp>
                          <wps:cNvPr id="36" name="Text Box 264"/>
                          <wps:cNvSpPr txBox="1">
                            <a:spLocks noChangeArrowheads="1"/>
                          </wps:cNvSpPr>
                          <wps:spPr bwMode="auto">
                            <a:xfrm>
                              <a:off x="10891" y="15931"/>
                              <a:ext cx="567" cy="454"/>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wps:txbx>
                          <wps:bodyPr rot="0" vert="horz" wrap="square" lIns="36000" tIns="36000" rIns="0" bIns="0" anchor="t" anchorCtr="0" upright="1">
                            <a:noAutofit/>
                          </wps:bodyPr>
                        </wps:wsp>
                        <wps:wsp>
                          <wps:cNvPr id="37" name="Text Box 265"/>
                          <wps:cNvSpPr txBox="1">
                            <a:spLocks noChangeArrowheads="1"/>
                          </wps:cNvSpPr>
                          <wps:spPr bwMode="auto">
                            <a:xfrm>
                              <a:off x="4832" y="15533"/>
                              <a:ext cx="6066" cy="852"/>
                            </a:xfrm>
                            <a:prstGeom prst="rect">
                              <a:avLst/>
                            </a:prstGeom>
                            <a:noFill/>
                            <a:ln w="19050">
                              <a:solidFill>
                                <a:srgbClr val="000000"/>
                              </a:solidFill>
                              <a:miter lim="800000"/>
                              <a:headEnd/>
                              <a:tailEnd/>
                            </a:ln>
                            <a:extLst>
                              <a:ext uri="{909E8E84-426E-40DD-AFC4-6F175D3DCCD1}">
                                <a14:hiddenFill xmlns:a14="http://schemas.microsoft.com/office/drawing/2010/main">
                                  <a:solidFill>
                                    <a:srgbClr val="CCFFCC"/>
                                  </a:solidFill>
                                </a14:hiddenFill>
                              </a:ext>
                            </a:extLst>
                          </wps:spPr>
                          <wps:txb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wps:txbx>
                          <wps:bodyPr rot="0" vert="horz" wrap="square" lIns="91440" tIns="45720" rIns="91440" bIns="45720" anchor="t" anchorCtr="0" upright="1">
                            <a:noAutofit/>
                          </wps:bodyPr>
                        </wps:wsp>
                        <wps:wsp>
                          <wps:cNvPr id="38" name="Line 266"/>
                          <wps:cNvCnPr>
                            <a:cxnSpLocks noChangeShapeType="1"/>
                          </wps:cNvCnPr>
                          <wps:spPr bwMode="auto">
                            <a:xfrm>
                              <a:off x="1144" y="15533"/>
                              <a:ext cx="10318"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39" name="Line 267"/>
                          <wps:cNvCnPr>
                            <a:cxnSpLocks noChangeShapeType="1"/>
                          </wps:cNvCnPr>
                          <wps:spPr bwMode="auto">
                            <a:xfrm>
                              <a:off x="1144" y="16101"/>
                              <a:ext cx="3705"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0" name="Line 268"/>
                          <wps:cNvCnPr>
                            <a:cxnSpLocks noChangeShapeType="1"/>
                          </wps:cNvCnPr>
                          <wps:spPr bwMode="auto">
                            <a:xfrm>
                              <a:off x="199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1" name="Line 269"/>
                          <wps:cNvCnPr>
                            <a:cxnSpLocks noChangeShapeType="1"/>
                          </wps:cNvCnPr>
                          <wps:spPr bwMode="auto">
                            <a:xfrm>
                              <a:off x="3412"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s:wsp>
                          <wps:cNvPr id="42" name="Line 270"/>
                          <wps:cNvCnPr>
                            <a:cxnSpLocks noChangeShapeType="1"/>
                          </wps:cNvCnPr>
                          <wps:spPr bwMode="auto">
                            <a:xfrm>
                              <a:off x="4264" y="15518"/>
                              <a:ext cx="0" cy="85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wpg:grpSp>
                      <wps:wsp>
                        <wps:cNvPr id="43" name="Rectangle 271"/>
                        <wps:cNvSpPr>
                          <a:spLocks noChangeArrowheads="1"/>
                        </wps:cNvSpPr>
                        <wps:spPr bwMode="auto">
                          <a:xfrm>
                            <a:off x="1140" y="454"/>
                            <a:ext cx="10318" cy="15931"/>
                          </a:xfrm>
                          <a:prstGeom prst="rect">
                            <a:avLst/>
                          </a:prstGeom>
                          <a:noFill/>
                          <a:ln w="222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wgp>
                </a:graphicData>
              </a:graphic>
              <wp14:sizeRelH relativeFrom="page">
                <wp14:pctWidth>0</wp14:pctWidth>
              </wp14:sizeRelH>
              <wp14:sizeRelV relativeFrom="page">
                <wp14:pctHeight>0</wp14:pctHeight>
              </wp14:sizeRelV>
            </wp:anchor>
          </w:drawing>
        </mc:Choice>
        <mc:Fallback>
          <w:pict>
            <v:group w14:anchorId="74BA18B0" id="Group 229" o:spid="_x0000_s1307" style="position:absolute;margin-left:22.7pt;margin-top:22.7pt;width:550.4pt;height:796.55pt;z-index:251656192;mso-position-horizontal-relative:page;mso-position-vertical-relative:page" coordorigin="454,454" coordsize="11008,159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" o:allowincell="f">
              <v:group id="Group 230" o:spid="_x0000_s1308" style="position:absolute;left:454;top:8149;width:683;height:8236" coordorigin="395,8122" coordsize="683,82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group id="Group 231" o:spid="_x0000_s1309" style="position:absolute;left:395;top:14938;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shapetype id="_x0000_t202" coordsize="21600,21600" o:spt="202" path="m,l,21600r21600,l21600,xe">
                    <v:stroke joinstyle="miter"/>
                    <v:path gradientshapeok="t" o:connecttype="rect"/>
                  </v:shapetype>
                  <v:shape id="Text Box 232" o:spid="_x0000_s1310"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" filled="f" fillcolor="#9cf" strokeweight="1.5pt">
                    <v:textbox style="layout-flow:vertical;mso-layout-flow-alt:bottom-to-top" inset="0,0,0,0">
                      <w:txbxContent>
                        <w:p w14:paraId="0F8BB3F0" w14:textId="77777777" w:rsidR="00A55C76" w:rsidRDefault="00A55C76">
                          <w:pPr>
                            <w:jc w:val="center"/>
                            <w:rPr>
                              <w:sz w:val="16"/>
                            </w:rPr>
                          </w:pPr>
                        </w:p>
                      </w:txbxContent>
                    </v:textbox>
                  </v:shape>
                  <v:shape id="Text Box 233" o:spid="_x0000_s1311"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" filled="f" fillcolor="#9cf" strokeweight="1.5pt">
                    <v:textbox style="layout-flow:vertical;mso-layout-flow-alt:bottom-to-top" inset="1mm,0,0,0">
                      <w:txbxContent>
                        <w:p w14:paraId="1AD52DB3" w14:textId="77777777" w:rsidR="00A55C76" w:rsidRDefault="00A55C76">
                          <w:pPr>
                            <w:jc w:val="center"/>
                            <w:rPr>
                              <w:sz w:val="16"/>
                            </w:rPr>
                          </w:pPr>
                          <w:r>
                            <w:rPr>
                              <w:sz w:val="16"/>
                            </w:rPr>
                            <w:t>Инв. № подл.</w:t>
                          </w:r>
                        </w:p>
                      </w:txbxContent>
                    </v:textbox>
                  </v:shape>
                </v:group>
                <v:group id="Group 234" o:spid="_x0000_s1312" style="position:absolute;left:395;top:12950;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 id="Text Box 235" o:spid="_x0000_s1313"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" filled="f" fillcolor="#9cf" strokeweight="1.5pt">
                    <v:textbox style="layout-flow:vertical;mso-layout-flow-alt:bottom-to-top" inset="0,0,0,0">
                      <w:txbxContent>
                        <w:p w14:paraId="5D66649F" w14:textId="77777777" w:rsidR="00A55C76" w:rsidRDefault="00A55C76">
                          <w:pPr>
                            <w:jc w:val="center"/>
                            <w:rPr>
                              <w:sz w:val="16"/>
                            </w:rPr>
                          </w:pPr>
                        </w:p>
                      </w:txbxContent>
                    </v:textbox>
                  </v:shape>
                  <v:shape id="Text Box 236" o:spid="_x0000_s1314"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" filled="f" fillcolor="#9cf" strokeweight="1.5pt">
                    <v:textbox style="layout-flow:vertical;mso-layout-flow-alt:bottom-to-top" inset="1mm,0,0,0">
                      <w:txbxContent>
                        <w:p w14:paraId="71D348D2" w14:textId="77777777" w:rsidR="00A55C76" w:rsidRDefault="00A55C76">
                          <w:pPr>
                            <w:jc w:val="center"/>
                            <w:rPr>
                              <w:sz w:val="16"/>
                            </w:rPr>
                          </w:pPr>
                          <w:r>
                            <w:rPr>
                              <w:sz w:val="16"/>
                            </w:rPr>
                            <w:t>Подпись и дата</w:t>
                          </w:r>
                        </w:p>
                      </w:txbxContent>
                    </v:textbox>
                  </v:shape>
                </v:group>
                <v:group id="Group 237" o:spid="_x0000_s1315" style="position:absolute;left:395;top:1153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">
                  <v:shape id="Text Box 238" o:spid="_x0000_s1316"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" filled="f" fillcolor="#9cf" strokeweight="1.5pt">
                    <v:textbox style="layout-flow:vertical;mso-layout-flow-alt:bottom-to-top" inset="0,0,0,0">
                      <w:txbxContent>
                        <w:p w14:paraId="27F789F4" w14:textId="77777777" w:rsidR="00A55C76" w:rsidRDefault="00A55C76">
                          <w:pPr>
                            <w:jc w:val="center"/>
                            <w:rPr>
                              <w:sz w:val="16"/>
                            </w:rPr>
                          </w:pPr>
                        </w:p>
                      </w:txbxContent>
                    </v:textbox>
                  </v:shape>
                  <v:shape id="Text Box 239" o:spid="_x0000_s1317"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" filled="f" fillcolor="#9cf" strokeweight="1.5pt">
                    <v:textbox style="layout-flow:vertical;mso-layout-flow-alt:bottom-to-top" inset="1mm,0,0,0">
                      <w:txbxContent>
                        <w:p w14:paraId="25D366F5" w14:textId="77777777" w:rsidR="00A55C76" w:rsidRDefault="00A55C76">
                          <w:pPr>
                            <w:jc w:val="center"/>
                            <w:rPr>
                              <w:sz w:val="16"/>
                            </w:rPr>
                          </w:pPr>
                          <w:r>
                            <w:rPr>
                              <w:sz w:val="16"/>
                            </w:rPr>
                            <w:t>Взамен инв. №</w:t>
                          </w:r>
                        </w:p>
                      </w:txbxContent>
                    </v:textbox>
                  </v:shape>
                </v:group>
                <v:group id="Group 240" o:spid="_x0000_s1318" style="position:absolute;left:395;top:10110;width:683;height:1420"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">
                  <v:shape id="Text Box 241" o:spid="_x0000_s1319"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" filled="f" fillcolor="#9cf" strokeweight="1.5pt">
                    <v:textbox style="layout-flow:vertical;mso-layout-flow-alt:bottom-to-top" inset="0,0,0,0">
                      <w:txbxContent>
                        <w:p w14:paraId="35FA401A" w14:textId="77777777" w:rsidR="00A55C76" w:rsidRDefault="00A55C76">
                          <w:pPr>
                            <w:jc w:val="center"/>
                            <w:rPr>
                              <w:sz w:val="16"/>
                            </w:rPr>
                          </w:pPr>
                        </w:p>
                      </w:txbxContent>
                    </v:textbox>
                  </v:shape>
                  <v:shape id="Text Box 242" o:spid="_x0000_s1320"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" filled="f" fillcolor="#9cf" strokeweight="1.5pt">
                    <v:textbox style="layout-flow:vertical;mso-layout-flow-alt:bottom-to-top" inset="1mm,0,0,0">
                      <w:txbxContent>
                        <w:p w14:paraId="4B01F635" w14:textId="77777777" w:rsidR="00A55C76" w:rsidRDefault="00A55C76">
                          <w:pPr>
                            <w:jc w:val="center"/>
                            <w:rPr>
                              <w:sz w:val="16"/>
                            </w:rPr>
                          </w:pPr>
                          <w:r>
                            <w:rPr>
                              <w:sz w:val="16"/>
                            </w:rPr>
                            <w:t xml:space="preserve">Инв. № </w:t>
                          </w:r>
                          <w:proofErr w:type="spellStart"/>
                          <w:r>
                            <w:rPr>
                              <w:sz w:val="16"/>
                            </w:rPr>
                            <w:t>дубл</w:t>
                          </w:r>
                          <w:proofErr w:type="spellEnd"/>
                          <w:r>
                            <w:rPr>
                              <w:sz w:val="16"/>
                            </w:rPr>
                            <w:t>.</w:t>
                          </w:r>
                        </w:p>
                      </w:txbxContent>
                    </v:textbox>
                  </v:shape>
                </v:group>
                <v:group id="Group 243" o:spid="_x0000_s1321" style="position:absolute;left:395;top:8122;width:683;height:1988" coordorigin="395,14965" coordsize="683,14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">
                  <v:shape id="Text Box 244" o:spid="_x0000_s1322" type="#_x0000_t202" style="position:absolute;left:681;top:14965;width:397;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" filled="f" fillcolor="#9cf" strokeweight="1.5pt">
                    <v:textbox style="layout-flow:vertical;mso-layout-flow-alt:bottom-to-top" inset="0,0,0,0">
                      <w:txbxContent>
                        <w:p w14:paraId="6730832D" w14:textId="77777777" w:rsidR="00A55C76" w:rsidRDefault="00A55C76">
                          <w:pPr>
                            <w:jc w:val="center"/>
                            <w:rPr>
                              <w:sz w:val="16"/>
                            </w:rPr>
                          </w:pPr>
                        </w:p>
                      </w:txbxContent>
                    </v:textbox>
                  </v:shape>
                  <v:shape id="Text Box 245" o:spid="_x0000_s1323" type="#_x0000_t202" style="position:absolute;left:395;top:14965;width:283;height:14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" filled="f" fillcolor="#9cf" strokeweight="1.5pt">
                    <v:textbox style="layout-flow:vertical;mso-layout-flow-alt:bottom-to-top" inset="1mm,0,0,0">
                      <w:txbxContent>
                        <w:p w14:paraId="6EFFDA0B" w14:textId="77777777" w:rsidR="00A55C76" w:rsidRDefault="00A55C76">
                          <w:pPr>
                            <w:jc w:val="center"/>
                            <w:rPr>
                              <w:sz w:val="16"/>
                            </w:rPr>
                          </w:pPr>
                          <w:r>
                            <w:rPr>
                              <w:sz w:val="16"/>
                            </w:rPr>
                            <w:t>Подпись и дата</w:t>
                          </w:r>
                        </w:p>
                        <w:p w14:paraId="685CCBD5" w14:textId="77777777" w:rsidR="00A55C76" w:rsidRDefault="00A55C76"/>
                      </w:txbxContent>
                    </v:textbox>
                  </v:shape>
                </v:group>
              </v:group>
              <v:group id="Group 246" o:spid="_x0000_s1324" style="position:absolute;left:1134;top:454;width:10328;height:15931" coordorigin="1134,454" coordsize="10328,1593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">
                <v:group id="Group 247" o:spid="_x0000_s1325" style="position:absolute;left:1134;top:15518;width:10328;height:867" coordorigin="1134,15518" coordsize="10328,8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">
                  <v:shape id="Text Box 248" o:spid="_x0000_s1326" type="#_x0000_t202" style="position:absolute;left:1992;top:16101;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" filled="f" fillcolor="#cfc">
                    <v:textbox inset="1mm,1mm,0,0">
                      <w:txbxContent>
                        <w:p w14:paraId="0C0873B4" w14:textId="77777777" w:rsidR="00A55C76" w:rsidRDefault="00A55C76">
                          <w:pPr>
                            <w:jc w:val="center"/>
                            <w:rPr>
                              <w:sz w:val="16"/>
                            </w:rPr>
                          </w:pPr>
                          <w:r>
                            <w:rPr>
                              <w:sz w:val="16"/>
                            </w:rPr>
                            <w:t>№ документа</w:t>
                          </w:r>
                        </w:p>
                      </w:txbxContent>
                    </v:textbox>
                  </v:shape>
                  <v:shape id="Text Box 249" o:spid="_x0000_s1327" type="#_x0000_t202" style="position:absolute;left:1992;top:15817;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" filled="f" fillcolor="#cfc">
                    <v:textbox inset="1mm,1mm,0,0">
                      <w:txbxContent>
                        <w:p w14:paraId="57EB25DB" w14:textId="77777777" w:rsidR="00A55C76" w:rsidRDefault="00A55C76">
                          <w:pPr>
                            <w:jc w:val="center"/>
                            <w:rPr>
                              <w:sz w:val="16"/>
                            </w:rPr>
                          </w:pPr>
                        </w:p>
                        <w:p w14:paraId="73181F64" w14:textId="77777777" w:rsidR="00A55C76" w:rsidRDefault="00A55C76">
                          <w:pPr>
                            <w:jc w:val="center"/>
                            <w:rPr>
                              <w:sz w:val="16"/>
                            </w:rPr>
                          </w:pPr>
                        </w:p>
                      </w:txbxContent>
                    </v:textbox>
                  </v:shape>
                  <v:shape id="Text Box 250" o:spid="_x0000_s1328" type="#_x0000_t202" style="position:absolute;left:1992;top:15533;width:1420;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" filled="f" fillcolor="#cfc">
                    <v:textbox inset="1mm,1mm,0,0">
                      <w:txbxContent>
                        <w:p w14:paraId="69D4B2BC" w14:textId="77777777" w:rsidR="00A55C76" w:rsidRDefault="00A55C76">
                          <w:pPr>
                            <w:jc w:val="center"/>
                            <w:rPr>
                              <w:sz w:val="16"/>
                            </w:rPr>
                          </w:pPr>
                        </w:p>
                        <w:p w14:paraId="1FD9C186" w14:textId="77777777" w:rsidR="00A55C76" w:rsidRDefault="00A55C76">
                          <w:pPr>
                            <w:jc w:val="center"/>
                            <w:rPr>
                              <w:sz w:val="16"/>
                            </w:rPr>
                          </w:pPr>
                        </w:p>
                      </w:txbxContent>
                    </v:textbox>
                  </v:shape>
                  <v:shape id="Text Box 251" o:spid="_x0000_s1329" type="#_x0000_t202" style="position:absolute;left:3412;top:16101;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fwowxgAAANsAAAAPAAAAZHJzL2Rvd25yZXYueG1sRI/dasJA&#10;FITvC77DcoTeFN00hS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I38KMMYAAADbAAAA&#10;DwAAAAAAAAAAAAAAAAAHAgAAZHJzL2Rvd25yZXYueG1sUEsFBgAAAAADAAMAtwAAAPoCAAAAAA==&#10;" filled="f" fillcolor="#cfc">
                    <v:textbox inset="1mm,1mm,0,0">
                      <w:txbxContent>
                        <w:p w14:paraId="17B6A5FE" w14:textId="77777777" w:rsidR="00A55C76" w:rsidRDefault="00A55C76">
                          <w:pPr>
                            <w:jc w:val="center"/>
                            <w:rPr>
                              <w:sz w:val="16"/>
                            </w:rPr>
                          </w:pPr>
                          <w:r>
                            <w:rPr>
                              <w:sz w:val="16"/>
                            </w:rPr>
                            <w:t>Подпись</w:t>
                          </w:r>
                        </w:p>
                      </w:txbxContent>
                    </v:textbox>
                  </v:shape>
                  <v:shape id="Text Box 252" o:spid="_x0000_s1330" type="#_x0000_t202" style="position:absolute;left:3412;top:15817;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lpJExgAAANsAAAAPAAAAZHJzL2Rvd25yZXYueG1sRI/dasJA&#10;FITvC77DcoTeFN00l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rJaSRMYAAADbAAAA&#10;DwAAAAAAAAAAAAAAAAAHAgAAZHJzL2Rvd25yZXYueG1sUEsFBgAAAAADAAMAtwAAAPoCAAAAAA==&#10;" filled="f" fillcolor="#cfc">
                    <v:textbox inset="1mm,1mm,0,0">
                      <w:txbxContent>
                        <w:p w14:paraId="16913DC1" w14:textId="77777777" w:rsidR="00A55C76" w:rsidRDefault="00A55C76">
                          <w:pPr>
                            <w:rPr>
                              <w:sz w:val="16"/>
                            </w:rPr>
                          </w:pPr>
                        </w:p>
                      </w:txbxContent>
                    </v:textbox>
                  </v:shape>
                  <v:shape id="Text Box 253" o:spid="_x0000_s1331" type="#_x0000_t202" style="position:absolute;left:3412;top:15533;width:852;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" filled="f" fillcolor="#cfc">
                    <v:textbox inset="1mm,1mm,0,0">
                      <w:txbxContent>
                        <w:p w14:paraId="1B7B1FB4" w14:textId="77777777" w:rsidR="00A55C76" w:rsidRDefault="00A55C76">
                          <w:pPr>
                            <w:rPr>
                              <w:sz w:val="16"/>
                            </w:rPr>
                          </w:pPr>
                        </w:p>
                      </w:txbxContent>
                    </v:textbox>
                  </v:shape>
                  <v:shape id="Text Box 254" o:spid="_x0000_s1332" type="#_x0000_t202" style="position:absolute;left:4264;top:16101;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" filled="f" fillcolor="#cfc">
                    <v:textbox inset="1mm,1mm,0,0">
                      <w:txbxContent>
                        <w:p w14:paraId="78519670" w14:textId="77777777" w:rsidR="00A55C76" w:rsidRDefault="00A55C76">
                          <w:pPr>
                            <w:jc w:val="center"/>
                            <w:rPr>
                              <w:sz w:val="16"/>
                            </w:rPr>
                          </w:pPr>
                          <w:r>
                            <w:rPr>
                              <w:sz w:val="16"/>
                            </w:rPr>
                            <w:t>Дата</w:t>
                          </w:r>
                        </w:p>
                      </w:txbxContent>
                    </v:textbox>
                  </v:shape>
                  <v:shape id="Text Box 255" o:spid="_x0000_s1333" type="#_x0000_t202" style="position:absolute;left:4264;top:15817;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" filled="f" fillcolor="#cfc">
                    <v:textbox inset="1mm,1mm,0,0">
                      <w:txbxContent>
                        <w:p w14:paraId="7A7E189D" w14:textId="77777777" w:rsidR="00A55C76" w:rsidRDefault="00A55C76">
                          <w:pPr>
                            <w:rPr>
                              <w:sz w:val="16"/>
                            </w:rPr>
                          </w:pPr>
                        </w:p>
                      </w:txbxContent>
                    </v:textbox>
                  </v:shape>
                  <v:shape id="Text Box 256" o:spid="_x0000_s1334" type="#_x0000_t202" style="position:absolute;left:4264;top:15533;width:568;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" filled="f" fillcolor="#cfc">
                    <v:textbox inset="1mm,1mm,0,0">
                      <w:txbxContent>
                        <w:p w14:paraId="0CBF7FB5" w14:textId="77777777" w:rsidR="00A55C76" w:rsidRDefault="00A55C76">
                          <w:pPr>
                            <w:rPr>
                              <w:sz w:val="16"/>
                            </w:rPr>
                          </w:pPr>
                        </w:p>
                      </w:txbxContent>
                    </v:textbox>
                  </v:shape>
                  <v:shape id="Text Box 257" o:spid="_x0000_s1335" type="#_x0000_t202" style="position:absolute;left:1140;top:16101;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" filled="f" fillcolor="#cfc">
                    <v:textbox inset="0,1mm,0,0">
                      <w:txbxContent>
                        <w:p w14:paraId="08448CDB" w14:textId="77777777" w:rsidR="00A55C76" w:rsidRDefault="00A55C76">
                          <w:pPr>
                            <w:jc w:val="center"/>
                            <w:rPr>
                              <w:sz w:val="12"/>
                            </w:rPr>
                          </w:pPr>
                          <w:proofErr w:type="spellStart"/>
                          <w:r>
                            <w:rPr>
                              <w:sz w:val="16"/>
                            </w:rPr>
                            <w:t>Изм</w:t>
                          </w:r>
                          <w:proofErr w:type="spellEnd"/>
                        </w:p>
                      </w:txbxContent>
                    </v:textbox>
                  </v:shape>
                  <v:shape id="Text Box 258" o:spid="_x0000_s1336" type="#_x0000_t202" style="position:absolute;left:1134;top:15817;width:33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" filled="f" fillcolor="#cfc">
                    <v:textbox inset="0,1mm,0,0">
                      <w:txbxContent>
                        <w:p w14:paraId="4A8EBBEA" w14:textId="77777777" w:rsidR="00A55C76" w:rsidRDefault="00A55C76">
                          <w:pPr>
                            <w:jc w:val="center"/>
                            <w:rPr>
                              <w:sz w:val="16"/>
                            </w:rPr>
                          </w:pPr>
                        </w:p>
                      </w:txbxContent>
                    </v:textbox>
                  </v:shape>
                  <v:shape id="Text Box 259" o:spid="_x0000_s1337" type="#_x0000_t202" style="position:absolute;left:1140;top:15533;width:333;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" filled="f" fillcolor="#cfc">
                    <v:textbox inset="0,1mm,0,0">
                      <w:txbxContent>
                        <w:p w14:paraId="076E4BA3" w14:textId="77777777" w:rsidR="00A55C76" w:rsidRDefault="00A55C76">
                          <w:pPr>
                            <w:jc w:val="center"/>
                            <w:rPr>
                              <w:sz w:val="16"/>
                            </w:rPr>
                          </w:pPr>
                        </w:p>
                        <w:p w14:paraId="2D58635D" w14:textId="77777777" w:rsidR="00A55C76" w:rsidRDefault="00A55C76">
                          <w:pPr>
                            <w:rPr>
                              <w:sz w:val="16"/>
                            </w:rPr>
                          </w:pPr>
                        </w:p>
                      </w:txbxContent>
                    </v:textbox>
                  </v:shape>
                  <v:shape id="Text Box 260" o:spid="_x0000_s1338" type="#_x0000_t202" style="position:absolute;left:1473;top:16101;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" filled="f" fillcolor="#cfc">
                    <v:textbox inset="0,1mm,0,0">
                      <w:txbxContent>
                        <w:p w14:paraId="2466A07E" w14:textId="77777777" w:rsidR="00A55C76" w:rsidRDefault="00A55C76">
                          <w:pPr>
                            <w:jc w:val="center"/>
                            <w:rPr>
                              <w:sz w:val="14"/>
                            </w:rPr>
                          </w:pPr>
                          <w:r>
                            <w:rPr>
                              <w:sz w:val="16"/>
                            </w:rPr>
                            <w:t>Лист</w:t>
                          </w:r>
                        </w:p>
                      </w:txbxContent>
                    </v:textbox>
                  </v:shape>
                  <v:shape id="Text Box 261" o:spid="_x0000_s1339" type="#_x0000_t202" style="position:absolute;left:1473;top:15817;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" filled="f" fillcolor="#cfc">
                    <v:textbox inset="0,1mm,0,0">
                      <w:txbxContent>
                        <w:p w14:paraId="5F63DE48" w14:textId="77777777" w:rsidR="00A55C76" w:rsidRDefault="00A55C76">
                          <w:pPr>
                            <w:jc w:val="center"/>
                            <w:rPr>
                              <w:sz w:val="16"/>
                            </w:rPr>
                          </w:pPr>
                        </w:p>
                        <w:p w14:paraId="15535649" w14:textId="77777777" w:rsidR="00A55C76" w:rsidRDefault="00A55C76">
                          <w:pPr>
                            <w:jc w:val="center"/>
                            <w:rPr>
                              <w:sz w:val="16"/>
                            </w:rPr>
                          </w:pPr>
                        </w:p>
                      </w:txbxContent>
                    </v:textbox>
                  </v:shape>
                  <v:shape id="Text Box 262" o:spid="_x0000_s1340" type="#_x0000_t202" style="position:absolute;left:1473;top:15533;width:519;height:2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" filled="f" fillcolor="#cfc">
                    <v:textbox inset="0,1mm,0,0">
                      <w:txbxContent>
                        <w:p w14:paraId="6737BF28" w14:textId="77777777" w:rsidR="00A55C76" w:rsidRDefault="00A55C76">
                          <w:pPr>
                            <w:jc w:val="center"/>
                            <w:rPr>
                              <w:sz w:val="16"/>
                            </w:rPr>
                          </w:pPr>
                        </w:p>
                        <w:p w14:paraId="60AD46D5" w14:textId="77777777" w:rsidR="00A55C76" w:rsidRDefault="00A55C76">
                          <w:pPr>
                            <w:jc w:val="center"/>
                            <w:rPr>
                              <w:sz w:val="16"/>
                            </w:rPr>
                          </w:pPr>
                        </w:p>
                      </w:txbxContent>
                    </v:textbox>
                  </v:shape>
                  <v:shape id="Text Box 263" o:spid="_x0000_s1341" type="#_x0000_t202" style="position:absolute;left:10891;top:15533;width:567;height:3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" filled="f" fillcolor="#cfc" strokeweight="1.5pt">
                    <v:textbox inset="0,1mm,0,0">
                      <w:txbxContent>
                        <w:p w14:paraId="31A396BD" w14:textId="77777777" w:rsidR="00A55C76" w:rsidRDefault="00A55C76">
                          <w:pPr>
                            <w:jc w:val="center"/>
                            <w:rPr>
                              <w:sz w:val="16"/>
                            </w:rPr>
                          </w:pPr>
                          <w:r>
                            <w:rPr>
                              <w:sz w:val="16"/>
                            </w:rPr>
                            <w:t>Лист</w:t>
                          </w:r>
                        </w:p>
                      </w:txbxContent>
                    </v:textbox>
                  </v:shape>
                  <v:shape id="Text Box 264" o:spid="_x0000_s1342" type="#_x0000_t202" style="position:absolute;left:10891;top:15931;width:567;height:45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" filled="f" fillcolor="#cfc" strokeweight="1.5pt">
                    <v:textbox inset="1mm,1mm,0,0">
                      <w:txbxContent>
                        <w:p w14:paraId="3A2B7774" w14:textId="77777777" w:rsidR="00A55C76" w:rsidRDefault="00A55C76">
                          <w:pPr>
                            <w:jc w:val="center"/>
                            <w:rPr>
                              <w:rFonts w:ascii="Arial" w:hAnsi="Arial"/>
                              <w:b/>
                            </w:rPr>
                          </w:pPr>
                          <w:r>
                            <w:rPr>
                              <w:rFonts w:ascii="Arial" w:hAnsi="Arial"/>
                              <w:b/>
                            </w:rPr>
                            <w:fldChar w:fldCharType="begin"/>
                          </w:r>
                          <w:r>
                            <w:rPr>
                              <w:rFonts w:ascii="Arial" w:hAnsi="Arial"/>
                              <w:b/>
                            </w:rPr>
                            <w:instrText xml:space="preserve"> PAGE  \* MERGEFORMAT </w:instrText>
                          </w:r>
                          <w:r>
                            <w:rPr>
                              <w:rFonts w:ascii="Arial" w:hAnsi="Arial"/>
                              <w:b/>
                            </w:rPr>
                            <w:fldChar w:fldCharType="separate"/>
                          </w:r>
                          <w:r>
                            <w:rPr>
                              <w:rFonts w:ascii="Arial" w:hAnsi="Arial"/>
                              <w:b/>
                              <w:noProof/>
                            </w:rPr>
                            <w:t>10</w:t>
                          </w:r>
                          <w:r>
                            <w:rPr>
                              <w:rFonts w:ascii="Arial" w:hAnsi="Arial"/>
                              <w:b/>
                            </w:rPr>
                            <w:fldChar w:fldCharType="end"/>
                          </w:r>
                        </w:p>
                      </w:txbxContent>
                    </v:textbox>
                  </v:shape>
                  <v:shape id="Text Box 265" o:spid="_x0000_s1343" type="#_x0000_t202" style="position:absolute;left:4832;top:15533;width:6066;height:8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" filled="f" fillcolor="#cfc" strokeweight="1.5pt">
                    <v:textbox>
                      <w:txbxContent>
                        <w:p w14:paraId="7F5B3C4C" w14:textId="77777777" w:rsidR="00A55C76" w:rsidRDefault="00A55C76">
                          <w:pPr>
                            <w:jc w:val="center"/>
                            <w:rPr>
                              <w:rFonts w:ascii="Arial" w:hAnsi="Arial"/>
                              <w:b/>
                              <w:sz w:val="32"/>
                              <w:lang w:val="en-US"/>
                            </w:rPr>
                          </w:pPr>
                          <w:r>
                            <w:rPr>
                              <w:rFonts w:ascii="Arial" w:hAnsi="Arial"/>
                              <w:b/>
                              <w:sz w:val="32"/>
                              <w:lang w:val="en-US"/>
                            </w:rPr>
                            <w:t>000000000000000000000000000</w:t>
                          </w:r>
                        </w:p>
                      </w:txbxContent>
                    </v:textbox>
                  </v:shape>
                  <v:line id="Line 266" o:spid="_x0000_s1344" style="position:absolute;visibility:visible;mso-wrap-style:square" from="1144,15533" to="11462,1553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" strokeweight="1.75pt"/>
                  <v:line id="Line 267" o:spid="_x0000_s1345" style="position:absolute;visibility:visible;mso-wrap-style:square" from="1144,16101" to="4849,1610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" strokeweight="1.5pt"/>
                  <v:line id="Line 268" o:spid="_x0000_s1346" style="position:absolute;visibility:visible;mso-wrap-style:square" from="1992,15518" to="199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" strokeweight="1.5pt"/>
                  <v:line id="Line 269" o:spid="_x0000_s1347" style="position:absolute;visibility:visible;mso-wrap-style:square" from="3412,15518" to="3412,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" strokeweight="1.5pt"/>
                  <v:line id="Line 270" o:spid="_x0000_s1348" style="position:absolute;visibility:visible;mso-wrap-style:square" from="4264,15518" to="4264,1636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" strokeweight="1.5pt"/>
                </v:group>
                <v:rect id="Rectangle 271" o:spid="_x0000_s1349" style="position:absolute;left:1140;top:454;width:10318;height:1593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" filled="f" strokeweight="1.75pt"/>
              </v:group>
              <w10:wrap anchorx="page" anchory="page"/>
              <w10:anchorlock/>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52DB4" w14:textId="77777777" w:rsidR="0063468C" w:rsidRDefault="0063468C">
      <w:r>
        <w:separator/>
      </w:r>
    </w:p>
  </w:footnote>
  <w:footnote w:type="continuationSeparator" w:id="0">
    <w:p w14:paraId="3F7A0B97" w14:textId="77777777" w:rsidR="0063468C" w:rsidRDefault="0063468C">
      <w:r>
        <w:continuationSeparator/>
      </w:r>
    </w:p>
  </w:footnote>
  <w:footnote w:id="1">
    <w:p w14:paraId="460579BA" w14:textId="77777777" w:rsidR="00A55C76" w:rsidRDefault="00A55C76" w:rsidP="00D36302">
      <w:pPr>
        <w:ind w:left="170" w:hanging="170"/>
        <w:jc w:val="both"/>
        <w:rPr>
          <w:sz w:val="22"/>
        </w:rPr>
      </w:pPr>
      <w:r>
        <w:rPr>
          <w:rStyle w:val="aff3"/>
          <w:sz w:val="22"/>
        </w:rPr>
        <w:t>*</w:t>
      </w:r>
      <w:r>
        <w:rPr>
          <w:sz w:val="22"/>
        </w:rPr>
        <w:t xml:space="preserve">  Для отдельных параметров может предусматриваться задание требований к параметру в </w:t>
      </w:r>
      <w:proofErr w:type="gramStart"/>
      <w:r>
        <w:rPr>
          <w:sz w:val="22"/>
        </w:rPr>
        <w:t>виде  предельных</w:t>
      </w:r>
      <w:proofErr w:type="gramEnd"/>
      <w:r>
        <w:rPr>
          <w:sz w:val="22"/>
        </w:rPr>
        <w:t xml:space="preserve"> значений (“не более”; “не менее”) вместо задания номинального значения с предельными отклонениями. При оценке значений параметров по качественным признакам (калибры, контрольно-поверочная оснастка и т.п.</w:t>
      </w:r>
      <w:proofErr w:type="gramStart"/>
      <w:r>
        <w:rPr>
          <w:sz w:val="22"/>
        </w:rPr>
        <w:t>),  а</w:t>
      </w:r>
      <w:proofErr w:type="gramEnd"/>
      <w:r>
        <w:rPr>
          <w:sz w:val="22"/>
        </w:rPr>
        <w:t xml:space="preserve"> также при  использовании автоматизированных средств  контроля (без записи параметров) в протоколах испытаний допускается вместо фактического количественного значения контролируемых параметров указывать  “Соответствует  КД (ТУ)”.</w:t>
      </w:r>
    </w:p>
    <w:p w14:paraId="5B1BA74A" w14:textId="77777777" w:rsidR="00A55C76" w:rsidRPr="00B14035" w:rsidRDefault="00A55C76" w:rsidP="00D36302">
      <w:pPr>
        <w:pStyle w:val="aff1"/>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01A4B" w14:textId="77777777" w:rsidR="00A55C76" w:rsidRDefault="00A55C76">
    <w:pPr>
      <w:pStyle w:val="aa"/>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4A3591" w14:textId="77777777" w:rsidR="00A55C76" w:rsidRDefault="00A55C76">
    <w:pPr>
      <w:pStyle w:val="aa"/>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B5D9B9" w14:textId="77777777" w:rsidR="00A55C76" w:rsidRDefault="00A55C76"/>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DFB9F2" w14:textId="77777777" w:rsidR="00A55C76" w:rsidRDefault="00A55C76">
    <w:pPr>
      <w:pStyle w:val="a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05F627CA"/>
    <w:lvl w:ilvl="0">
      <w:start w:val="1"/>
      <w:numFmt w:val="decimal"/>
      <w:pStyle w:val="1"/>
      <w:lvlText w:val="%1."/>
      <w:lvlJc w:val="left"/>
      <w:pPr>
        <w:tabs>
          <w:tab w:val="num" w:pos="0"/>
        </w:tabs>
        <w:ind w:left="1571" w:hanging="720"/>
      </w:pPr>
      <w:rPr>
        <w:rFonts w:hint="default"/>
      </w:rPr>
    </w:lvl>
    <w:lvl w:ilvl="1">
      <w:start w:val="1"/>
      <w:numFmt w:val="decimal"/>
      <w:pStyle w:val="2"/>
      <w:lvlText w:val="%1.%2."/>
      <w:lvlJc w:val="left"/>
      <w:pPr>
        <w:tabs>
          <w:tab w:val="num" w:pos="-151"/>
        </w:tabs>
        <w:ind w:left="2140" w:hanging="720"/>
      </w:pPr>
      <w:rPr>
        <w:rFonts w:hint="default"/>
      </w:rPr>
    </w:lvl>
    <w:lvl w:ilvl="2">
      <w:start w:val="2"/>
      <w:numFmt w:val="decimal"/>
      <w:pStyle w:val="3"/>
      <w:lvlText w:val="%1.2.4."/>
      <w:lvlJc w:val="left"/>
      <w:pPr>
        <w:tabs>
          <w:tab w:val="num" w:pos="0"/>
        </w:tabs>
        <w:ind w:left="1571" w:hanging="720"/>
      </w:pPr>
      <w:rPr>
        <w:rFonts w:hint="default"/>
      </w:rPr>
    </w:lvl>
    <w:lvl w:ilvl="3">
      <w:start w:val="1"/>
      <w:numFmt w:val="decimal"/>
      <w:lvlText w:val="%1.%2.%3.%4."/>
      <w:lvlJc w:val="left"/>
      <w:pPr>
        <w:tabs>
          <w:tab w:val="num" w:pos="0"/>
        </w:tabs>
        <w:ind w:left="3731" w:hanging="720"/>
      </w:pPr>
      <w:rPr>
        <w:rFonts w:hint="default"/>
      </w:rPr>
    </w:lvl>
    <w:lvl w:ilvl="4">
      <w:start w:val="1"/>
      <w:numFmt w:val="decimal"/>
      <w:lvlText w:val="%1.%2.%3.%4.%5."/>
      <w:lvlJc w:val="left"/>
      <w:pPr>
        <w:tabs>
          <w:tab w:val="num" w:pos="0"/>
        </w:tabs>
        <w:ind w:left="4451" w:hanging="720"/>
      </w:pPr>
      <w:rPr>
        <w:rFonts w:hint="default"/>
      </w:rPr>
    </w:lvl>
    <w:lvl w:ilvl="5">
      <w:start w:val="1"/>
      <w:numFmt w:val="decimal"/>
      <w:lvlText w:val="%1.%2.%3.%4.%5.%6."/>
      <w:lvlJc w:val="left"/>
      <w:pPr>
        <w:tabs>
          <w:tab w:val="num" w:pos="0"/>
        </w:tabs>
        <w:ind w:left="5171" w:hanging="720"/>
      </w:pPr>
      <w:rPr>
        <w:rFonts w:hint="default"/>
      </w:rPr>
    </w:lvl>
    <w:lvl w:ilvl="6">
      <w:start w:val="1"/>
      <w:numFmt w:val="decimal"/>
      <w:lvlText w:val="%1.%2.%3.%4.%5.%6.%7."/>
      <w:lvlJc w:val="left"/>
      <w:pPr>
        <w:tabs>
          <w:tab w:val="num" w:pos="0"/>
        </w:tabs>
        <w:ind w:left="5891" w:hanging="720"/>
      </w:pPr>
      <w:rPr>
        <w:rFonts w:hint="default"/>
      </w:rPr>
    </w:lvl>
    <w:lvl w:ilvl="7">
      <w:start w:val="1"/>
      <w:numFmt w:val="decimal"/>
      <w:lvlText w:val="%1.%2.%3.%4.%5.%6.%7.%8."/>
      <w:lvlJc w:val="left"/>
      <w:pPr>
        <w:tabs>
          <w:tab w:val="num" w:pos="0"/>
        </w:tabs>
        <w:ind w:left="6611" w:hanging="720"/>
      </w:pPr>
      <w:rPr>
        <w:rFonts w:hint="default"/>
      </w:rPr>
    </w:lvl>
    <w:lvl w:ilvl="8">
      <w:start w:val="1"/>
      <w:numFmt w:val="decimal"/>
      <w:lvlText w:val="%1.%2.%3.%4.%5.%6.%7.%8.%9."/>
      <w:lvlJc w:val="left"/>
      <w:pPr>
        <w:tabs>
          <w:tab w:val="num" w:pos="0"/>
        </w:tabs>
        <w:ind w:left="7331" w:hanging="720"/>
      </w:pPr>
      <w:rPr>
        <w:rFonts w:hint="default"/>
      </w:rPr>
    </w:lvl>
  </w:abstractNum>
  <w:abstractNum w:abstractNumId="1" w15:restartNumberingAfterBreak="0">
    <w:nsid w:val="02BC16D5"/>
    <w:multiLevelType w:val="hybridMultilevel"/>
    <w:tmpl w:val="EAECE64E"/>
    <w:lvl w:ilvl="0" w:tplc="E74CE6B6">
      <w:start w:val="1"/>
      <w:numFmt w:val="bullet"/>
      <w:pStyle w:val="a"/>
      <w:suff w:val="space"/>
      <w:lvlText w:val=""/>
      <w:lvlJc w:val="left"/>
      <w:pPr>
        <w:ind w:left="851" w:hanging="851"/>
      </w:pPr>
      <w:rPr>
        <w:rFonts w:ascii="Symbol" w:hAnsi="Symbol"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2" w15:restartNumberingAfterBreak="0">
    <w:nsid w:val="084575FD"/>
    <w:multiLevelType w:val="hybridMultilevel"/>
    <w:tmpl w:val="A91C24F6"/>
    <w:lvl w:ilvl="0" w:tplc="5CF6D2EE">
      <w:start w:val="1"/>
      <w:numFmt w:val="bullet"/>
      <w:pStyle w:val="-"/>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0E00548C"/>
    <w:multiLevelType w:val="hybridMultilevel"/>
    <w:tmpl w:val="A5E6028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4" w15:restartNumberingAfterBreak="0">
    <w:nsid w:val="117D0AD8"/>
    <w:multiLevelType w:val="hybridMultilevel"/>
    <w:tmpl w:val="70BAF08C"/>
    <w:lvl w:ilvl="0" w:tplc="04190003">
      <w:start w:val="1"/>
      <w:numFmt w:val="bullet"/>
      <w:lvlText w:val="o"/>
      <w:lvlJc w:val="left"/>
      <w:pPr>
        <w:ind w:left="1571" w:hanging="360"/>
      </w:pPr>
      <w:rPr>
        <w:rFonts w:ascii="Courier New" w:hAnsi="Courier New" w:cs="Courier New"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1C7F663C"/>
    <w:multiLevelType w:val="multilevel"/>
    <w:tmpl w:val="95A8B56A"/>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6" w15:restartNumberingAfterBreak="0">
    <w:nsid w:val="216C6A7C"/>
    <w:multiLevelType w:val="hybridMultilevel"/>
    <w:tmpl w:val="EEE0BDEC"/>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21F86650"/>
    <w:multiLevelType w:val="multilevel"/>
    <w:tmpl w:val="0419001D"/>
    <w:styleLink w:val="20"/>
    <w:lvl w:ilvl="0">
      <w:start w:val="1"/>
      <w:numFmt w:val="russianLower"/>
      <w:lvlText w:val="%1"/>
      <w:lvlJc w:val="left"/>
      <w:pPr>
        <w:ind w:left="360" w:hanging="360"/>
      </w:pPr>
      <w:rPr>
        <w:rFonts w:ascii="Times New Roman" w:hAnsi="Times New Roman" w:cs="Times New Roman" w:hint="default"/>
        <w:color w:val="00000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2A3B65E7"/>
    <w:multiLevelType w:val="hybridMultilevel"/>
    <w:tmpl w:val="BD947B5C"/>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9" w15:restartNumberingAfterBreak="0">
    <w:nsid w:val="2D3C0844"/>
    <w:multiLevelType w:val="hybridMultilevel"/>
    <w:tmpl w:val="73064C1E"/>
    <w:lvl w:ilvl="0" w:tplc="71DA2800">
      <w:start w:val="1"/>
      <w:numFmt w:val="russianLower"/>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2EF2588"/>
    <w:multiLevelType w:val="hybridMultilevel"/>
    <w:tmpl w:val="3B8248A8"/>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3A19209B"/>
    <w:multiLevelType w:val="multilevel"/>
    <w:tmpl w:val="E398C0A8"/>
    <w:lvl w:ilvl="0">
      <w:start w:val="1"/>
      <w:numFmt w:val="none"/>
      <w:pStyle w:val="11"/>
      <w:suff w:val="nothing"/>
      <w:lvlText w:val=""/>
      <w:lvlJc w:val="left"/>
      <w:pPr>
        <w:tabs>
          <w:tab w:val="num" w:pos="432"/>
        </w:tabs>
        <w:ind w:left="432" w:hanging="432"/>
      </w:pPr>
    </w:lvl>
    <w:lvl w:ilvl="1">
      <w:start w:val="1"/>
      <w:numFmt w:val="none"/>
      <w:pStyle w:val="21"/>
      <w:suff w:val="nothing"/>
      <w:lvlText w:val=""/>
      <w:lvlJc w:val="left"/>
      <w:pPr>
        <w:tabs>
          <w:tab w:val="num" w:pos="576"/>
        </w:tabs>
        <w:ind w:left="576" w:hanging="576"/>
      </w:pPr>
    </w:lvl>
    <w:lvl w:ilvl="2">
      <w:start w:val="1"/>
      <w:numFmt w:val="none"/>
      <w:pStyle w:val="31"/>
      <w:suff w:val="nothing"/>
      <w:lvlText w:val=""/>
      <w:lvlJc w:val="left"/>
      <w:pPr>
        <w:tabs>
          <w:tab w:val="num" w:pos="720"/>
        </w:tabs>
        <w:ind w:left="720" w:hanging="720"/>
      </w:pPr>
    </w:lvl>
    <w:lvl w:ilvl="3">
      <w:start w:val="1"/>
      <w:numFmt w:val="none"/>
      <w:pStyle w:val="41"/>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2" w15:restartNumberingAfterBreak="0">
    <w:nsid w:val="4AE4448F"/>
    <w:multiLevelType w:val="hybridMultilevel"/>
    <w:tmpl w:val="E45AE544"/>
    <w:lvl w:ilvl="0" w:tplc="BB9A824C">
      <w:start w:val="1"/>
      <w:numFmt w:val="russianLower"/>
      <w:lvlText w:val="%1)"/>
      <w:lvlJc w:val="left"/>
      <w:pPr>
        <w:ind w:left="1571" w:hanging="360"/>
      </w:pPr>
      <w:rPr>
        <w:rFonts w:hint="default"/>
        <w:i w:val="0"/>
        <w:iCs w:val="0"/>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3" w15:restartNumberingAfterBreak="0">
    <w:nsid w:val="4C5053F0"/>
    <w:multiLevelType w:val="multilevel"/>
    <w:tmpl w:val="3C54B9D6"/>
    <w:lvl w:ilvl="0">
      <w:start w:val="1"/>
      <w:numFmt w:val="decimal"/>
      <w:lvlText w:val="%1"/>
      <w:lvlJc w:val="left"/>
      <w:pPr>
        <w:tabs>
          <w:tab w:val="num" w:pos="360"/>
        </w:tabs>
        <w:ind w:left="360" w:hanging="360"/>
      </w:pPr>
      <w:rPr>
        <w:rFonts w:ascii="Times New Roman" w:hAnsi="Times New Roman" w:cs="Times New Roman" w:hint="default"/>
        <w:b/>
        <w:bCs/>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4" w15:restartNumberingAfterBreak="0">
    <w:nsid w:val="5ABD528A"/>
    <w:multiLevelType w:val="hybridMultilevel"/>
    <w:tmpl w:val="615A46DC"/>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5C6D1263"/>
    <w:multiLevelType w:val="hybridMultilevel"/>
    <w:tmpl w:val="334E9AD8"/>
    <w:lvl w:ilvl="0" w:tplc="71DA2800">
      <w:start w:val="1"/>
      <w:numFmt w:val="russianLower"/>
      <w:lvlText w:val="%1)"/>
      <w:lvlJc w:val="left"/>
      <w:pPr>
        <w:ind w:left="1571" w:hanging="360"/>
      </w:pPr>
      <w:rPr>
        <w:rFonts w:hint="default"/>
      </w:rPr>
    </w:lvl>
    <w:lvl w:ilvl="1" w:tplc="04190019">
      <w:start w:val="1"/>
      <w:numFmt w:val="lowerLetter"/>
      <w:lvlText w:val="%2."/>
      <w:lvlJc w:val="left"/>
      <w:pPr>
        <w:ind w:left="2291" w:hanging="360"/>
      </w:pPr>
    </w:lvl>
    <w:lvl w:ilvl="2" w:tplc="0419001B">
      <w:start w:val="1"/>
      <w:numFmt w:val="lowerRoman"/>
      <w:lvlText w:val="%3."/>
      <w:lvlJc w:val="right"/>
      <w:pPr>
        <w:ind w:left="3011" w:hanging="180"/>
      </w:pPr>
    </w:lvl>
    <w:lvl w:ilvl="3" w:tplc="0419000F">
      <w:start w:val="1"/>
      <w:numFmt w:val="decimal"/>
      <w:lvlText w:val="%4."/>
      <w:lvlJc w:val="left"/>
      <w:pPr>
        <w:ind w:left="3731" w:hanging="360"/>
      </w:pPr>
    </w:lvl>
    <w:lvl w:ilvl="4" w:tplc="04190019">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6" w15:restartNumberingAfterBreak="0">
    <w:nsid w:val="65AE1C04"/>
    <w:multiLevelType w:val="multilevel"/>
    <w:tmpl w:val="F636F942"/>
    <w:lvl w:ilvl="0">
      <w:start w:val="1"/>
      <w:numFmt w:val="decimal"/>
      <w:pStyle w:val="10"/>
      <w:lvlText w:val="%1)"/>
      <w:lvlJc w:val="left"/>
      <w:pPr>
        <w:ind w:left="1429" w:hanging="360"/>
      </w:pPr>
      <w:rPr>
        <w:sz w:val="28"/>
        <w:szCs w:val="28"/>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60224B9"/>
    <w:multiLevelType w:val="multilevel"/>
    <w:tmpl w:val="E6DC2938"/>
    <w:lvl w:ilvl="0">
      <w:start w:val="1"/>
      <w:numFmt w:val="decimal"/>
      <w:lvlText w:val="%1"/>
      <w:lvlJc w:val="left"/>
      <w:pPr>
        <w:tabs>
          <w:tab w:val="num" w:pos="360"/>
        </w:tabs>
        <w:ind w:left="360" w:hanging="360"/>
      </w:pPr>
      <w:rPr>
        <w:rFonts w:ascii="Times New Roman" w:hAnsi="Times New Roman" w:cs="Times New Roman" w:hint="default"/>
        <w:b w:val="0"/>
        <w:bCs w:val="0"/>
        <w:i w:val="0"/>
        <w:strike w:val="0"/>
        <w:dstrike w:val="0"/>
        <w:color w:val="000000" w:themeColor="text1"/>
        <w:sz w:val="32"/>
        <w:szCs w:val="28"/>
        <w:u w:val="none" w:color="000000"/>
        <w:vertAlign w:val="baseline"/>
      </w:rPr>
    </w:lvl>
    <w:lvl w:ilvl="1">
      <w:start w:val="1"/>
      <w:numFmt w:val="decimal"/>
      <w:lvlText w:val="%1.%2"/>
      <w:lvlJc w:val="left"/>
      <w:pPr>
        <w:tabs>
          <w:tab w:val="num" w:pos="1288"/>
        </w:tabs>
        <w:ind w:left="1000" w:hanging="432"/>
      </w:pPr>
      <w:rPr>
        <w:rFonts w:ascii="Times New Roman" w:hAnsi="Times New Roman" w:hint="default"/>
        <w:b w:val="0"/>
        <w:bCs w:val="0"/>
        <w:i w:val="0"/>
        <w:color w:val="000000" w:themeColor="text1"/>
        <w:sz w:val="28"/>
      </w:rPr>
    </w:lvl>
    <w:lvl w:ilvl="2">
      <w:start w:val="1"/>
      <w:numFmt w:val="decimal"/>
      <w:lvlText w:val="%1.%2.%3"/>
      <w:lvlJc w:val="left"/>
      <w:pPr>
        <w:tabs>
          <w:tab w:val="num" w:pos="1713"/>
        </w:tabs>
        <w:ind w:left="1497" w:hanging="504"/>
      </w:pPr>
      <w:rPr>
        <w:rFonts w:ascii="Times New Roman" w:hAnsi="Times New Roman" w:hint="default"/>
        <w:b w:val="0"/>
        <w:i w:val="0"/>
        <w:color w:val="000000" w:themeColor="text1"/>
        <w:sz w:val="28"/>
      </w:rPr>
    </w:lvl>
    <w:lvl w:ilvl="3">
      <w:start w:val="1"/>
      <w:numFmt w:val="decimal"/>
      <w:lvlText w:val="%1.%2.%3.%4"/>
      <w:lvlJc w:val="left"/>
      <w:pPr>
        <w:tabs>
          <w:tab w:val="num" w:pos="2215"/>
        </w:tabs>
        <w:ind w:left="1783" w:hanging="592"/>
      </w:pPr>
      <w:rPr>
        <w:rFonts w:hint="default"/>
        <w:b w:val="0"/>
        <w:i w:val="0"/>
        <w:strike w:val="0"/>
        <w:dstrike w:val="0"/>
        <w:color w:val="auto"/>
        <w:sz w:val="28"/>
        <w:szCs w:val="28"/>
        <w:u w:val="none" w:color="000000"/>
        <w:bdr w:val="none" w:sz="0" w:space="0" w:color="auto"/>
        <w:shd w:val="clear" w:color="auto" w:fill="auto"/>
        <w:vertAlign w:val="baseline"/>
      </w:rPr>
    </w:lvl>
    <w:lvl w:ilvl="4">
      <w:start w:val="1"/>
      <w:numFmt w:val="decimal"/>
      <w:lvlText w:val="%1.%2.%3.%4.%5."/>
      <w:lvlJc w:val="left"/>
      <w:pPr>
        <w:tabs>
          <w:tab w:val="num" w:pos="2880"/>
        </w:tabs>
        <w:ind w:left="2232" w:hanging="792"/>
      </w:pPr>
      <w:rPr>
        <w:rFonts w:hint="default"/>
        <w:i w:val="0"/>
        <w:color w:val="000000" w:themeColor="text1"/>
      </w:rPr>
    </w:lvl>
    <w:lvl w:ilvl="5">
      <w:start w:val="1"/>
      <w:numFmt w:val="decimal"/>
      <w:lvlText w:val="%1.%2.%3.%4.%5.%6."/>
      <w:lvlJc w:val="left"/>
      <w:pPr>
        <w:tabs>
          <w:tab w:val="num" w:pos="3240"/>
        </w:tabs>
        <w:ind w:left="2736" w:hanging="936"/>
      </w:pPr>
      <w:rPr>
        <w:rFonts w:hint="default"/>
      </w:rPr>
    </w:lvl>
    <w:lvl w:ilvl="6">
      <w:start w:val="1"/>
      <w:numFmt w:val="decimal"/>
      <w:lvlText w:val="%1.%2.%3.%4.%5.%6.%7."/>
      <w:lvlJc w:val="left"/>
      <w:pPr>
        <w:tabs>
          <w:tab w:val="num" w:pos="3960"/>
        </w:tabs>
        <w:ind w:left="3240" w:hanging="1080"/>
      </w:pPr>
      <w:rPr>
        <w:rFonts w:hint="default"/>
      </w:rPr>
    </w:lvl>
    <w:lvl w:ilvl="7">
      <w:start w:val="1"/>
      <w:numFmt w:val="decimal"/>
      <w:lvlText w:val="%1.%2.%3.%4.%5.%6.%7.%8."/>
      <w:lvlJc w:val="left"/>
      <w:pPr>
        <w:tabs>
          <w:tab w:val="num" w:pos="4680"/>
        </w:tabs>
        <w:ind w:left="3744" w:hanging="1224"/>
      </w:pPr>
      <w:rPr>
        <w:rFonts w:hint="default"/>
      </w:rPr>
    </w:lvl>
    <w:lvl w:ilvl="8">
      <w:start w:val="1"/>
      <w:numFmt w:val="decimal"/>
      <w:lvlText w:val="%1.%2.%3.%4.%5.%6.%7.%8.%9."/>
      <w:lvlJc w:val="left"/>
      <w:pPr>
        <w:tabs>
          <w:tab w:val="num" w:pos="5040"/>
        </w:tabs>
        <w:ind w:left="4320" w:hanging="1440"/>
      </w:pPr>
      <w:rPr>
        <w:rFonts w:hint="default"/>
      </w:rPr>
    </w:lvl>
  </w:abstractNum>
  <w:abstractNum w:abstractNumId="18" w15:restartNumberingAfterBreak="0">
    <w:nsid w:val="66F460F4"/>
    <w:multiLevelType w:val="hybridMultilevel"/>
    <w:tmpl w:val="764A8AC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9" w15:restartNumberingAfterBreak="0">
    <w:nsid w:val="6E0B6653"/>
    <w:multiLevelType w:val="hybridMultilevel"/>
    <w:tmpl w:val="9B54911A"/>
    <w:lvl w:ilvl="0" w:tplc="71DA2800">
      <w:start w:val="1"/>
      <w:numFmt w:val="russianLower"/>
      <w:lvlText w:val="%1)"/>
      <w:lvlJc w:val="left"/>
      <w:pPr>
        <w:ind w:left="1571" w:hanging="360"/>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0" w15:restartNumberingAfterBreak="0">
    <w:nsid w:val="740530AB"/>
    <w:multiLevelType w:val="singleLevel"/>
    <w:tmpl w:val="85BE44E4"/>
    <w:lvl w:ilvl="0">
      <w:numFmt w:val="bullet"/>
      <w:pStyle w:val="a0"/>
      <w:lvlText w:val="–"/>
      <w:lvlJc w:val="left"/>
      <w:pPr>
        <w:tabs>
          <w:tab w:val="num" w:pos="360"/>
        </w:tabs>
        <w:ind w:left="360" w:hanging="360"/>
      </w:pPr>
      <w:rPr>
        <w:rFonts w:ascii="Times New Roman" w:hAnsi="Times New Roman" w:hint="default"/>
      </w:rPr>
    </w:lvl>
  </w:abstractNum>
  <w:num w:numId="1">
    <w:abstractNumId w:val="0"/>
  </w:num>
  <w:num w:numId="2">
    <w:abstractNumId w:val="20"/>
  </w:num>
  <w:num w:numId="3">
    <w:abstractNumId w:val="16"/>
  </w:num>
  <w:num w:numId="4">
    <w:abstractNumId w:val="1"/>
  </w:num>
  <w:num w:numId="5">
    <w:abstractNumId w:val="2"/>
  </w:num>
  <w:num w:numId="6">
    <w:abstractNumId w:val="11"/>
  </w:num>
  <w:num w:numId="7">
    <w:abstractNumId w:val="7"/>
  </w:num>
  <w:num w:numId="8">
    <w:abstractNumId w:val="15"/>
  </w:num>
  <w:num w:numId="9">
    <w:abstractNumId w:val="17"/>
  </w:num>
  <w:num w:numId="10">
    <w:abstractNumId w:val="14"/>
  </w:num>
  <w:num w:numId="11">
    <w:abstractNumId w:val="4"/>
  </w:num>
  <w:num w:numId="12">
    <w:abstractNumId w:val="5"/>
  </w:num>
  <w:num w:numId="13">
    <w:abstractNumId w:val="12"/>
  </w:num>
  <w:num w:numId="14">
    <w:abstractNumId w:val="8"/>
  </w:num>
  <w:num w:numId="15">
    <w:abstractNumId w:val="6"/>
  </w:num>
  <w:num w:numId="16">
    <w:abstractNumId w:val="10"/>
  </w:num>
  <w:num w:numId="17">
    <w:abstractNumId w:val="19"/>
  </w:num>
  <w:num w:numId="18">
    <w:abstractNumId w:val="3"/>
  </w:num>
  <w:num w:numId="19">
    <w:abstractNumId w:val="13"/>
  </w:num>
  <w:num w:numId="20">
    <w:abstractNumId w:val="18"/>
  </w:num>
  <w:num w:numId="21">
    <w:abstractNumId w:val="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activeWritingStyle w:appName="MSWord" w:lang="ru-RU" w:vendorID="64" w:dllVersion="6" w:nlCheck="1" w:checkStyle="0"/>
  <w:activeWritingStyle w:appName="MSWord" w:lang="en-US" w:vendorID="64" w:dllVersion="6" w:nlCheck="1" w:checkStyle="0"/>
  <w:activeWritingStyle w:appName="MSWord" w:lang="ru-RU" w:vendorID="64" w:dllVersion="4096" w:nlCheck="1" w:checkStyle="0"/>
  <w:activeWritingStyle w:appName="MSWord" w:lang="en-US" w:vendorID="64" w:dllVersion="4096" w:nlCheck="1" w:checkStyle="0"/>
  <w:activeWritingStyle w:appName="MSWord" w:lang="ru-RU" w:vendorID="64" w:dllVersion="0" w:nlCheck="1" w:checkStyle="0"/>
  <w:activeWritingStyle w:appName="MSWord" w:lang="en-US" w:vendorID="64" w:dllVersion="0" w:nlCheck="1" w:checkStyle="0"/>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357"/>
  <w:doNotHyphenateCaps/>
  <w:drawingGridHorizontalSpacing w:val="284"/>
  <w:drawingGridVerticalSpacing w:val="284"/>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977E2"/>
    <w:rsid w:val="0000136A"/>
    <w:rsid w:val="0000182B"/>
    <w:rsid w:val="00001B46"/>
    <w:rsid w:val="00001F7B"/>
    <w:rsid w:val="00002901"/>
    <w:rsid w:val="00003927"/>
    <w:rsid w:val="00003995"/>
    <w:rsid w:val="00004096"/>
    <w:rsid w:val="0000548C"/>
    <w:rsid w:val="000054E8"/>
    <w:rsid w:val="0000576A"/>
    <w:rsid w:val="00005BAF"/>
    <w:rsid w:val="00006D50"/>
    <w:rsid w:val="00011185"/>
    <w:rsid w:val="00011438"/>
    <w:rsid w:val="000121FE"/>
    <w:rsid w:val="00012E80"/>
    <w:rsid w:val="000131F5"/>
    <w:rsid w:val="00014C5D"/>
    <w:rsid w:val="00015EC3"/>
    <w:rsid w:val="00017586"/>
    <w:rsid w:val="000200D5"/>
    <w:rsid w:val="000205E4"/>
    <w:rsid w:val="00020737"/>
    <w:rsid w:val="00020860"/>
    <w:rsid w:val="00020E26"/>
    <w:rsid w:val="00021336"/>
    <w:rsid w:val="00021FE2"/>
    <w:rsid w:val="000222A2"/>
    <w:rsid w:val="0002236F"/>
    <w:rsid w:val="000228A2"/>
    <w:rsid w:val="000237EE"/>
    <w:rsid w:val="000238DE"/>
    <w:rsid w:val="000245CB"/>
    <w:rsid w:val="00025D60"/>
    <w:rsid w:val="000279DD"/>
    <w:rsid w:val="00030D70"/>
    <w:rsid w:val="00030EED"/>
    <w:rsid w:val="000317B9"/>
    <w:rsid w:val="00031E7D"/>
    <w:rsid w:val="000321A5"/>
    <w:rsid w:val="00032C1A"/>
    <w:rsid w:val="000332BF"/>
    <w:rsid w:val="000338A0"/>
    <w:rsid w:val="00033FD4"/>
    <w:rsid w:val="0003418D"/>
    <w:rsid w:val="000341A1"/>
    <w:rsid w:val="00034B53"/>
    <w:rsid w:val="00034F24"/>
    <w:rsid w:val="00035ED8"/>
    <w:rsid w:val="00037B14"/>
    <w:rsid w:val="00037EDD"/>
    <w:rsid w:val="00040579"/>
    <w:rsid w:val="00040786"/>
    <w:rsid w:val="00040EE1"/>
    <w:rsid w:val="000412D4"/>
    <w:rsid w:val="000415E1"/>
    <w:rsid w:val="000419C4"/>
    <w:rsid w:val="0004359A"/>
    <w:rsid w:val="000437E5"/>
    <w:rsid w:val="00043ACE"/>
    <w:rsid w:val="000477A8"/>
    <w:rsid w:val="000529F1"/>
    <w:rsid w:val="00054FE8"/>
    <w:rsid w:val="000551C5"/>
    <w:rsid w:val="00055F1F"/>
    <w:rsid w:val="00056779"/>
    <w:rsid w:val="00060957"/>
    <w:rsid w:val="000622FB"/>
    <w:rsid w:val="000632B7"/>
    <w:rsid w:val="00065046"/>
    <w:rsid w:val="00065864"/>
    <w:rsid w:val="000669FC"/>
    <w:rsid w:val="00066D49"/>
    <w:rsid w:val="00067389"/>
    <w:rsid w:val="00070FC6"/>
    <w:rsid w:val="00070FE2"/>
    <w:rsid w:val="00071A29"/>
    <w:rsid w:val="00071A55"/>
    <w:rsid w:val="00071A8A"/>
    <w:rsid w:val="000724F4"/>
    <w:rsid w:val="00073AF4"/>
    <w:rsid w:val="00075DFF"/>
    <w:rsid w:val="00076602"/>
    <w:rsid w:val="000771CC"/>
    <w:rsid w:val="000775D2"/>
    <w:rsid w:val="00077A3F"/>
    <w:rsid w:val="0008180A"/>
    <w:rsid w:val="000829E5"/>
    <w:rsid w:val="00082C5E"/>
    <w:rsid w:val="0008365D"/>
    <w:rsid w:val="00084325"/>
    <w:rsid w:val="00084DFF"/>
    <w:rsid w:val="0008548E"/>
    <w:rsid w:val="0008580E"/>
    <w:rsid w:val="000859F4"/>
    <w:rsid w:val="000865F1"/>
    <w:rsid w:val="00086AB0"/>
    <w:rsid w:val="00086BA3"/>
    <w:rsid w:val="00087C53"/>
    <w:rsid w:val="0009061A"/>
    <w:rsid w:val="0009078C"/>
    <w:rsid w:val="0009078D"/>
    <w:rsid w:val="00091863"/>
    <w:rsid w:val="000922A9"/>
    <w:rsid w:val="000923A0"/>
    <w:rsid w:val="000926F0"/>
    <w:rsid w:val="0009271A"/>
    <w:rsid w:val="00093E4F"/>
    <w:rsid w:val="00094D41"/>
    <w:rsid w:val="0009523F"/>
    <w:rsid w:val="00096313"/>
    <w:rsid w:val="00096A03"/>
    <w:rsid w:val="000975AB"/>
    <w:rsid w:val="00097D01"/>
    <w:rsid w:val="00097E81"/>
    <w:rsid w:val="000A0B67"/>
    <w:rsid w:val="000A2950"/>
    <w:rsid w:val="000A32D0"/>
    <w:rsid w:val="000A4B77"/>
    <w:rsid w:val="000A5805"/>
    <w:rsid w:val="000A5BAB"/>
    <w:rsid w:val="000A6BD2"/>
    <w:rsid w:val="000A7F9A"/>
    <w:rsid w:val="000B17F4"/>
    <w:rsid w:val="000B1EEE"/>
    <w:rsid w:val="000B290A"/>
    <w:rsid w:val="000B3FFB"/>
    <w:rsid w:val="000B564E"/>
    <w:rsid w:val="000B5C0A"/>
    <w:rsid w:val="000B6A83"/>
    <w:rsid w:val="000B72D9"/>
    <w:rsid w:val="000C1D12"/>
    <w:rsid w:val="000C2748"/>
    <w:rsid w:val="000C28CA"/>
    <w:rsid w:val="000C3912"/>
    <w:rsid w:val="000C3D8A"/>
    <w:rsid w:val="000C448A"/>
    <w:rsid w:val="000C44A1"/>
    <w:rsid w:val="000C5652"/>
    <w:rsid w:val="000C5824"/>
    <w:rsid w:val="000C6B1B"/>
    <w:rsid w:val="000C6F67"/>
    <w:rsid w:val="000C72CD"/>
    <w:rsid w:val="000C76F5"/>
    <w:rsid w:val="000D0269"/>
    <w:rsid w:val="000D15A9"/>
    <w:rsid w:val="000D2577"/>
    <w:rsid w:val="000D2CBB"/>
    <w:rsid w:val="000D2CFC"/>
    <w:rsid w:val="000D3E8A"/>
    <w:rsid w:val="000D5932"/>
    <w:rsid w:val="000D6811"/>
    <w:rsid w:val="000D6A8C"/>
    <w:rsid w:val="000D6F4B"/>
    <w:rsid w:val="000D775B"/>
    <w:rsid w:val="000D77C3"/>
    <w:rsid w:val="000E088F"/>
    <w:rsid w:val="000E089D"/>
    <w:rsid w:val="000E09CD"/>
    <w:rsid w:val="000E0CB5"/>
    <w:rsid w:val="000E0D07"/>
    <w:rsid w:val="000E0E0F"/>
    <w:rsid w:val="000E2306"/>
    <w:rsid w:val="000E27C3"/>
    <w:rsid w:val="000E3A62"/>
    <w:rsid w:val="000E4428"/>
    <w:rsid w:val="000E4F86"/>
    <w:rsid w:val="000E5EA2"/>
    <w:rsid w:val="000E5EF7"/>
    <w:rsid w:val="000E6BE8"/>
    <w:rsid w:val="000E7F43"/>
    <w:rsid w:val="000F103D"/>
    <w:rsid w:val="000F15B5"/>
    <w:rsid w:val="000F183C"/>
    <w:rsid w:val="000F31A7"/>
    <w:rsid w:val="000F358E"/>
    <w:rsid w:val="000F37F4"/>
    <w:rsid w:val="000F4240"/>
    <w:rsid w:val="000F42D9"/>
    <w:rsid w:val="000F45E2"/>
    <w:rsid w:val="000F4A8E"/>
    <w:rsid w:val="000F4DB5"/>
    <w:rsid w:val="000F596A"/>
    <w:rsid w:val="000F5E30"/>
    <w:rsid w:val="000F6188"/>
    <w:rsid w:val="000F6334"/>
    <w:rsid w:val="000F74D1"/>
    <w:rsid w:val="000F75AE"/>
    <w:rsid w:val="001000C1"/>
    <w:rsid w:val="00100282"/>
    <w:rsid w:val="001008D4"/>
    <w:rsid w:val="001019BC"/>
    <w:rsid w:val="001019DD"/>
    <w:rsid w:val="00102953"/>
    <w:rsid w:val="0010381C"/>
    <w:rsid w:val="00104E73"/>
    <w:rsid w:val="0010565E"/>
    <w:rsid w:val="0010636E"/>
    <w:rsid w:val="00106D1F"/>
    <w:rsid w:val="001070C4"/>
    <w:rsid w:val="00107904"/>
    <w:rsid w:val="00110789"/>
    <w:rsid w:val="0011234A"/>
    <w:rsid w:val="001129A3"/>
    <w:rsid w:val="00113B58"/>
    <w:rsid w:val="00114C6B"/>
    <w:rsid w:val="0011530B"/>
    <w:rsid w:val="00115662"/>
    <w:rsid w:val="00115866"/>
    <w:rsid w:val="00115CDB"/>
    <w:rsid w:val="00115D86"/>
    <w:rsid w:val="00117F4A"/>
    <w:rsid w:val="00120DE1"/>
    <w:rsid w:val="00121F71"/>
    <w:rsid w:val="001228F5"/>
    <w:rsid w:val="001237A0"/>
    <w:rsid w:val="00123A84"/>
    <w:rsid w:val="0012423B"/>
    <w:rsid w:val="001242C0"/>
    <w:rsid w:val="00124E15"/>
    <w:rsid w:val="00125507"/>
    <w:rsid w:val="00126689"/>
    <w:rsid w:val="00126806"/>
    <w:rsid w:val="00130ACC"/>
    <w:rsid w:val="00131018"/>
    <w:rsid w:val="0013101A"/>
    <w:rsid w:val="00131595"/>
    <w:rsid w:val="0013291E"/>
    <w:rsid w:val="00132C27"/>
    <w:rsid w:val="00132D7C"/>
    <w:rsid w:val="00133660"/>
    <w:rsid w:val="001340FE"/>
    <w:rsid w:val="00134CAA"/>
    <w:rsid w:val="001401B5"/>
    <w:rsid w:val="00143809"/>
    <w:rsid w:val="00144B4A"/>
    <w:rsid w:val="001455C0"/>
    <w:rsid w:val="00145A05"/>
    <w:rsid w:val="0014628D"/>
    <w:rsid w:val="0014654C"/>
    <w:rsid w:val="00146AEA"/>
    <w:rsid w:val="00147C58"/>
    <w:rsid w:val="00150D27"/>
    <w:rsid w:val="001518E5"/>
    <w:rsid w:val="001520BD"/>
    <w:rsid w:val="00152936"/>
    <w:rsid w:val="00152EB0"/>
    <w:rsid w:val="00152FAD"/>
    <w:rsid w:val="0015316F"/>
    <w:rsid w:val="00154DDD"/>
    <w:rsid w:val="00155146"/>
    <w:rsid w:val="001557BD"/>
    <w:rsid w:val="00155DA5"/>
    <w:rsid w:val="00156216"/>
    <w:rsid w:val="00156F51"/>
    <w:rsid w:val="00157059"/>
    <w:rsid w:val="0015715B"/>
    <w:rsid w:val="001604D9"/>
    <w:rsid w:val="00161802"/>
    <w:rsid w:val="00161A3E"/>
    <w:rsid w:val="00161A83"/>
    <w:rsid w:val="00162552"/>
    <w:rsid w:val="00165571"/>
    <w:rsid w:val="001662DC"/>
    <w:rsid w:val="0016634A"/>
    <w:rsid w:val="00167C82"/>
    <w:rsid w:val="001704B7"/>
    <w:rsid w:val="00170D9A"/>
    <w:rsid w:val="0017128F"/>
    <w:rsid w:val="00171384"/>
    <w:rsid w:val="00171578"/>
    <w:rsid w:val="00172B93"/>
    <w:rsid w:val="00172E73"/>
    <w:rsid w:val="001730B2"/>
    <w:rsid w:val="001735BC"/>
    <w:rsid w:val="0017377C"/>
    <w:rsid w:val="0017463A"/>
    <w:rsid w:val="0017464B"/>
    <w:rsid w:val="00175016"/>
    <w:rsid w:val="00176152"/>
    <w:rsid w:val="00176573"/>
    <w:rsid w:val="0017676A"/>
    <w:rsid w:val="00176A32"/>
    <w:rsid w:val="00177678"/>
    <w:rsid w:val="00181534"/>
    <w:rsid w:val="00181845"/>
    <w:rsid w:val="00181A0C"/>
    <w:rsid w:val="00181E8B"/>
    <w:rsid w:val="00182340"/>
    <w:rsid w:val="00182B9F"/>
    <w:rsid w:val="00182CC9"/>
    <w:rsid w:val="0018342F"/>
    <w:rsid w:val="001840BD"/>
    <w:rsid w:val="001845B0"/>
    <w:rsid w:val="001846BB"/>
    <w:rsid w:val="00185B4B"/>
    <w:rsid w:val="00186C44"/>
    <w:rsid w:val="0018707A"/>
    <w:rsid w:val="00187CE2"/>
    <w:rsid w:val="001901B5"/>
    <w:rsid w:val="00190D00"/>
    <w:rsid w:val="001947EF"/>
    <w:rsid w:val="001949BF"/>
    <w:rsid w:val="00194A4E"/>
    <w:rsid w:val="00195B2C"/>
    <w:rsid w:val="00195B3D"/>
    <w:rsid w:val="001961B7"/>
    <w:rsid w:val="001A0693"/>
    <w:rsid w:val="001A1D81"/>
    <w:rsid w:val="001A219C"/>
    <w:rsid w:val="001A23EC"/>
    <w:rsid w:val="001A2642"/>
    <w:rsid w:val="001A3AEF"/>
    <w:rsid w:val="001A45F5"/>
    <w:rsid w:val="001A5279"/>
    <w:rsid w:val="001A6048"/>
    <w:rsid w:val="001A63E6"/>
    <w:rsid w:val="001A686E"/>
    <w:rsid w:val="001A705A"/>
    <w:rsid w:val="001B091B"/>
    <w:rsid w:val="001B0B9B"/>
    <w:rsid w:val="001B0FD6"/>
    <w:rsid w:val="001B1455"/>
    <w:rsid w:val="001B1C33"/>
    <w:rsid w:val="001B2433"/>
    <w:rsid w:val="001B32A5"/>
    <w:rsid w:val="001B39CF"/>
    <w:rsid w:val="001B3A25"/>
    <w:rsid w:val="001B4E08"/>
    <w:rsid w:val="001B5B77"/>
    <w:rsid w:val="001B5F81"/>
    <w:rsid w:val="001B77E1"/>
    <w:rsid w:val="001B791F"/>
    <w:rsid w:val="001B7AE6"/>
    <w:rsid w:val="001C005E"/>
    <w:rsid w:val="001C0B6C"/>
    <w:rsid w:val="001C132F"/>
    <w:rsid w:val="001C2642"/>
    <w:rsid w:val="001C268D"/>
    <w:rsid w:val="001C3590"/>
    <w:rsid w:val="001C37BC"/>
    <w:rsid w:val="001C42B7"/>
    <w:rsid w:val="001C50E6"/>
    <w:rsid w:val="001C530D"/>
    <w:rsid w:val="001C6DC5"/>
    <w:rsid w:val="001C70D2"/>
    <w:rsid w:val="001D02D5"/>
    <w:rsid w:val="001D1023"/>
    <w:rsid w:val="001D1B44"/>
    <w:rsid w:val="001D3C7A"/>
    <w:rsid w:val="001D49D4"/>
    <w:rsid w:val="001D4D33"/>
    <w:rsid w:val="001D5BFB"/>
    <w:rsid w:val="001D666B"/>
    <w:rsid w:val="001D731A"/>
    <w:rsid w:val="001E07C9"/>
    <w:rsid w:val="001E1E42"/>
    <w:rsid w:val="001E2364"/>
    <w:rsid w:val="001E29A7"/>
    <w:rsid w:val="001E2B09"/>
    <w:rsid w:val="001E2BF0"/>
    <w:rsid w:val="001E3ECC"/>
    <w:rsid w:val="001E4540"/>
    <w:rsid w:val="001E6290"/>
    <w:rsid w:val="001E6370"/>
    <w:rsid w:val="001E76C5"/>
    <w:rsid w:val="001E7C55"/>
    <w:rsid w:val="001E7F27"/>
    <w:rsid w:val="001F0A5E"/>
    <w:rsid w:val="001F1020"/>
    <w:rsid w:val="001F10BC"/>
    <w:rsid w:val="001F30B4"/>
    <w:rsid w:val="001F31C7"/>
    <w:rsid w:val="001F4831"/>
    <w:rsid w:val="001F512E"/>
    <w:rsid w:val="001F51B2"/>
    <w:rsid w:val="001F6461"/>
    <w:rsid w:val="001F6AE3"/>
    <w:rsid w:val="001F6D6F"/>
    <w:rsid w:val="001F6E3B"/>
    <w:rsid w:val="001F7A03"/>
    <w:rsid w:val="002004A8"/>
    <w:rsid w:val="0020311F"/>
    <w:rsid w:val="002033AD"/>
    <w:rsid w:val="0020377A"/>
    <w:rsid w:val="0020434B"/>
    <w:rsid w:val="00204959"/>
    <w:rsid w:val="00205385"/>
    <w:rsid w:val="002055DF"/>
    <w:rsid w:val="00205837"/>
    <w:rsid w:val="00205A75"/>
    <w:rsid w:val="00206991"/>
    <w:rsid w:val="00206CE3"/>
    <w:rsid w:val="00206DC7"/>
    <w:rsid w:val="0020730A"/>
    <w:rsid w:val="00207B7A"/>
    <w:rsid w:val="00212BAE"/>
    <w:rsid w:val="0021317E"/>
    <w:rsid w:val="00213293"/>
    <w:rsid w:val="002134E8"/>
    <w:rsid w:val="00215672"/>
    <w:rsid w:val="00215D5A"/>
    <w:rsid w:val="002160EA"/>
    <w:rsid w:val="0021628C"/>
    <w:rsid w:val="00216AEA"/>
    <w:rsid w:val="00216DDA"/>
    <w:rsid w:val="002171E0"/>
    <w:rsid w:val="00217830"/>
    <w:rsid w:val="00217BCB"/>
    <w:rsid w:val="00217E69"/>
    <w:rsid w:val="00220196"/>
    <w:rsid w:val="00220E05"/>
    <w:rsid w:val="00221D5B"/>
    <w:rsid w:val="00223983"/>
    <w:rsid w:val="00223FA1"/>
    <w:rsid w:val="002249CD"/>
    <w:rsid w:val="00226A04"/>
    <w:rsid w:val="00226DD1"/>
    <w:rsid w:val="00226EE5"/>
    <w:rsid w:val="002275F5"/>
    <w:rsid w:val="00231698"/>
    <w:rsid w:val="00231B52"/>
    <w:rsid w:val="00232CB3"/>
    <w:rsid w:val="002334BD"/>
    <w:rsid w:val="00233B31"/>
    <w:rsid w:val="00233DD0"/>
    <w:rsid w:val="0023510C"/>
    <w:rsid w:val="002361E5"/>
    <w:rsid w:val="002369DF"/>
    <w:rsid w:val="00240776"/>
    <w:rsid w:val="00240DFB"/>
    <w:rsid w:val="002418FB"/>
    <w:rsid w:val="00241A12"/>
    <w:rsid w:val="00241AB3"/>
    <w:rsid w:val="00242E99"/>
    <w:rsid w:val="0024338C"/>
    <w:rsid w:val="0024376F"/>
    <w:rsid w:val="00243BD4"/>
    <w:rsid w:val="00244C51"/>
    <w:rsid w:val="002458F0"/>
    <w:rsid w:val="00245A77"/>
    <w:rsid w:val="00246B63"/>
    <w:rsid w:val="00246CCA"/>
    <w:rsid w:val="00247784"/>
    <w:rsid w:val="00247B95"/>
    <w:rsid w:val="00247F48"/>
    <w:rsid w:val="00250D76"/>
    <w:rsid w:val="00250E05"/>
    <w:rsid w:val="00251497"/>
    <w:rsid w:val="002525E5"/>
    <w:rsid w:val="002533A1"/>
    <w:rsid w:val="00254A16"/>
    <w:rsid w:val="00255230"/>
    <w:rsid w:val="00255571"/>
    <w:rsid w:val="00255762"/>
    <w:rsid w:val="002567D6"/>
    <w:rsid w:val="00257449"/>
    <w:rsid w:val="00257EA2"/>
    <w:rsid w:val="002600AF"/>
    <w:rsid w:val="0026206F"/>
    <w:rsid w:val="00262E12"/>
    <w:rsid w:val="00263B27"/>
    <w:rsid w:val="00263EF0"/>
    <w:rsid w:val="00264ABD"/>
    <w:rsid w:val="00264D24"/>
    <w:rsid w:val="00265672"/>
    <w:rsid w:val="00265D18"/>
    <w:rsid w:val="002661A0"/>
    <w:rsid w:val="00267DEF"/>
    <w:rsid w:val="00267FAC"/>
    <w:rsid w:val="0027054C"/>
    <w:rsid w:val="00270C5D"/>
    <w:rsid w:val="0027188E"/>
    <w:rsid w:val="00271940"/>
    <w:rsid w:val="00271E88"/>
    <w:rsid w:val="00272509"/>
    <w:rsid w:val="002729D5"/>
    <w:rsid w:val="00273055"/>
    <w:rsid w:val="00273CB5"/>
    <w:rsid w:val="00273F7C"/>
    <w:rsid w:val="00274EF8"/>
    <w:rsid w:val="002760B9"/>
    <w:rsid w:val="00276F98"/>
    <w:rsid w:val="002772EA"/>
    <w:rsid w:val="002778ED"/>
    <w:rsid w:val="00277FAC"/>
    <w:rsid w:val="00277FCF"/>
    <w:rsid w:val="00282724"/>
    <w:rsid w:val="0028323E"/>
    <w:rsid w:val="0028355C"/>
    <w:rsid w:val="00283B32"/>
    <w:rsid w:val="00283B5E"/>
    <w:rsid w:val="00283E28"/>
    <w:rsid w:val="00284B6F"/>
    <w:rsid w:val="00285A0C"/>
    <w:rsid w:val="00285B67"/>
    <w:rsid w:val="002863F4"/>
    <w:rsid w:val="00287F58"/>
    <w:rsid w:val="00291277"/>
    <w:rsid w:val="0029242F"/>
    <w:rsid w:val="00292921"/>
    <w:rsid w:val="00292B30"/>
    <w:rsid w:val="00292D65"/>
    <w:rsid w:val="00292F7E"/>
    <w:rsid w:val="00292FC4"/>
    <w:rsid w:val="002932B2"/>
    <w:rsid w:val="0029366E"/>
    <w:rsid w:val="00293AD2"/>
    <w:rsid w:val="0029657A"/>
    <w:rsid w:val="00296656"/>
    <w:rsid w:val="00297C21"/>
    <w:rsid w:val="00297C87"/>
    <w:rsid w:val="002A0930"/>
    <w:rsid w:val="002A249C"/>
    <w:rsid w:val="002A2EA3"/>
    <w:rsid w:val="002A4450"/>
    <w:rsid w:val="002A4CFE"/>
    <w:rsid w:val="002A4D8E"/>
    <w:rsid w:val="002A5B41"/>
    <w:rsid w:val="002A6830"/>
    <w:rsid w:val="002A6F6D"/>
    <w:rsid w:val="002A7797"/>
    <w:rsid w:val="002A7893"/>
    <w:rsid w:val="002B0ABF"/>
    <w:rsid w:val="002B0E89"/>
    <w:rsid w:val="002B1CA3"/>
    <w:rsid w:val="002B2345"/>
    <w:rsid w:val="002B28CA"/>
    <w:rsid w:val="002B2C78"/>
    <w:rsid w:val="002B49C3"/>
    <w:rsid w:val="002B5495"/>
    <w:rsid w:val="002B5903"/>
    <w:rsid w:val="002B683F"/>
    <w:rsid w:val="002B7D3C"/>
    <w:rsid w:val="002B7F98"/>
    <w:rsid w:val="002C33C0"/>
    <w:rsid w:val="002C4774"/>
    <w:rsid w:val="002C55A3"/>
    <w:rsid w:val="002C55A9"/>
    <w:rsid w:val="002C5600"/>
    <w:rsid w:val="002C5FB9"/>
    <w:rsid w:val="002C6169"/>
    <w:rsid w:val="002C76F4"/>
    <w:rsid w:val="002D0F3A"/>
    <w:rsid w:val="002D1050"/>
    <w:rsid w:val="002D1214"/>
    <w:rsid w:val="002D237F"/>
    <w:rsid w:val="002D23F9"/>
    <w:rsid w:val="002D36AC"/>
    <w:rsid w:val="002D47A5"/>
    <w:rsid w:val="002D663B"/>
    <w:rsid w:val="002D67EA"/>
    <w:rsid w:val="002D67EC"/>
    <w:rsid w:val="002D6D5E"/>
    <w:rsid w:val="002E0945"/>
    <w:rsid w:val="002E0AC2"/>
    <w:rsid w:val="002E1BF7"/>
    <w:rsid w:val="002E1D4E"/>
    <w:rsid w:val="002E2BF7"/>
    <w:rsid w:val="002E2D97"/>
    <w:rsid w:val="002E32F9"/>
    <w:rsid w:val="002E3629"/>
    <w:rsid w:val="002E512B"/>
    <w:rsid w:val="002E67A5"/>
    <w:rsid w:val="002E6B8B"/>
    <w:rsid w:val="002E6F5E"/>
    <w:rsid w:val="002E7C5F"/>
    <w:rsid w:val="002F12A3"/>
    <w:rsid w:val="002F2019"/>
    <w:rsid w:val="002F21DB"/>
    <w:rsid w:val="002F33A6"/>
    <w:rsid w:val="002F37EF"/>
    <w:rsid w:val="002F39DE"/>
    <w:rsid w:val="002F4222"/>
    <w:rsid w:val="002F55A7"/>
    <w:rsid w:val="002F6940"/>
    <w:rsid w:val="002F6BC5"/>
    <w:rsid w:val="002F744B"/>
    <w:rsid w:val="002F7482"/>
    <w:rsid w:val="003001EB"/>
    <w:rsid w:val="00304B69"/>
    <w:rsid w:val="003077C9"/>
    <w:rsid w:val="003078AE"/>
    <w:rsid w:val="00307DB2"/>
    <w:rsid w:val="00310FC0"/>
    <w:rsid w:val="00311B44"/>
    <w:rsid w:val="00312DEF"/>
    <w:rsid w:val="0031432D"/>
    <w:rsid w:val="00314906"/>
    <w:rsid w:val="003151BA"/>
    <w:rsid w:val="0031644D"/>
    <w:rsid w:val="00317541"/>
    <w:rsid w:val="00317E03"/>
    <w:rsid w:val="00320377"/>
    <w:rsid w:val="00321C61"/>
    <w:rsid w:val="00323161"/>
    <w:rsid w:val="00323325"/>
    <w:rsid w:val="003237F1"/>
    <w:rsid w:val="003238E4"/>
    <w:rsid w:val="00324866"/>
    <w:rsid w:val="0032624F"/>
    <w:rsid w:val="003274C5"/>
    <w:rsid w:val="00330C5C"/>
    <w:rsid w:val="00332805"/>
    <w:rsid w:val="0033311B"/>
    <w:rsid w:val="0033336D"/>
    <w:rsid w:val="003336E4"/>
    <w:rsid w:val="00335DEB"/>
    <w:rsid w:val="003360C0"/>
    <w:rsid w:val="003360EA"/>
    <w:rsid w:val="00336A6A"/>
    <w:rsid w:val="00336AB9"/>
    <w:rsid w:val="00336F13"/>
    <w:rsid w:val="003407C1"/>
    <w:rsid w:val="00340A63"/>
    <w:rsid w:val="00340D07"/>
    <w:rsid w:val="0034178F"/>
    <w:rsid w:val="00342667"/>
    <w:rsid w:val="003437A7"/>
    <w:rsid w:val="00343B31"/>
    <w:rsid w:val="0034457E"/>
    <w:rsid w:val="00344887"/>
    <w:rsid w:val="00344914"/>
    <w:rsid w:val="00346655"/>
    <w:rsid w:val="00346FAB"/>
    <w:rsid w:val="00347C08"/>
    <w:rsid w:val="003501F2"/>
    <w:rsid w:val="00350D1D"/>
    <w:rsid w:val="00351827"/>
    <w:rsid w:val="00351A69"/>
    <w:rsid w:val="00352217"/>
    <w:rsid w:val="00352F92"/>
    <w:rsid w:val="00352F94"/>
    <w:rsid w:val="0035484F"/>
    <w:rsid w:val="003548AF"/>
    <w:rsid w:val="003560ED"/>
    <w:rsid w:val="00356384"/>
    <w:rsid w:val="00356AF3"/>
    <w:rsid w:val="003571E3"/>
    <w:rsid w:val="00360548"/>
    <w:rsid w:val="00360F84"/>
    <w:rsid w:val="00361428"/>
    <w:rsid w:val="00361B0A"/>
    <w:rsid w:val="00362791"/>
    <w:rsid w:val="00362BBB"/>
    <w:rsid w:val="00362CA7"/>
    <w:rsid w:val="003632F0"/>
    <w:rsid w:val="003634BA"/>
    <w:rsid w:val="003634E1"/>
    <w:rsid w:val="00365AE3"/>
    <w:rsid w:val="00366F5C"/>
    <w:rsid w:val="003671AC"/>
    <w:rsid w:val="003673FF"/>
    <w:rsid w:val="00367894"/>
    <w:rsid w:val="00370242"/>
    <w:rsid w:val="0037045B"/>
    <w:rsid w:val="00370DF1"/>
    <w:rsid w:val="00371226"/>
    <w:rsid w:val="00372E6C"/>
    <w:rsid w:val="00374CFC"/>
    <w:rsid w:val="00374D88"/>
    <w:rsid w:val="00375075"/>
    <w:rsid w:val="00375EA6"/>
    <w:rsid w:val="003770D2"/>
    <w:rsid w:val="00380259"/>
    <w:rsid w:val="00380D5B"/>
    <w:rsid w:val="00381971"/>
    <w:rsid w:val="00382A78"/>
    <w:rsid w:val="00384222"/>
    <w:rsid w:val="0038485A"/>
    <w:rsid w:val="00384A2E"/>
    <w:rsid w:val="00384E13"/>
    <w:rsid w:val="0038758C"/>
    <w:rsid w:val="00387BD1"/>
    <w:rsid w:val="00390B89"/>
    <w:rsid w:val="00390BCA"/>
    <w:rsid w:val="00390BDE"/>
    <w:rsid w:val="003910A0"/>
    <w:rsid w:val="003917F4"/>
    <w:rsid w:val="0039181F"/>
    <w:rsid w:val="00392673"/>
    <w:rsid w:val="00392DFB"/>
    <w:rsid w:val="00393C80"/>
    <w:rsid w:val="003956F5"/>
    <w:rsid w:val="00395F68"/>
    <w:rsid w:val="0039716C"/>
    <w:rsid w:val="003A097D"/>
    <w:rsid w:val="003A0E39"/>
    <w:rsid w:val="003A139C"/>
    <w:rsid w:val="003A2B20"/>
    <w:rsid w:val="003A38DA"/>
    <w:rsid w:val="003A44FE"/>
    <w:rsid w:val="003A4563"/>
    <w:rsid w:val="003A629A"/>
    <w:rsid w:val="003A63B3"/>
    <w:rsid w:val="003A7012"/>
    <w:rsid w:val="003B0011"/>
    <w:rsid w:val="003B0EA9"/>
    <w:rsid w:val="003B239D"/>
    <w:rsid w:val="003B2515"/>
    <w:rsid w:val="003B3F56"/>
    <w:rsid w:val="003B4D83"/>
    <w:rsid w:val="003B510E"/>
    <w:rsid w:val="003B6322"/>
    <w:rsid w:val="003B6CA8"/>
    <w:rsid w:val="003C1782"/>
    <w:rsid w:val="003C18CC"/>
    <w:rsid w:val="003C1C97"/>
    <w:rsid w:val="003C2040"/>
    <w:rsid w:val="003C2981"/>
    <w:rsid w:val="003C2AF7"/>
    <w:rsid w:val="003C2F85"/>
    <w:rsid w:val="003C3C4C"/>
    <w:rsid w:val="003C42AD"/>
    <w:rsid w:val="003C5732"/>
    <w:rsid w:val="003C5D4C"/>
    <w:rsid w:val="003C6150"/>
    <w:rsid w:val="003C64D8"/>
    <w:rsid w:val="003C75D1"/>
    <w:rsid w:val="003D045C"/>
    <w:rsid w:val="003D0D5A"/>
    <w:rsid w:val="003D1BA0"/>
    <w:rsid w:val="003D1E38"/>
    <w:rsid w:val="003D2396"/>
    <w:rsid w:val="003D24F4"/>
    <w:rsid w:val="003D2E1A"/>
    <w:rsid w:val="003D2ED0"/>
    <w:rsid w:val="003D35C5"/>
    <w:rsid w:val="003D368E"/>
    <w:rsid w:val="003D4243"/>
    <w:rsid w:val="003D43E6"/>
    <w:rsid w:val="003D44ED"/>
    <w:rsid w:val="003D4643"/>
    <w:rsid w:val="003D5326"/>
    <w:rsid w:val="003D5A06"/>
    <w:rsid w:val="003D6312"/>
    <w:rsid w:val="003D65E0"/>
    <w:rsid w:val="003D7CA0"/>
    <w:rsid w:val="003E15DE"/>
    <w:rsid w:val="003E1B0A"/>
    <w:rsid w:val="003E1B6D"/>
    <w:rsid w:val="003E2774"/>
    <w:rsid w:val="003E28DD"/>
    <w:rsid w:val="003E2AC8"/>
    <w:rsid w:val="003E32D4"/>
    <w:rsid w:val="003E398A"/>
    <w:rsid w:val="003E48D1"/>
    <w:rsid w:val="003E4D9F"/>
    <w:rsid w:val="003E4DBC"/>
    <w:rsid w:val="003E62A9"/>
    <w:rsid w:val="003E6726"/>
    <w:rsid w:val="003E725F"/>
    <w:rsid w:val="003E7CD0"/>
    <w:rsid w:val="003F1AA6"/>
    <w:rsid w:val="003F3A5C"/>
    <w:rsid w:val="003F485C"/>
    <w:rsid w:val="003F4E1F"/>
    <w:rsid w:val="003F5063"/>
    <w:rsid w:val="003F50C9"/>
    <w:rsid w:val="003F5CD9"/>
    <w:rsid w:val="003F5D41"/>
    <w:rsid w:val="003F5F8D"/>
    <w:rsid w:val="003F7844"/>
    <w:rsid w:val="00400188"/>
    <w:rsid w:val="0040025B"/>
    <w:rsid w:val="004004D0"/>
    <w:rsid w:val="00400DFE"/>
    <w:rsid w:val="00401359"/>
    <w:rsid w:val="00401BC0"/>
    <w:rsid w:val="0040380B"/>
    <w:rsid w:val="00403985"/>
    <w:rsid w:val="00403A8C"/>
    <w:rsid w:val="00405078"/>
    <w:rsid w:val="00407173"/>
    <w:rsid w:val="00411B38"/>
    <w:rsid w:val="00412000"/>
    <w:rsid w:val="00412321"/>
    <w:rsid w:val="004126A1"/>
    <w:rsid w:val="00412962"/>
    <w:rsid w:val="00412E56"/>
    <w:rsid w:val="004134CC"/>
    <w:rsid w:val="00414A4D"/>
    <w:rsid w:val="0041517D"/>
    <w:rsid w:val="004159C6"/>
    <w:rsid w:val="00416BA1"/>
    <w:rsid w:val="00420C0B"/>
    <w:rsid w:val="00421AC6"/>
    <w:rsid w:val="00421B20"/>
    <w:rsid w:val="0042356F"/>
    <w:rsid w:val="00423789"/>
    <w:rsid w:val="004245A4"/>
    <w:rsid w:val="004275C1"/>
    <w:rsid w:val="00430072"/>
    <w:rsid w:val="00430B4C"/>
    <w:rsid w:val="00433C46"/>
    <w:rsid w:val="0043436E"/>
    <w:rsid w:val="00434627"/>
    <w:rsid w:val="00434A49"/>
    <w:rsid w:val="0043578A"/>
    <w:rsid w:val="00435A88"/>
    <w:rsid w:val="0043657D"/>
    <w:rsid w:val="0043754A"/>
    <w:rsid w:val="00437A57"/>
    <w:rsid w:val="00437CB0"/>
    <w:rsid w:val="0044039F"/>
    <w:rsid w:val="00440FC7"/>
    <w:rsid w:val="0044109D"/>
    <w:rsid w:val="00441B87"/>
    <w:rsid w:val="00443E9D"/>
    <w:rsid w:val="00445A54"/>
    <w:rsid w:val="004464A2"/>
    <w:rsid w:val="0044695D"/>
    <w:rsid w:val="0045042A"/>
    <w:rsid w:val="00450430"/>
    <w:rsid w:val="00450596"/>
    <w:rsid w:val="00450C80"/>
    <w:rsid w:val="00451227"/>
    <w:rsid w:val="0045230B"/>
    <w:rsid w:val="00452F13"/>
    <w:rsid w:val="0045477A"/>
    <w:rsid w:val="00454857"/>
    <w:rsid w:val="00454872"/>
    <w:rsid w:val="00454A26"/>
    <w:rsid w:val="00455A1F"/>
    <w:rsid w:val="00456033"/>
    <w:rsid w:val="00456B4A"/>
    <w:rsid w:val="00457CF7"/>
    <w:rsid w:val="00457FE0"/>
    <w:rsid w:val="004602E0"/>
    <w:rsid w:val="00460F75"/>
    <w:rsid w:val="0046176B"/>
    <w:rsid w:val="0046277A"/>
    <w:rsid w:val="00464274"/>
    <w:rsid w:val="0046481E"/>
    <w:rsid w:val="00464C91"/>
    <w:rsid w:val="00464EDE"/>
    <w:rsid w:val="0046524C"/>
    <w:rsid w:val="00465B87"/>
    <w:rsid w:val="00465F73"/>
    <w:rsid w:val="0046672F"/>
    <w:rsid w:val="00466F1A"/>
    <w:rsid w:val="00467C08"/>
    <w:rsid w:val="00467FA7"/>
    <w:rsid w:val="00470875"/>
    <w:rsid w:val="00470C9F"/>
    <w:rsid w:val="00470ECA"/>
    <w:rsid w:val="004712A3"/>
    <w:rsid w:val="00471B14"/>
    <w:rsid w:val="0047324C"/>
    <w:rsid w:val="00473855"/>
    <w:rsid w:val="0047388F"/>
    <w:rsid w:val="004744B6"/>
    <w:rsid w:val="00474E4C"/>
    <w:rsid w:val="0047539B"/>
    <w:rsid w:val="00475767"/>
    <w:rsid w:val="00475A4E"/>
    <w:rsid w:val="00475F41"/>
    <w:rsid w:val="0048015A"/>
    <w:rsid w:val="004823E9"/>
    <w:rsid w:val="00482618"/>
    <w:rsid w:val="004852DB"/>
    <w:rsid w:val="004857BA"/>
    <w:rsid w:val="004867D4"/>
    <w:rsid w:val="0048775B"/>
    <w:rsid w:val="00487A41"/>
    <w:rsid w:val="00490237"/>
    <w:rsid w:val="0049040A"/>
    <w:rsid w:val="004927F9"/>
    <w:rsid w:val="00492827"/>
    <w:rsid w:val="00492AFE"/>
    <w:rsid w:val="00492B0E"/>
    <w:rsid w:val="00494488"/>
    <w:rsid w:val="0049475B"/>
    <w:rsid w:val="00494872"/>
    <w:rsid w:val="0049557F"/>
    <w:rsid w:val="00495DE0"/>
    <w:rsid w:val="00496168"/>
    <w:rsid w:val="00496910"/>
    <w:rsid w:val="004A139F"/>
    <w:rsid w:val="004A16D1"/>
    <w:rsid w:val="004A1726"/>
    <w:rsid w:val="004A4DF2"/>
    <w:rsid w:val="004A5139"/>
    <w:rsid w:val="004A5578"/>
    <w:rsid w:val="004A63C8"/>
    <w:rsid w:val="004A6C45"/>
    <w:rsid w:val="004A76C2"/>
    <w:rsid w:val="004B1E05"/>
    <w:rsid w:val="004B2115"/>
    <w:rsid w:val="004B4C5D"/>
    <w:rsid w:val="004B7B24"/>
    <w:rsid w:val="004C0089"/>
    <w:rsid w:val="004C0649"/>
    <w:rsid w:val="004C26A9"/>
    <w:rsid w:val="004C2751"/>
    <w:rsid w:val="004C2F9C"/>
    <w:rsid w:val="004C33D9"/>
    <w:rsid w:val="004C357A"/>
    <w:rsid w:val="004C38D0"/>
    <w:rsid w:val="004C3F78"/>
    <w:rsid w:val="004C42E7"/>
    <w:rsid w:val="004C54A9"/>
    <w:rsid w:val="004C6062"/>
    <w:rsid w:val="004D057E"/>
    <w:rsid w:val="004D08F7"/>
    <w:rsid w:val="004D0F94"/>
    <w:rsid w:val="004D17F8"/>
    <w:rsid w:val="004D17FA"/>
    <w:rsid w:val="004D1F99"/>
    <w:rsid w:val="004D2E62"/>
    <w:rsid w:val="004D6396"/>
    <w:rsid w:val="004D6BCE"/>
    <w:rsid w:val="004E08DC"/>
    <w:rsid w:val="004E0CAF"/>
    <w:rsid w:val="004E1819"/>
    <w:rsid w:val="004E4752"/>
    <w:rsid w:val="004E5236"/>
    <w:rsid w:val="004E6587"/>
    <w:rsid w:val="004E6DA8"/>
    <w:rsid w:val="004E7756"/>
    <w:rsid w:val="004F01E6"/>
    <w:rsid w:val="004F0DD5"/>
    <w:rsid w:val="004F10CC"/>
    <w:rsid w:val="004F19E9"/>
    <w:rsid w:val="004F26C9"/>
    <w:rsid w:val="004F5957"/>
    <w:rsid w:val="004F613A"/>
    <w:rsid w:val="005000CA"/>
    <w:rsid w:val="0050017E"/>
    <w:rsid w:val="00500AE5"/>
    <w:rsid w:val="005010F1"/>
    <w:rsid w:val="005015F4"/>
    <w:rsid w:val="00501F98"/>
    <w:rsid w:val="0050259E"/>
    <w:rsid w:val="00502818"/>
    <w:rsid w:val="00502B25"/>
    <w:rsid w:val="00502E0F"/>
    <w:rsid w:val="005034ED"/>
    <w:rsid w:val="00503A8D"/>
    <w:rsid w:val="00505882"/>
    <w:rsid w:val="00506AC8"/>
    <w:rsid w:val="00506E52"/>
    <w:rsid w:val="00507050"/>
    <w:rsid w:val="005078A7"/>
    <w:rsid w:val="0051077B"/>
    <w:rsid w:val="00511E3B"/>
    <w:rsid w:val="0051232C"/>
    <w:rsid w:val="005123F4"/>
    <w:rsid w:val="00512C21"/>
    <w:rsid w:val="00512CEC"/>
    <w:rsid w:val="005144F6"/>
    <w:rsid w:val="005148CA"/>
    <w:rsid w:val="005149D1"/>
    <w:rsid w:val="00514A71"/>
    <w:rsid w:val="005151D8"/>
    <w:rsid w:val="005156A9"/>
    <w:rsid w:val="00520AC4"/>
    <w:rsid w:val="00521EBF"/>
    <w:rsid w:val="00521FD0"/>
    <w:rsid w:val="0052472C"/>
    <w:rsid w:val="00525134"/>
    <w:rsid w:val="00526406"/>
    <w:rsid w:val="00526897"/>
    <w:rsid w:val="005270EA"/>
    <w:rsid w:val="005276F7"/>
    <w:rsid w:val="0053016E"/>
    <w:rsid w:val="0053105A"/>
    <w:rsid w:val="005317EA"/>
    <w:rsid w:val="00531A76"/>
    <w:rsid w:val="00532862"/>
    <w:rsid w:val="00532BBE"/>
    <w:rsid w:val="005336E9"/>
    <w:rsid w:val="00533821"/>
    <w:rsid w:val="0053387F"/>
    <w:rsid w:val="00534D3B"/>
    <w:rsid w:val="00534E11"/>
    <w:rsid w:val="00536B7E"/>
    <w:rsid w:val="00537AB2"/>
    <w:rsid w:val="00537AD4"/>
    <w:rsid w:val="005402F2"/>
    <w:rsid w:val="00540F72"/>
    <w:rsid w:val="0054118B"/>
    <w:rsid w:val="00543235"/>
    <w:rsid w:val="00543581"/>
    <w:rsid w:val="00544EDC"/>
    <w:rsid w:val="005476D7"/>
    <w:rsid w:val="00547904"/>
    <w:rsid w:val="00547ADD"/>
    <w:rsid w:val="00547AFA"/>
    <w:rsid w:val="00547FCB"/>
    <w:rsid w:val="0055093F"/>
    <w:rsid w:val="00551432"/>
    <w:rsid w:val="00553804"/>
    <w:rsid w:val="0055402F"/>
    <w:rsid w:val="00556871"/>
    <w:rsid w:val="00556BA4"/>
    <w:rsid w:val="00556D01"/>
    <w:rsid w:val="00561D0F"/>
    <w:rsid w:val="00562292"/>
    <w:rsid w:val="005623CD"/>
    <w:rsid w:val="00563206"/>
    <w:rsid w:val="005652C6"/>
    <w:rsid w:val="005665DE"/>
    <w:rsid w:val="00566A50"/>
    <w:rsid w:val="00566FED"/>
    <w:rsid w:val="00567289"/>
    <w:rsid w:val="005673E2"/>
    <w:rsid w:val="00570990"/>
    <w:rsid w:val="00570F7B"/>
    <w:rsid w:val="005711C2"/>
    <w:rsid w:val="005713F0"/>
    <w:rsid w:val="00571452"/>
    <w:rsid w:val="00571664"/>
    <w:rsid w:val="00572259"/>
    <w:rsid w:val="00572418"/>
    <w:rsid w:val="00572D08"/>
    <w:rsid w:val="005741CE"/>
    <w:rsid w:val="00574A66"/>
    <w:rsid w:val="00574C03"/>
    <w:rsid w:val="00574CDC"/>
    <w:rsid w:val="005759E4"/>
    <w:rsid w:val="00575C50"/>
    <w:rsid w:val="00577361"/>
    <w:rsid w:val="0057764F"/>
    <w:rsid w:val="00577B5B"/>
    <w:rsid w:val="00580002"/>
    <w:rsid w:val="00580F25"/>
    <w:rsid w:val="0058127D"/>
    <w:rsid w:val="00582CB4"/>
    <w:rsid w:val="00582D4F"/>
    <w:rsid w:val="005832DC"/>
    <w:rsid w:val="00583A96"/>
    <w:rsid w:val="00585773"/>
    <w:rsid w:val="00586820"/>
    <w:rsid w:val="00587165"/>
    <w:rsid w:val="00587812"/>
    <w:rsid w:val="00587D14"/>
    <w:rsid w:val="005901B5"/>
    <w:rsid w:val="005903EB"/>
    <w:rsid w:val="005906C2"/>
    <w:rsid w:val="005906F2"/>
    <w:rsid w:val="00590F4D"/>
    <w:rsid w:val="005915F4"/>
    <w:rsid w:val="00591BF1"/>
    <w:rsid w:val="005928D7"/>
    <w:rsid w:val="00592A07"/>
    <w:rsid w:val="00592A66"/>
    <w:rsid w:val="00592FF6"/>
    <w:rsid w:val="00594B33"/>
    <w:rsid w:val="00594C22"/>
    <w:rsid w:val="0059595B"/>
    <w:rsid w:val="00596E50"/>
    <w:rsid w:val="00596F2A"/>
    <w:rsid w:val="005979B2"/>
    <w:rsid w:val="00597BF9"/>
    <w:rsid w:val="005A2761"/>
    <w:rsid w:val="005A2C4B"/>
    <w:rsid w:val="005A330E"/>
    <w:rsid w:val="005A3444"/>
    <w:rsid w:val="005A363F"/>
    <w:rsid w:val="005A3735"/>
    <w:rsid w:val="005A42C3"/>
    <w:rsid w:val="005A470F"/>
    <w:rsid w:val="005A59C0"/>
    <w:rsid w:val="005A5F77"/>
    <w:rsid w:val="005A70A0"/>
    <w:rsid w:val="005A75E1"/>
    <w:rsid w:val="005A7A67"/>
    <w:rsid w:val="005A7F73"/>
    <w:rsid w:val="005A7FF7"/>
    <w:rsid w:val="005B03DD"/>
    <w:rsid w:val="005B06E2"/>
    <w:rsid w:val="005B0B2E"/>
    <w:rsid w:val="005B0E00"/>
    <w:rsid w:val="005B115B"/>
    <w:rsid w:val="005B1271"/>
    <w:rsid w:val="005B1E82"/>
    <w:rsid w:val="005B2E3C"/>
    <w:rsid w:val="005B2E58"/>
    <w:rsid w:val="005B4AE1"/>
    <w:rsid w:val="005B5790"/>
    <w:rsid w:val="005B6018"/>
    <w:rsid w:val="005B6788"/>
    <w:rsid w:val="005C096C"/>
    <w:rsid w:val="005C0DB2"/>
    <w:rsid w:val="005C120F"/>
    <w:rsid w:val="005C1605"/>
    <w:rsid w:val="005C214D"/>
    <w:rsid w:val="005C21AC"/>
    <w:rsid w:val="005C318C"/>
    <w:rsid w:val="005C400D"/>
    <w:rsid w:val="005C55B2"/>
    <w:rsid w:val="005C5923"/>
    <w:rsid w:val="005C6633"/>
    <w:rsid w:val="005C6AE6"/>
    <w:rsid w:val="005C6B5A"/>
    <w:rsid w:val="005C6D58"/>
    <w:rsid w:val="005C7356"/>
    <w:rsid w:val="005C7806"/>
    <w:rsid w:val="005D0EB1"/>
    <w:rsid w:val="005D17D6"/>
    <w:rsid w:val="005D31D2"/>
    <w:rsid w:val="005D4096"/>
    <w:rsid w:val="005D5344"/>
    <w:rsid w:val="005D594A"/>
    <w:rsid w:val="005D5E41"/>
    <w:rsid w:val="005D6B3E"/>
    <w:rsid w:val="005D6BAD"/>
    <w:rsid w:val="005E16B6"/>
    <w:rsid w:val="005E255D"/>
    <w:rsid w:val="005E2A91"/>
    <w:rsid w:val="005E3416"/>
    <w:rsid w:val="005E451C"/>
    <w:rsid w:val="005E61B7"/>
    <w:rsid w:val="005E6D1C"/>
    <w:rsid w:val="005E7DDE"/>
    <w:rsid w:val="005F0AB6"/>
    <w:rsid w:val="005F0F1C"/>
    <w:rsid w:val="005F24DD"/>
    <w:rsid w:val="005F3599"/>
    <w:rsid w:val="005F43E8"/>
    <w:rsid w:val="005F4BE0"/>
    <w:rsid w:val="005F5E83"/>
    <w:rsid w:val="005F79FE"/>
    <w:rsid w:val="00600BE1"/>
    <w:rsid w:val="0060136A"/>
    <w:rsid w:val="006014A8"/>
    <w:rsid w:val="006016A7"/>
    <w:rsid w:val="00601BBB"/>
    <w:rsid w:val="00601FD4"/>
    <w:rsid w:val="00602AD4"/>
    <w:rsid w:val="00602F86"/>
    <w:rsid w:val="00603F3C"/>
    <w:rsid w:val="00604EA9"/>
    <w:rsid w:val="00604F16"/>
    <w:rsid w:val="00604F82"/>
    <w:rsid w:val="00606CAF"/>
    <w:rsid w:val="0060775D"/>
    <w:rsid w:val="00607DFD"/>
    <w:rsid w:val="00610A9F"/>
    <w:rsid w:val="00610C7D"/>
    <w:rsid w:val="006114E2"/>
    <w:rsid w:val="00611D1A"/>
    <w:rsid w:val="00612323"/>
    <w:rsid w:val="00612A14"/>
    <w:rsid w:val="00612FC6"/>
    <w:rsid w:val="00613BAA"/>
    <w:rsid w:val="00613ED2"/>
    <w:rsid w:val="00615434"/>
    <w:rsid w:val="0061574C"/>
    <w:rsid w:val="00615D66"/>
    <w:rsid w:val="00616797"/>
    <w:rsid w:val="00616BD7"/>
    <w:rsid w:val="00616EE5"/>
    <w:rsid w:val="00617F3B"/>
    <w:rsid w:val="00620143"/>
    <w:rsid w:val="006221E9"/>
    <w:rsid w:val="00622258"/>
    <w:rsid w:val="006223D6"/>
    <w:rsid w:val="0062264E"/>
    <w:rsid w:val="0062308D"/>
    <w:rsid w:val="00624A22"/>
    <w:rsid w:val="0062503E"/>
    <w:rsid w:val="0062781C"/>
    <w:rsid w:val="00627D3F"/>
    <w:rsid w:val="006300CD"/>
    <w:rsid w:val="0063095E"/>
    <w:rsid w:val="00630C89"/>
    <w:rsid w:val="0063109B"/>
    <w:rsid w:val="00633846"/>
    <w:rsid w:val="0063468C"/>
    <w:rsid w:val="00634F09"/>
    <w:rsid w:val="00637008"/>
    <w:rsid w:val="0063794B"/>
    <w:rsid w:val="00637FF4"/>
    <w:rsid w:val="00643358"/>
    <w:rsid w:val="00643B0F"/>
    <w:rsid w:val="00643C0C"/>
    <w:rsid w:val="00643C1D"/>
    <w:rsid w:val="00643D94"/>
    <w:rsid w:val="00644E80"/>
    <w:rsid w:val="00645A8B"/>
    <w:rsid w:val="00645C58"/>
    <w:rsid w:val="00645D1A"/>
    <w:rsid w:val="0064701A"/>
    <w:rsid w:val="00650C3F"/>
    <w:rsid w:val="00651549"/>
    <w:rsid w:val="006523DB"/>
    <w:rsid w:val="00652419"/>
    <w:rsid w:val="00653D2C"/>
    <w:rsid w:val="006550AC"/>
    <w:rsid w:val="00655A82"/>
    <w:rsid w:val="00655D33"/>
    <w:rsid w:val="00656DA1"/>
    <w:rsid w:val="0065756E"/>
    <w:rsid w:val="00657ADE"/>
    <w:rsid w:val="0066101E"/>
    <w:rsid w:val="00662DD9"/>
    <w:rsid w:val="00663B83"/>
    <w:rsid w:val="00665A51"/>
    <w:rsid w:val="00665B6B"/>
    <w:rsid w:val="006667F8"/>
    <w:rsid w:val="006668CB"/>
    <w:rsid w:val="0066695F"/>
    <w:rsid w:val="00666984"/>
    <w:rsid w:val="00667001"/>
    <w:rsid w:val="00667641"/>
    <w:rsid w:val="00667E82"/>
    <w:rsid w:val="00671188"/>
    <w:rsid w:val="00671883"/>
    <w:rsid w:val="00671A18"/>
    <w:rsid w:val="0067366C"/>
    <w:rsid w:val="006738ED"/>
    <w:rsid w:val="006739DE"/>
    <w:rsid w:val="0067532E"/>
    <w:rsid w:val="006753AC"/>
    <w:rsid w:val="00676AAF"/>
    <w:rsid w:val="00676B27"/>
    <w:rsid w:val="00676BAF"/>
    <w:rsid w:val="0067737F"/>
    <w:rsid w:val="00680A66"/>
    <w:rsid w:val="00681DDE"/>
    <w:rsid w:val="006827CD"/>
    <w:rsid w:val="00683423"/>
    <w:rsid w:val="006839AA"/>
    <w:rsid w:val="00685049"/>
    <w:rsid w:val="00685D98"/>
    <w:rsid w:val="006869EB"/>
    <w:rsid w:val="00686C9B"/>
    <w:rsid w:val="006870B8"/>
    <w:rsid w:val="00687612"/>
    <w:rsid w:val="0068771C"/>
    <w:rsid w:val="006902B3"/>
    <w:rsid w:val="00690441"/>
    <w:rsid w:val="00693027"/>
    <w:rsid w:val="006941EA"/>
    <w:rsid w:val="00694692"/>
    <w:rsid w:val="00695578"/>
    <w:rsid w:val="00695C5B"/>
    <w:rsid w:val="00695D4B"/>
    <w:rsid w:val="00697096"/>
    <w:rsid w:val="00697702"/>
    <w:rsid w:val="006A0A80"/>
    <w:rsid w:val="006A2724"/>
    <w:rsid w:val="006A2794"/>
    <w:rsid w:val="006A3867"/>
    <w:rsid w:val="006A3A11"/>
    <w:rsid w:val="006B0134"/>
    <w:rsid w:val="006B0952"/>
    <w:rsid w:val="006B1028"/>
    <w:rsid w:val="006B1369"/>
    <w:rsid w:val="006B164D"/>
    <w:rsid w:val="006B1773"/>
    <w:rsid w:val="006B22FF"/>
    <w:rsid w:val="006B33A1"/>
    <w:rsid w:val="006B41D2"/>
    <w:rsid w:val="006B43C6"/>
    <w:rsid w:val="006B55F8"/>
    <w:rsid w:val="006B5BA9"/>
    <w:rsid w:val="006B5DA4"/>
    <w:rsid w:val="006B6C6D"/>
    <w:rsid w:val="006B6CF4"/>
    <w:rsid w:val="006B7618"/>
    <w:rsid w:val="006C0052"/>
    <w:rsid w:val="006C072B"/>
    <w:rsid w:val="006C14E7"/>
    <w:rsid w:val="006C18F3"/>
    <w:rsid w:val="006C2A4A"/>
    <w:rsid w:val="006C356D"/>
    <w:rsid w:val="006C37A2"/>
    <w:rsid w:val="006C4333"/>
    <w:rsid w:val="006C465E"/>
    <w:rsid w:val="006C4A81"/>
    <w:rsid w:val="006C5105"/>
    <w:rsid w:val="006C545B"/>
    <w:rsid w:val="006C5EC4"/>
    <w:rsid w:val="006C6049"/>
    <w:rsid w:val="006C6AED"/>
    <w:rsid w:val="006D0B35"/>
    <w:rsid w:val="006D1491"/>
    <w:rsid w:val="006D17C4"/>
    <w:rsid w:val="006D2FD3"/>
    <w:rsid w:val="006D30A7"/>
    <w:rsid w:val="006D32A6"/>
    <w:rsid w:val="006D3E72"/>
    <w:rsid w:val="006D5465"/>
    <w:rsid w:val="006D5B80"/>
    <w:rsid w:val="006D5DA1"/>
    <w:rsid w:val="006D6122"/>
    <w:rsid w:val="006D7F4B"/>
    <w:rsid w:val="006E0507"/>
    <w:rsid w:val="006E0633"/>
    <w:rsid w:val="006E17C3"/>
    <w:rsid w:val="006E1AAF"/>
    <w:rsid w:val="006E27F2"/>
    <w:rsid w:val="006E37B7"/>
    <w:rsid w:val="006E62B9"/>
    <w:rsid w:val="006E634E"/>
    <w:rsid w:val="006E65C2"/>
    <w:rsid w:val="006E7998"/>
    <w:rsid w:val="006F0305"/>
    <w:rsid w:val="006F0864"/>
    <w:rsid w:val="006F0BE8"/>
    <w:rsid w:val="006F0FBA"/>
    <w:rsid w:val="006F2036"/>
    <w:rsid w:val="006F25B3"/>
    <w:rsid w:val="006F3673"/>
    <w:rsid w:val="006F4B7C"/>
    <w:rsid w:val="006F63E8"/>
    <w:rsid w:val="006F6E4F"/>
    <w:rsid w:val="006F7DA0"/>
    <w:rsid w:val="00700BC5"/>
    <w:rsid w:val="00700D2C"/>
    <w:rsid w:val="007012B4"/>
    <w:rsid w:val="00701506"/>
    <w:rsid w:val="00701F05"/>
    <w:rsid w:val="00702459"/>
    <w:rsid w:val="00702812"/>
    <w:rsid w:val="007028F1"/>
    <w:rsid w:val="00702D04"/>
    <w:rsid w:val="00703D68"/>
    <w:rsid w:val="00704178"/>
    <w:rsid w:val="00704616"/>
    <w:rsid w:val="007066C6"/>
    <w:rsid w:val="00706989"/>
    <w:rsid w:val="00710D5D"/>
    <w:rsid w:val="0071127A"/>
    <w:rsid w:val="00711998"/>
    <w:rsid w:val="00711A8F"/>
    <w:rsid w:val="00711BEE"/>
    <w:rsid w:val="00714861"/>
    <w:rsid w:val="00714A09"/>
    <w:rsid w:val="00714D52"/>
    <w:rsid w:val="00715B75"/>
    <w:rsid w:val="00715C11"/>
    <w:rsid w:val="00716D2D"/>
    <w:rsid w:val="00717C04"/>
    <w:rsid w:val="0072060D"/>
    <w:rsid w:val="007230C5"/>
    <w:rsid w:val="0072330D"/>
    <w:rsid w:val="00723529"/>
    <w:rsid w:val="00723896"/>
    <w:rsid w:val="00723F46"/>
    <w:rsid w:val="00727675"/>
    <w:rsid w:val="007309D4"/>
    <w:rsid w:val="007314A9"/>
    <w:rsid w:val="00731B37"/>
    <w:rsid w:val="00731B4F"/>
    <w:rsid w:val="00731C09"/>
    <w:rsid w:val="007323E6"/>
    <w:rsid w:val="00732746"/>
    <w:rsid w:val="00733F9C"/>
    <w:rsid w:val="0073438B"/>
    <w:rsid w:val="007345CE"/>
    <w:rsid w:val="00735062"/>
    <w:rsid w:val="00735334"/>
    <w:rsid w:val="0073541F"/>
    <w:rsid w:val="007356B1"/>
    <w:rsid w:val="00735DF6"/>
    <w:rsid w:val="00736584"/>
    <w:rsid w:val="007370E7"/>
    <w:rsid w:val="007371F1"/>
    <w:rsid w:val="007407BF"/>
    <w:rsid w:val="0074140E"/>
    <w:rsid w:val="007414C8"/>
    <w:rsid w:val="00741E4F"/>
    <w:rsid w:val="0074272D"/>
    <w:rsid w:val="00743A6F"/>
    <w:rsid w:val="00743C04"/>
    <w:rsid w:val="007446D1"/>
    <w:rsid w:val="00744E4C"/>
    <w:rsid w:val="007454D4"/>
    <w:rsid w:val="00746088"/>
    <w:rsid w:val="00746B46"/>
    <w:rsid w:val="00747CFC"/>
    <w:rsid w:val="00750051"/>
    <w:rsid w:val="0075028E"/>
    <w:rsid w:val="0075111C"/>
    <w:rsid w:val="007513EF"/>
    <w:rsid w:val="0075155A"/>
    <w:rsid w:val="007520F4"/>
    <w:rsid w:val="00752C35"/>
    <w:rsid w:val="0075310F"/>
    <w:rsid w:val="00753955"/>
    <w:rsid w:val="0075473F"/>
    <w:rsid w:val="00755091"/>
    <w:rsid w:val="007560BA"/>
    <w:rsid w:val="0075679F"/>
    <w:rsid w:val="0076042F"/>
    <w:rsid w:val="0076087F"/>
    <w:rsid w:val="00762249"/>
    <w:rsid w:val="00762B06"/>
    <w:rsid w:val="00763AAF"/>
    <w:rsid w:val="007642B4"/>
    <w:rsid w:val="007643B3"/>
    <w:rsid w:val="00764814"/>
    <w:rsid w:val="00765FAE"/>
    <w:rsid w:val="007668D8"/>
    <w:rsid w:val="00766A18"/>
    <w:rsid w:val="00767CD0"/>
    <w:rsid w:val="007703AC"/>
    <w:rsid w:val="00772472"/>
    <w:rsid w:val="0077274B"/>
    <w:rsid w:val="00773DB1"/>
    <w:rsid w:val="007742BC"/>
    <w:rsid w:val="007754E8"/>
    <w:rsid w:val="00776BFA"/>
    <w:rsid w:val="00776DE5"/>
    <w:rsid w:val="00777B19"/>
    <w:rsid w:val="007810C3"/>
    <w:rsid w:val="0078451A"/>
    <w:rsid w:val="007853C9"/>
    <w:rsid w:val="007855AC"/>
    <w:rsid w:val="00785AA1"/>
    <w:rsid w:val="00786717"/>
    <w:rsid w:val="00787078"/>
    <w:rsid w:val="0079108A"/>
    <w:rsid w:val="007910FA"/>
    <w:rsid w:val="00791A6C"/>
    <w:rsid w:val="007922F7"/>
    <w:rsid w:val="0079282C"/>
    <w:rsid w:val="0079284D"/>
    <w:rsid w:val="007935BF"/>
    <w:rsid w:val="007936AB"/>
    <w:rsid w:val="00793DB4"/>
    <w:rsid w:val="00796422"/>
    <w:rsid w:val="007964AB"/>
    <w:rsid w:val="00797716"/>
    <w:rsid w:val="007977E2"/>
    <w:rsid w:val="00797A7C"/>
    <w:rsid w:val="00797ACF"/>
    <w:rsid w:val="00797B4E"/>
    <w:rsid w:val="007A1C07"/>
    <w:rsid w:val="007A21F3"/>
    <w:rsid w:val="007A3A0D"/>
    <w:rsid w:val="007A565A"/>
    <w:rsid w:val="007A5737"/>
    <w:rsid w:val="007A5FE2"/>
    <w:rsid w:val="007A6FF1"/>
    <w:rsid w:val="007A7ADF"/>
    <w:rsid w:val="007B03EA"/>
    <w:rsid w:val="007B2396"/>
    <w:rsid w:val="007B2590"/>
    <w:rsid w:val="007B25F6"/>
    <w:rsid w:val="007B2915"/>
    <w:rsid w:val="007B482A"/>
    <w:rsid w:val="007B4DDB"/>
    <w:rsid w:val="007B5ADC"/>
    <w:rsid w:val="007B5FDE"/>
    <w:rsid w:val="007B6F06"/>
    <w:rsid w:val="007B728E"/>
    <w:rsid w:val="007C0761"/>
    <w:rsid w:val="007C1477"/>
    <w:rsid w:val="007C1770"/>
    <w:rsid w:val="007C18F5"/>
    <w:rsid w:val="007C1938"/>
    <w:rsid w:val="007C22BD"/>
    <w:rsid w:val="007C256B"/>
    <w:rsid w:val="007C2B09"/>
    <w:rsid w:val="007C6DFE"/>
    <w:rsid w:val="007D0A91"/>
    <w:rsid w:val="007D0B8F"/>
    <w:rsid w:val="007D195A"/>
    <w:rsid w:val="007D1F9B"/>
    <w:rsid w:val="007D25D8"/>
    <w:rsid w:val="007D328F"/>
    <w:rsid w:val="007D368E"/>
    <w:rsid w:val="007D4E72"/>
    <w:rsid w:val="007D5B8B"/>
    <w:rsid w:val="007D5D8D"/>
    <w:rsid w:val="007D5DD2"/>
    <w:rsid w:val="007D6541"/>
    <w:rsid w:val="007E0560"/>
    <w:rsid w:val="007E0BCC"/>
    <w:rsid w:val="007E0C37"/>
    <w:rsid w:val="007E26A7"/>
    <w:rsid w:val="007E2865"/>
    <w:rsid w:val="007E3243"/>
    <w:rsid w:val="007E3D97"/>
    <w:rsid w:val="007E3E3D"/>
    <w:rsid w:val="007E518D"/>
    <w:rsid w:val="007E51A9"/>
    <w:rsid w:val="007E5B14"/>
    <w:rsid w:val="007E695D"/>
    <w:rsid w:val="007E6F85"/>
    <w:rsid w:val="007E7F94"/>
    <w:rsid w:val="007F168F"/>
    <w:rsid w:val="007F1A92"/>
    <w:rsid w:val="007F1DBC"/>
    <w:rsid w:val="007F216C"/>
    <w:rsid w:val="007F2C31"/>
    <w:rsid w:val="007F32D0"/>
    <w:rsid w:val="007F35FF"/>
    <w:rsid w:val="007F3A33"/>
    <w:rsid w:val="007F64F1"/>
    <w:rsid w:val="007F6EAB"/>
    <w:rsid w:val="007F7724"/>
    <w:rsid w:val="00800448"/>
    <w:rsid w:val="008031B2"/>
    <w:rsid w:val="00803728"/>
    <w:rsid w:val="00803D24"/>
    <w:rsid w:val="00803D57"/>
    <w:rsid w:val="00803EF5"/>
    <w:rsid w:val="00804869"/>
    <w:rsid w:val="00805AF6"/>
    <w:rsid w:val="008063D4"/>
    <w:rsid w:val="00806CA1"/>
    <w:rsid w:val="008070C9"/>
    <w:rsid w:val="008078AD"/>
    <w:rsid w:val="00807F0E"/>
    <w:rsid w:val="00810A4E"/>
    <w:rsid w:val="00811F00"/>
    <w:rsid w:val="0081238D"/>
    <w:rsid w:val="00812AD2"/>
    <w:rsid w:val="00813293"/>
    <w:rsid w:val="00814510"/>
    <w:rsid w:val="008148B8"/>
    <w:rsid w:val="00814B75"/>
    <w:rsid w:val="008158BC"/>
    <w:rsid w:val="00815B0A"/>
    <w:rsid w:val="0081640E"/>
    <w:rsid w:val="00820906"/>
    <w:rsid w:val="008211F2"/>
    <w:rsid w:val="0082188B"/>
    <w:rsid w:val="00821D78"/>
    <w:rsid w:val="0082244A"/>
    <w:rsid w:val="0082292A"/>
    <w:rsid w:val="008235D5"/>
    <w:rsid w:val="008236A4"/>
    <w:rsid w:val="00824211"/>
    <w:rsid w:val="00824EE0"/>
    <w:rsid w:val="00825128"/>
    <w:rsid w:val="00825987"/>
    <w:rsid w:val="00826398"/>
    <w:rsid w:val="008273C3"/>
    <w:rsid w:val="00827590"/>
    <w:rsid w:val="00827D00"/>
    <w:rsid w:val="00827E61"/>
    <w:rsid w:val="00827F05"/>
    <w:rsid w:val="008301BB"/>
    <w:rsid w:val="00832745"/>
    <w:rsid w:val="00833556"/>
    <w:rsid w:val="00833679"/>
    <w:rsid w:val="00833DFB"/>
    <w:rsid w:val="00834280"/>
    <w:rsid w:val="0083554F"/>
    <w:rsid w:val="00837793"/>
    <w:rsid w:val="00837AF2"/>
    <w:rsid w:val="008403F0"/>
    <w:rsid w:val="00840CD9"/>
    <w:rsid w:val="0084139A"/>
    <w:rsid w:val="00842D93"/>
    <w:rsid w:val="008436DD"/>
    <w:rsid w:val="00844759"/>
    <w:rsid w:val="008449C4"/>
    <w:rsid w:val="00846150"/>
    <w:rsid w:val="00846B8B"/>
    <w:rsid w:val="00846CDF"/>
    <w:rsid w:val="008474AB"/>
    <w:rsid w:val="008476E0"/>
    <w:rsid w:val="00850824"/>
    <w:rsid w:val="00850BE1"/>
    <w:rsid w:val="008513C3"/>
    <w:rsid w:val="00851C08"/>
    <w:rsid w:val="00851CF8"/>
    <w:rsid w:val="00851F7E"/>
    <w:rsid w:val="00854C6D"/>
    <w:rsid w:val="008560B7"/>
    <w:rsid w:val="0085640C"/>
    <w:rsid w:val="00860284"/>
    <w:rsid w:val="008605A3"/>
    <w:rsid w:val="00860A7A"/>
    <w:rsid w:val="00860DC6"/>
    <w:rsid w:val="00861522"/>
    <w:rsid w:val="008633D5"/>
    <w:rsid w:val="008635EF"/>
    <w:rsid w:val="008635F3"/>
    <w:rsid w:val="00863802"/>
    <w:rsid w:val="00863E7C"/>
    <w:rsid w:val="0086426F"/>
    <w:rsid w:val="0086484B"/>
    <w:rsid w:val="00865374"/>
    <w:rsid w:val="00865C9A"/>
    <w:rsid w:val="00866200"/>
    <w:rsid w:val="00867A36"/>
    <w:rsid w:val="00867A51"/>
    <w:rsid w:val="00870E1E"/>
    <w:rsid w:val="0087162F"/>
    <w:rsid w:val="008716D8"/>
    <w:rsid w:val="00872C2E"/>
    <w:rsid w:val="0087305C"/>
    <w:rsid w:val="008730B9"/>
    <w:rsid w:val="00873A7B"/>
    <w:rsid w:val="008745E0"/>
    <w:rsid w:val="008746AD"/>
    <w:rsid w:val="00874AFA"/>
    <w:rsid w:val="00875736"/>
    <w:rsid w:val="00875887"/>
    <w:rsid w:val="00875BCF"/>
    <w:rsid w:val="00877CDB"/>
    <w:rsid w:val="0088067E"/>
    <w:rsid w:val="008817D8"/>
    <w:rsid w:val="00881C32"/>
    <w:rsid w:val="00883471"/>
    <w:rsid w:val="00883CD0"/>
    <w:rsid w:val="00883F0B"/>
    <w:rsid w:val="00885C2A"/>
    <w:rsid w:val="00886FE9"/>
    <w:rsid w:val="00890BE8"/>
    <w:rsid w:val="00891E47"/>
    <w:rsid w:val="0089269B"/>
    <w:rsid w:val="008933C3"/>
    <w:rsid w:val="00893A4F"/>
    <w:rsid w:val="00893E1F"/>
    <w:rsid w:val="00894F5B"/>
    <w:rsid w:val="008953D5"/>
    <w:rsid w:val="0089647C"/>
    <w:rsid w:val="00897450"/>
    <w:rsid w:val="00897512"/>
    <w:rsid w:val="0089764B"/>
    <w:rsid w:val="008A1652"/>
    <w:rsid w:val="008A17DA"/>
    <w:rsid w:val="008A27E7"/>
    <w:rsid w:val="008A341E"/>
    <w:rsid w:val="008A5297"/>
    <w:rsid w:val="008A5334"/>
    <w:rsid w:val="008A5382"/>
    <w:rsid w:val="008A5721"/>
    <w:rsid w:val="008A7206"/>
    <w:rsid w:val="008A7C60"/>
    <w:rsid w:val="008B0ABC"/>
    <w:rsid w:val="008B0DEE"/>
    <w:rsid w:val="008B32D4"/>
    <w:rsid w:val="008B4FDD"/>
    <w:rsid w:val="008B6244"/>
    <w:rsid w:val="008B69A3"/>
    <w:rsid w:val="008B6B31"/>
    <w:rsid w:val="008B7DE9"/>
    <w:rsid w:val="008C05F8"/>
    <w:rsid w:val="008C0918"/>
    <w:rsid w:val="008C0DDD"/>
    <w:rsid w:val="008C1F5C"/>
    <w:rsid w:val="008C1F6A"/>
    <w:rsid w:val="008C2737"/>
    <w:rsid w:val="008C3918"/>
    <w:rsid w:val="008C39F7"/>
    <w:rsid w:val="008C3EFB"/>
    <w:rsid w:val="008C40A9"/>
    <w:rsid w:val="008C41ED"/>
    <w:rsid w:val="008C5DB4"/>
    <w:rsid w:val="008C7578"/>
    <w:rsid w:val="008C76C6"/>
    <w:rsid w:val="008C7AD0"/>
    <w:rsid w:val="008D0544"/>
    <w:rsid w:val="008D0C94"/>
    <w:rsid w:val="008D159F"/>
    <w:rsid w:val="008D238C"/>
    <w:rsid w:val="008D2390"/>
    <w:rsid w:val="008D2F6A"/>
    <w:rsid w:val="008D443F"/>
    <w:rsid w:val="008D6399"/>
    <w:rsid w:val="008D64C2"/>
    <w:rsid w:val="008D6F05"/>
    <w:rsid w:val="008E0003"/>
    <w:rsid w:val="008E01D4"/>
    <w:rsid w:val="008E168D"/>
    <w:rsid w:val="008E3123"/>
    <w:rsid w:val="008E357D"/>
    <w:rsid w:val="008E3E9B"/>
    <w:rsid w:val="008E456A"/>
    <w:rsid w:val="008E4D29"/>
    <w:rsid w:val="008E4D5E"/>
    <w:rsid w:val="008E6273"/>
    <w:rsid w:val="008E62F1"/>
    <w:rsid w:val="008E7160"/>
    <w:rsid w:val="008F005C"/>
    <w:rsid w:val="008F0A41"/>
    <w:rsid w:val="008F0EC3"/>
    <w:rsid w:val="008F1965"/>
    <w:rsid w:val="008F1B84"/>
    <w:rsid w:val="008F20F5"/>
    <w:rsid w:val="008F3326"/>
    <w:rsid w:val="008F40EB"/>
    <w:rsid w:val="008F49BB"/>
    <w:rsid w:val="008F59DA"/>
    <w:rsid w:val="008F5E50"/>
    <w:rsid w:val="008F6699"/>
    <w:rsid w:val="008F78B4"/>
    <w:rsid w:val="008F7DAD"/>
    <w:rsid w:val="00900162"/>
    <w:rsid w:val="00900362"/>
    <w:rsid w:val="009004AB"/>
    <w:rsid w:val="00901659"/>
    <w:rsid w:val="0090176D"/>
    <w:rsid w:val="0090386D"/>
    <w:rsid w:val="00903CA5"/>
    <w:rsid w:val="009040A8"/>
    <w:rsid w:val="00905208"/>
    <w:rsid w:val="00910840"/>
    <w:rsid w:val="00910C46"/>
    <w:rsid w:val="00910E43"/>
    <w:rsid w:val="00911142"/>
    <w:rsid w:val="009114F0"/>
    <w:rsid w:val="0091337B"/>
    <w:rsid w:val="00913B00"/>
    <w:rsid w:val="00914B75"/>
    <w:rsid w:val="00914CEC"/>
    <w:rsid w:val="00915794"/>
    <w:rsid w:val="009158D8"/>
    <w:rsid w:val="009163D1"/>
    <w:rsid w:val="009179AF"/>
    <w:rsid w:val="00917DE6"/>
    <w:rsid w:val="00920DA4"/>
    <w:rsid w:val="009211A4"/>
    <w:rsid w:val="00923AA3"/>
    <w:rsid w:val="00923D3A"/>
    <w:rsid w:val="00925A4E"/>
    <w:rsid w:val="009266E1"/>
    <w:rsid w:val="0092676F"/>
    <w:rsid w:val="009268A5"/>
    <w:rsid w:val="0092735A"/>
    <w:rsid w:val="009274A3"/>
    <w:rsid w:val="00927783"/>
    <w:rsid w:val="0092789E"/>
    <w:rsid w:val="00927DF9"/>
    <w:rsid w:val="0093044F"/>
    <w:rsid w:val="00931857"/>
    <w:rsid w:val="0093251E"/>
    <w:rsid w:val="00932F06"/>
    <w:rsid w:val="00933219"/>
    <w:rsid w:val="0093372B"/>
    <w:rsid w:val="009339A1"/>
    <w:rsid w:val="00933AB9"/>
    <w:rsid w:val="00933E45"/>
    <w:rsid w:val="00934CE2"/>
    <w:rsid w:val="0093571E"/>
    <w:rsid w:val="00935A43"/>
    <w:rsid w:val="00936891"/>
    <w:rsid w:val="00937949"/>
    <w:rsid w:val="009403D0"/>
    <w:rsid w:val="00941013"/>
    <w:rsid w:val="0094204C"/>
    <w:rsid w:val="009425F4"/>
    <w:rsid w:val="00942653"/>
    <w:rsid w:val="009451B1"/>
    <w:rsid w:val="0094597B"/>
    <w:rsid w:val="00945AD1"/>
    <w:rsid w:val="00945C69"/>
    <w:rsid w:val="009463DA"/>
    <w:rsid w:val="009504FD"/>
    <w:rsid w:val="00950ADF"/>
    <w:rsid w:val="00951037"/>
    <w:rsid w:val="00951D7E"/>
    <w:rsid w:val="009536DE"/>
    <w:rsid w:val="00955092"/>
    <w:rsid w:val="00955F50"/>
    <w:rsid w:val="009570E9"/>
    <w:rsid w:val="00957977"/>
    <w:rsid w:val="009607BF"/>
    <w:rsid w:val="00960B10"/>
    <w:rsid w:val="00961435"/>
    <w:rsid w:val="00961471"/>
    <w:rsid w:val="009619C4"/>
    <w:rsid w:val="00961A0E"/>
    <w:rsid w:val="00961B4F"/>
    <w:rsid w:val="009628F0"/>
    <w:rsid w:val="00963A97"/>
    <w:rsid w:val="00963FD4"/>
    <w:rsid w:val="009652E7"/>
    <w:rsid w:val="009671CC"/>
    <w:rsid w:val="00967F65"/>
    <w:rsid w:val="00967FA3"/>
    <w:rsid w:val="00972488"/>
    <w:rsid w:val="00972A9B"/>
    <w:rsid w:val="00972D65"/>
    <w:rsid w:val="00974247"/>
    <w:rsid w:val="009742B8"/>
    <w:rsid w:val="00974F88"/>
    <w:rsid w:val="00975A9C"/>
    <w:rsid w:val="00975C6C"/>
    <w:rsid w:val="00976E28"/>
    <w:rsid w:val="0098021F"/>
    <w:rsid w:val="00980B79"/>
    <w:rsid w:val="00981326"/>
    <w:rsid w:val="00982359"/>
    <w:rsid w:val="0098515A"/>
    <w:rsid w:val="00985733"/>
    <w:rsid w:val="009858C1"/>
    <w:rsid w:val="00986BF1"/>
    <w:rsid w:val="0098705F"/>
    <w:rsid w:val="00987118"/>
    <w:rsid w:val="00987148"/>
    <w:rsid w:val="00990105"/>
    <w:rsid w:val="009909B9"/>
    <w:rsid w:val="00991362"/>
    <w:rsid w:val="0099231A"/>
    <w:rsid w:val="00992E6B"/>
    <w:rsid w:val="0099309F"/>
    <w:rsid w:val="009946BB"/>
    <w:rsid w:val="00995630"/>
    <w:rsid w:val="00995D75"/>
    <w:rsid w:val="00996793"/>
    <w:rsid w:val="009967EB"/>
    <w:rsid w:val="00997302"/>
    <w:rsid w:val="009A3F97"/>
    <w:rsid w:val="009A4130"/>
    <w:rsid w:val="009A467A"/>
    <w:rsid w:val="009A4747"/>
    <w:rsid w:val="009A497E"/>
    <w:rsid w:val="009A59E4"/>
    <w:rsid w:val="009A669B"/>
    <w:rsid w:val="009A686F"/>
    <w:rsid w:val="009B0475"/>
    <w:rsid w:val="009B0C78"/>
    <w:rsid w:val="009B0E78"/>
    <w:rsid w:val="009B1161"/>
    <w:rsid w:val="009B2321"/>
    <w:rsid w:val="009B2539"/>
    <w:rsid w:val="009B43DB"/>
    <w:rsid w:val="009B4D3E"/>
    <w:rsid w:val="009B6B2F"/>
    <w:rsid w:val="009B6FD8"/>
    <w:rsid w:val="009C04A9"/>
    <w:rsid w:val="009C27E0"/>
    <w:rsid w:val="009C2FC0"/>
    <w:rsid w:val="009C346C"/>
    <w:rsid w:val="009C413B"/>
    <w:rsid w:val="009C41D8"/>
    <w:rsid w:val="009C5758"/>
    <w:rsid w:val="009C6726"/>
    <w:rsid w:val="009C706B"/>
    <w:rsid w:val="009C72DC"/>
    <w:rsid w:val="009D007E"/>
    <w:rsid w:val="009D0331"/>
    <w:rsid w:val="009D0F03"/>
    <w:rsid w:val="009D36F4"/>
    <w:rsid w:val="009D4B93"/>
    <w:rsid w:val="009D5823"/>
    <w:rsid w:val="009D66FA"/>
    <w:rsid w:val="009D70D8"/>
    <w:rsid w:val="009D7A7E"/>
    <w:rsid w:val="009D7EAE"/>
    <w:rsid w:val="009E0796"/>
    <w:rsid w:val="009E0BCC"/>
    <w:rsid w:val="009E0DCC"/>
    <w:rsid w:val="009E1580"/>
    <w:rsid w:val="009E199C"/>
    <w:rsid w:val="009E2125"/>
    <w:rsid w:val="009E286E"/>
    <w:rsid w:val="009E2931"/>
    <w:rsid w:val="009E3874"/>
    <w:rsid w:val="009E43B4"/>
    <w:rsid w:val="009E48B0"/>
    <w:rsid w:val="009E577D"/>
    <w:rsid w:val="009E5CFE"/>
    <w:rsid w:val="009E6A42"/>
    <w:rsid w:val="009E6C47"/>
    <w:rsid w:val="009F0F3C"/>
    <w:rsid w:val="009F114C"/>
    <w:rsid w:val="009F16C6"/>
    <w:rsid w:val="009F219A"/>
    <w:rsid w:val="009F2AA2"/>
    <w:rsid w:val="009F2CC3"/>
    <w:rsid w:val="009F3314"/>
    <w:rsid w:val="009F3CF3"/>
    <w:rsid w:val="009F3D3B"/>
    <w:rsid w:val="009F4CB1"/>
    <w:rsid w:val="009F4FA5"/>
    <w:rsid w:val="009F5BB9"/>
    <w:rsid w:val="009F63A2"/>
    <w:rsid w:val="009F72E5"/>
    <w:rsid w:val="009F73B4"/>
    <w:rsid w:val="009F7E90"/>
    <w:rsid w:val="00A01267"/>
    <w:rsid w:val="00A0143A"/>
    <w:rsid w:val="00A01CE7"/>
    <w:rsid w:val="00A0417D"/>
    <w:rsid w:val="00A05AAB"/>
    <w:rsid w:val="00A063EC"/>
    <w:rsid w:val="00A06817"/>
    <w:rsid w:val="00A10500"/>
    <w:rsid w:val="00A1086F"/>
    <w:rsid w:val="00A1181A"/>
    <w:rsid w:val="00A11FB8"/>
    <w:rsid w:val="00A13019"/>
    <w:rsid w:val="00A133E8"/>
    <w:rsid w:val="00A14AD1"/>
    <w:rsid w:val="00A14B20"/>
    <w:rsid w:val="00A1530D"/>
    <w:rsid w:val="00A16D3B"/>
    <w:rsid w:val="00A22538"/>
    <w:rsid w:val="00A225F4"/>
    <w:rsid w:val="00A227CD"/>
    <w:rsid w:val="00A23B37"/>
    <w:rsid w:val="00A24469"/>
    <w:rsid w:val="00A24D8A"/>
    <w:rsid w:val="00A24FF2"/>
    <w:rsid w:val="00A263C9"/>
    <w:rsid w:val="00A26521"/>
    <w:rsid w:val="00A2738D"/>
    <w:rsid w:val="00A277E1"/>
    <w:rsid w:val="00A305B0"/>
    <w:rsid w:val="00A30950"/>
    <w:rsid w:val="00A30CC2"/>
    <w:rsid w:val="00A31920"/>
    <w:rsid w:val="00A31FF6"/>
    <w:rsid w:val="00A320DD"/>
    <w:rsid w:val="00A326F5"/>
    <w:rsid w:val="00A329F6"/>
    <w:rsid w:val="00A32EE1"/>
    <w:rsid w:val="00A33674"/>
    <w:rsid w:val="00A35558"/>
    <w:rsid w:val="00A36287"/>
    <w:rsid w:val="00A376AC"/>
    <w:rsid w:val="00A41254"/>
    <w:rsid w:val="00A41A37"/>
    <w:rsid w:val="00A41E83"/>
    <w:rsid w:val="00A42DC6"/>
    <w:rsid w:val="00A438F4"/>
    <w:rsid w:val="00A445D0"/>
    <w:rsid w:val="00A446CE"/>
    <w:rsid w:val="00A44A10"/>
    <w:rsid w:val="00A45612"/>
    <w:rsid w:val="00A45B14"/>
    <w:rsid w:val="00A4717B"/>
    <w:rsid w:val="00A475EA"/>
    <w:rsid w:val="00A47A8B"/>
    <w:rsid w:val="00A51554"/>
    <w:rsid w:val="00A5198E"/>
    <w:rsid w:val="00A536C4"/>
    <w:rsid w:val="00A53863"/>
    <w:rsid w:val="00A53BD5"/>
    <w:rsid w:val="00A540FA"/>
    <w:rsid w:val="00A54E42"/>
    <w:rsid w:val="00A54E5A"/>
    <w:rsid w:val="00A55357"/>
    <w:rsid w:val="00A5577F"/>
    <w:rsid w:val="00A55A12"/>
    <w:rsid w:val="00A55C76"/>
    <w:rsid w:val="00A56136"/>
    <w:rsid w:val="00A607F5"/>
    <w:rsid w:val="00A611CC"/>
    <w:rsid w:val="00A61234"/>
    <w:rsid w:val="00A62311"/>
    <w:rsid w:val="00A62C70"/>
    <w:rsid w:val="00A63EFF"/>
    <w:rsid w:val="00A6546D"/>
    <w:rsid w:val="00A6703A"/>
    <w:rsid w:val="00A70243"/>
    <w:rsid w:val="00A70490"/>
    <w:rsid w:val="00A71508"/>
    <w:rsid w:val="00A719AB"/>
    <w:rsid w:val="00A71A52"/>
    <w:rsid w:val="00A71ED3"/>
    <w:rsid w:val="00A73012"/>
    <w:rsid w:val="00A73C3A"/>
    <w:rsid w:val="00A73EB5"/>
    <w:rsid w:val="00A74848"/>
    <w:rsid w:val="00A751BB"/>
    <w:rsid w:val="00A761CC"/>
    <w:rsid w:val="00A77078"/>
    <w:rsid w:val="00A77192"/>
    <w:rsid w:val="00A77AEC"/>
    <w:rsid w:val="00A803E2"/>
    <w:rsid w:val="00A80D16"/>
    <w:rsid w:val="00A8101D"/>
    <w:rsid w:val="00A8162A"/>
    <w:rsid w:val="00A82BD7"/>
    <w:rsid w:val="00A82E7E"/>
    <w:rsid w:val="00A8394E"/>
    <w:rsid w:val="00A845DC"/>
    <w:rsid w:val="00A860E8"/>
    <w:rsid w:val="00A864C0"/>
    <w:rsid w:val="00A8668D"/>
    <w:rsid w:val="00A86F9E"/>
    <w:rsid w:val="00A8784E"/>
    <w:rsid w:val="00A9094D"/>
    <w:rsid w:val="00A90AB8"/>
    <w:rsid w:val="00A90C69"/>
    <w:rsid w:val="00A91810"/>
    <w:rsid w:val="00A91C77"/>
    <w:rsid w:val="00A92134"/>
    <w:rsid w:val="00A92957"/>
    <w:rsid w:val="00A93666"/>
    <w:rsid w:val="00A948B7"/>
    <w:rsid w:val="00A95B20"/>
    <w:rsid w:val="00A973A9"/>
    <w:rsid w:val="00A97D93"/>
    <w:rsid w:val="00AA2807"/>
    <w:rsid w:val="00AA2B32"/>
    <w:rsid w:val="00AA2C33"/>
    <w:rsid w:val="00AA3477"/>
    <w:rsid w:val="00AA7C0A"/>
    <w:rsid w:val="00AA7D50"/>
    <w:rsid w:val="00AB181D"/>
    <w:rsid w:val="00AB36C9"/>
    <w:rsid w:val="00AB4035"/>
    <w:rsid w:val="00AB4486"/>
    <w:rsid w:val="00AB44EF"/>
    <w:rsid w:val="00AB5C8D"/>
    <w:rsid w:val="00AB7391"/>
    <w:rsid w:val="00AC0358"/>
    <w:rsid w:val="00AC111E"/>
    <w:rsid w:val="00AC2214"/>
    <w:rsid w:val="00AC29EE"/>
    <w:rsid w:val="00AC2BCB"/>
    <w:rsid w:val="00AC3C24"/>
    <w:rsid w:val="00AC488E"/>
    <w:rsid w:val="00AC48D4"/>
    <w:rsid w:val="00AC540C"/>
    <w:rsid w:val="00AC580B"/>
    <w:rsid w:val="00AC7143"/>
    <w:rsid w:val="00AC7576"/>
    <w:rsid w:val="00AC7B37"/>
    <w:rsid w:val="00AD0791"/>
    <w:rsid w:val="00AD13B1"/>
    <w:rsid w:val="00AD232F"/>
    <w:rsid w:val="00AD2589"/>
    <w:rsid w:val="00AD2CD3"/>
    <w:rsid w:val="00AD4E29"/>
    <w:rsid w:val="00AD4EB2"/>
    <w:rsid w:val="00AD50D4"/>
    <w:rsid w:val="00AD58E3"/>
    <w:rsid w:val="00AD67D1"/>
    <w:rsid w:val="00AD6A7D"/>
    <w:rsid w:val="00AD75D3"/>
    <w:rsid w:val="00AD783C"/>
    <w:rsid w:val="00AD7D50"/>
    <w:rsid w:val="00AE02EE"/>
    <w:rsid w:val="00AE1997"/>
    <w:rsid w:val="00AE19F0"/>
    <w:rsid w:val="00AE1EB7"/>
    <w:rsid w:val="00AE1EF2"/>
    <w:rsid w:val="00AE329A"/>
    <w:rsid w:val="00AE39FC"/>
    <w:rsid w:val="00AE3C39"/>
    <w:rsid w:val="00AE45D2"/>
    <w:rsid w:val="00AE487A"/>
    <w:rsid w:val="00AE7473"/>
    <w:rsid w:val="00AE74CD"/>
    <w:rsid w:val="00AF115D"/>
    <w:rsid w:val="00AF1A96"/>
    <w:rsid w:val="00AF35EC"/>
    <w:rsid w:val="00AF3911"/>
    <w:rsid w:val="00AF3A57"/>
    <w:rsid w:val="00AF45D1"/>
    <w:rsid w:val="00AF649B"/>
    <w:rsid w:val="00AF74A0"/>
    <w:rsid w:val="00AF7C46"/>
    <w:rsid w:val="00AF7D78"/>
    <w:rsid w:val="00B00341"/>
    <w:rsid w:val="00B00358"/>
    <w:rsid w:val="00B006F6"/>
    <w:rsid w:val="00B010D7"/>
    <w:rsid w:val="00B013CC"/>
    <w:rsid w:val="00B01B7A"/>
    <w:rsid w:val="00B0208B"/>
    <w:rsid w:val="00B0276F"/>
    <w:rsid w:val="00B03066"/>
    <w:rsid w:val="00B0317C"/>
    <w:rsid w:val="00B0321D"/>
    <w:rsid w:val="00B0343B"/>
    <w:rsid w:val="00B04140"/>
    <w:rsid w:val="00B042CF"/>
    <w:rsid w:val="00B06660"/>
    <w:rsid w:val="00B06C90"/>
    <w:rsid w:val="00B0717A"/>
    <w:rsid w:val="00B109C4"/>
    <w:rsid w:val="00B11217"/>
    <w:rsid w:val="00B13795"/>
    <w:rsid w:val="00B14D7D"/>
    <w:rsid w:val="00B15229"/>
    <w:rsid w:val="00B15370"/>
    <w:rsid w:val="00B162E2"/>
    <w:rsid w:val="00B163CB"/>
    <w:rsid w:val="00B169F1"/>
    <w:rsid w:val="00B174FD"/>
    <w:rsid w:val="00B17CC1"/>
    <w:rsid w:val="00B22390"/>
    <w:rsid w:val="00B2316D"/>
    <w:rsid w:val="00B2318C"/>
    <w:rsid w:val="00B232AD"/>
    <w:rsid w:val="00B232B0"/>
    <w:rsid w:val="00B24618"/>
    <w:rsid w:val="00B24A31"/>
    <w:rsid w:val="00B24A8F"/>
    <w:rsid w:val="00B24D3E"/>
    <w:rsid w:val="00B252A5"/>
    <w:rsid w:val="00B26480"/>
    <w:rsid w:val="00B26986"/>
    <w:rsid w:val="00B27C2E"/>
    <w:rsid w:val="00B3031B"/>
    <w:rsid w:val="00B30794"/>
    <w:rsid w:val="00B31A27"/>
    <w:rsid w:val="00B31A58"/>
    <w:rsid w:val="00B32941"/>
    <w:rsid w:val="00B32A99"/>
    <w:rsid w:val="00B331E4"/>
    <w:rsid w:val="00B34CE6"/>
    <w:rsid w:val="00B3606F"/>
    <w:rsid w:val="00B36099"/>
    <w:rsid w:val="00B36296"/>
    <w:rsid w:val="00B368B2"/>
    <w:rsid w:val="00B4056F"/>
    <w:rsid w:val="00B443A0"/>
    <w:rsid w:val="00B4460C"/>
    <w:rsid w:val="00B44B8D"/>
    <w:rsid w:val="00B44BE9"/>
    <w:rsid w:val="00B450FF"/>
    <w:rsid w:val="00B46F19"/>
    <w:rsid w:val="00B470FF"/>
    <w:rsid w:val="00B47662"/>
    <w:rsid w:val="00B51B7B"/>
    <w:rsid w:val="00B51F54"/>
    <w:rsid w:val="00B52036"/>
    <w:rsid w:val="00B52194"/>
    <w:rsid w:val="00B52442"/>
    <w:rsid w:val="00B5254C"/>
    <w:rsid w:val="00B52CE2"/>
    <w:rsid w:val="00B5335C"/>
    <w:rsid w:val="00B53E92"/>
    <w:rsid w:val="00B5431E"/>
    <w:rsid w:val="00B54C69"/>
    <w:rsid w:val="00B55796"/>
    <w:rsid w:val="00B55BF1"/>
    <w:rsid w:val="00B5600E"/>
    <w:rsid w:val="00B563A0"/>
    <w:rsid w:val="00B567E7"/>
    <w:rsid w:val="00B571C8"/>
    <w:rsid w:val="00B605BC"/>
    <w:rsid w:val="00B6071B"/>
    <w:rsid w:val="00B609AE"/>
    <w:rsid w:val="00B60D99"/>
    <w:rsid w:val="00B61B74"/>
    <w:rsid w:val="00B638E7"/>
    <w:rsid w:val="00B64ECF"/>
    <w:rsid w:val="00B65BF9"/>
    <w:rsid w:val="00B65D09"/>
    <w:rsid w:val="00B65DB6"/>
    <w:rsid w:val="00B6610C"/>
    <w:rsid w:val="00B66888"/>
    <w:rsid w:val="00B67125"/>
    <w:rsid w:val="00B703F8"/>
    <w:rsid w:val="00B705F7"/>
    <w:rsid w:val="00B71215"/>
    <w:rsid w:val="00B71EA8"/>
    <w:rsid w:val="00B721F2"/>
    <w:rsid w:val="00B730B9"/>
    <w:rsid w:val="00B75C02"/>
    <w:rsid w:val="00B7663B"/>
    <w:rsid w:val="00B76F8A"/>
    <w:rsid w:val="00B77AC4"/>
    <w:rsid w:val="00B807F0"/>
    <w:rsid w:val="00B81431"/>
    <w:rsid w:val="00B81A35"/>
    <w:rsid w:val="00B81A94"/>
    <w:rsid w:val="00B81E17"/>
    <w:rsid w:val="00B82E6B"/>
    <w:rsid w:val="00B82F7A"/>
    <w:rsid w:val="00B834C3"/>
    <w:rsid w:val="00B843CD"/>
    <w:rsid w:val="00B84761"/>
    <w:rsid w:val="00B85153"/>
    <w:rsid w:val="00B855D9"/>
    <w:rsid w:val="00B87421"/>
    <w:rsid w:val="00B87B3C"/>
    <w:rsid w:val="00B87D0B"/>
    <w:rsid w:val="00B900F9"/>
    <w:rsid w:val="00B902FC"/>
    <w:rsid w:val="00B90F2A"/>
    <w:rsid w:val="00B91CDB"/>
    <w:rsid w:val="00B92ED9"/>
    <w:rsid w:val="00B92F05"/>
    <w:rsid w:val="00B94F4D"/>
    <w:rsid w:val="00B9578C"/>
    <w:rsid w:val="00B96442"/>
    <w:rsid w:val="00B9732F"/>
    <w:rsid w:val="00B97378"/>
    <w:rsid w:val="00BA0085"/>
    <w:rsid w:val="00BA0500"/>
    <w:rsid w:val="00BA1B50"/>
    <w:rsid w:val="00BA2380"/>
    <w:rsid w:val="00BA32D3"/>
    <w:rsid w:val="00BA3976"/>
    <w:rsid w:val="00BA4646"/>
    <w:rsid w:val="00BA599B"/>
    <w:rsid w:val="00BA6125"/>
    <w:rsid w:val="00BA6D28"/>
    <w:rsid w:val="00BB0983"/>
    <w:rsid w:val="00BB0A21"/>
    <w:rsid w:val="00BB0ADF"/>
    <w:rsid w:val="00BB1B5E"/>
    <w:rsid w:val="00BB1FC2"/>
    <w:rsid w:val="00BB275F"/>
    <w:rsid w:val="00BB2CDC"/>
    <w:rsid w:val="00BB3BD4"/>
    <w:rsid w:val="00BB48A0"/>
    <w:rsid w:val="00BB51A6"/>
    <w:rsid w:val="00BB622F"/>
    <w:rsid w:val="00BB648B"/>
    <w:rsid w:val="00BC130F"/>
    <w:rsid w:val="00BC2C89"/>
    <w:rsid w:val="00BC395A"/>
    <w:rsid w:val="00BC4083"/>
    <w:rsid w:val="00BC4EFC"/>
    <w:rsid w:val="00BC52C2"/>
    <w:rsid w:val="00BC593A"/>
    <w:rsid w:val="00BC6A06"/>
    <w:rsid w:val="00BC6D46"/>
    <w:rsid w:val="00BC73F8"/>
    <w:rsid w:val="00BC7A5E"/>
    <w:rsid w:val="00BD0C24"/>
    <w:rsid w:val="00BD1475"/>
    <w:rsid w:val="00BD17BA"/>
    <w:rsid w:val="00BD1FDF"/>
    <w:rsid w:val="00BD3ABA"/>
    <w:rsid w:val="00BD434C"/>
    <w:rsid w:val="00BD5762"/>
    <w:rsid w:val="00BD6301"/>
    <w:rsid w:val="00BD6D8E"/>
    <w:rsid w:val="00BD725D"/>
    <w:rsid w:val="00BE0FFE"/>
    <w:rsid w:val="00BE2202"/>
    <w:rsid w:val="00BE269A"/>
    <w:rsid w:val="00BE2910"/>
    <w:rsid w:val="00BE2AB6"/>
    <w:rsid w:val="00BE3CFA"/>
    <w:rsid w:val="00BE4DB0"/>
    <w:rsid w:val="00BE5CF6"/>
    <w:rsid w:val="00BE7C84"/>
    <w:rsid w:val="00BF00D9"/>
    <w:rsid w:val="00BF0209"/>
    <w:rsid w:val="00BF107E"/>
    <w:rsid w:val="00BF1372"/>
    <w:rsid w:val="00BF1E80"/>
    <w:rsid w:val="00BF2B7B"/>
    <w:rsid w:val="00BF367E"/>
    <w:rsid w:val="00BF44E6"/>
    <w:rsid w:val="00BF4B8F"/>
    <w:rsid w:val="00BF5561"/>
    <w:rsid w:val="00BF56DE"/>
    <w:rsid w:val="00BF7BA2"/>
    <w:rsid w:val="00C01723"/>
    <w:rsid w:val="00C02DF9"/>
    <w:rsid w:val="00C0336D"/>
    <w:rsid w:val="00C03446"/>
    <w:rsid w:val="00C03A36"/>
    <w:rsid w:val="00C03CAD"/>
    <w:rsid w:val="00C041FA"/>
    <w:rsid w:val="00C05389"/>
    <w:rsid w:val="00C05BC9"/>
    <w:rsid w:val="00C07011"/>
    <w:rsid w:val="00C1017C"/>
    <w:rsid w:val="00C10B78"/>
    <w:rsid w:val="00C120F8"/>
    <w:rsid w:val="00C12609"/>
    <w:rsid w:val="00C12C57"/>
    <w:rsid w:val="00C12E0F"/>
    <w:rsid w:val="00C135BA"/>
    <w:rsid w:val="00C13BCE"/>
    <w:rsid w:val="00C13FF1"/>
    <w:rsid w:val="00C143D3"/>
    <w:rsid w:val="00C14594"/>
    <w:rsid w:val="00C14FBB"/>
    <w:rsid w:val="00C15683"/>
    <w:rsid w:val="00C1575F"/>
    <w:rsid w:val="00C15E88"/>
    <w:rsid w:val="00C15EDA"/>
    <w:rsid w:val="00C17469"/>
    <w:rsid w:val="00C1764C"/>
    <w:rsid w:val="00C2105B"/>
    <w:rsid w:val="00C22180"/>
    <w:rsid w:val="00C23184"/>
    <w:rsid w:val="00C235EA"/>
    <w:rsid w:val="00C24A59"/>
    <w:rsid w:val="00C25BF9"/>
    <w:rsid w:val="00C25D44"/>
    <w:rsid w:val="00C26379"/>
    <w:rsid w:val="00C31FA6"/>
    <w:rsid w:val="00C32F51"/>
    <w:rsid w:val="00C333C8"/>
    <w:rsid w:val="00C345DA"/>
    <w:rsid w:val="00C3463B"/>
    <w:rsid w:val="00C3723F"/>
    <w:rsid w:val="00C3754E"/>
    <w:rsid w:val="00C37DAB"/>
    <w:rsid w:val="00C40307"/>
    <w:rsid w:val="00C40E2A"/>
    <w:rsid w:val="00C411F6"/>
    <w:rsid w:val="00C4122D"/>
    <w:rsid w:val="00C4299A"/>
    <w:rsid w:val="00C45C50"/>
    <w:rsid w:val="00C46BEF"/>
    <w:rsid w:val="00C46CEB"/>
    <w:rsid w:val="00C477C0"/>
    <w:rsid w:val="00C5002E"/>
    <w:rsid w:val="00C50CB1"/>
    <w:rsid w:val="00C50F22"/>
    <w:rsid w:val="00C51537"/>
    <w:rsid w:val="00C515E8"/>
    <w:rsid w:val="00C51A9C"/>
    <w:rsid w:val="00C528BB"/>
    <w:rsid w:val="00C529F4"/>
    <w:rsid w:val="00C53B75"/>
    <w:rsid w:val="00C5414A"/>
    <w:rsid w:val="00C545B4"/>
    <w:rsid w:val="00C545F3"/>
    <w:rsid w:val="00C54749"/>
    <w:rsid w:val="00C54755"/>
    <w:rsid w:val="00C55367"/>
    <w:rsid w:val="00C5659B"/>
    <w:rsid w:val="00C57A25"/>
    <w:rsid w:val="00C57C67"/>
    <w:rsid w:val="00C57E8E"/>
    <w:rsid w:val="00C60560"/>
    <w:rsid w:val="00C62601"/>
    <w:rsid w:val="00C62A2A"/>
    <w:rsid w:val="00C63389"/>
    <w:rsid w:val="00C64273"/>
    <w:rsid w:val="00C65FA3"/>
    <w:rsid w:val="00C700D5"/>
    <w:rsid w:val="00C702BC"/>
    <w:rsid w:val="00C72BB0"/>
    <w:rsid w:val="00C73101"/>
    <w:rsid w:val="00C74B03"/>
    <w:rsid w:val="00C74EFA"/>
    <w:rsid w:val="00C74FE8"/>
    <w:rsid w:val="00C7598C"/>
    <w:rsid w:val="00C75EA6"/>
    <w:rsid w:val="00C77D2F"/>
    <w:rsid w:val="00C80C43"/>
    <w:rsid w:val="00C80FD4"/>
    <w:rsid w:val="00C8127C"/>
    <w:rsid w:val="00C81826"/>
    <w:rsid w:val="00C81DF7"/>
    <w:rsid w:val="00C823ED"/>
    <w:rsid w:val="00C904E4"/>
    <w:rsid w:val="00C9084F"/>
    <w:rsid w:val="00C927BD"/>
    <w:rsid w:val="00C92ADB"/>
    <w:rsid w:val="00C9308F"/>
    <w:rsid w:val="00C934D8"/>
    <w:rsid w:val="00C94001"/>
    <w:rsid w:val="00C949D2"/>
    <w:rsid w:val="00C95988"/>
    <w:rsid w:val="00C961EE"/>
    <w:rsid w:val="00C96894"/>
    <w:rsid w:val="00C969F3"/>
    <w:rsid w:val="00C97DC6"/>
    <w:rsid w:val="00CA07D8"/>
    <w:rsid w:val="00CA0E20"/>
    <w:rsid w:val="00CA18E2"/>
    <w:rsid w:val="00CA2D6C"/>
    <w:rsid w:val="00CA329D"/>
    <w:rsid w:val="00CA4CD9"/>
    <w:rsid w:val="00CA5E78"/>
    <w:rsid w:val="00CA604F"/>
    <w:rsid w:val="00CB2E56"/>
    <w:rsid w:val="00CB2F24"/>
    <w:rsid w:val="00CB32C3"/>
    <w:rsid w:val="00CB36BA"/>
    <w:rsid w:val="00CB3D6E"/>
    <w:rsid w:val="00CB4E01"/>
    <w:rsid w:val="00CB5309"/>
    <w:rsid w:val="00CB5A85"/>
    <w:rsid w:val="00CC0202"/>
    <w:rsid w:val="00CC0A82"/>
    <w:rsid w:val="00CC0B37"/>
    <w:rsid w:val="00CC1183"/>
    <w:rsid w:val="00CC2D53"/>
    <w:rsid w:val="00CC370C"/>
    <w:rsid w:val="00CC4073"/>
    <w:rsid w:val="00CC4400"/>
    <w:rsid w:val="00CC544C"/>
    <w:rsid w:val="00CC57FF"/>
    <w:rsid w:val="00CC60E1"/>
    <w:rsid w:val="00CC65E0"/>
    <w:rsid w:val="00CC6790"/>
    <w:rsid w:val="00CC6C4F"/>
    <w:rsid w:val="00CC71DE"/>
    <w:rsid w:val="00CC789F"/>
    <w:rsid w:val="00CC7CD3"/>
    <w:rsid w:val="00CD01C2"/>
    <w:rsid w:val="00CD2541"/>
    <w:rsid w:val="00CD2AFE"/>
    <w:rsid w:val="00CD2CE6"/>
    <w:rsid w:val="00CD569F"/>
    <w:rsid w:val="00CD5F62"/>
    <w:rsid w:val="00CD65B7"/>
    <w:rsid w:val="00CD6950"/>
    <w:rsid w:val="00CD77D4"/>
    <w:rsid w:val="00CE081E"/>
    <w:rsid w:val="00CE1118"/>
    <w:rsid w:val="00CE1920"/>
    <w:rsid w:val="00CE29F3"/>
    <w:rsid w:val="00CE35DF"/>
    <w:rsid w:val="00CE398E"/>
    <w:rsid w:val="00CE4642"/>
    <w:rsid w:val="00CE46E3"/>
    <w:rsid w:val="00CE49C9"/>
    <w:rsid w:val="00CE4DC1"/>
    <w:rsid w:val="00CE6D80"/>
    <w:rsid w:val="00CE7580"/>
    <w:rsid w:val="00CE79B5"/>
    <w:rsid w:val="00CF0130"/>
    <w:rsid w:val="00CF04C8"/>
    <w:rsid w:val="00CF2311"/>
    <w:rsid w:val="00CF2343"/>
    <w:rsid w:val="00CF2D89"/>
    <w:rsid w:val="00CF32A7"/>
    <w:rsid w:val="00CF38C0"/>
    <w:rsid w:val="00CF3ACA"/>
    <w:rsid w:val="00CF4628"/>
    <w:rsid w:val="00CF4E7E"/>
    <w:rsid w:val="00CF5CDD"/>
    <w:rsid w:val="00CF5ED6"/>
    <w:rsid w:val="00CF5F8D"/>
    <w:rsid w:val="00CF6163"/>
    <w:rsid w:val="00CF7068"/>
    <w:rsid w:val="00CF7CAB"/>
    <w:rsid w:val="00D000CF"/>
    <w:rsid w:val="00D0077C"/>
    <w:rsid w:val="00D007BB"/>
    <w:rsid w:val="00D0191B"/>
    <w:rsid w:val="00D030D0"/>
    <w:rsid w:val="00D031CB"/>
    <w:rsid w:val="00D03AFA"/>
    <w:rsid w:val="00D049B3"/>
    <w:rsid w:val="00D054FA"/>
    <w:rsid w:val="00D05BE8"/>
    <w:rsid w:val="00D101E6"/>
    <w:rsid w:val="00D123DC"/>
    <w:rsid w:val="00D14BBB"/>
    <w:rsid w:val="00D15525"/>
    <w:rsid w:val="00D16BD6"/>
    <w:rsid w:val="00D17033"/>
    <w:rsid w:val="00D17088"/>
    <w:rsid w:val="00D17C4B"/>
    <w:rsid w:val="00D17F08"/>
    <w:rsid w:val="00D21BA7"/>
    <w:rsid w:val="00D22236"/>
    <w:rsid w:val="00D239D7"/>
    <w:rsid w:val="00D23DB6"/>
    <w:rsid w:val="00D23ED8"/>
    <w:rsid w:val="00D23F99"/>
    <w:rsid w:val="00D26510"/>
    <w:rsid w:val="00D26686"/>
    <w:rsid w:val="00D2674A"/>
    <w:rsid w:val="00D2681F"/>
    <w:rsid w:val="00D27236"/>
    <w:rsid w:val="00D27FA5"/>
    <w:rsid w:val="00D3143C"/>
    <w:rsid w:val="00D31C03"/>
    <w:rsid w:val="00D322B4"/>
    <w:rsid w:val="00D33266"/>
    <w:rsid w:val="00D33432"/>
    <w:rsid w:val="00D3347E"/>
    <w:rsid w:val="00D334A5"/>
    <w:rsid w:val="00D33C0E"/>
    <w:rsid w:val="00D33CC4"/>
    <w:rsid w:val="00D33DF4"/>
    <w:rsid w:val="00D3402F"/>
    <w:rsid w:val="00D347F1"/>
    <w:rsid w:val="00D34AB5"/>
    <w:rsid w:val="00D35F4B"/>
    <w:rsid w:val="00D35F54"/>
    <w:rsid w:val="00D36302"/>
    <w:rsid w:val="00D37041"/>
    <w:rsid w:val="00D379C6"/>
    <w:rsid w:val="00D37D47"/>
    <w:rsid w:val="00D407D3"/>
    <w:rsid w:val="00D4085D"/>
    <w:rsid w:val="00D41393"/>
    <w:rsid w:val="00D41813"/>
    <w:rsid w:val="00D42880"/>
    <w:rsid w:val="00D42CB7"/>
    <w:rsid w:val="00D463A2"/>
    <w:rsid w:val="00D467D5"/>
    <w:rsid w:val="00D46B81"/>
    <w:rsid w:val="00D46CCF"/>
    <w:rsid w:val="00D47209"/>
    <w:rsid w:val="00D4797D"/>
    <w:rsid w:val="00D479D7"/>
    <w:rsid w:val="00D47B7D"/>
    <w:rsid w:val="00D47FA1"/>
    <w:rsid w:val="00D50744"/>
    <w:rsid w:val="00D5367D"/>
    <w:rsid w:val="00D53C17"/>
    <w:rsid w:val="00D54238"/>
    <w:rsid w:val="00D55854"/>
    <w:rsid w:val="00D55E00"/>
    <w:rsid w:val="00D56285"/>
    <w:rsid w:val="00D5651E"/>
    <w:rsid w:val="00D569B6"/>
    <w:rsid w:val="00D56ABD"/>
    <w:rsid w:val="00D57C9A"/>
    <w:rsid w:val="00D57F1A"/>
    <w:rsid w:val="00D57FA7"/>
    <w:rsid w:val="00D60064"/>
    <w:rsid w:val="00D603FD"/>
    <w:rsid w:val="00D621EC"/>
    <w:rsid w:val="00D6292D"/>
    <w:rsid w:val="00D62C1D"/>
    <w:rsid w:val="00D640BD"/>
    <w:rsid w:val="00D64399"/>
    <w:rsid w:val="00D64CE6"/>
    <w:rsid w:val="00D64E13"/>
    <w:rsid w:val="00D668EA"/>
    <w:rsid w:val="00D6772E"/>
    <w:rsid w:val="00D6788F"/>
    <w:rsid w:val="00D6793C"/>
    <w:rsid w:val="00D67D3E"/>
    <w:rsid w:val="00D71269"/>
    <w:rsid w:val="00D71807"/>
    <w:rsid w:val="00D71BB4"/>
    <w:rsid w:val="00D7202D"/>
    <w:rsid w:val="00D72D59"/>
    <w:rsid w:val="00D73BB8"/>
    <w:rsid w:val="00D7404B"/>
    <w:rsid w:val="00D744B9"/>
    <w:rsid w:val="00D74538"/>
    <w:rsid w:val="00D745A6"/>
    <w:rsid w:val="00D74A08"/>
    <w:rsid w:val="00D761EC"/>
    <w:rsid w:val="00D76F9C"/>
    <w:rsid w:val="00D77781"/>
    <w:rsid w:val="00D777A4"/>
    <w:rsid w:val="00D77998"/>
    <w:rsid w:val="00D806DF"/>
    <w:rsid w:val="00D80D7B"/>
    <w:rsid w:val="00D812D0"/>
    <w:rsid w:val="00D812F1"/>
    <w:rsid w:val="00D818EF"/>
    <w:rsid w:val="00D82719"/>
    <w:rsid w:val="00D82B5D"/>
    <w:rsid w:val="00D83670"/>
    <w:rsid w:val="00D83FE1"/>
    <w:rsid w:val="00D865F7"/>
    <w:rsid w:val="00D86B72"/>
    <w:rsid w:val="00D87F1D"/>
    <w:rsid w:val="00D91CB1"/>
    <w:rsid w:val="00D920F9"/>
    <w:rsid w:val="00D925DC"/>
    <w:rsid w:val="00D942B9"/>
    <w:rsid w:val="00D949F3"/>
    <w:rsid w:val="00D94D3A"/>
    <w:rsid w:val="00D95927"/>
    <w:rsid w:val="00D95D59"/>
    <w:rsid w:val="00D97204"/>
    <w:rsid w:val="00D97383"/>
    <w:rsid w:val="00DA1CBF"/>
    <w:rsid w:val="00DA1E7B"/>
    <w:rsid w:val="00DA20FD"/>
    <w:rsid w:val="00DA22A5"/>
    <w:rsid w:val="00DA459E"/>
    <w:rsid w:val="00DA516C"/>
    <w:rsid w:val="00DA64D5"/>
    <w:rsid w:val="00DA72E3"/>
    <w:rsid w:val="00DA7CC6"/>
    <w:rsid w:val="00DB0343"/>
    <w:rsid w:val="00DB04BB"/>
    <w:rsid w:val="00DB0DEC"/>
    <w:rsid w:val="00DB1F6D"/>
    <w:rsid w:val="00DB2152"/>
    <w:rsid w:val="00DB21D9"/>
    <w:rsid w:val="00DB271D"/>
    <w:rsid w:val="00DB2884"/>
    <w:rsid w:val="00DB2906"/>
    <w:rsid w:val="00DB2A3A"/>
    <w:rsid w:val="00DB34EC"/>
    <w:rsid w:val="00DB371C"/>
    <w:rsid w:val="00DB3A70"/>
    <w:rsid w:val="00DB4F1F"/>
    <w:rsid w:val="00DB543A"/>
    <w:rsid w:val="00DB61A4"/>
    <w:rsid w:val="00DB7C1E"/>
    <w:rsid w:val="00DC01FC"/>
    <w:rsid w:val="00DC054C"/>
    <w:rsid w:val="00DC2816"/>
    <w:rsid w:val="00DC5747"/>
    <w:rsid w:val="00DC5B2E"/>
    <w:rsid w:val="00DC6A23"/>
    <w:rsid w:val="00DD05F4"/>
    <w:rsid w:val="00DD0CD5"/>
    <w:rsid w:val="00DD0E2C"/>
    <w:rsid w:val="00DD13D1"/>
    <w:rsid w:val="00DD4078"/>
    <w:rsid w:val="00DD40A0"/>
    <w:rsid w:val="00DD4E49"/>
    <w:rsid w:val="00DD5120"/>
    <w:rsid w:val="00DD56D7"/>
    <w:rsid w:val="00DD6F18"/>
    <w:rsid w:val="00DD72D4"/>
    <w:rsid w:val="00DE069E"/>
    <w:rsid w:val="00DE0F6B"/>
    <w:rsid w:val="00DE1AA7"/>
    <w:rsid w:val="00DE2CEF"/>
    <w:rsid w:val="00DE2EC1"/>
    <w:rsid w:val="00DE2FCE"/>
    <w:rsid w:val="00DE3BAC"/>
    <w:rsid w:val="00DE4E51"/>
    <w:rsid w:val="00DE51E1"/>
    <w:rsid w:val="00DE5410"/>
    <w:rsid w:val="00DE603F"/>
    <w:rsid w:val="00DE6152"/>
    <w:rsid w:val="00DE7157"/>
    <w:rsid w:val="00DF027B"/>
    <w:rsid w:val="00DF10A7"/>
    <w:rsid w:val="00DF1D45"/>
    <w:rsid w:val="00DF3407"/>
    <w:rsid w:val="00DF4022"/>
    <w:rsid w:val="00DF550A"/>
    <w:rsid w:val="00DF58DE"/>
    <w:rsid w:val="00E01150"/>
    <w:rsid w:val="00E01656"/>
    <w:rsid w:val="00E0285E"/>
    <w:rsid w:val="00E03BE1"/>
    <w:rsid w:val="00E0437F"/>
    <w:rsid w:val="00E047DE"/>
    <w:rsid w:val="00E05D12"/>
    <w:rsid w:val="00E05ECB"/>
    <w:rsid w:val="00E1073D"/>
    <w:rsid w:val="00E10EAF"/>
    <w:rsid w:val="00E12CB4"/>
    <w:rsid w:val="00E135DA"/>
    <w:rsid w:val="00E13ED2"/>
    <w:rsid w:val="00E1455A"/>
    <w:rsid w:val="00E14643"/>
    <w:rsid w:val="00E14A99"/>
    <w:rsid w:val="00E1533C"/>
    <w:rsid w:val="00E154A7"/>
    <w:rsid w:val="00E15FCB"/>
    <w:rsid w:val="00E161F1"/>
    <w:rsid w:val="00E16A49"/>
    <w:rsid w:val="00E176CE"/>
    <w:rsid w:val="00E17D6D"/>
    <w:rsid w:val="00E21502"/>
    <w:rsid w:val="00E2171A"/>
    <w:rsid w:val="00E22C66"/>
    <w:rsid w:val="00E23288"/>
    <w:rsid w:val="00E24E33"/>
    <w:rsid w:val="00E25C1E"/>
    <w:rsid w:val="00E25E49"/>
    <w:rsid w:val="00E26040"/>
    <w:rsid w:val="00E2736D"/>
    <w:rsid w:val="00E275ED"/>
    <w:rsid w:val="00E27859"/>
    <w:rsid w:val="00E30EB0"/>
    <w:rsid w:val="00E31769"/>
    <w:rsid w:val="00E341A4"/>
    <w:rsid w:val="00E34D13"/>
    <w:rsid w:val="00E360E7"/>
    <w:rsid w:val="00E365B7"/>
    <w:rsid w:val="00E37297"/>
    <w:rsid w:val="00E37860"/>
    <w:rsid w:val="00E40B31"/>
    <w:rsid w:val="00E41C38"/>
    <w:rsid w:val="00E431A4"/>
    <w:rsid w:val="00E43683"/>
    <w:rsid w:val="00E44799"/>
    <w:rsid w:val="00E452E7"/>
    <w:rsid w:val="00E45536"/>
    <w:rsid w:val="00E465AF"/>
    <w:rsid w:val="00E465F8"/>
    <w:rsid w:val="00E466AF"/>
    <w:rsid w:val="00E50004"/>
    <w:rsid w:val="00E508A5"/>
    <w:rsid w:val="00E510A1"/>
    <w:rsid w:val="00E52D84"/>
    <w:rsid w:val="00E538BF"/>
    <w:rsid w:val="00E53E31"/>
    <w:rsid w:val="00E53E49"/>
    <w:rsid w:val="00E54231"/>
    <w:rsid w:val="00E5627F"/>
    <w:rsid w:val="00E5735A"/>
    <w:rsid w:val="00E577D2"/>
    <w:rsid w:val="00E6141C"/>
    <w:rsid w:val="00E626CE"/>
    <w:rsid w:val="00E6276C"/>
    <w:rsid w:val="00E62F49"/>
    <w:rsid w:val="00E65C09"/>
    <w:rsid w:val="00E65F73"/>
    <w:rsid w:val="00E66158"/>
    <w:rsid w:val="00E67923"/>
    <w:rsid w:val="00E67F77"/>
    <w:rsid w:val="00E70AF4"/>
    <w:rsid w:val="00E70CB4"/>
    <w:rsid w:val="00E720BE"/>
    <w:rsid w:val="00E74471"/>
    <w:rsid w:val="00E76289"/>
    <w:rsid w:val="00E76DC8"/>
    <w:rsid w:val="00E804C7"/>
    <w:rsid w:val="00E80BDE"/>
    <w:rsid w:val="00E813E3"/>
    <w:rsid w:val="00E82DDF"/>
    <w:rsid w:val="00E83034"/>
    <w:rsid w:val="00E83F65"/>
    <w:rsid w:val="00E8415F"/>
    <w:rsid w:val="00E84439"/>
    <w:rsid w:val="00E84C0F"/>
    <w:rsid w:val="00E86398"/>
    <w:rsid w:val="00E86B22"/>
    <w:rsid w:val="00E87081"/>
    <w:rsid w:val="00E87B58"/>
    <w:rsid w:val="00E90916"/>
    <w:rsid w:val="00E90A19"/>
    <w:rsid w:val="00E90BA5"/>
    <w:rsid w:val="00E919A2"/>
    <w:rsid w:val="00E9225D"/>
    <w:rsid w:val="00E92C17"/>
    <w:rsid w:val="00E9383B"/>
    <w:rsid w:val="00E944EE"/>
    <w:rsid w:val="00E94649"/>
    <w:rsid w:val="00E94A95"/>
    <w:rsid w:val="00E94BDF"/>
    <w:rsid w:val="00E94D0B"/>
    <w:rsid w:val="00E953E3"/>
    <w:rsid w:val="00E96496"/>
    <w:rsid w:val="00E97050"/>
    <w:rsid w:val="00E9761E"/>
    <w:rsid w:val="00E9780A"/>
    <w:rsid w:val="00E97968"/>
    <w:rsid w:val="00E97BAA"/>
    <w:rsid w:val="00EA086F"/>
    <w:rsid w:val="00EA090A"/>
    <w:rsid w:val="00EA0C3D"/>
    <w:rsid w:val="00EA129F"/>
    <w:rsid w:val="00EA1ACF"/>
    <w:rsid w:val="00EA245B"/>
    <w:rsid w:val="00EA2C56"/>
    <w:rsid w:val="00EA2E91"/>
    <w:rsid w:val="00EA3E10"/>
    <w:rsid w:val="00EA3E6C"/>
    <w:rsid w:val="00EA438D"/>
    <w:rsid w:val="00EA50A6"/>
    <w:rsid w:val="00EA6221"/>
    <w:rsid w:val="00EA63E6"/>
    <w:rsid w:val="00EA64B4"/>
    <w:rsid w:val="00EA68B8"/>
    <w:rsid w:val="00EA7B6A"/>
    <w:rsid w:val="00EA7BDD"/>
    <w:rsid w:val="00EB0998"/>
    <w:rsid w:val="00EB0C44"/>
    <w:rsid w:val="00EB1841"/>
    <w:rsid w:val="00EB1BB9"/>
    <w:rsid w:val="00EB3AC7"/>
    <w:rsid w:val="00EB4129"/>
    <w:rsid w:val="00EB5744"/>
    <w:rsid w:val="00EB6034"/>
    <w:rsid w:val="00EB60DA"/>
    <w:rsid w:val="00EB6E54"/>
    <w:rsid w:val="00EB70B3"/>
    <w:rsid w:val="00EC0D91"/>
    <w:rsid w:val="00EC17CB"/>
    <w:rsid w:val="00EC2E28"/>
    <w:rsid w:val="00EC3672"/>
    <w:rsid w:val="00EC3D2E"/>
    <w:rsid w:val="00EC53A4"/>
    <w:rsid w:val="00EC628E"/>
    <w:rsid w:val="00EC6E63"/>
    <w:rsid w:val="00EC7396"/>
    <w:rsid w:val="00ED15C8"/>
    <w:rsid w:val="00ED385B"/>
    <w:rsid w:val="00ED41C3"/>
    <w:rsid w:val="00ED42E5"/>
    <w:rsid w:val="00ED56F4"/>
    <w:rsid w:val="00ED5C71"/>
    <w:rsid w:val="00ED7751"/>
    <w:rsid w:val="00EE03EE"/>
    <w:rsid w:val="00EE32EA"/>
    <w:rsid w:val="00EE3E94"/>
    <w:rsid w:val="00EE4196"/>
    <w:rsid w:val="00EE4214"/>
    <w:rsid w:val="00EE4D6A"/>
    <w:rsid w:val="00EE6503"/>
    <w:rsid w:val="00EF1FFF"/>
    <w:rsid w:val="00EF23E4"/>
    <w:rsid w:val="00EF342C"/>
    <w:rsid w:val="00EF456F"/>
    <w:rsid w:val="00EF4ED5"/>
    <w:rsid w:val="00EF59D5"/>
    <w:rsid w:val="00EF5AB8"/>
    <w:rsid w:val="00EF5C44"/>
    <w:rsid w:val="00EF61EB"/>
    <w:rsid w:val="00EF620E"/>
    <w:rsid w:val="00EF6214"/>
    <w:rsid w:val="00EF70D7"/>
    <w:rsid w:val="00EF7372"/>
    <w:rsid w:val="00F00126"/>
    <w:rsid w:val="00F00718"/>
    <w:rsid w:val="00F009D6"/>
    <w:rsid w:val="00F01121"/>
    <w:rsid w:val="00F01349"/>
    <w:rsid w:val="00F0244E"/>
    <w:rsid w:val="00F02D2A"/>
    <w:rsid w:val="00F02E16"/>
    <w:rsid w:val="00F02F6E"/>
    <w:rsid w:val="00F039E1"/>
    <w:rsid w:val="00F045E7"/>
    <w:rsid w:val="00F04D12"/>
    <w:rsid w:val="00F04E86"/>
    <w:rsid w:val="00F05175"/>
    <w:rsid w:val="00F06C4B"/>
    <w:rsid w:val="00F06F51"/>
    <w:rsid w:val="00F10049"/>
    <w:rsid w:val="00F105E0"/>
    <w:rsid w:val="00F107CB"/>
    <w:rsid w:val="00F10A36"/>
    <w:rsid w:val="00F14601"/>
    <w:rsid w:val="00F14CD2"/>
    <w:rsid w:val="00F14EEC"/>
    <w:rsid w:val="00F150AA"/>
    <w:rsid w:val="00F1768E"/>
    <w:rsid w:val="00F17A58"/>
    <w:rsid w:val="00F17DE6"/>
    <w:rsid w:val="00F20ABE"/>
    <w:rsid w:val="00F21BF5"/>
    <w:rsid w:val="00F22A19"/>
    <w:rsid w:val="00F22EBC"/>
    <w:rsid w:val="00F23BF3"/>
    <w:rsid w:val="00F24BC0"/>
    <w:rsid w:val="00F27909"/>
    <w:rsid w:val="00F31243"/>
    <w:rsid w:val="00F31E73"/>
    <w:rsid w:val="00F320D6"/>
    <w:rsid w:val="00F334B5"/>
    <w:rsid w:val="00F33740"/>
    <w:rsid w:val="00F3385B"/>
    <w:rsid w:val="00F33ECE"/>
    <w:rsid w:val="00F3419F"/>
    <w:rsid w:val="00F3537C"/>
    <w:rsid w:val="00F353C0"/>
    <w:rsid w:val="00F359DD"/>
    <w:rsid w:val="00F36352"/>
    <w:rsid w:val="00F37474"/>
    <w:rsid w:val="00F37E81"/>
    <w:rsid w:val="00F4105F"/>
    <w:rsid w:val="00F414BC"/>
    <w:rsid w:val="00F416E0"/>
    <w:rsid w:val="00F41E44"/>
    <w:rsid w:val="00F428D6"/>
    <w:rsid w:val="00F4334D"/>
    <w:rsid w:val="00F43816"/>
    <w:rsid w:val="00F4496C"/>
    <w:rsid w:val="00F45B37"/>
    <w:rsid w:val="00F46B40"/>
    <w:rsid w:val="00F46CC1"/>
    <w:rsid w:val="00F47052"/>
    <w:rsid w:val="00F47875"/>
    <w:rsid w:val="00F47BAA"/>
    <w:rsid w:val="00F500E4"/>
    <w:rsid w:val="00F508D1"/>
    <w:rsid w:val="00F50A8C"/>
    <w:rsid w:val="00F5110E"/>
    <w:rsid w:val="00F51306"/>
    <w:rsid w:val="00F52498"/>
    <w:rsid w:val="00F524B0"/>
    <w:rsid w:val="00F53BA1"/>
    <w:rsid w:val="00F543DA"/>
    <w:rsid w:val="00F54A5A"/>
    <w:rsid w:val="00F54BBD"/>
    <w:rsid w:val="00F56856"/>
    <w:rsid w:val="00F568D0"/>
    <w:rsid w:val="00F56951"/>
    <w:rsid w:val="00F569EA"/>
    <w:rsid w:val="00F56A7A"/>
    <w:rsid w:val="00F56FBB"/>
    <w:rsid w:val="00F60A32"/>
    <w:rsid w:val="00F615AF"/>
    <w:rsid w:val="00F61B75"/>
    <w:rsid w:val="00F61F9D"/>
    <w:rsid w:val="00F64A38"/>
    <w:rsid w:val="00F668EC"/>
    <w:rsid w:val="00F66C02"/>
    <w:rsid w:val="00F66EEB"/>
    <w:rsid w:val="00F67DAC"/>
    <w:rsid w:val="00F70D15"/>
    <w:rsid w:val="00F71A5C"/>
    <w:rsid w:val="00F71FB8"/>
    <w:rsid w:val="00F72C2D"/>
    <w:rsid w:val="00F73877"/>
    <w:rsid w:val="00F74920"/>
    <w:rsid w:val="00F7519B"/>
    <w:rsid w:val="00F7720D"/>
    <w:rsid w:val="00F80141"/>
    <w:rsid w:val="00F802DC"/>
    <w:rsid w:val="00F805BF"/>
    <w:rsid w:val="00F8120E"/>
    <w:rsid w:val="00F816CF"/>
    <w:rsid w:val="00F81996"/>
    <w:rsid w:val="00F82032"/>
    <w:rsid w:val="00F820C5"/>
    <w:rsid w:val="00F82A1F"/>
    <w:rsid w:val="00F83D73"/>
    <w:rsid w:val="00F83F62"/>
    <w:rsid w:val="00F85445"/>
    <w:rsid w:val="00F85526"/>
    <w:rsid w:val="00F8557C"/>
    <w:rsid w:val="00F86912"/>
    <w:rsid w:val="00F86B38"/>
    <w:rsid w:val="00F86EA9"/>
    <w:rsid w:val="00F87D78"/>
    <w:rsid w:val="00F918EB"/>
    <w:rsid w:val="00F92288"/>
    <w:rsid w:val="00F948C7"/>
    <w:rsid w:val="00F94EF8"/>
    <w:rsid w:val="00F954D8"/>
    <w:rsid w:val="00F95E9A"/>
    <w:rsid w:val="00F96B40"/>
    <w:rsid w:val="00FA0283"/>
    <w:rsid w:val="00FA0AF8"/>
    <w:rsid w:val="00FA0B3A"/>
    <w:rsid w:val="00FA272F"/>
    <w:rsid w:val="00FA530D"/>
    <w:rsid w:val="00FA570A"/>
    <w:rsid w:val="00FA6897"/>
    <w:rsid w:val="00FA74AF"/>
    <w:rsid w:val="00FA7DCB"/>
    <w:rsid w:val="00FB07F4"/>
    <w:rsid w:val="00FB0CD9"/>
    <w:rsid w:val="00FB1F5C"/>
    <w:rsid w:val="00FB3281"/>
    <w:rsid w:val="00FB3DE3"/>
    <w:rsid w:val="00FB537B"/>
    <w:rsid w:val="00FB595D"/>
    <w:rsid w:val="00FB6BB7"/>
    <w:rsid w:val="00FB7FA9"/>
    <w:rsid w:val="00FC1B12"/>
    <w:rsid w:val="00FC290F"/>
    <w:rsid w:val="00FC47DC"/>
    <w:rsid w:val="00FC4F7C"/>
    <w:rsid w:val="00FC55D0"/>
    <w:rsid w:val="00FC6C90"/>
    <w:rsid w:val="00FD004C"/>
    <w:rsid w:val="00FD0D18"/>
    <w:rsid w:val="00FD1C55"/>
    <w:rsid w:val="00FD2293"/>
    <w:rsid w:val="00FD2A2D"/>
    <w:rsid w:val="00FD632B"/>
    <w:rsid w:val="00FD6560"/>
    <w:rsid w:val="00FD6C4A"/>
    <w:rsid w:val="00FD7ED0"/>
    <w:rsid w:val="00FD7FAE"/>
    <w:rsid w:val="00FE0B9C"/>
    <w:rsid w:val="00FE177E"/>
    <w:rsid w:val="00FE1BF4"/>
    <w:rsid w:val="00FE1FEE"/>
    <w:rsid w:val="00FE2294"/>
    <w:rsid w:val="00FE28AE"/>
    <w:rsid w:val="00FE2AA6"/>
    <w:rsid w:val="00FE30DF"/>
    <w:rsid w:val="00FE3E77"/>
    <w:rsid w:val="00FE48BC"/>
    <w:rsid w:val="00FE513B"/>
    <w:rsid w:val="00FE51C5"/>
    <w:rsid w:val="00FE5D2E"/>
    <w:rsid w:val="00FE601F"/>
    <w:rsid w:val="00FE6311"/>
    <w:rsid w:val="00FE6980"/>
    <w:rsid w:val="00FE6C24"/>
    <w:rsid w:val="00FE7049"/>
    <w:rsid w:val="00FE762E"/>
    <w:rsid w:val="00FF24EA"/>
    <w:rsid w:val="00FF2776"/>
    <w:rsid w:val="00FF2F15"/>
    <w:rsid w:val="00FF3287"/>
    <w:rsid w:val="00FF5322"/>
    <w:rsid w:val="00FF5493"/>
    <w:rsid w:val="00FF5DAE"/>
    <w:rsid w:val="00FF5DCB"/>
    <w:rsid w:val="00FF63F2"/>
    <w:rsid w:val="00FF6540"/>
    <w:rsid w:val="00FF65C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F564D4B"/>
  <w15:docId w15:val="{E6213623-FB47-4143-974A-DBE6FC218C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ru-RU" w:eastAsia="ru-RU"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1">
    <w:name w:val="Normal"/>
    <w:qFormat/>
    <w:rsid w:val="003D4643"/>
  </w:style>
  <w:style w:type="paragraph" w:styleId="1">
    <w:name w:val="heading 1"/>
    <w:aliases w:val="С_списокМ2"/>
    <w:basedOn w:val="a1"/>
    <w:next w:val="a1"/>
    <w:link w:val="12"/>
    <w:qFormat/>
    <w:rsid w:val="00797716"/>
    <w:pPr>
      <w:keepNext/>
      <w:keepLines/>
      <w:widowControl w:val="0"/>
      <w:numPr>
        <w:numId w:val="1"/>
      </w:numPr>
      <w:spacing w:before="240" w:after="240"/>
      <w:ind w:right="112"/>
      <w:outlineLvl w:val="0"/>
    </w:pPr>
    <w:rPr>
      <w:kern w:val="28"/>
      <w:sz w:val="28"/>
    </w:rPr>
  </w:style>
  <w:style w:type="paragraph" w:styleId="2">
    <w:name w:val="heading 2"/>
    <w:basedOn w:val="a1"/>
    <w:next w:val="a1"/>
    <w:qFormat/>
    <w:rsid w:val="00797716"/>
    <w:pPr>
      <w:numPr>
        <w:ilvl w:val="1"/>
        <w:numId w:val="1"/>
      </w:numPr>
      <w:spacing w:after="120"/>
      <w:ind w:right="112"/>
      <w:outlineLvl w:val="1"/>
    </w:pPr>
    <w:rPr>
      <w:sz w:val="28"/>
    </w:rPr>
  </w:style>
  <w:style w:type="paragraph" w:styleId="3">
    <w:name w:val="heading 3"/>
    <w:basedOn w:val="a1"/>
    <w:next w:val="a1"/>
    <w:qFormat/>
    <w:rsid w:val="00797716"/>
    <w:pPr>
      <w:numPr>
        <w:ilvl w:val="2"/>
        <w:numId w:val="1"/>
      </w:numPr>
      <w:spacing w:after="120"/>
      <w:ind w:right="112"/>
      <w:outlineLvl w:val="2"/>
    </w:pPr>
    <w:rPr>
      <w:sz w:val="28"/>
    </w:rPr>
  </w:style>
  <w:style w:type="paragraph" w:styleId="4">
    <w:name w:val="heading 4"/>
    <w:basedOn w:val="a1"/>
    <w:next w:val="a1"/>
    <w:qFormat/>
    <w:rsid w:val="00797716"/>
    <w:pPr>
      <w:keepNext/>
      <w:spacing w:before="240" w:after="60"/>
      <w:outlineLvl w:val="3"/>
    </w:pPr>
    <w:rPr>
      <w:b/>
      <w:bCs/>
      <w:sz w:val="28"/>
      <w:szCs w:val="28"/>
    </w:rPr>
  </w:style>
  <w:style w:type="paragraph" w:styleId="5">
    <w:name w:val="heading 5"/>
    <w:basedOn w:val="a1"/>
    <w:next w:val="a1"/>
    <w:qFormat/>
    <w:rsid w:val="00797716"/>
    <w:pPr>
      <w:spacing w:before="240" w:after="60"/>
      <w:outlineLvl w:val="4"/>
    </w:pPr>
    <w:rPr>
      <w:b/>
      <w:bCs/>
      <w:i/>
      <w:iCs/>
      <w:sz w:val="26"/>
      <w:szCs w:val="26"/>
    </w:rPr>
  </w:style>
  <w:style w:type="paragraph" w:styleId="8">
    <w:name w:val="heading 8"/>
    <w:basedOn w:val="a1"/>
    <w:next w:val="a1"/>
    <w:qFormat/>
    <w:rsid w:val="00797716"/>
    <w:pPr>
      <w:keepNext/>
      <w:ind w:left="113" w:right="113"/>
      <w:jc w:val="center"/>
      <w:outlineLvl w:val="7"/>
    </w:pPr>
    <w:rPr>
      <w:rFonts w:ascii="Arial" w:hAnsi="Arial"/>
      <w:b/>
      <w:sz w:val="36"/>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caption"/>
    <w:basedOn w:val="a1"/>
    <w:next w:val="a1"/>
    <w:qFormat/>
    <w:rsid w:val="00797716"/>
    <w:pPr>
      <w:spacing w:before="120" w:after="120"/>
      <w:jc w:val="center"/>
    </w:pPr>
    <w:rPr>
      <w:noProof/>
    </w:rPr>
  </w:style>
  <w:style w:type="paragraph" w:styleId="30">
    <w:name w:val="Body Text 3"/>
    <w:rsid w:val="00797716"/>
    <w:pPr>
      <w:jc w:val="center"/>
    </w:pPr>
    <w:rPr>
      <w:noProof/>
      <w:sz w:val="18"/>
    </w:rPr>
  </w:style>
  <w:style w:type="paragraph" w:styleId="a6">
    <w:name w:val="Block Text"/>
    <w:next w:val="a7"/>
    <w:rsid w:val="00797716"/>
    <w:pPr>
      <w:spacing w:before="120"/>
      <w:jc w:val="both"/>
    </w:pPr>
    <w:rPr>
      <w:sz w:val="24"/>
    </w:rPr>
  </w:style>
  <w:style w:type="paragraph" w:styleId="a7">
    <w:name w:val="Body Text"/>
    <w:aliases w:val="Знак Знак Знак Знак Знак Знак Знак Знак Знак Знак Знак Знак Знак Знак,Знак"/>
    <w:basedOn w:val="a1"/>
    <w:link w:val="a8"/>
    <w:rsid w:val="00797716"/>
    <w:pPr>
      <w:spacing w:after="240" w:line="380" w:lineRule="atLeast"/>
      <w:jc w:val="center"/>
    </w:pPr>
    <w:rPr>
      <w:sz w:val="28"/>
      <w:lang w:eastAsia="en-US"/>
    </w:rPr>
  </w:style>
  <w:style w:type="paragraph" w:styleId="13">
    <w:name w:val="toc 1"/>
    <w:basedOn w:val="a1"/>
    <w:next w:val="a1"/>
    <w:autoRedefine/>
    <w:uiPriority w:val="39"/>
    <w:rsid w:val="00246B63"/>
    <w:pPr>
      <w:tabs>
        <w:tab w:val="left" w:pos="426"/>
        <w:tab w:val="left" w:pos="851"/>
        <w:tab w:val="right" w:leader="dot" w:pos="9923"/>
      </w:tabs>
      <w:ind w:left="426" w:right="284"/>
    </w:pPr>
    <w:rPr>
      <w:bCs/>
      <w:noProof/>
      <w:color w:val="385623" w:themeColor="accent6" w:themeShade="80"/>
      <w:spacing w:val="-4"/>
      <w:sz w:val="28"/>
      <w:szCs w:val="28"/>
      <w:u w:color="000000"/>
    </w:rPr>
  </w:style>
  <w:style w:type="paragraph" w:customStyle="1" w:styleId="Poem">
    <w:name w:val="Poem"/>
    <w:basedOn w:val="a7"/>
    <w:autoRedefine/>
    <w:rsid w:val="00797716"/>
    <w:pPr>
      <w:spacing w:before="60" w:after="60"/>
      <w:jc w:val="left"/>
    </w:pPr>
  </w:style>
  <w:style w:type="character" w:styleId="a9">
    <w:name w:val="page number"/>
    <w:rsid w:val="00797716"/>
    <w:rPr>
      <w:rFonts w:ascii="Arial" w:hAnsi="Arial"/>
      <w:b/>
      <w:sz w:val="24"/>
    </w:rPr>
  </w:style>
  <w:style w:type="paragraph" w:styleId="aa">
    <w:name w:val="header"/>
    <w:basedOn w:val="a1"/>
    <w:link w:val="ab"/>
    <w:rsid w:val="00797716"/>
    <w:pPr>
      <w:tabs>
        <w:tab w:val="center" w:pos="4153"/>
        <w:tab w:val="right" w:pos="8306"/>
      </w:tabs>
    </w:pPr>
  </w:style>
  <w:style w:type="paragraph" w:styleId="ac">
    <w:name w:val="footer"/>
    <w:basedOn w:val="a1"/>
    <w:rsid w:val="00797716"/>
    <w:pPr>
      <w:tabs>
        <w:tab w:val="center" w:pos="4153"/>
        <w:tab w:val="right" w:pos="8306"/>
      </w:tabs>
    </w:pPr>
  </w:style>
  <w:style w:type="paragraph" w:styleId="22">
    <w:name w:val="Body Text 2"/>
    <w:basedOn w:val="a1"/>
    <w:rsid w:val="00797716"/>
    <w:pPr>
      <w:pBdr>
        <w:top w:val="single" w:sz="6" w:space="2" w:color="000000"/>
        <w:left w:val="single" w:sz="6" w:space="7" w:color="000000"/>
        <w:bottom w:val="single" w:sz="6" w:space="0" w:color="000000"/>
        <w:right w:val="single" w:sz="6" w:space="7" w:color="000000"/>
      </w:pBdr>
      <w:shd w:val="solid" w:color="808000" w:fill="FFFFFF"/>
      <w:spacing w:before="360"/>
      <w:jc w:val="center"/>
    </w:pPr>
    <w:rPr>
      <w:sz w:val="52"/>
    </w:rPr>
  </w:style>
  <w:style w:type="paragraph" w:styleId="ad">
    <w:name w:val="Document Map"/>
    <w:basedOn w:val="a1"/>
    <w:semiHidden/>
    <w:rsid w:val="00797716"/>
    <w:pPr>
      <w:shd w:val="clear" w:color="auto" w:fill="000080"/>
    </w:pPr>
    <w:rPr>
      <w:rFonts w:ascii="Tahoma" w:hAnsi="Tahoma"/>
    </w:rPr>
  </w:style>
  <w:style w:type="paragraph" w:styleId="ae">
    <w:name w:val="Body Text Indent"/>
    <w:basedOn w:val="a1"/>
    <w:rsid w:val="00797716"/>
    <w:pPr>
      <w:widowControl w:val="0"/>
      <w:spacing w:before="240" w:line="160" w:lineRule="atLeast"/>
      <w:ind w:left="142" w:right="112"/>
    </w:pPr>
    <w:rPr>
      <w:sz w:val="28"/>
    </w:rPr>
  </w:style>
  <w:style w:type="paragraph" w:styleId="a0">
    <w:name w:val="List"/>
    <w:basedOn w:val="a1"/>
    <w:rsid w:val="00797716"/>
    <w:pPr>
      <w:numPr>
        <w:numId w:val="2"/>
      </w:numPr>
      <w:tabs>
        <w:tab w:val="clear" w:pos="360"/>
        <w:tab w:val="num" w:pos="1778"/>
      </w:tabs>
      <w:ind w:left="1778" w:right="112"/>
    </w:pPr>
    <w:rPr>
      <w:sz w:val="28"/>
    </w:rPr>
  </w:style>
  <w:style w:type="paragraph" w:customStyle="1" w:styleId="14">
    <w:name w:val="Обычный1"/>
    <w:rsid w:val="009E0BCC"/>
    <w:rPr>
      <w:sz w:val="24"/>
    </w:rPr>
  </w:style>
  <w:style w:type="paragraph" w:styleId="23">
    <w:name w:val="toc 2"/>
    <w:basedOn w:val="a1"/>
    <w:next w:val="a1"/>
    <w:autoRedefine/>
    <w:uiPriority w:val="39"/>
    <w:rsid w:val="00A719AB"/>
    <w:pPr>
      <w:tabs>
        <w:tab w:val="left" w:pos="993"/>
        <w:tab w:val="right" w:leader="dot" w:pos="9923"/>
      </w:tabs>
      <w:ind w:left="426" w:right="395"/>
    </w:pPr>
    <w:rPr>
      <w:bCs/>
      <w:smallCaps/>
      <w:noProof/>
      <w:sz w:val="28"/>
      <w:szCs w:val="28"/>
    </w:rPr>
  </w:style>
  <w:style w:type="character" w:styleId="af">
    <w:name w:val="Hyperlink"/>
    <w:uiPriority w:val="99"/>
    <w:rsid w:val="00797716"/>
    <w:rPr>
      <w:color w:val="0000FF"/>
      <w:u w:val="single"/>
    </w:rPr>
  </w:style>
  <w:style w:type="character" w:styleId="af0">
    <w:name w:val="FollowedHyperlink"/>
    <w:rsid w:val="00797716"/>
    <w:rPr>
      <w:color w:val="800080"/>
      <w:u w:val="single"/>
    </w:rPr>
  </w:style>
  <w:style w:type="paragraph" w:styleId="32">
    <w:name w:val="toc 3"/>
    <w:basedOn w:val="a1"/>
    <w:next w:val="a1"/>
    <w:autoRedefine/>
    <w:uiPriority w:val="39"/>
    <w:rsid w:val="00E40B31"/>
    <w:pPr>
      <w:tabs>
        <w:tab w:val="left" w:pos="1134"/>
        <w:tab w:val="right" w:leader="dot" w:pos="9923"/>
      </w:tabs>
      <w:ind w:left="426"/>
    </w:pPr>
    <w:rPr>
      <w:smallCaps/>
      <w:sz w:val="22"/>
      <w:szCs w:val="22"/>
    </w:rPr>
  </w:style>
  <w:style w:type="character" w:styleId="af1">
    <w:name w:val="annotation reference"/>
    <w:semiHidden/>
    <w:rsid w:val="00797716"/>
    <w:rPr>
      <w:sz w:val="16"/>
      <w:szCs w:val="16"/>
    </w:rPr>
  </w:style>
  <w:style w:type="paragraph" w:styleId="af2">
    <w:name w:val="annotation text"/>
    <w:basedOn w:val="a1"/>
    <w:semiHidden/>
    <w:rsid w:val="00797716"/>
  </w:style>
  <w:style w:type="character" w:customStyle="1" w:styleId="24">
    <w:name w:val="Знак Знак2"/>
    <w:basedOn w:val="a2"/>
    <w:rsid w:val="00797716"/>
  </w:style>
  <w:style w:type="paragraph" w:styleId="af3">
    <w:name w:val="annotation subject"/>
    <w:basedOn w:val="af2"/>
    <w:next w:val="af2"/>
    <w:rsid w:val="00797716"/>
    <w:rPr>
      <w:b/>
      <w:bCs/>
    </w:rPr>
  </w:style>
  <w:style w:type="character" w:customStyle="1" w:styleId="15">
    <w:name w:val="Знак Знак1"/>
    <w:rsid w:val="00797716"/>
    <w:rPr>
      <w:b/>
      <w:bCs/>
    </w:rPr>
  </w:style>
  <w:style w:type="paragraph" w:styleId="af4">
    <w:name w:val="Balloon Text"/>
    <w:basedOn w:val="a1"/>
    <w:rsid w:val="00797716"/>
    <w:rPr>
      <w:rFonts w:ascii="Tahoma" w:hAnsi="Tahoma" w:cs="Tahoma"/>
      <w:sz w:val="16"/>
      <w:szCs w:val="16"/>
    </w:rPr>
  </w:style>
  <w:style w:type="character" w:customStyle="1" w:styleId="af5">
    <w:name w:val="Знак Знак"/>
    <w:rsid w:val="00797716"/>
    <w:rPr>
      <w:rFonts w:ascii="Tahoma" w:hAnsi="Tahoma" w:cs="Tahoma"/>
      <w:sz w:val="16"/>
      <w:szCs w:val="16"/>
    </w:rPr>
  </w:style>
  <w:style w:type="paragraph" w:styleId="40">
    <w:name w:val="toc 4"/>
    <w:basedOn w:val="a1"/>
    <w:next w:val="a1"/>
    <w:autoRedefine/>
    <w:semiHidden/>
    <w:rsid w:val="00797716"/>
    <w:rPr>
      <w:sz w:val="22"/>
      <w:szCs w:val="22"/>
    </w:rPr>
  </w:style>
  <w:style w:type="paragraph" w:styleId="50">
    <w:name w:val="toc 5"/>
    <w:basedOn w:val="a1"/>
    <w:next w:val="a1"/>
    <w:autoRedefine/>
    <w:semiHidden/>
    <w:rsid w:val="00797716"/>
    <w:rPr>
      <w:sz w:val="22"/>
      <w:szCs w:val="22"/>
    </w:rPr>
  </w:style>
  <w:style w:type="paragraph" w:styleId="6">
    <w:name w:val="toc 6"/>
    <w:basedOn w:val="a1"/>
    <w:next w:val="a1"/>
    <w:autoRedefine/>
    <w:semiHidden/>
    <w:rsid w:val="00797716"/>
    <w:rPr>
      <w:sz w:val="22"/>
      <w:szCs w:val="22"/>
    </w:rPr>
  </w:style>
  <w:style w:type="paragraph" w:styleId="7">
    <w:name w:val="toc 7"/>
    <w:basedOn w:val="a1"/>
    <w:next w:val="a1"/>
    <w:autoRedefine/>
    <w:semiHidden/>
    <w:rsid w:val="00797716"/>
    <w:rPr>
      <w:sz w:val="22"/>
      <w:szCs w:val="22"/>
    </w:rPr>
  </w:style>
  <w:style w:type="paragraph" w:styleId="80">
    <w:name w:val="toc 8"/>
    <w:basedOn w:val="a1"/>
    <w:next w:val="a1"/>
    <w:autoRedefine/>
    <w:semiHidden/>
    <w:rsid w:val="00797716"/>
    <w:rPr>
      <w:sz w:val="22"/>
      <w:szCs w:val="22"/>
    </w:rPr>
  </w:style>
  <w:style w:type="paragraph" w:styleId="9">
    <w:name w:val="toc 9"/>
    <w:basedOn w:val="a1"/>
    <w:next w:val="a1"/>
    <w:autoRedefine/>
    <w:semiHidden/>
    <w:rsid w:val="00797716"/>
    <w:rPr>
      <w:sz w:val="22"/>
      <w:szCs w:val="22"/>
    </w:rPr>
  </w:style>
  <w:style w:type="paragraph" w:customStyle="1" w:styleId="xl24">
    <w:name w:val="xl24"/>
    <w:basedOn w:val="a1"/>
    <w:rsid w:val="00797716"/>
    <w:pPr>
      <w:spacing w:before="100" w:beforeAutospacing="1" w:after="100" w:afterAutospacing="1"/>
      <w:jc w:val="both"/>
    </w:pPr>
    <w:rPr>
      <w:rFonts w:eastAsia="Arial Unicode MS"/>
      <w:b/>
      <w:bCs/>
    </w:rPr>
  </w:style>
  <w:style w:type="paragraph" w:customStyle="1" w:styleId="xl23">
    <w:name w:val="xl23"/>
    <w:basedOn w:val="a1"/>
    <w:rsid w:val="00797716"/>
    <w:pPr>
      <w:spacing w:before="100" w:beforeAutospacing="1" w:after="100" w:afterAutospacing="1"/>
      <w:jc w:val="both"/>
    </w:pPr>
    <w:rPr>
      <w:rFonts w:eastAsia="Arial Unicode MS"/>
    </w:rPr>
  </w:style>
  <w:style w:type="paragraph" w:customStyle="1" w:styleId="xl25">
    <w:name w:val="xl25"/>
    <w:basedOn w:val="a1"/>
    <w:rsid w:val="00797716"/>
    <w:pPr>
      <w:spacing w:before="100" w:beforeAutospacing="1" w:after="100" w:afterAutospacing="1"/>
      <w:jc w:val="both"/>
    </w:pPr>
    <w:rPr>
      <w:rFonts w:eastAsia="Arial Unicode MS"/>
      <w:color w:val="000000"/>
    </w:rPr>
  </w:style>
  <w:style w:type="paragraph" w:customStyle="1" w:styleId="font6">
    <w:name w:val="font6"/>
    <w:basedOn w:val="a1"/>
    <w:rsid w:val="00797716"/>
    <w:pPr>
      <w:spacing w:before="100" w:beforeAutospacing="1" w:after="100" w:afterAutospacing="1"/>
    </w:pPr>
    <w:rPr>
      <w:rFonts w:eastAsia="Arial Unicode MS"/>
    </w:rPr>
  </w:style>
  <w:style w:type="paragraph" w:customStyle="1" w:styleId="210">
    <w:name w:val="Основной текст 21"/>
    <w:basedOn w:val="a1"/>
    <w:rsid w:val="00797716"/>
    <w:pPr>
      <w:overflowPunct w:val="0"/>
      <w:autoSpaceDE w:val="0"/>
      <w:autoSpaceDN w:val="0"/>
      <w:adjustRightInd w:val="0"/>
      <w:ind w:left="709" w:hanging="709"/>
      <w:textAlignment w:val="baseline"/>
    </w:pPr>
    <w:rPr>
      <w:rFonts w:ascii="Courier New" w:hAnsi="Courier New"/>
      <w:sz w:val="28"/>
    </w:rPr>
  </w:style>
  <w:style w:type="paragraph" w:styleId="af6">
    <w:name w:val="Title"/>
    <w:basedOn w:val="a1"/>
    <w:qFormat/>
    <w:rsid w:val="00797716"/>
    <w:pPr>
      <w:jc w:val="center"/>
    </w:pPr>
    <w:rPr>
      <w:b/>
      <w:bCs/>
      <w:sz w:val="28"/>
      <w:szCs w:val="28"/>
    </w:rPr>
  </w:style>
  <w:style w:type="paragraph" w:styleId="25">
    <w:name w:val="Body Text Indent 2"/>
    <w:basedOn w:val="a1"/>
    <w:rsid w:val="00797716"/>
    <w:pPr>
      <w:spacing w:after="120" w:line="480" w:lineRule="auto"/>
      <w:ind w:left="283"/>
    </w:pPr>
  </w:style>
  <w:style w:type="paragraph" w:styleId="33">
    <w:name w:val="Body Text Indent 3"/>
    <w:basedOn w:val="a1"/>
    <w:rsid w:val="00797716"/>
    <w:pPr>
      <w:ind w:left="709"/>
    </w:pPr>
    <w:rPr>
      <w:sz w:val="36"/>
      <w:szCs w:val="36"/>
    </w:rPr>
  </w:style>
  <w:style w:type="paragraph" w:customStyle="1" w:styleId="TextTU">
    <w:name w:val="Text TU"/>
    <w:rsid w:val="00797716"/>
    <w:pPr>
      <w:spacing w:line="360" w:lineRule="auto"/>
      <w:ind w:left="284" w:right="284" w:firstLine="851"/>
      <w:jc w:val="both"/>
    </w:pPr>
    <w:rPr>
      <w:snapToGrid w:val="0"/>
      <w:sz w:val="26"/>
    </w:rPr>
  </w:style>
  <w:style w:type="character" w:customStyle="1" w:styleId="TextTU0">
    <w:name w:val="Text TU Знак"/>
    <w:rsid w:val="00797716"/>
    <w:rPr>
      <w:snapToGrid w:val="0"/>
      <w:sz w:val="26"/>
      <w:lang w:val="ru-RU" w:eastAsia="ru-RU" w:bidi="ar-SA"/>
    </w:rPr>
  </w:style>
  <w:style w:type="paragraph" w:customStyle="1" w:styleId="Textbox10">
    <w:name w:val="Text box Д_10ж"/>
    <w:rsid w:val="00797716"/>
    <w:pPr>
      <w:widowControl w:val="0"/>
      <w:jc w:val="center"/>
    </w:pPr>
    <w:rPr>
      <w:b/>
    </w:rPr>
  </w:style>
  <w:style w:type="paragraph" w:styleId="af7">
    <w:name w:val="Plain Text"/>
    <w:basedOn w:val="a1"/>
    <w:rsid w:val="00797716"/>
    <w:rPr>
      <w:rFonts w:ascii="Courier New" w:hAnsi="Courier New" w:cs="Courier New"/>
    </w:rPr>
  </w:style>
  <w:style w:type="character" w:customStyle="1" w:styleId="ab">
    <w:name w:val="Верхний колонтитул Знак"/>
    <w:link w:val="aa"/>
    <w:rsid w:val="00040786"/>
    <w:rPr>
      <w:sz w:val="24"/>
      <w:szCs w:val="24"/>
    </w:rPr>
  </w:style>
  <w:style w:type="paragraph" w:customStyle="1" w:styleId="af8">
    <w:name w:val="Основной шрифт абзаца Абзац Знак Знак Знак Знак"/>
    <w:basedOn w:val="a1"/>
    <w:rsid w:val="00EB4129"/>
    <w:pPr>
      <w:ind w:firstLine="709"/>
      <w:jc w:val="both"/>
    </w:pPr>
  </w:style>
  <w:style w:type="table" w:styleId="af9">
    <w:name w:val="Table Grid"/>
    <w:basedOn w:val="a3"/>
    <w:uiPriority w:val="59"/>
    <w:rsid w:val="00DE06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fa">
    <w:name w:val="List Paragraph"/>
    <w:aliases w:val="Булет 1,Bullet List,numbered,FooterText,Bullet Number,Нумерованый список,List Paragraph1,lp1,lp11,List Paragraph11,Bullet 1,Use Case List Paragraph,Paragraphe de liste1"/>
    <w:basedOn w:val="a1"/>
    <w:link w:val="afb"/>
    <w:uiPriority w:val="99"/>
    <w:qFormat/>
    <w:rsid w:val="00596F2A"/>
    <w:pPr>
      <w:ind w:left="720"/>
      <w:contextualSpacing/>
    </w:pPr>
  </w:style>
  <w:style w:type="paragraph" w:customStyle="1" w:styleId="CharChar">
    <w:name w:val="Char Char"/>
    <w:basedOn w:val="a1"/>
    <w:rsid w:val="00814510"/>
    <w:pPr>
      <w:ind w:firstLine="709"/>
      <w:jc w:val="both"/>
    </w:pPr>
  </w:style>
  <w:style w:type="paragraph" w:customStyle="1" w:styleId="16">
    <w:name w:val="Стиль1"/>
    <w:basedOn w:val="25"/>
    <w:rsid w:val="00FD7ED0"/>
    <w:pPr>
      <w:framePr w:hSpace="181" w:vSpace="181" w:wrap="around" w:vAnchor="text" w:hAnchor="text" w:y="1"/>
      <w:ind w:firstLine="720"/>
      <w:jc w:val="both"/>
    </w:pPr>
    <w:rPr>
      <w:sz w:val="28"/>
    </w:rPr>
  </w:style>
  <w:style w:type="paragraph" w:customStyle="1" w:styleId="NormalPS">
    <w:name w:val="Обычный.Normal PS"/>
    <w:rsid w:val="00695578"/>
    <w:pPr>
      <w:widowControl w:val="0"/>
      <w:spacing w:line="360" w:lineRule="auto"/>
    </w:pPr>
    <w:rPr>
      <w:snapToGrid w:val="0"/>
      <w:sz w:val="24"/>
    </w:rPr>
  </w:style>
  <w:style w:type="paragraph" w:customStyle="1" w:styleId="Default">
    <w:name w:val="Default"/>
    <w:rsid w:val="00506AC8"/>
    <w:pPr>
      <w:autoSpaceDE w:val="0"/>
      <w:autoSpaceDN w:val="0"/>
      <w:adjustRightInd w:val="0"/>
    </w:pPr>
    <w:rPr>
      <w:rFonts w:ascii="Calibri" w:hAnsi="Calibri" w:cs="Calibri"/>
      <w:color w:val="000000"/>
      <w:sz w:val="24"/>
      <w:szCs w:val="24"/>
    </w:rPr>
  </w:style>
  <w:style w:type="paragraph" w:customStyle="1" w:styleId="10">
    <w:name w:val="Список1"/>
    <w:basedOn w:val="a1"/>
    <w:qFormat/>
    <w:rsid w:val="00456B4A"/>
    <w:pPr>
      <w:widowControl w:val="0"/>
      <w:numPr>
        <w:numId w:val="3"/>
      </w:numPr>
      <w:tabs>
        <w:tab w:val="left" w:pos="567"/>
      </w:tabs>
      <w:spacing w:line="360" w:lineRule="auto"/>
    </w:pPr>
    <w:rPr>
      <w:rFonts w:eastAsiaTheme="minorEastAsia"/>
      <w:sz w:val="22"/>
      <w:szCs w:val="22"/>
    </w:rPr>
  </w:style>
  <w:style w:type="paragraph" w:customStyle="1" w:styleId="afc">
    <w:name w:val="Содержимое таблицы"/>
    <w:basedOn w:val="a1"/>
    <w:qFormat/>
    <w:rsid w:val="00BC130F"/>
    <w:pPr>
      <w:suppressLineNumbers/>
      <w:spacing w:after="200" w:line="276" w:lineRule="auto"/>
    </w:pPr>
    <w:rPr>
      <w:rFonts w:asciiTheme="minorHAnsi" w:eastAsiaTheme="minorEastAsia" w:hAnsiTheme="minorHAnsi" w:cstheme="minorBidi"/>
      <w:sz w:val="22"/>
      <w:szCs w:val="22"/>
    </w:rPr>
  </w:style>
  <w:style w:type="paragraph" w:customStyle="1" w:styleId="a">
    <w:name w:val="Список_деф"/>
    <w:basedOn w:val="a1"/>
    <w:qFormat/>
    <w:rsid w:val="006C18F3"/>
    <w:pPr>
      <w:numPr>
        <w:numId w:val="4"/>
      </w:numPr>
      <w:spacing w:line="360" w:lineRule="auto"/>
      <w:ind w:left="1134" w:right="284" w:hanging="283"/>
      <w:jc w:val="both"/>
    </w:pPr>
    <w:rPr>
      <w:sz w:val="28"/>
      <w:szCs w:val="28"/>
    </w:rPr>
  </w:style>
  <w:style w:type="character" w:customStyle="1" w:styleId="FontStyle66">
    <w:name w:val="Font Style66"/>
    <w:uiPriority w:val="99"/>
    <w:rsid w:val="003F485C"/>
    <w:rPr>
      <w:rFonts w:ascii="Times New Roman" w:hAnsi="Times New Roman" w:cs="Times New Roman"/>
      <w:sz w:val="26"/>
      <w:szCs w:val="26"/>
    </w:rPr>
  </w:style>
  <w:style w:type="paragraph" w:customStyle="1" w:styleId="Style36">
    <w:name w:val="Style36"/>
    <w:basedOn w:val="a1"/>
    <w:uiPriority w:val="99"/>
    <w:qFormat/>
    <w:rsid w:val="003F485C"/>
    <w:pPr>
      <w:widowControl w:val="0"/>
      <w:autoSpaceDE w:val="0"/>
      <w:autoSpaceDN w:val="0"/>
      <w:adjustRightInd w:val="0"/>
      <w:spacing w:line="305" w:lineRule="exact"/>
      <w:jc w:val="center"/>
    </w:pPr>
  </w:style>
  <w:style w:type="paragraph" w:customStyle="1" w:styleId="Style38">
    <w:name w:val="Style38"/>
    <w:basedOn w:val="a1"/>
    <w:uiPriority w:val="99"/>
    <w:rsid w:val="003F485C"/>
    <w:pPr>
      <w:widowControl w:val="0"/>
      <w:autoSpaceDE w:val="0"/>
      <w:autoSpaceDN w:val="0"/>
      <w:adjustRightInd w:val="0"/>
      <w:spacing w:line="355" w:lineRule="exact"/>
      <w:jc w:val="center"/>
    </w:pPr>
  </w:style>
  <w:style w:type="paragraph" w:customStyle="1" w:styleId="Style39">
    <w:name w:val="Style39"/>
    <w:basedOn w:val="a1"/>
    <w:uiPriority w:val="99"/>
    <w:rsid w:val="003F485C"/>
    <w:pPr>
      <w:widowControl w:val="0"/>
      <w:autoSpaceDE w:val="0"/>
      <w:autoSpaceDN w:val="0"/>
      <w:adjustRightInd w:val="0"/>
    </w:pPr>
  </w:style>
  <w:style w:type="paragraph" w:customStyle="1" w:styleId="Style40">
    <w:name w:val="Style40"/>
    <w:basedOn w:val="a1"/>
    <w:uiPriority w:val="99"/>
    <w:qFormat/>
    <w:rsid w:val="003F485C"/>
    <w:pPr>
      <w:widowControl w:val="0"/>
      <w:autoSpaceDE w:val="0"/>
      <w:autoSpaceDN w:val="0"/>
      <w:adjustRightInd w:val="0"/>
      <w:spacing w:line="307" w:lineRule="exact"/>
    </w:pPr>
  </w:style>
  <w:style w:type="paragraph" w:customStyle="1" w:styleId="Style41">
    <w:name w:val="Style41"/>
    <w:basedOn w:val="a1"/>
    <w:uiPriority w:val="99"/>
    <w:qFormat/>
    <w:rsid w:val="003F485C"/>
    <w:pPr>
      <w:widowControl w:val="0"/>
      <w:autoSpaceDE w:val="0"/>
      <w:autoSpaceDN w:val="0"/>
      <w:adjustRightInd w:val="0"/>
      <w:spacing w:line="360" w:lineRule="exact"/>
    </w:pPr>
  </w:style>
  <w:style w:type="character" w:customStyle="1" w:styleId="FontStyle61">
    <w:name w:val="Font Style61"/>
    <w:uiPriority w:val="99"/>
    <w:qFormat/>
    <w:rsid w:val="003F485C"/>
    <w:rPr>
      <w:rFonts w:ascii="Times New Roman" w:hAnsi="Times New Roman" w:cs="Times New Roman"/>
      <w:sz w:val="22"/>
      <w:szCs w:val="22"/>
    </w:rPr>
  </w:style>
  <w:style w:type="character" w:customStyle="1" w:styleId="FontStyle64">
    <w:name w:val="Font Style64"/>
    <w:uiPriority w:val="99"/>
    <w:qFormat/>
    <w:rsid w:val="003F485C"/>
    <w:rPr>
      <w:rFonts w:ascii="Times New Roman" w:hAnsi="Times New Roman" w:cs="Times New Roman"/>
      <w:sz w:val="22"/>
      <w:szCs w:val="22"/>
    </w:rPr>
  </w:style>
  <w:style w:type="character" w:customStyle="1" w:styleId="afb">
    <w:name w:val="Абзац списка Знак"/>
    <w:aliases w:val="Булет 1 Знак,Bullet List Знак,numbered Знак,FooterText Знак,Bullet Number Знак,Нумерованый список Знак,List Paragraph1 Знак,lp1 Знак,lp11 Знак,List Paragraph11 Знак,Bullet 1 Знак,Use Case List Paragraph Знак,Paragraphe de liste1 Знак"/>
    <w:link w:val="afa"/>
    <w:uiPriority w:val="99"/>
    <w:rsid w:val="003F485C"/>
    <w:rPr>
      <w:sz w:val="24"/>
      <w:szCs w:val="24"/>
    </w:rPr>
  </w:style>
  <w:style w:type="paragraph" w:customStyle="1" w:styleId="-">
    <w:name w:val="ТЗ-П"/>
    <w:basedOn w:val="a1"/>
    <w:qFormat/>
    <w:rsid w:val="003F485C"/>
    <w:pPr>
      <w:numPr>
        <w:numId w:val="5"/>
      </w:numPr>
      <w:spacing w:after="100" w:line="276" w:lineRule="auto"/>
      <w:ind w:left="1134" w:hanging="357"/>
      <w:jc w:val="both"/>
    </w:pPr>
    <w:rPr>
      <w:rFonts w:eastAsia="Calibri"/>
      <w:sz w:val="28"/>
      <w:szCs w:val="28"/>
    </w:rPr>
  </w:style>
  <w:style w:type="paragraph" w:customStyle="1" w:styleId="11">
    <w:name w:val="Заголовок 11"/>
    <w:basedOn w:val="a1"/>
    <w:next w:val="a1"/>
    <w:qFormat/>
    <w:rsid w:val="00637FF4"/>
    <w:pPr>
      <w:widowControl w:val="0"/>
      <w:numPr>
        <w:numId w:val="6"/>
      </w:numPr>
      <w:tabs>
        <w:tab w:val="left" w:pos="495"/>
      </w:tabs>
      <w:spacing w:after="200" w:line="360" w:lineRule="auto"/>
      <w:outlineLvl w:val="0"/>
    </w:pPr>
    <w:rPr>
      <w:rFonts w:eastAsiaTheme="minorEastAsia"/>
      <w:b/>
      <w:bCs/>
      <w:sz w:val="22"/>
      <w:szCs w:val="32"/>
    </w:rPr>
  </w:style>
  <w:style w:type="paragraph" w:customStyle="1" w:styleId="21">
    <w:name w:val="Заголовок 21"/>
    <w:basedOn w:val="11"/>
    <w:next w:val="a1"/>
    <w:qFormat/>
    <w:rsid w:val="00637FF4"/>
    <w:pPr>
      <w:numPr>
        <w:ilvl w:val="1"/>
      </w:numPr>
      <w:tabs>
        <w:tab w:val="left" w:pos="360"/>
      </w:tabs>
      <w:spacing w:before="120" w:after="0"/>
      <w:outlineLvl w:val="1"/>
    </w:pPr>
    <w:rPr>
      <w:b w:val="0"/>
    </w:rPr>
  </w:style>
  <w:style w:type="paragraph" w:customStyle="1" w:styleId="31">
    <w:name w:val="Заголовок 31"/>
    <w:basedOn w:val="21"/>
    <w:next w:val="a1"/>
    <w:qFormat/>
    <w:rsid w:val="00637FF4"/>
    <w:pPr>
      <w:numPr>
        <w:ilvl w:val="2"/>
      </w:numPr>
      <w:jc w:val="both"/>
      <w:outlineLvl w:val="2"/>
    </w:pPr>
  </w:style>
  <w:style w:type="paragraph" w:customStyle="1" w:styleId="41">
    <w:name w:val="Заголовок 41"/>
    <w:basedOn w:val="31"/>
    <w:next w:val="a1"/>
    <w:qFormat/>
    <w:rsid w:val="00637FF4"/>
    <w:pPr>
      <w:numPr>
        <w:ilvl w:val="3"/>
      </w:numPr>
      <w:spacing w:before="0"/>
      <w:outlineLvl w:val="3"/>
    </w:pPr>
  </w:style>
  <w:style w:type="paragraph" w:customStyle="1" w:styleId="34">
    <w:name w:val="Стиль3"/>
    <w:basedOn w:val="a7"/>
    <w:qFormat/>
    <w:rsid w:val="00637FF4"/>
    <w:pPr>
      <w:widowControl w:val="0"/>
      <w:tabs>
        <w:tab w:val="left" w:pos="567"/>
      </w:tabs>
      <w:spacing w:after="0" w:line="360" w:lineRule="auto"/>
      <w:ind w:firstLine="709"/>
      <w:jc w:val="left"/>
    </w:pPr>
    <w:rPr>
      <w:rFonts w:eastAsiaTheme="minorEastAsia"/>
      <w:sz w:val="22"/>
      <w:szCs w:val="22"/>
      <w:lang w:eastAsia="ru-RU"/>
    </w:rPr>
  </w:style>
  <w:style w:type="paragraph" w:customStyle="1" w:styleId="afd">
    <w:name w:val="табл"/>
    <w:basedOn w:val="a7"/>
    <w:qFormat/>
    <w:rsid w:val="00637FF4"/>
    <w:pPr>
      <w:spacing w:after="0" w:line="288" w:lineRule="auto"/>
      <w:jc w:val="left"/>
    </w:pPr>
    <w:rPr>
      <w:sz w:val="22"/>
      <w:lang w:eastAsia="ru-RU"/>
    </w:rPr>
  </w:style>
  <w:style w:type="paragraph" w:styleId="afe">
    <w:name w:val="No Spacing"/>
    <w:aliases w:val="Без отступа"/>
    <w:uiPriority w:val="1"/>
    <w:qFormat/>
    <w:rsid w:val="00637FF4"/>
    <w:rPr>
      <w:rFonts w:asciiTheme="minorHAnsi" w:eastAsiaTheme="minorEastAsia" w:hAnsiTheme="minorHAnsi" w:cstheme="minorBidi"/>
      <w:sz w:val="22"/>
      <w:szCs w:val="22"/>
    </w:rPr>
  </w:style>
  <w:style w:type="character" w:customStyle="1" w:styleId="a8">
    <w:name w:val="Основной текст Знак"/>
    <w:aliases w:val="Знак Знак Знак Знак Знак Знак Знак Знак Знак Знак Знак Знак Знак Знак Знак,Знак Знак3"/>
    <w:link w:val="a7"/>
    <w:rsid w:val="007B2915"/>
    <w:rPr>
      <w:sz w:val="28"/>
      <w:szCs w:val="24"/>
      <w:lang w:eastAsia="en-US"/>
    </w:rPr>
  </w:style>
  <w:style w:type="paragraph" w:customStyle="1" w:styleId="aff">
    <w:name w:val="Мой Список"/>
    <w:basedOn w:val="a1"/>
    <w:rsid w:val="004E0CAF"/>
  </w:style>
  <w:style w:type="paragraph" w:customStyle="1" w:styleId="s3">
    <w:name w:val="s_3 Ур №"/>
    <w:basedOn w:val="a1"/>
    <w:rsid w:val="008F5E50"/>
    <w:pPr>
      <w:keepNext/>
      <w:tabs>
        <w:tab w:val="left" w:pos="1134"/>
      </w:tabs>
      <w:suppressAutoHyphens/>
      <w:spacing w:before="120" w:after="120" w:line="360" w:lineRule="auto"/>
      <w:ind w:firstLine="567"/>
      <w:jc w:val="both"/>
    </w:pPr>
    <w:rPr>
      <w:b/>
      <w:szCs w:val="28"/>
    </w:rPr>
  </w:style>
  <w:style w:type="paragraph" w:styleId="aff0">
    <w:name w:val="Revision"/>
    <w:hidden/>
    <w:uiPriority w:val="99"/>
    <w:semiHidden/>
    <w:rsid w:val="00E15FCB"/>
    <w:rPr>
      <w:sz w:val="24"/>
      <w:szCs w:val="24"/>
    </w:rPr>
  </w:style>
  <w:style w:type="table" w:customStyle="1" w:styleId="TableNormal">
    <w:name w:val="Table Normal"/>
    <w:uiPriority w:val="2"/>
    <w:semiHidden/>
    <w:unhideWhenUsed/>
    <w:qFormat/>
    <w:rsid w:val="00DD0E2C"/>
    <w:pPr>
      <w:widowControl w:val="0"/>
    </w:pPr>
    <w:rPr>
      <w:rFonts w:asciiTheme="minorHAnsi" w:eastAsiaTheme="minorHAnsi" w:hAnsiTheme="minorHAnsi" w:cstheme="minorBidi"/>
      <w:sz w:val="22"/>
      <w:szCs w:val="22"/>
      <w:lang w:val="en-US" w:eastAsia="en-US"/>
    </w:rPr>
    <w:tblPr>
      <w:tblInd w:w="0" w:type="dxa"/>
      <w:tblCellMar>
        <w:top w:w="0" w:type="dxa"/>
        <w:left w:w="0" w:type="dxa"/>
        <w:bottom w:w="0" w:type="dxa"/>
        <w:right w:w="0" w:type="dxa"/>
      </w:tblCellMar>
    </w:tblPr>
  </w:style>
  <w:style w:type="paragraph" w:customStyle="1" w:styleId="TableParagraph">
    <w:name w:val="Table Paragraph"/>
    <w:basedOn w:val="a1"/>
    <w:uiPriority w:val="1"/>
    <w:qFormat/>
    <w:rsid w:val="00DD0E2C"/>
    <w:pPr>
      <w:widowControl w:val="0"/>
    </w:pPr>
    <w:rPr>
      <w:rFonts w:asciiTheme="minorHAnsi" w:eastAsiaTheme="minorHAnsi" w:hAnsiTheme="minorHAnsi" w:cstheme="minorBidi"/>
      <w:sz w:val="22"/>
      <w:szCs w:val="22"/>
      <w:lang w:val="en-US" w:eastAsia="en-US"/>
    </w:rPr>
  </w:style>
  <w:style w:type="character" w:customStyle="1" w:styleId="35">
    <w:name w:val="Заголовок 3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нак З Знак"/>
    <w:rsid w:val="0061574C"/>
    <w:rPr>
      <w:sz w:val="24"/>
      <w:lang w:val="ru-RU" w:eastAsia="ru-RU" w:bidi="ar-SA"/>
    </w:rPr>
  </w:style>
  <w:style w:type="character" w:customStyle="1" w:styleId="150">
    <w:name w:val="Знак Знак15"/>
    <w:rsid w:val="0061574C"/>
    <w:rPr>
      <w:sz w:val="28"/>
      <w:lang w:val="ru-RU" w:eastAsia="ru-RU" w:bidi="ar-SA"/>
    </w:rPr>
  </w:style>
  <w:style w:type="paragraph" w:customStyle="1" w:styleId="110">
    <w:name w:val="Текст11"/>
    <w:basedOn w:val="a1"/>
    <w:rsid w:val="000238DE"/>
    <w:pPr>
      <w:suppressAutoHyphens/>
    </w:pPr>
    <w:rPr>
      <w:rFonts w:ascii="Courier New" w:eastAsia="Calibri" w:hAnsi="Courier New" w:cs="Courier New"/>
    </w:rPr>
  </w:style>
  <w:style w:type="paragraph" w:customStyle="1" w:styleId="26">
    <w:name w:val="Текст2"/>
    <w:basedOn w:val="a1"/>
    <w:rsid w:val="00533821"/>
    <w:pPr>
      <w:suppressAutoHyphens/>
    </w:pPr>
    <w:rPr>
      <w:rFonts w:ascii="Courier New" w:eastAsia="Calibri" w:hAnsi="Courier New" w:cs="Courier New"/>
    </w:rPr>
  </w:style>
  <w:style w:type="numbering" w:customStyle="1" w:styleId="20">
    <w:name w:val="Стиль2"/>
    <w:uiPriority w:val="99"/>
    <w:rsid w:val="00AB44EF"/>
    <w:pPr>
      <w:numPr>
        <w:numId w:val="7"/>
      </w:numPr>
    </w:pPr>
  </w:style>
  <w:style w:type="paragraph" w:styleId="aff1">
    <w:name w:val="footnote text"/>
    <w:basedOn w:val="a1"/>
    <w:link w:val="aff2"/>
    <w:semiHidden/>
    <w:unhideWhenUsed/>
    <w:rsid w:val="00D36302"/>
  </w:style>
  <w:style w:type="character" w:customStyle="1" w:styleId="aff2">
    <w:name w:val="Текст сноски Знак"/>
    <w:basedOn w:val="a2"/>
    <w:link w:val="aff1"/>
    <w:semiHidden/>
    <w:rsid w:val="00D36302"/>
  </w:style>
  <w:style w:type="character" w:styleId="aff3">
    <w:name w:val="footnote reference"/>
    <w:semiHidden/>
    <w:unhideWhenUsed/>
    <w:rsid w:val="00D36302"/>
    <w:rPr>
      <w:vertAlign w:val="superscript"/>
    </w:rPr>
  </w:style>
  <w:style w:type="character" w:customStyle="1" w:styleId="12">
    <w:name w:val="Заголовок 1 Знак"/>
    <w:aliases w:val="С_списокМ2 Знак"/>
    <w:link w:val="1"/>
    <w:rsid w:val="00D36302"/>
    <w:rPr>
      <w:kern w:val="28"/>
      <w:sz w:val="28"/>
    </w:rPr>
  </w:style>
  <w:style w:type="paragraph" w:customStyle="1" w:styleId="s4">
    <w:name w:val="s_4 Ур № обычный текст"/>
    <w:basedOn w:val="a1"/>
    <w:rsid w:val="00AD6A7D"/>
    <w:pPr>
      <w:tabs>
        <w:tab w:val="left" w:pos="1418"/>
      </w:tabs>
      <w:suppressAutoHyphens/>
      <w:spacing w:before="120" w:line="360" w:lineRule="auto"/>
      <w:ind w:firstLine="567"/>
      <w:jc w:val="both"/>
    </w:pPr>
    <w:rPr>
      <w:sz w:val="24"/>
      <w:szCs w:val="28"/>
    </w:rPr>
  </w:style>
  <w:style w:type="paragraph" w:customStyle="1" w:styleId="formattext">
    <w:name w:val="formattext"/>
    <w:basedOn w:val="a1"/>
    <w:rsid w:val="00AD6A7D"/>
    <w:pPr>
      <w:spacing w:before="100" w:beforeAutospacing="1" w:after="100" w:afterAutospacing="1"/>
    </w:pPr>
    <w:rPr>
      <w:sz w:val="24"/>
      <w:szCs w:val="24"/>
    </w:rPr>
  </w:style>
  <w:style w:type="paragraph" w:customStyle="1" w:styleId="phNormal">
    <w:name w:val="ph_Normal"/>
    <w:basedOn w:val="a1"/>
    <w:link w:val="phNormal0"/>
    <w:rsid w:val="00AD6A7D"/>
    <w:pPr>
      <w:spacing w:line="360" w:lineRule="auto"/>
      <w:ind w:firstLine="851"/>
      <w:jc w:val="both"/>
    </w:pPr>
    <w:rPr>
      <w:sz w:val="24"/>
      <w:szCs w:val="24"/>
    </w:rPr>
  </w:style>
  <w:style w:type="character" w:customStyle="1" w:styleId="phNormal0">
    <w:name w:val="ph_Normal Знак"/>
    <w:basedOn w:val="a2"/>
    <w:link w:val="phNormal"/>
    <w:rsid w:val="00AD6A7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661088">
      <w:bodyDiv w:val="1"/>
      <w:marLeft w:val="0"/>
      <w:marRight w:val="0"/>
      <w:marTop w:val="0"/>
      <w:marBottom w:val="0"/>
      <w:divBdr>
        <w:top w:val="none" w:sz="0" w:space="0" w:color="auto"/>
        <w:left w:val="none" w:sz="0" w:space="0" w:color="auto"/>
        <w:bottom w:val="none" w:sz="0" w:space="0" w:color="auto"/>
        <w:right w:val="none" w:sz="0" w:space="0" w:color="auto"/>
      </w:divBdr>
    </w:div>
    <w:div w:id="349992937">
      <w:bodyDiv w:val="1"/>
      <w:marLeft w:val="0"/>
      <w:marRight w:val="0"/>
      <w:marTop w:val="0"/>
      <w:marBottom w:val="0"/>
      <w:divBdr>
        <w:top w:val="none" w:sz="0" w:space="0" w:color="auto"/>
        <w:left w:val="none" w:sz="0" w:space="0" w:color="auto"/>
        <w:bottom w:val="none" w:sz="0" w:space="0" w:color="auto"/>
        <w:right w:val="none" w:sz="0" w:space="0" w:color="auto"/>
      </w:divBdr>
    </w:div>
    <w:div w:id="426317224">
      <w:bodyDiv w:val="1"/>
      <w:marLeft w:val="0"/>
      <w:marRight w:val="0"/>
      <w:marTop w:val="0"/>
      <w:marBottom w:val="0"/>
      <w:divBdr>
        <w:top w:val="none" w:sz="0" w:space="0" w:color="auto"/>
        <w:left w:val="none" w:sz="0" w:space="0" w:color="auto"/>
        <w:bottom w:val="none" w:sz="0" w:space="0" w:color="auto"/>
        <w:right w:val="none" w:sz="0" w:space="0" w:color="auto"/>
      </w:divBdr>
      <w:divsChild>
        <w:div w:id="2141260651">
          <w:marLeft w:val="0"/>
          <w:marRight w:val="0"/>
          <w:marTop w:val="0"/>
          <w:marBottom w:val="0"/>
          <w:divBdr>
            <w:top w:val="none" w:sz="0" w:space="0" w:color="auto"/>
            <w:left w:val="none" w:sz="0" w:space="0" w:color="auto"/>
            <w:bottom w:val="none" w:sz="0" w:space="0" w:color="auto"/>
            <w:right w:val="none" w:sz="0" w:space="0" w:color="auto"/>
          </w:divBdr>
        </w:div>
      </w:divsChild>
    </w:div>
    <w:div w:id="461076117">
      <w:bodyDiv w:val="1"/>
      <w:marLeft w:val="0"/>
      <w:marRight w:val="0"/>
      <w:marTop w:val="0"/>
      <w:marBottom w:val="0"/>
      <w:divBdr>
        <w:top w:val="none" w:sz="0" w:space="0" w:color="auto"/>
        <w:left w:val="none" w:sz="0" w:space="0" w:color="auto"/>
        <w:bottom w:val="none" w:sz="0" w:space="0" w:color="auto"/>
        <w:right w:val="none" w:sz="0" w:space="0" w:color="auto"/>
      </w:divBdr>
    </w:div>
    <w:div w:id="504244921">
      <w:bodyDiv w:val="1"/>
      <w:marLeft w:val="0"/>
      <w:marRight w:val="0"/>
      <w:marTop w:val="0"/>
      <w:marBottom w:val="0"/>
      <w:divBdr>
        <w:top w:val="none" w:sz="0" w:space="0" w:color="auto"/>
        <w:left w:val="none" w:sz="0" w:space="0" w:color="auto"/>
        <w:bottom w:val="none" w:sz="0" w:space="0" w:color="auto"/>
        <w:right w:val="none" w:sz="0" w:space="0" w:color="auto"/>
      </w:divBdr>
      <w:divsChild>
        <w:div w:id="2033144841">
          <w:marLeft w:val="0"/>
          <w:marRight w:val="0"/>
          <w:marTop w:val="0"/>
          <w:marBottom w:val="0"/>
          <w:divBdr>
            <w:top w:val="none" w:sz="0" w:space="0" w:color="auto"/>
            <w:left w:val="none" w:sz="0" w:space="0" w:color="auto"/>
            <w:bottom w:val="none" w:sz="0" w:space="0" w:color="auto"/>
            <w:right w:val="none" w:sz="0" w:space="0" w:color="auto"/>
          </w:divBdr>
        </w:div>
        <w:div w:id="1313486329">
          <w:marLeft w:val="0"/>
          <w:marRight w:val="0"/>
          <w:marTop w:val="0"/>
          <w:marBottom w:val="0"/>
          <w:divBdr>
            <w:top w:val="none" w:sz="0" w:space="0" w:color="auto"/>
            <w:left w:val="none" w:sz="0" w:space="0" w:color="auto"/>
            <w:bottom w:val="none" w:sz="0" w:space="0" w:color="auto"/>
            <w:right w:val="none" w:sz="0" w:space="0" w:color="auto"/>
          </w:divBdr>
        </w:div>
      </w:divsChild>
    </w:div>
    <w:div w:id="598223644">
      <w:bodyDiv w:val="1"/>
      <w:marLeft w:val="0"/>
      <w:marRight w:val="0"/>
      <w:marTop w:val="0"/>
      <w:marBottom w:val="0"/>
      <w:divBdr>
        <w:top w:val="none" w:sz="0" w:space="0" w:color="auto"/>
        <w:left w:val="none" w:sz="0" w:space="0" w:color="auto"/>
        <w:bottom w:val="none" w:sz="0" w:space="0" w:color="auto"/>
        <w:right w:val="none" w:sz="0" w:space="0" w:color="auto"/>
      </w:divBdr>
    </w:div>
    <w:div w:id="772432836">
      <w:bodyDiv w:val="1"/>
      <w:marLeft w:val="0"/>
      <w:marRight w:val="0"/>
      <w:marTop w:val="0"/>
      <w:marBottom w:val="0"/>
      <w:divBdr>
        <w:top w:val="none" w:sz="0" w:space="0" w:color="auto"/>
        <w:left w:val="none" w:sz="0" w:space="0" w:color="auto"/>
        <w:bottom w:val="none" w:sz="0" w:space="0" w:color="auto"/>
        <w:right w:val="none" w:sz="0" w:space="0" w:color="auto"/>
      </w:divBdr>
    </w:div>
    <w:div w:id="775180045">
      <w:bodyDiv w:val="1"/>
      <w:marLeft w:val="0"/>
      <w:marRight w:val="0"/>
      <w:marTop w:val="0"/>
      <w:marBottom w:val="0"/>
      <w:divBdr>
        <w:top w:val="none" w:sz="0" w:space="0" w:color="auto"/>
        <w:left w:val="none" w:sz="0" w:space="0" w:color="auto"/>
        <w:bottom w:val="none" w:sz="0" w:space="0" w:color="auto"/>
        <w:right w:val="none" w:sz="0" w:space="0" w:color="auto"/>
      </w:divBdr>
    </w:div>
    <w:div w:id="833960102">
      <w:bodyDiv w:val="1"/>
      <w:marLeft w:val="0"/>
      <w:marRight w:val="0"/>
      <w:marTop w:val="0"/>
      <w:marBottom w:val="0"/>
      <w:divBdr>
        <w:top w:val="none" w:sz="0" w:space="0" w:color="auto"/>
        <w:left w:val="none" w:sz="0" w:space="0" w:color="auto"/>
        <w:bottom w:val="none" w:sz="0" w:space="0" w:color="auto"/>
        <w:right w:val="none" w:sz="0" w:space="0" w:color="auto"/>
      </w:divBdr>
      <w:divsChild>
        <w:div w:id="2106152620">
          <w:marLeft w:val="0"/>
          <w:marRight w:val="0"/>
          <w:marTop w:val="0"/>
          <w:marBottom w:val="45"/>
          <w:divBdr>
            <w:top w:val="none" w:sz="0" w:space="0" w:color="auto"/>
            <w:left w:val="none" w:sz="0" w:space="0" w:color="auto"/>
            <w:bottom w:val="none" w:sz="0" w:space="0" w:color="auto"/>
            <w:right w:val="none" w:sz="0" w:space="0" w:color="auto"/>
          </w:divBdr>
        </w:div>
      </w:divsChild>
    </w:div>
    <w:div w:id="855272182">
      <w:bodyDiv w:val="1"/>
      <w:marLeft w:val="0"/>
      <w:marRight w:val="0"/>
      <w:marTop w:val="0"/>
      <w:marBottom w:val="0"/>
      <w:divBdr>
        <w:top w:val="none" w:sz="0" w:space="0" w:color="auto"/>
        <w:left w:val="none" w:sz="0" w:space="0" w:color="auto"/>
        <w:bottom w:val="none" w:sz="0" w:space="0" w:color="auto"/>
        <w:right w:val="none" w:sz="0" w:space="0" w:color="auto"/>
      </w:divBdr>
    </w:div>
    <w:div w:id="964191713">
      <w:bodyDiv w:val="1"/>
      <w:marLeft w:val="0"/>
      <w:marRight w:val="0"/>
      <w:marTop w:val="0"/>
      <w:marBottom w:val="0"/>
      <w:divBdr>
        <w:top w:val="none" w:sz="0" w:space="0" w:color="auto"/>
        <w:left w:val="none" w:sz="0" w:space="0" w:color="auto"/>
        <w:bottom w:val="none" w:sz="0" w:space="0" w:color="auto"/>
        <w:right w:val="none" w:sz="0" w:space="0" w:color="auto"/>
      </w:divBdr>
    </w:div>
    <w:div w:id="985553055">
      <w:bodyDiv w:val="1"/>
      <w:marLeft w:val="0"/>
      <w:marRight w:val="0"/>
      <w:marTop w:val="0"/>
      <w:marBottom w:val="0"/>
      <w:divBdr>
        <w:top w:val="none" w:sz="0" w:space="0" w:color="auto"/>
        <w:left w:val="none" w:sz="0" w:space="0" w:color="auto"/>
        <w:bottom w:val="none" w:sz="0" w:space="0" w:color="auto"/>
        <w:right w:val="none" w:sz="0" w:space="0" w:color="auto"/>
      </w:divBdr>
    </w:div>
    <w:div w:id="1008993194">
      <w:bodyDiv w:val="1"/>
      <w:marLeft w:val="0"/>
      <w:marRight w:val="0"/>
      <w:marTop w:val="0"/>
      <w:marBottom w:val="0"/>
      <w:divBdr>
        <w:top w:val="none" w:sz="0" w:space="0" w:color="auto"/>
        <w:left w:val="none" w:sz="0" w:space="0" w:color="auto"/>
        <w:bottom w:val="none" w:sz="0" w:space="0" w:color="auto"/>
        <w:right w:val="none" w:sz="0" w:space="0" w:color="auto"/>
      </w:divBdr>
      <w:divsChild>
        <w:div w:id="1981572707">
          <w:marLeft w:val="0"/>
          <w:marRight w:val="0"/>
          <w:marTop w:val="0"/>
          <w:marBottom w:val="0"/>
          <w:divBdr>
            <w:top w:val="none" w:sz="0" w:space="0" w:color="auto"/>
            <w:left w:val="none" w:sz="0" w:space="0" w:color="auto"/>
            <w:bottom w:val="none" w:sz="0" w:space="0" w:color="auto"/>
            <w:right w:val="none" w:sz="0" w:space="0" w:color="auto"/>
          </w:divBdr>
        </w:div>
        <w:div w:id="2043821793">
          <w:marLeft w:val="0"/>
          <w:marRight w:val="0"/>
          <w:marTop w:val="0"/>
          <w:marBottom w:val="0"/>
          <w:divBdr>
            <w:top w:val="none" w:sz="0" w:space="0" w:color="auto"/>
            <w:left w:val="none" w:sz="0" w:space="0" w:color="auto"/>
            <w:bottom w:val="none" w:sz="0" w:space="0" w:color="auto"/>
            <w:right w:val="none" w:sz="0" w:space="0" w:color="auto"/>
          </w:divBdr>
        </w:div>
        <w:div w:id="1317688085">
          <w:marLeft w:val="0"/>
          <w:marRight w:val="0"/>
          <w:marTop w:val="0"/>
          <w:marBottom w:val="0"/>
          <w:divBdr>
            <w:top w:val="none" w:sz="0" w:space="0" w:color="auto"/>
            <w:left w:val="none" w:sz="0" w:space="0" w:color="auto"/>
            <w:bottom w:val="none" w:sz="0" w:space="0" w:color="auto"/>
            <w:right w:val="none" w:sz="0" w:space="0" w:color="auto"/>
          </w:divBdr>
        </w:div>
        <w:div w:id="1603998450">
          <w:marLeft w:val="0"/>
          <w:marRight w:val="0"/>
          <w:marTop w:val="0"/>
          <w:marBottom w:val="0"/>
          <w:divBdr>
            <w:top w:val="none" w:sz="0" w:space="0" w:color="auto"/>
            <w:left w:val="none" w:sz="0" w:space="0" w:color="auto"/>
            <w:bottom w:val="none" w:sz="0" w:space="0" w:color="auto"/>
            <w:right w:val="none" w:sz="0" w:space="0" w:color="auto"/>
          </w:divBdr>
        </w:div>
        <w:div w:id="1670479049">
          <w:marLeft w:val="0"/>
          <w:marRight w:val="0"/>
          <w:marTop w:val="0"/>
          <w:marBottom w:val="0"/>
          <w:divBdr>
            <w:top w:val="none" w:sz="0" w:space="0" w:color="auto"/>
            <w:left w:val="none" w:sz="0" w:space="0" w:color="auto"/>
            <w:bottom w:val="none" w:sz="0" w:space="0" w:color="auto"/>
            <w:right w:val="none" w:sz="0" w:space="0" w:color="auto"/>
          </w:divBdr>
        </w:div>
        <w:div w:id="1675063212">
          <w:marLeft w:val="0"/>
          <w:marRight w:val="0"/>
          <w:marTop w:val="0"/>
          <w:marBottom w:val="0"/>
          <w:divBdr>
            <w:top w:val="none" w:sz="0" w:space="0" w:color="auto"/>
            <w:left w:val="none" w:sz="0" w:space="0" w:color="auto"/>
            <w:bottom w:val="none" w:sz="0" w:space="0" w:color="auto"/>
            <w:right w:val="none" w:sz="0" w:space="0" w:color="auto"/>
          </w:divBdr>
        </w:div>
        <w:div w:id="1438016799">
          <w:marLeft w:val="0"/>
          <w:marRight w:val="0"/>
          <w:marTop w:val="0"/>
          <w:marBottom w:val="0"/>
          <w:divBdr>
            <w:top w:val="none" w:sz="0" w:space="0" w:color="auto"/>
            <w:left w:val="none" w:sz="0" w:space="0" w:color="auto"/>
            <w:bottom w:val="none" w:sz="0" w:space="0" w:color="auto"/>
            <w:right w:val="none" w:sz="0" w:space="0" w:color="auto"/>
          </w:divBdr>
        </w:div>
        <w:div w:id="1924873855">
          <w:marLeft w:val="0"/>
          <w:marRight w:val="0"/>
          <w:marTop w:val="0"/>
          <w:marBottom w:val="0"/>
          <w:divBdr>
            <w:top w:val="none" w:sz="0" w:space="0" w:color="auto"/>
            <w:left w:val="none" w:sz="0" w:space="0" w:color="auto"/>
            <w:bottom w:val="none" w:sz="0" w:space="0" w:color="auto"/>
            <w:right w:val="none" w:sz="0" w:space="0" w:color="auto"/>
          </w:divBdr>
        </w:div>
        <w:div w:id="938102126">
          <w:marLeft w:val="0"/>
          <w:marRight w:val="0"/>
          <w:marTop w:val="0"/>
          <w:marBottom w:val="0"/>
          <w:divBdr>
            <w:top w:val="none" w:sz="0" w:space="0" w:color="auto"/>
            <w:left w:val="none" w:sz="0" w:space="0" w:color="auto"/>
            <w:bottom w:val="none" w:sz="0" w:space="0" w:color="auto"/>
            <w:right w:val="none" w:sz="0" w:space="0" w:color="auto"/>
          </w:divBdr>
        </w:div>
        <w:div w:id="354965872">
          <w:marLeft w:val="0"/>
          <w:marRight w:val="0"/>
          <w:marTop w:val="0"/>
          <w:marBottom w:val="0"/>
          <w:divBdr>
            <w:top w:val="none" w:sz="0" w:space="0" w:color="auto"/>
            <w:left w:val="none" w:sz="0" w:space="0" w:color="auto"/>
            <w:bottom w:val="none" w:sz="0" w:space="0" w:color="auto"/>
            <w:right w:val="none" w:sz="0" w:space="0" w:color="auto"/>
          </w:divBdr>
        </w:div>
      </w:divsChild>
    </w:div>
    <w:div w:id="1288661058">
      <w:bodyDiv w:val="1"/>
      <w:marLeft w:val="0"/>
      <w:marRight w:val="0"/>
      <w:marTop w:val="0"/>
      <w:marBottom w:val="0"/>
      <w:divBdr>
        <w:top w:val="none" w:sz="0" w:space="0" w:color="auto"/>
        <w:left w:val="none" w:sz="0" w:space="0" w:color="auto"/>
        <w:bottom w:val="none" w:sz="0" w:space="0" w:color="auto"/>
        <w:right w:val="none" w:sz="0" w:space="0" w:color="auto"/>
      </w:divBdr>
    </w:div>
    <w:div w:id="1332444694">
      <w:bodyDiv w:val="1"/>
      <w:marLeft w:val="0"/>
      <w:marRight w:val="0"/>
      <w:marTop w:val="0"/>
      <w:marBottom w:val="0"/>
      <w:divBdr>
        <w:top w:val="none" w:sz="0" w:space="0" w:color="auto"/>
        <w:left w:val="none" w:sz="0" w:space="0" w:color="auto"/>
        <w:bottom w:val="none" w:sz="0" w:space="0" w:color="auto"/>
        <w:right w:val="none" w:sz="0" w:space="0" w:color="auto"/>
      </w:divBdr>
      <w:divsChild>
        <w:div w:id="2076121709">
          <w:marLeft w:val="0"/>
          <w:marRight w:val="0"/>
          <w:marTop w:val="0"/>
          <w:marBottom w:val="0"/>
          <w:divBdr>
            <w:top w:val="none" w:sz="0" w:space="0" w:color="auto"/>
            <w:left w:val="none" w:sz="0" w:space="0" w:color="auto"/>
            <w:bottom w:val="none" w:sz="0" w:space="0" w:color="auto"/>
            <w:right w:val="none" w:sz="0" w:space="0" w:color="auto"/>
          </w:divBdr>
        </w:div>
      </w:divsChild>
    </w:div>
    <w:div w:id="1513378186">
      <w:bodyDiv w:val="1"/>
      <w:marLeft w:val="0"/>
      <w:marRight w:val="0"/>
      <w:marTop w:val="0"/>
      <w:marBottom w:val="0"/>
      <w:divBdr>
        <w:top w:val="none" w:sz="0" w:space="0" w:color="auto"/>
        <w:left w:val="none" w:sz="0" w:space="0" w:color="auto"/>
        <w:bottom w:val="none" w:sz="0" w:space="0" w:color="auto"/>
        <w:right w:val="none" w:sz="0" w:space="0" w:color="auto"/>
      </w:divBdr>
    </w:div>
    <w:div w:id="1592466217">
      <w:bodyDiv w:val="1"/>
      <w:marLeft w:val="0"/>
      <w:marRight w:val="0"/>
      <w:marTop w:val="0"/>
      <w:marBottom w:val="0"/>
      <w:divBdr>
        <w:top w:val="none" w:sz="0" w:space="0" w:color="auto"/>
        <w:left w:val="none" w:sz="0" w:space="0" w:color="auto"/>
        <w:bottom w:val="none" w:sz="0" w:space="0" w:color="auto"/>
        <w:right w:val="none" w:sz="0" w:space="0" w:color="auto"/>
      </w:divBdr>
    </w:div>
    <w:div w:id="1651788361">
      <w:bodyDiv w:val="1"/>
      <w:marLeft w:val="0"/>
      <w:marRight w:val="0"/>
      <w:marTop w:val="0"/>
      <w:marBottom w:val="0"/>
      <w:divBdr>
        <w:top w:val="none" w:sz="0" w:space="0" w:color="auto"/>
        <w:left w:val="none" w:sz="0" w:space="0" w:color="auto"/>
        <w:bottom w:val="none" w:sz="0" w:space="0" w:color="auto"/>
        <w:right w:val="none" w:sz="0" w:space="0" w:color="auto"/>
      </w:divBdr>
    </w:div>
    <w:div w:id="1702198786">
      <w:bodyDiv w:val="1"/>
      <w:marLeft w:val="0"/>
      <w:marRight w:val="0"/>
      <w:marTop w:val="0"/>
      <w:marBottom w:val="0"/>
      <w:divBdr>
        <w:top w:val="none" w:sz="0" w:space="0" w:color="auto"/>
        <w:left w:val="none" w:sz="0" w:space="0" w:color="auto"/>
        <w:bottom w:val="none" w:sz="0" w:space="0" w:color="auto"/>
        <w:right w:val="none" w:sz="0" w:space="0" w:color="auto"/>
      </w:divBdr>
    </w:div>
    <w:div w:id="1769888987">
      <w:bodyDiv w:val="1"/>
      <w:marLeft w:val="0"/>
      <w:marRight w:val="0"/>
      <w:marTop w:val="0"/>
      <w:marBottom w:val="0"/>
      <w:divBdr>
        <w:top w:val="none" w:sz="0" w:space="0" w:color="auto"/>
        <w:left w:val="none" w:sz="0" w:space="0" w:color="auto"/>
        <w:bottom w:val="none" w:sz="0" w:space="0" w:color="auto"/>
        <w:right w:val="none" w:sz="0" w:space="0" w:color="auto"/>
      </w:divBdr>
      <w:divsChild>
        <w:div w:id="1077090253">
          <w:marLeft w:val="0"/>
          <w:marRight w:val="0"/>
          <w:marTop w:val="0"/>
          <w:marBottom w:val="0"/>
          <w:divBdr>
            <w:top w:val="none" w:sz="0" w:space="0" w:color="auto"/>
            <w:left w:val="none" w:sz="0" w:space="0" w:color="auto"/>
            <w:bottom w:val="none" w:sz="0" w:space="0" w:color="auto"/>
            <w:right w:val="none" w:sz="0" w:space="0" w:color="auto"/>
          </w:divBdr>
        </w:div>
        <w:div w:id="2011567064">
          <w:marLeft w:val="0"/>
          <w:marRight w:val="0"/>
          <w:marTop w:val="0"/>
          <w:marBottom w:val="0"/>
          <w:divBdr>
            <w:top w:val="none" w:sz="0" w:space="0" w:color="auto"/>
            <w:left w:val="none" w:sz="0" w:space="0" w:color="auto"/>
            <w:bottom w:val="none" w:sz="0" w:space="0" w:color="auto"/>
            <w:right w:val="none" w:sz="0" w:space="0" w:color="auto"/>
          </w:divBdr>
        </w:div>
        <w:div w:id="515733695">
          <w:marLeft w:val="0"/>
          <w:marRight w:val="0"/>
          <w:marTop w:val="0"/>
          <w:marBottom w:val="0"/>
          <w:divBdr>
            <w:top w:val="none" w:sz="0" w:space="0" w:color="auto"/>
            <w:left w:val="none" w:sz="0" w:space="0" w:color="auto"/>
            <w:bottom w:val="none" w:sz="0" w:space="0" w:color="auto"/>
            <w:right w:val="none" w:sz="0" w:space="0" w:color="auto"/>
          </w:divBdr>
        </w:div>
      </w:divsChild>
    </w:div>
    <w:div w:id="1777866801">
      <w:bodyDiv w:val="1"/>
      <w:marLeft w:val="0"/>
      <w:marRight w:val="0"/>
      <w:marTop w:val="0"/>
      <w:marBottom w:val="0"/>
      <w:divBdr>
        <w:top w:val="none" w:sz="0" w:space="0" w:color="auto"/>
        <w:left w:val="none" w:sz="0" w:space="0" w:color="auto"/>
        <w:bottom w:val="none" w:sz="0" w:space="0" w:color="auto"/>
        <w:right w:val="none" w:sz="0" w:space="0" w:color="auto"/>
      </w:divBdr>
    </w:div>
    <w:div w:id="1841701986">
      <w:bodyDiv w:val="1"/>
      <w:marLeft w:val="0"/>
      <w:marRight w:val="0"/>
      <w:marTop w:val="0"/>
      <w:marBottom w:val="0"/>
      <w:divBdr>
        <w:top w:val="none" w:sz="0" w:space="0" w:color="auto"/>
        <w:left w:val="none" w:sz="0" w:space="0" w:color="auto"/>
        <w:bottom w:val="none" w:sz="0" w:space="0" w:color="auto"/>
        <w:right w:val="none" w:sz="0" w:space="0" w:color="auto"/>
      </w:divBdr>
    </w:div>
    <w:div w:id="1871070847">
      <w:bodyDiv w:val="1"/>
      <w:marLeft w:val="0"/>
      <w:marRight w:val="0"/>
      <w:marTop w:val="0"/>
      <w:marBottom w:val="0"/>
      <w:divBdr>
        <w:top w:val="none" w:sz="0" w:space="0" w:color="auto"/>
        <w:left w:val="none" w:sz="0" w:space="0" w:color="auto"/>
        <w:bottom w:val="none" w:sz="0" w:space="0" w:color="auto"/>
        <w:right w:val="none" w:sz="0" w:space="0" w:color="auto"/>
      </w:divBdr>
      <w:divsChild>
        <w:div w:id="1557428766">
          <w:marLeft w:val="0"/>
          <w:marRight w:val="0"/>
          <w:marTop w:val="0"/>
          <w:marBottom w:val="0"/>
          <w:divBdr>
            <w:top w:val="none" w:sz="0" w:space="0" w:color="auto"/>
            <w:left w:val="none" w:sz="0" w:space="0" w:color="auto"/>
            <w:bottom w:val="none" w:sz="0" w:space="0" w:color="auto"/>
            <w:right w:val="none" w:sz="0" w:space="0" w:color="auto"/>
          </w:divBdr>
        </w:div>
        <w:div w:id="195196339">
          <w:marLeft w:val="0"/>
          <w:marRight w:val="0"/>
          <w:marTop w:val="0"/>
          <w:marBottom w:val="0"/>
          <w:divBdr>
            <w:top w:val="none" w:sz="0" w:space="0" w:color="auto"/>
            <w:left w:val="none" w:sz="0" w:space="0" w:color="auto"/>
            <w:bottom w:val="none" w:sz="0" w:space="0" w:color="auto"/>
            <w:right w:val="none" w:sz="0" w:space="0" w:color="auto"/>
          </w:divBdr>
        </w:div>
        <w:div w:id="602156287">
          <w:marLeft w:val="0"/>
          <w:marRight w:val="0"/>
          <w:marTop w:val="0"/>
          <w:marBottom w:val="0"/>
          <w:divBdr>
            <w:top w:val="none" w:sz="0" w:space="0" w:color="auto"/>
            <w:left w:val="none" w:sz="0" w:space="0" w:color="auto"/>
            <w:bottom w:val="none" w:sz="0" w:space="0" w:color="auto"/>
            <w:right w:val="none" w:sz="0" w:space="0" w:color="auto"/>
          </w:divBdr>
        </w:div>
        <w:div w:id="1747190843">
          <w:marLeft w:val="0"/>
          <w:marRight w:val="0"/>
          <w:marTop w:val="0"/>
          <w:marBottom w:val="0"/>
          <w:divBdr>
            <w:top w:val="none" w:sz="0" w:space="0" w:color="auto"/>
            <w:left w:val="none" w:sz="0" w:space="0" w:color="auto"/>
            <w:bottom w:val="none" w:sz="0" w:space="0" w:color="auto"/>
            <w:right w:val="none" w:sz="0" w:space="0" w:color="auto"/>
          </w:divBdr>
        </w:div>
        <w:div w:id="2073967323">
          <w:marLeft w:val="0"/>
          <w:marRight w:val="0"/>
          <w:marTop w:val="0"/>
          <w:marBottom w:val="0"/>
          <w:divBdr>
            <w:top w:val="none" w:sz="0" w:space="0" w:color="auto"/>
            <w:left w:val="none" w:sz="0" w:space="0" w:color="auto"/>
            <w:bottom w:val="none" w:sz="0" w:space="0" w:color="auto"/>
            <w:right w:val="none" w:sz="0" w:space="0" w:color="auto"/>
          </w:divBdr>
        </w:div>
      </w:divsChild>
    </w:div>
    <w:div w:id="1909270738">
      <w:bodyDiv w:val="1"/>
      <w:marLeft w:val="0"/>
      <w:marRight w:val="0"/>
      <w:marTop w:val="0"/>
      <w:marBottom w:val="0"/>
      <w:divBdr>
        <w:top w:val="none" w:sz="0" w:space="0" w:color="auto"/>
        <w:left w:val="none" w:sz="0" w:space="0" w:color="auto"/>
        <w:bottom w:val="none" w:sz="0" w:space="0" w:color="auto"/>
        <w:right w:val="none" w:sz="0" w:space="0" w:color="auto"/>
      </w:divBdr>
    </w:div>
    <w:div w:id="1989937458">
      <w:bodyDiv w:val="1"/>
      <w:marLeft w:val="0"/>
      <w:marRight w:val="0"/>
      <w:marTop w:val="0"/>
      <w:marBottom w:val="0"/>
      <w:divBdr>
        <w:top w:val="none" w:sz="0" w:space="0" w:color="auto"/>
        <w:left w:val="none" w:sz="0" w:space="0" w:color="auto"/>
        <w:bottom w:val="none" w:sz="0" w:space="0" w:color="auto"/>
        <w:right w:val="none" w:sz="0" w:space="0" w:color="auto"/>
      </w:divBdr>
    </w:div>
    <w:div w:id="2019386063">
      <w:bodyDiv w:val="1"/>
      <w:marLeft w:val="0"/>
      <w:marRight w:val="0"/>
      <w:marTop w:val="0"/>
      <w:marBottom w:val="0"/>
      <w:divBdr>
        <w:top w:val="none" w:sz="0" w:space="0" w:color="auto"/>
        <w:left w:val="none" w:sz="0" w:space="0" w:color="auto"/>
        <w:bottom w:val="none" w:sz="0" w:space="0" w:color="auto"/>
        <w:right w:val="none" w:sz="0" w:space="0" w:color="auto"/>
      </w:divBdr>
    </w:div>
    <w:div w:id="2044750187">
      <w:bodyDiv w:val="1"/>
      <w:marLeft w:val="0"/>
      <w:marRight w:val="0"/>
      <w:marTop w:val="0"/>
      <w:marBottom w:val="0"/>
      <w:divBdr>
        <w:top w:val="none" w:sz="0" w:space="0" w:color="auto"/>
        <w:left w:val="none" w:sz="0" w:space="0" w:color="auto"/>
        <w:bottom w:val="none" w:sz="0" w:space="0" w:color="auto"/>
        <w:right w:val="none" w:sz="0" w:space="0" w:color="auto"/>
      </w:divBdr>
    </w:div>
    <w:div w:id="2118864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footer" Target="footer6.xml"/><Relationship Id="rId10" Type="http://schemas.openxmlformats.org/officeDocument/2006/relationships/footer" Target="footer3.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1053;&#1053;&#1057;\&#1056;&#1072;&#1073;&#1086;&#1095;&#1080;&#1081;%20&#1089;&#1090;&#1086;&#1083;\&#1048;&#1085;&#1089;&#1090;&#1088;&#1091;&#1082;&#1094;&#1080;&#1103;.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3933FE-7778-4ADD-8953-0EF298BD7A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Инструкция.dot</Template>
  <TotalTime>1098</TotalTime>
  <Pages>19</Pages>
  <Words>2714</Words>
  <Characters>15470</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"УТВЕРЖДАЮ"</vt:lpstr>
    </vt:vector>
  </TitlesOfParts>
  <Company>DB Sukhoi</Company>
  <LinksUpToDate>false</LinksUpToDate>
  <CharactersWithSpaces>18148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"УТВЕРЖДАЮ"</dc:title>
  <dc:creator>Igor Po</dc:creator>
  <cp:lastModifiedBy>Alex Afa</cp:lastModifiedBy>
  <cp:revision>96</cp:revision>
  <cp:lastPrinted>2022-02-03T08:21:00Z</cp:lastPrinted>
  <dcterms:created xsi:type="dcterms:W3CDTF">2022-02-11T11:26:00Z</dcterms:created>
  <dcterms:modified xsi:type="dcterms:W3CDTF">2022-04-21T14:21:00Z</dcterms:modified>
</cp:coreProperties>
</file>